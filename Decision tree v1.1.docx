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B4517" w14:textId="0209C35F" w:rsidR="005D09C0" w:rsidRDefault="00CC4274" w:rsidP="005D09C0">
      <w:pPr>
        <w:pStyle w:val="Heading1"/>
      </w:pPr>
      <w:r>
        <w:t>Mnemonic</w:t>
      </w:r>
      <w:r w:rsidR="005D09C0">
        <w:t xml:space="preserve"> system decision tree</w:t>
      </w:r>
    </w:p>
    <w:p w14:paraId="4BD3ECC0" w14:textId="5FF23375" w:rsidR="00B406A0" w:rsidRDefault="00B406A0" w:rsidP="00B406A0">
      <w:r>
        <w:t xml:space="preserve">One question that most people have when first learning about </w:t>
      </w:r>
      <w:r w:rsidR="00E01875">
        <w:t xml:space="preserve">visual </w:t>
      </w:r>
      <w:r>
        <w:t xml:space="preserve">memorization is how to get started. Because of the large number of options, one of the common answers is either to </w:t>
      </w:r>
      <w:r w:rsidR="00A31312">
        <w:t>“</w:t>
      </w:r>
      <w:r>
        <w:t>use what I’m using</w:t>
      </w:r>
      <w:r w:rsidR="00A31312">
        <w:t>”</w:t>
      </w:r>
      <w:r>
        <w:t xml:space="preserve"> (the marketing approach) or </w:t>
      </w:r>
      <w:r w:rsidR="00A31312">
        <w:t xml:space="preserve">to </w:t>
      </w:r>
      <w:r>
        <w:t xml:space="preserve">use the most recommended systems (the safe approach). This usually gives </w:t>
      </w:r>
      <w:r w:rsidR="00A31312">
        <w:t>the</w:t>
      </w:r>
      <w:r>
        <w:t xml:space="preserve"> impression that memorization systems are simple. </w:t>
      </w:r>
      <w:r w:rsidR="0021779F">
        <w:t>I</w:t>
      </w:r>
      <w:r w:rsidR="00D6249E">
        <w:t xml:space="preserve"> haven’t found that </w:t>
      </w:r>
      <w:r w:rsidR="00DD71A7">
        <w:t>the choices</w:t>
      </w:r>
      <w:r w:rsidR="00D6249E">
        <w:t xml:space="preserve"> are.</w:t>
      </w:r>
    </w:p>
    <w:p w14:paraId="324D8294" w14:textId="2E43B5D6" w:rsidR="005D4573" w:rsidRDefault="00DD71A7" w:rsidP="00B406A0">
      <w:r>
        <w:t>A useful</w:t>
      </w:r>
      <w:r w:rsidR="00B406A0">
        <w:t xml:space="preserve"> analysis</w:t>
      </w:r>
      <w:r>
        <w:t xml:space="preserve"> tool</w:t>
      </w:r>
      <w:r w:rsidR="00B406A0">
        <w:t xml:space="preserve"> for me to understand the big picture of large systems has been a decision tree. There are various styles, but I’ll pose this in an outline type style</w:t>
      </w:r>
      <w:r w:rsidR="0062424D">
        <w:t xml:space="preserve"> first for discussion</w:t>
      </w:r>
      <w:r w:rsidR="00B406A0">
        <w:t>.</w:t>
      </w:r>
      <w:r w:rsidR="00D6249E">
        <w:t xml:space="preserve"> This </w:t>
      </w:r>
      <w:r>
        <w:t>should</w:t>
      </w:r>
      <w:r w:rsidR="00D6249E">
        <w:t xml:space="preserve"> help a person select the </w:t>
      </w:r>
      <w:r>
        <w:t>best</w:t>
      </w:r>
      <w:r w:rsidR="00D6249E">
        <w:t xml:space="preserve"> system</w:t>
      </w:r>
      <w:r>
        <w:t xml:space="preserve"> in my opinion</w:t>
      </w:r>
      <w:r w:rsidR="00D6249E">
        <w:t xml:space="preserve"> for their needs but in all cases, you must know your problem first before you can answer the questions.</w:t>
      </w:r>
      <w:r w:rsidR="005D4573">
        <w:t xml:space="preserve"> </w:t>
      </w:r>
    </w:p>
    <w:p w14:paraId="6894A79A" w14:textId="490F4C0C" w:rsidR="00B406A0" w:rsidRDefault="00ED05D9" w:rsidP="00B406A0">
      <w:r>
        <w:t xml:space="preserve">I’ve already made a </w:t>
      </w:r>
      <w:r w:rsidR="00DD71A7">
        <w:t>metric-based</w:t>
      </w:r>
      <w:r>
        <w:t xml:space="preserve"> summary of number pegs because of the needs of competitive athletes but will provide direction here more on experience and understanding.</w:t>
      </w:r>
      <w:r w:rsidR="00DD71A7">
        <w:t xml:space="preserve"> My experience is based on understanding and using the SEA-IT data types and the difference in associations between those types in a memory image or visual sentence and when used to form associations between multiple visual sentences.</w:t>
      </w:r>
    </w:p>
    <w:p w14:paraId="72088870" w14:textId="045933B8" w:rsidR="00920E52" w:rsidRPr="00920E52" w:rsidRDefault="00920E52" w:rsidP="00920E52">
      <w:r w:rsidRPr="00920E52">
        <w:rPr>
          <w:b/>
          <w:bCs/>
        </w:rPr>
        <w:t xml:space="preserve">SEA-IT </w:t>
      </w:r>
      <w:r>
        <w:rPr>
          <w:b/>
          <w:bCs/>
        </w:rPr>
        <w:t xml:space="preserve">is </w:t>
      </w:r>
      <w:r w:rsidRPr="00920E52">
        <w:t>an acronym for the five main visual data types that create a complete visual sentence. They are:</w:t>
      </w:r>
    </w:p>
    <w:p w14:paraId="4C67141E" w14:textId="77777777" w:rsidR="00920E52" w:rsidRPr="00920E52" w:rsidRDefault="00920E52" w:rsidP="00920E52">
      <w:pPr>
        <w:pStyle w:val="ListParagraph"/>
        <w:numPr>
          <w:ilvl w:val="0"/>
          <w:numId w:val="19"/>
        </w:numPr>
      </w:pPr>
      <w:r w:rsidRPr="00920E52">
        <w:rPr>
          <w:b/>
          <w:bCs/>
        </w:rPr>
        <w:t>Subject</w:t>
      </w:r>
      <w:r w:rsidRPr="00920E52">
        <w:t xml:space="preserve"> (party, person, group, organization, role, living thing, fictional character)</w:t>
      </w:r>
    </w:p>
    <w:p w14:paraId="297B9E3D" w14:textId="728133D0" w:rsidR="00920E52" w:rsidRPr="00920E52" w:rsidRDefault="00920E52" w:rsidP="00DD71A7">
      <w:pPr>
        <w:pStyle w:val="ListParagraph"/>
        <w:numPr>
          <w:ilvl w:val="0"/>
          <w:numId w:val="19"/>
        </w:numPr>
      </w:pPr>
      <w:r w:rsidRPr="00920E52">
        <w:rPr>
          <w:b/>
          <w:bCs/>
        </w:rPr>
        <w:t>Enhancements</w:t>
      </w:r>
      <w:r w:rsidRPr="00920E52">
        <w:t xml:space="preserve"> to the </w:t>
      </w:r>
      <w:r w:rsidRPr="00920E52">
        <w:rPr>
          <w:b/>
          <w:bCs/>
        </w:rPr>
        <w:t>subject</w:t>
      </w:r>
      <w:r w:rsidRPr="00920E52">
        <w:t xml:space="preserve"> (tools, costume, </w:t>
      </w:r>
      <w:r w:rsidR="00705F9B">
        <w:t>emotion</w:t>
      </w:r>
      <w:r w:rsidRPr="00920E52">
        <w:t>, shape, size, body features, superpowers</w:t>
      </w:r>
      <w:bookmarkStart w:id="0" w:name="_Hlk78717643"/>
      <w:r w:rsidRPr="00920E52">
        <w:t xml:space="preserve">), </w:t>
      </w:r>
      <w:r w:rsidR="00705F9B">
        <w:t xml:space="preserve">the </w:t>
      </w:r>
      <w:r w:rsidR="00DD71A7" w:rsidRPr="00DD71A7">
        <w:rPr>
          <w:b/>
          <w:bCs/>
        </w:rPr>
        <w:t>action</w:t>
      </w:r>
      <w:r w:rsidR="00DD71A7">
        <w:t xml:space="preserve"> (s</w:t>
      </w:r>
      <w:r w:rsidR="00DD71A7" w:rsidRPr="00DD71A7">
        <w:t xml:space="preserve">peed, scope, severity, </w:t>
      </w:r>
      <w:r w:rsidR="00DD71A7">
        <w:t xml:space="preserve">associated </w:t>
      </w:r>
      <w:r w:rsidR="00DD71A7" w:rsidRPr="00DD71A7">
        <w:t>emotion, associated item</w:t>
      </w:r>
      <w:r w:rsidR="00DD71A7">
        <w:t>)</w:t>
      </w:r>
      <w:bookmarkEnd w:id="0"/>
      <w:r w:rsidR="00DD71A7">
        <w:t xml:space="preserve">, </w:t>
      </w:r>
      <w:r w:rsidRPr="00920E52">
        <w:t xml:space="preserve">the </w:t>
      </w:r>
      <w:r w:rsidRPr="00DD71A7">
        <w:rPr>
          <w:b/>
          <w:bCs/>
        </w:rPr>
        <w:t>item</w:t>
      </w:r>
      <w:r w:rsidRPr="00920E52">
        <w:t xml:space="preserve"> (texture, size, color), or the </w:t>
      </w:r>
      <w:r w:rsidRPr="00DD71A7">
        <w:rPr>
          <w:b/>
          <w:bCs/>
        </w:rPr>
        <w:t>terrain</w:t>
      </w:r>
      <w:r w:rsidRPr="00920E52">
        <w:t xml:space="preserve"> (weather, plants, animals, time, water and geologic features, domiciles).</w:t>
      </w:r>
    </w:p>
    <w:p w14:paraId="06724DC0" w14:textId="77777777" w:rsidR="00920E52" w:rsidRPr="00920E52" w:rsidRDefault="00920E52" w:rsidP="00920E52">
      <w:pPr>
        <w:pStyle w:val="ListParagraph"/>
        <w:numPr>
          <w:ilvl w:val="0"/>
          <w:numId w:val="19"/>
        </w:numPr>
      </w:pPr>
      <w:r w:rsidRPr="00920E52">
        <w:rPr>
          <w:b/>
          <w:bCs/>
        </w:rPr>
        <w:t>Action</w:t>
      </w:r>
      <w:r w:rsidRPr="00920E52">
        <w:t xml:space="preserve"> (a </w:t>
      </w:r>
      <w:bookmarkStart w:id="1" w:name="_Hlk78629999"/>
      <w:r w:rsidRPr="00920E52">
        <w:t>strong verb causing an effect on the item</w:t>
      </w:r>
      <w:bookmarkEnd w:id="1"/>
      <w:r w:rsidRPr="00920E52">
        <w:t>)</w:t>
      </w:r>
    </w:p>
    <w:p w14:paraId="6A1D6C14" w14:textId="77777777" w:rsidR="00920E52" w:rsidRPr="00920E52" w:rsidRDefault="00920E52" w:rsidP="00920E52">
      <w:pPr>
        <w:pStyle w:val="ListParagraph"/>
        <w:numPr>
          <w:ilvl w:val="0"/>
          <w:numId w:val="19"/>
        </w:numPr>
      </w:pPr>
      <w:r w:rsidRPr="00920E52">
        <w:rPr>
          <w:b/>
          <w:bCs/>
        </w:rPr>
        <w:t>Items</w:t>
      </w:r>
      <w:r w:rsidRPr="00920E52">
        <w:t xml:space="preserve"> being acted on, preferably animated but can be inanimate.</w:t>
      </w:r>
    </w:p>
    <w:p w14:paraId="05C8375A" w14:textId="77777777" w:rsidR="00920E52" w:rsidRPr="00920E52" w:rsidRDefault="00920E52" w:rsidP="00920E52">
      <w:pPr>
        <w:pStyle w:val="ListParagraph"/>
        <w:numPr>
          <w:ilvl w:val="0"/>
          <w:numId w:val="19"/>
        </w:numPr>
      </w:pPr>
      <w:r w:rsidRPr="00920E52">
        <w:rPr>
          <w:b/>
          <w:bCs/>
        </w:rPr>
        <w:t>Terrain</w:t>
      </w:r>
      <w:r w:rsidRPr="00920E52">
        <w:t xml:space="preserve"> or location.</w:t>
      </w:r>
    </w:p>
    <w:p w14:paraId="512DE37A" w14:textId="24C1393C" w:rsidR="003277DD" w:rsidRDefault="00920E52" w:rsidP="00920E52">
      <w:r>
        <w:t xml:space="preserve">A </w:t>
      </w:r>
      <w:r w:rsidRPr="00920E52">
        <w:rPr>
          <w:b/>
          <w:bCs/>
        </w:rPr>
        <w:t>visual sentence</w:t>
      </w:r>
      <w:r>
        <w:t xml:space="preserve"> is </w:t>
      </w:r>
      <w:r w:rsidRPr="00920E52">
        <w:t>a group of associated visual images that allow the maximum amount of detail aiding recall. The basic visual sentence follows the English structure of subject-verb-object and includes enhancing detail for the subject, item and a terrain, also known as the SEA-IT data types.</w:t>
      </w:r>
    </w:p>
    <w:p w14:paraId="066A4F56" w14:textId="3F19A7D7" w:rsidR="00B406A0" w:rsidRDefault="00B406A0" w:rsidP="00BF3FCB">
      <w:pPr>
        <w:pStyle w:val="Heading1"/>
      </w:pPr>
      <w:r w:rsidRPr="00D6249E">
        <w:t>What kind of memory system should I use</w:t>
      </w:r>
      <w:r w:rsidR="00705F9B">
        <w:t>…</w:t>
      </w:r>
    </w:p>
    <w:p w14:paraId="17D7D0D8" w14:textId="3E0FB266" w:rsidR="004D4CCB" w:rsidRPr="00920E52" w:rsidRDefault="002B2F3C" w:rsidP="004D4CCB">
      <w:pPr>
        <w:pStyle w:val="Heading2"/>
        <w:rPr>
          <w:lang w:val="en-US"/>
        </w:rPr>
      </w:pPr>
      <w:r>
        <w:rPr>
          <w:lang w:val="en-US"/>
        </w:rPr>
        <w:t>1</w:t>
      </w:r>
      <w:r w:rsidR="004D4CCB" w:rsidRPr="00920E52">
        <w:rPr>
          <w:lang w:val="en-US"/>
        </w:rPr>
        <w:t xml:space="preserve"> </w:t>
      </w:r>
      <w:r w:rsidR="00F46186">
        <w:rPr>
          <w:lang w:val="en-US"/>
        </w:rPr>
        <w:t xml:space="preserve">For </w:t>
      </w:r>
      <w:r w:rsidR="004D4CCB" w:rsidRPr="00920E52">
        <w:rPr>
          <w:lang w:val="en-US"/>
        </w:rPr>
        <w:t>unordered stuff</w:t>
      </w:r>
      <w:r w:rsidR="00705F9B">
        <w:rPr>
          <w:lang w:val="en-US"/>
        </w:rPr>
        <w:t>?</w:t>
      </w:r>
      <w:r w:rsidR="005D09C0">
        <w:rPr>
          <w:lang w:val="en-US"/>
        </w:rPr>
        <w:br/>
      </w:r>
      <w:r w:rsidR="004D4CCB" w:rsidRPr="00920E52">
        <w:rPr>
          <w:lang w:val="en-US"/>
        </w:rPr>
        <w:t xml:space="preserve">(words, </w:t>
      </w:r>
      <w:r w:rsidR="00F46186">
        <w:rPr>
          <w:lang w:val="en-US"/>
        </w:rPr>
        <w:t xml:space="preserve">simple numbers, </w:t>
      </w:r>
      <w:r w:rsidR="004D4CCB" w:rsidRPr="00920E52">
        <w:rPr>
          <w:lang w:val="en-US"/>
        </w:rPr>
        <w:t>concepts, people’s names</w:t>
      </w:r>
      <w:r w:rsidR="00E2590D">
        <w:rPr>
          <w:lang w:val="en-US"/>
        </w:rPr>
        <w:t>, landmarks</w:t>
      </w:r>
      <w:r w:rsidR="004D4CCB" w:rsidRPr="00920E52">
        <w:rPr>
          <w:lang w:val="en-US"/>
        </w:rPr>
        <w:t>)</w:t>
      </w:r>
    </w:p>
    <w:p w14:paraId="4D73BBB8" w14:textId="119DB067" w:rsidR="004D4CCB" w:rsidRDefault="004D4CCB" w:rsidP="004D4CCB">
      <w:r w:rsidRPr="00BF3FCB">
        <w:t xml:space="preserve">You will be </w:t>
      </w:r>
      <w:r w:rsidR="00FE641E">
        <w:t>creating</w:t>
      </w:r>
      <w:r w:rsidRPr="00BF3FCB">
        <w:t xml:space="preserve"> </w:t>
      </w:r>
      <w:r w:rsidRPr="00F838BB">
        <w:rPr>
          <w:b/>
          <w:bCs/>
        </w:rPr>
        <w:t>a visual sentence</w:t>
      </w:r>
      <w:r>
        <w:t xml:space="preserve"> </w:t>
      </w:r>
      <w:r w:rsidR="00FE641E">
        <w:t>by associating the different types of SEA-IT data so that it becomes a sentence easily visualized. S</w:t>
      </w:r>
      <w:r>
        <w:t>ometimes</w:t>
      </w:r>
      <w:r w:rsidR="00FE641E">
        <w:t xml:space="preserve"> this is</w:t>
      </w:r>
      <w:r>
        <w:t xml:space="preserve"> called the link or chain system but </w:t>
      </w:r>
      <w:r w:rsidR="00FE641E">
        <w:t xml:space="preserve">would </w:t>
      </w:r>
      <w:r>
        <w:t xml:space="preserve">not </w:t>
      </w:r>
      <w:r w:rsidR="00FE641E">
        <w:t xml:space="preserve">be </w:t>
      </w:r>
      <w:r>
        <w:t xml:space="preserve">applied to </w:t>
      </w:r>
      <w:r w:rsidR="00FE641E">
        <w:t xml:space="preserve">a group of </w:t>
      </w:r>
      <w:r>
        <w:t>visual images</w:t>
      </w:r>
      <w:r w:rsidR="00F838BB">
        <w:t>. Each association within the sentence is independent of other visual images.</w:t>
      </w:r>
    </w:p>
    <w:p w14:paraId="0F7ECE2E" w14:textId="44085EF3" w:rsidR="00874BE0" w:rsidRDefault="002B2F3C" w:rsidP="00874BE0">
      <w:pPr>
        <w:pStyle w:val="Heading4"/>
      </w:pPr>
      <w:r>
        <w:t xml:space="preserve">1.2 </w:t>
      </w:r>
      <w:r w:rsidR="00874BE0">
        <w:t>Words, names</w:t>
      </w:r>
      <w:r w:rsidR="00C3670E">
        <w:t xml:space="preserve">, </w:t>
      </w:r>
      <w:r w:rsidR="00FE641E">
        <w:t xml:space="preserve">and </w:t>
      </w:r>
      <w:r w:rsidR="00C3670E">
        <w:t>concepts</w:t>
      </w:r>
    </w:p>
    <w:p w14:paraId="073316F3" w14:textId="71FBF560" w:rsidR="00874BE0" w:rsidRDefault="009A4FD7" w:rsidP="00874BE0">
      <w:r>
        <w:t>To remember things without a good image to remember, p</w:t>
      </w:r>
      <w:r w:rsidR="00874BE0">
        <w:t xml:space="preserve">ractice using your imagination to </w:t>
      </w:r>
      <w:r>
        <w:t>discover</w:t>
      </w:r>
      <w:r w:rsidR="00874BE0">
        <w:t xml:space="preserve"> visual images </w:t>
      </w:r>
      <w:r w:rsidR="00FE641E">
        <w:t>for</w:t>
      </w:r>
      <w:r w:rsidR="00874BE0">
        <w:t xml:space="preserve"> a word or words that sound similar or </w:t>
      </w:r>
      <w:r w:rsidR="00FE641E">
        <w:t>have</w:t>
      </w:r>
      <w:r w:rsidR="00874BE0">
        <w:t xml:space="preserve"> a good relationship to the word or name.</w:t>
      </w:r>
    </w:p>
    <w:p w14:paraId="12ACEEB9" w14:textId="4231F727" w:rsidR="00D14439" w:rsidRDefault="002B2F3C" w:rsidP="00D14439">
      <w:pPr>
        <w:pStyle w:val="Heading4"/>
      </w:pPr>
      <w:r>
        <w:t xml:space="preserve">1.3 </w:t>
      </w:r>
      <w:r w:rsidR="00705F9B">
        <w:t>N</w:t>
      </w:r>
      <w:r w:rsidR="00D14439">
        <w:t>umbers</w:t>
      </w:r>
    </w:p>
    <w:p w14:paraId="11E36106" w14:textId="2A41BE2E" w:rsidR="00E108A3" w:rsidRPr="00E108A3" w:rsidRDefault="00E108A3" w:rsidP="00E108A3">
      <w:pPr>
        <w:pStyle w:val="Heading5"/>
      </w:pPr>
      <w:r>
        <w:t>1.3.1 Using a translation system</w:t>
      </w:r>
    </w:p>
    <w:p w14:paraId="03BC5DF1" w14:textId="77777777" w:rsidR="00521061" w:rsidRPr="00F46186" w:rsidRDefault="00D14439" w:rsidP="00521061">
      <w:r>
        <w:t xml:space="preserve">Numbers </w:t>
      </w:r>
      <w:r w:rsidR="00705F9B">
        <w:t xml:space="preserve">up to three digits </w:t>
      </w:r>
      <w:r>
        <w:t xml:space="preserve">can be </w:t>
      </w:r>
      <w:r w:rsidR="00705F9B">
        <w:t xml:space="preserve">managed to be </w:t>
      </w:r>
      <w:r>
        <w:t xml:space="preserve">translated into sounds that then become </w:t>
      </w:r>
      <w:r w:rsidR="00705F9B">
        <w:t xml:space="preserve">a </w:t>
      </w:r>
      <w:r>
        <w:t xml:space="preserve">word of </w:t>
      </w:r>
      <w:r w:rsidR="00705F9B">
        <w:t>a memory</w:t>
      </w:r>
      <w:r>
        <w:t xml:space="preserve"> image. The Major, Dominic, and the Ben system are popular translations of digits to sounds. </w:t>
      </w:r>
      <w:r w:rsidR="00705F9B">
        <w:t xml:space="preserve">The sounds are then translated into an image. </w:t>
      </w:r>
      <w:r w:rsidR="00E108A3">
        <w:t>Popular lists of these numbers are used as pegs so it’s good to learn the default one-digit number pegs. Two-digit number pegs are even more useful to create fewer complex images. Most styles translate to items with the decimal point being handled by design or an image like a pebble.</w:t>
      </w:r>
      <w:r w:rsidR="00521061">
        <w:t xml:space="preserve"> If your number is long, such as pi, it is interpreted as an ordered set of two- or three-digit groups. </w:t>
      </w:r>
    </w:p>
    <w:p w14:paraId="15F0D3D7" w14:textId="22E4309D" w:rsidR="00E108A3" w:rsidRDefault="00E108A3" w:rsidP="00E108A3">
      <w:pPr>
        <w:pStyle w:val="Heading5"/>
      </w:pPr>
      <w:r>
        <w:lastRenderedPageBreak/>
        <w:t>1.3.2 Using a direct association</w:t>
      </w:r>
    </w:p>
    <w:p w14:paraId="032C0636" w14:textId="31092551" w:rsidR="00E108A3" w:rsidRPr="00F46186" w:rsidRDefault="00D14439" w:rsidP="00521061">
      <w:r>
        <w:t>Another technique</w:t>
      </w:r>
      <w:r w:rsidR="009A4FD7">
        <w:t xml:space="preserve"> for up to two digits</w:t>
      </w:r>
      <w:r>
        <w:t xml:space="preserve"> is to associate the shape of the number with an item. Other lesser techniques use associations with subjects, enhancements, actions, or even terrains.</w:t>
      </w:r>
      <w:r w:rsidR="00705F9B">
        <w:t xml:space="preserve"> </w:t>
      </w:r>
    </w:p>
    <w:p w14:paraId="464DFE3B" w14:textId="4AB218C9" w:rsidR="00874BE0" w:rsidRDefault="002B2F3C" w:rsidP="00874BE0">
      <w:pPr>
        <w:pStyle w:val="Heading4"/>
      </w:pPr>
      <w:r>
        <w:t xml:space="preserve">1.4 </w:t>
      </w:r>
      <w:r w:rsidR="00874BE0">
        <w:t>Groups of words</w:t>
      </w:r>
    </w:p>
    <w:p w14:paraId="25817DC5" w14:textId="48062B7A" w:rsidR="00874BE0" w:rsidRDefault="00874BE0" w:rsidP="00874BE0">
      <w:r>
        <w:t>An acronym may help by taking the first letters of each word</w:t>
      </w:r>
      <w:r w:rsidR="00FE641E">
        <w:t xml:space="preserve"> of a group of words</w:t>
      </w:r>
      <w:r>
        <w:t xml:space="preserve"> and remembering that.</w:t>
      </w:r>
      <w:r w:rsidR="00F46186">
        <w:t xml:space="preserve"> Another technique is to substitute words with the same first letter into a memorable phrase.</w:t>
      </w:r>
    </w:p>
    <w:p w14:paraId="6580EE81" w14:textId="41876423" w:rsidR="00F46186" w:rsidRDefault="002B2F3C" w:rsidP="00F46186">
      <w:pPr>
        <w:pStyle w:val="Heading4"/>
      </w:pPr>
      <w:r>
        <w:t xml:space="preserve">1.5 </w:t>
      </w:r>
      <w:r w:rsidR="00F46186">
        <w:t>Groups of letters</w:t>
      </w:r>
      <w:r w:rsidR="00FE641E">
        <w:t xml:space="preserve"> or </w:t>
      </w:r>
      <w:r w:rsidR="00F46186">
        <w:t>equations</w:t>
      </w:r>
    </w:p>
    <w:p w14:paraId="363C0574" w14:textId="5D864CFA" w:rsidR="00F46186" w:rsidRDefault="00F46186" w:rsidP="00F46186">
      <w:r>
        <w:t>Some sequences of letters and symbols can be associated with a memorable phrase</w:t>
      </w:r>
      <w:r w:rsidR="00FE641E">
        <w:t xml:space="preserve"> where each letter starts a word in the phrase.</w:t>
      </w:r>
    </w:p>
    <w:p w14:paraId="1E68A355" w14:textId="15F67CEB" w:rsidR="005D09C0" w:rsidRDefault="002B2F3C" w:rsidP="005D09C0">
      <w:pPr>
        <w:pStyle w:val="Heading4"/>
      </w:pPr>
      <w:r>
        <w:t xml:space="preserve">1.6 </w:t>
      </w:r>
      <w:r w:rsidR="005D09C0">
        <w:t>People, locations, or landmarks</w:t>
      </w:r>
    </w:p>
    <w:p w14:paraId="2F4EB405" w14:textId="77777777" w:rsidR="005D09C0" w:rsidRDefault="005D09C0" w:rsidP="005D09C0">
      <w:r>
        <w:t>Learn how to see a person’s or the landmark’s features as one data type and associate it to a memory image comprised of the other data types.</w:t>
      </w:r>
    </w:p>
    <w:p w14:paraId="222319E1" w14:textId="53FDC1B2" w:rsidR="00184520" w:rsidRDefault="00184520" w:rsidP="00184520">
      <w:pPr>
        <w:pStyle w:val="Heading4"/>
      </w:pPr>
      <w:r>
        <w:t>1.7 Repetitive, but complex data</w:t>
      </w:r>
    </w:p>
    <w:p w14:paraId="48FCBF14" w14:textId="148204C1" w:rsidR="00184520" w:rsidRPr="00184520" w:rsidRDefault="00184520" w:rsidP="00184520">
      <w:r>
        <w:t>Learn a</w:t>
      </w:r>
      <w:r w:rsidR="0030691F">
        <w:t>bout</w:t>
      </w:r>
      <w:r>
        <w:t xml:space="preserve"> template</w:t>
      </w:r>
      <w:r w:rsidR="0030691F">
        <w:t>s</w:t>
      </w:r>
      <w:r>
        <w:t xml:space="preserve">, which </w:t>
      </w:r>
      <w:r w:rsidR="0030691F">
        <w:t>are</w:t>
      </w:r>
      <w:r>
        <w:t xml:space="preserve"> a small set of pegs that represent consistent set</w:t>
      </w:r>
      <w:r w:rsidR="0030691F">
        <w:t>s</w:t>
      </w:r>
      <w:r>
        <w:t xml:space="preserve"> of data storage possibilities</w:t>
      </w:r>
      <w:r w:rsidR="001C6D0C">
        <w:t xml:space="preserve"> associated with any other piece of data </w:t>
      </w:r>
      <w:r w:rsidR="009C4B78">
        <w:t>to</w:t>
      </w:r>
      <w:r w:rsidR="001C6D0C">
        <w:t xml:space="preserve"> provide a familiar, easy to recall, group of associations.</w:t>
      </w:r>
    </w:p>
    <w:p w14:paraId="26D73BDF" w14:textId="579FA252" w:rsidR="00BF3FCB" w:rsidRPr="004D4CCB" w:rsidRDefault="002B2F3C" w:rsidP="00BF3FCB">
      <w:pPr>
        <w:pStyle w:val="Heading2"/>
        <w:rPr>
          <w:lang w:val="en-US"/>
        </w:rPr>
      </w:pPr>
      <w:r>
        <w:rPr>
          <w:lang w:val="en-US"/>
        </w:rPr>
        <w:t>2</w:t>
      </w:r>
      <w:r w:rsidR="00BF3FCB" w:rsidRPr="004D4CCB">
        <w:rPr>
          <w:lang w:val="en-US"/>
        </w:rPr>
        <w:t xml:space="preserve"> </w:t>
      </w:r>
      <w:r w:rsidR="00F46186">
        <w:rPr>
          <w:lang w:val="en-US"/>
        </w:rPr>
        <w:t xml:space="preserve">For </w:t>
      </w:r>
      <w:r w:rsidR="006C1F55">
        <w:rPr>
          <w:lang w:val="en-US"/>
        </w:rPr>
        <w:t>sorted</w:t>
      </w:r>
      <w:r w:rsidR="00BF3FCB" w:rsidRPr="004D4CCB">
        <w:rPr>
          <w:lang w:val="en-US"/>
        </w:rPr>
        <w:t xml:space="preserve"> stuff</w:t>
      </w:r>
      <w:r w:rsidR="006C1F55">
        <w:rPr>
          <w:lang w:val="en-US"/>
        </w:rPr>
        <w:t xml:space="preserve"> where I want to </w:t>
      </w:r>
      <w:r w:rsidR="005E08AD">
        <w:rPr>
          <w:lang w:val="en-US"/>
        </w:rPr>
        <w:t>retrieve</w:t>
      </w:r>
      <w:r w:rsidR="006C1F55">
        <w:rPr>
          <w:lang w:val="en-US"/>
        </w:rPr>
        <w:t>…</w:t>
      </w:r>
      <w:r w:rsidR="005D09C0">
        <w:rPr>
          <w:lang w:val="en-US"/>
        </w:rPr>
        <w:br/>
      </w:r>
      <w:r w:rsidR="00BF3FCB" w:rsidRPr="004D4CCB">
        <w:rPr>
          <w:lang w:val="en-US"/>
        </w:rPr>
        <w:t xml:space="preserve">(alphabetic, numeric, dates, </w:t>
      </w:r>
      <w:r w:rsidR="004D4CCB">
        <w:rPr>
          <w:lang w:val="en-US"/>
        </w:rPr>
        <w:t>positional</w:t>
      </w:r>
      <w:r w:rsidR="00BF3FCB" w:rsidRPr="004D4CCB">
        <w:rPr>
          <w:lang w:val="en-US"/>
        </w:rPr>
        <w:t>)</w:t>
      </w:r>
    </w:p>
    <w:p w14:paraId="251B2AEA" w14:textId="669E9DE9" w:rsidR="00D14439" w:rsidRDefault="00D14439" w:rsidP="00D14439">
      <w:r w:rsidRPr="00BF3FCB">
        <w:t xml:space="preserve">You will be </w:t>
      </w:r>
      <w:r>
        <w:t>creating</w:t>
      </w:r>
      <w:r w:rsidRPr="00BF3FCB">
        <w:t xml:space="preserve"> </w:t>
      </w:r>
      <w:r>
        <w:rPr>
          <w:b/>
          <w:bCs/>
        </w:rPr>
        <w:t>multiple</w:t>
      </w:r>
      <w:r w:rsidRPr="00F838BB">
        <w:rPr>
          <w:b/>
          <w:bCs/>
        </w:rPr>
        <w:t xml:space="preserve"> visual sentence</w:t>
      </w:r>
      <w:r>
        <w:rPr>
          <w:b/>
          <w:bCs/>
        </w:rPr>
        <w:t>s</w:t>
      </w:r>
      <w:r>
        <w:t xml:space="preserve"> by first associating the different types of SEA-IT data so that it becomes a sentence easily visualized and then combining the sentences together by narrative or a rule-based system. The term link or chain system is also used to describe a narrative association of sentences. A peg system is when you use a rule-based system. And a method of loci system is when you use any kind a system based on terrain.</w:t>
      </w:r>
    </w:p>
    <w:p w14:paraId="42F449CD" w14:textId="47FDDE2C" w:rsidR="00920E52" w:rsidRDefault="002B2F3C" w:rsidP="00920E52">
      <w:pPr>
        <w:pStyle w:val="Heading3"/>
      </w:pPr>
      <w:r>
        <w:t xml:space="preserve">2.1 </w:t>
      </w:r>
      <w:r w:rsidR="005E08AD">
        <w:t>O</w:t>
      </w:r>
      <w:r>
        <w:t xml:space="preserve">ne </w:t>
      </w:r>
      <w:r w:rsidR="005E08AD">
        <w:t xml:space="preserve">or all </w:t>
      </w:r>
      <w:r>
        <w:t>item</w:t>
      </w:r>
      <w:r w:rsidR="005E08AD">
        <w:t>s</w:t>
      </w:r>
      <w:r>
        <w:t xml:space="preserve"> in the </w:t>
      </w:r>
      <w:r w:rsidR="006C1F55">
        <w:t>group</w:t>
      </w:r>
      <w:r w:rsidR="00F838BB">
        <w:t>.</w:t>
      </w:r>
      <w:r w:rsidR="009311A3">
        <w:br/>
      </w:r>
      <w:r w:rsidR="00920E52">
        <w:t>(</w:t>
      </w:r>
      <w:r w:rsidR="004D4CCB">
        <w:t xml:space="preserve">lists of people, </w:t>
      </w:r>
      <w:r w:rsidR="00D14439">
        <w:t xml:space="preserve">numbers, </w:t>
      </w:r>
      <w:r w:rsidR="004D4CCB">
        <w:t>items, locations, words</w:t>
      </w:r>
      <w:r w:rsidR="00AC249D">
        <w:t>, names</w:t>
      </w:r>
      <w:r w:rsidR="00920E52">
        <w:t>).</w:t>
      </w:r>
    </w:p>
    <w:p w14:paraId="31DFD4FA" w14:textId="52674106" w:rsidR="00920E52" w:rsidRDefault="00920E52" w:rsidP="00920E52">
      <w:r>
        <w:t xml:space="preserve">You will be using a </w:t>
      </w:r>
      <w:r w:rsidRPr="002B2F3C">
        <w:rPr>
          <w:b/>
          <w:bCs/>
        </w:rPr>
        <w:t>rule-based system</w:t>
      </w:r>
      <w:r>
        <w:t xml:space="preserve"> of some sort.</w:t>
      </w:r>
      <w:r w:rsidR="00F838BB">
        <w:t xml:space="preserve"> Each visual sentence that is stored will have an accompanying image, </w:t>
      </w:r>
      <w:r w:rsidR="002B2F3C">
        <w:t xml:space="preserve">called </w:t>
      </w:r>
      <w:r w:rsidR="00F838BB">
        <w:t xml:space="preserve">a peg, that will </w:t>
      </w:r>
      <w:r w:rsidR="00EF00D4">
        <w:t>allow</w:t>
      </w:r>
      <w:r w:rsidR="00F838BB">
        <w:t xml:space="preserve"> you to find the image you need.</w:t>
      </w:r>
      <w:r w:rsidR="00E06791">
        <w:t xml:space="preserve"> Pegs can be ordered sets of subjects (alphabetic lists of animals, birds, insects, names of people, roles of people, imaginary</w:t>
      </w:r>
      <w:r w:rsidR="00C479A0">
        <w:t xml:space="preserve"> subjects), items (alphabetic lists of food, objects, shapes; Major/Ben ordered objects), and terrains (alphabetic or Major/Ben ordered lists of countries, states, cities; rooms, buildings, paths</w:t>
      </w:r>
      <w:r w:rsidR="00836011">
        <w:t>, complex objects, or film</w:t>
      </w:r>
      <w:r w:rsidR="006C1F55">
        <w:t xml:space="preserve"> scene</w:t>
      </w:r>
      <w:r w:rsidR="00836011">
        <w:t>s ordered by position or time.</w:t>
      </w:r>
    </w:p>
    <w:p w14:paraId="5E3671FF" w14:textId="76C630A4" w:rsidR="00597E90" w:rsidRPr="00920E52" w:rsidRDefault="00597E90" w:rsidP="00920E52">
      <w:r>
        <w:t>Pegs win over narratives for flexibility and reuse, but suffer slightly for speed in competition because they require an extra step of mental exertion to make another association.</w:t>
      </w:r>
    </w:p>
    <w:p w14:paraId="504EE26D" w14:textId="20219560" w:rsidR="009311A3" w:rsidRDefault="006C1F55" w:rsidP="009311A3">
      <w:pPr>
        <w:pStyle w:val="Heading4"/>
      </w:pPr>
      <w:r>
        <w:t xml:space="preserve">2.1.1 </w:t>
      </w:r>
      <w:r w:rsidR="009311A3">
        <w:t>My stuff is temporary.</w:t>
      </w:r>
    </w:p>
    <w:p w14:paraId="436C3EB2" w14:textId="006B4436" w:rsidR="00661943" w:rsidRPr="00661943" w:rsidRDefault="00661943" w:rsidP="00661943">
      <w:r>
        <w:t>You need to have one or more solid peg systems in place to help keep associations that should erode over time until you need it again.</w:t>
      </w:r>
    </w:p>
    <w:p w14:paraId="3992D8F5" w14:textId="2E248756" w:rsidR="005E08AD" w:rsidRDefault="005E08AD" w:rsidP="00CF0413">
      <w:pPr>
        <w:pStyle w:val="Heading5"/>
      </w:pPr>
      <w:r>
        <w:t>2.1.1.1 I won’t be competing</w:t>
      </w:r>
    </w:p>
    <w:p w14:paraId="4A68BF2A" w14:textId="4D1F8B40" w:rsidR="00661943" w:rsidRPr="00661943" w:rsidRDefault="00661943" w:rsidP="00661943">
      <w:r>
        <w:t>A few good peg systems that are easily reused are essential. Numerically sorted items are important so start with some objects for number pegs. Then maybe a bestiary for alphabetically sorted lists. All sorting methods can use any data type so think about using others like a numerically sorted list of terrains. One of the most popular peg systems is room positions sorted by clockwise location.</w:t>
      </w:r>
    </w:p>
    <w:p w14:paraId="327FD814" w14:textId="1B1EB17E" w:rsidR="00CF0413" w:rsidRDefault="00E108A3" w:rsidP="00CF0413">
      <w:pPr>
        <w:pStyle w:val="Heading5"/>
      </w:pPr>
      <w:r>
        <w:t>2.1.1.</w:t>
      </w:r>
      <w:r w:rsidR="005E08AD">
        <w:t>2</w:t>
      </w:r>
      <w:r>
        <w:t xml:space="preserve"> </w:t>
      </w:r>
      <w:r w:rsidR="00CF0413">
        <w:t>I</w:t>
      </w:r>
      <w:r w:rsidR="005E08AD">
        <w:t>’ll be competing</w:t>
      </w:r>
    </w:p>
    <w:p w14:paraId="6D915706" w14:textId="1F4ECD1B" w:rsidR="00CF0413" w:rsidRPr="00D55646" w:rsidRDefault="00CF0413" w:rsidP="00CF0413">
      <w:r>
        <w:t xml:space="preserve">A pattern, the </w:t>
      </w:r>
      <w:r w:rsidRPr="00CF0413">
        <w:rPr>
          <w:b/>
          <w:bCs/>
        </w:rPr>
        <w:t>synced peg</w:t>
      </w:r>
      <w:r>
        <w:t xml:space="preserve">, allows you to grab </w:t>
      </w:r>
      <w:r w:rsidR="00E06791">
        <w:t>two</w:t>
      </w:r>
      <w:r>
        <w:t xml:space="preserve"> or more of the five main data types</w:t>
      </w:r>
      <w:r w:rsidR="00C3698D">
        <w:t>. It</w:t>
      </w:r>
      <w:r>
        <w:t xml:space="preserve"> is very helpful in quickly combining images for a visual sentence. The PAO is the most common form of the synced peg that </w:t>
      </w:r>
      <w:r>
        <w:lastRenderedPageBreak/>
        <w:t>usually is anchored on the subject</w:t>
      </w:r>
      <w:r w:rsidR="00E06791">
        <w:t xml:space="preserve"> so that other</w:t>
      </w:r>
      <w:r w:rsidR="00C3698D">
        <w:t xml:space="preserve"> data types can be associated to it</w:t>
      </w:r>
      <w:r>
        <w:t>. But other forms of synced pegs could be formed</w:t>
      </w:r>
      <w:r w:rsidR="00C3698D">
        <w:t xml:space="preserve"> from other anchors such as </w:t>
      </w:r>
      <w:r>
        <w:t xml:space="preserve">the number or letter of the row of data, the item, or the location. When remembering an item, the subject or location </w:t>
      </w:r>
      <w:r w:rsidR="00C3698D">
        <w:t xml:space="preserve">anchored </w:t>
      </w:r>
      <w:r>
        <w:t>PAO is best.</w:t>
      </w:r>
      <w:r w:rsidR="005E08AD">
        <w:t xml:space="preserve"> The image is then stored by another peg system, usually a location peg.</w:t>
      </w:r>
    </w:p>
    <w:p w14:paraId="7D515A4B" w14:textId="1AC0DCC0" w:rsidR="009311A3" w:rsidRDefault="00E108A3" w:rsidP="009311A3">
      <w:pPr>
        <w:pStyle w:val="Heading4"/>
      </w:pPr>
      <w:r>
        <w:t xml:space="preserve">2.1.2 </w:t>
      </w:r>
      <w:r w:rsidR="009311A3">
        <w:t>My stuff will not change.</w:t>
      </w:r>
    </w:p>
    <w:p w14:paraId="73E1636D" w14:textId="4E524062" w:rsidR="00866D73" w:rsidRPr="00866D73" w:rsidRDefault="00866D73" w:rsidP="00866D73">
      <w:r>
        <w:t>The type of peg system you choose here will not be as generic and can be tailored to the information that you organize including special templates to group data before storing the images. Design time will increase your ability to recall and decrease the number of images you store.</w:t>
      </w:r>
    </w:p>
    <w:p w14:paraId="4D0E52E3" w14:textId="29269098" w:rsidR="00CF0413" w:rsidRDefault="00E108A3" w:rsidP="00CF0413">
      <w:pPr>
        <w:pStyle w:val="Heading5"/>
      </w:pPr>
      <w:r>
        <w:t xml:space="preserve">2.1.2.1 </w:t>
      </w:r>
      <w:r w:rsidR="00CF0413">
        <w:t>I need to remember stuff for a long time</w:t>
      </w:r>
    </w:p>
    <w:p w14:paraId="2D9D9119" w14:textId="40BC8C0F" w:rsidR="00CF0413" w:rsidRPr="00CF0413" w:rsidRDefault="00E06791" w:rsidP="00CF0413">
      <w:r>
        <w:t>Take your time and organize</w:t>
      </w:r>
      <w:r w:rsidR="00DB45D5">
        <w:t xml:space="preserve"> your</w:t>
      </w:r>
      <w:r>
        <w:t xml:space="preserve"> information well. Find the key types of data that need to be remembered and associate one of them with a specific visual image data type if possible. Use an appropriate peg system that has some relevancy to your information.</w:t>
      </w:r>
    </w:p>
    <w:p w14:paraId="1A5690FD" w14:textId="1A5E8AA3" w:rsidR="00973DB2" w:rsidRDefault="00E108A3" w:rsidP="00973DB2">
      <w:pPr>
        <w:pStyle w:val="Heading5"/>
      </w:pPr>
      <w:r>
        <w:t xml:space="preserve">2.1.2.2 </w:t>
      </w:r>
      <w:r w:rsidR="00973DB2">
        <w:t>I need to increase the scope of my current list</w:t>
      </w:r>
    </w:p>
    <w:p w14:paraId="31C19A81" w14:textId="4C466A30" w:rsidR="00973DB2" w:rsidRDefault="00973DB2" w:rsidP="00973DB2">
      <w:r>
        <w:t xml:space="preserve">The </w:t>
      </w:r>
      <w:r w:rsidRPr="00CF0413">
        <w:rPr>
          <w:b/>
          <w:bCs/>
        </w:rPr>
        <w:t>index peg</w:t>
      </w:r>
      <w:r>
        <w:t xml:space="preserve"> is a way of adding another peg list to a list of data items so that, as a prefix, it creates a new type of peg for each index peg you use. The index peg usually consists of one of the five major data types such as a person’s</w:t>
      </w:r>
      <w:r w:rsidR="00D55646">
        <w:t xml:space="preserve"> profession or </w:t>
      </w:r>
      <w:r w:rsidR="00C3698D">
        <w:t>point in time</w:t>
      </w:r>
      <w:r w:rsidR="00D55646">
        <w:t>, or a location.</w:t>
      </w:r>
    </w:p>
    <w:p w14:paraId="2411A911" w14:textId="725D4524" w:rsidR="00C3698D" w:rsidRPr="00973DB2" w:rsidRDefault="00C3698D" w:rsidP="00973DB2">
      <w:r>
        <w:t>Another way</w:t>
      </w:r>
      <w:r w:rsidR="00866D73">
        <w:t xml:space="preserve"> to multiply your available storage areas</w:t>
      </w:r>
      <w:r>
        <w:t xml:space="preserve"> is to double up your systems so that a peg system supplies the initial image in another narrative or peg system chain of visual sentences.</w:t>
      </w:r>
    </w:p>
    <w:p w14:paraId="0C604D13" w14:textId="7A2814E9" w:rsidR="00973DB2" w:rsidRDefault="00E108A3" w:rsidP="00973DB2">
      <w:pPr>
        <w:pStyle w:val="Heading5"/>
      </w:pPr>
      <w:r>
        <w:t xml:space="preserve">2.1.2.3 </w:t>
      </w:r>
      <w:r w:rsidR="00973DB2">
        <w:t>I need to explore different sets of data</w:t>
      </w:r>
    </w:p>
    <w:p w14:paraId="2C7F7BE5" w14:textId="445BC395" w:rsidR="00973DB2" w:rsidRPr="00973DB2" w:rsidRDefault="00973DB2" w:rsidP="00973DB2">
      <w:r>
        <w:t xml:space="preserve">The </w:t>
      </w:r>
      <w:r w:rsidRPr="00CF0413">
        <w:rPr>
          <w:b/>
          <w:bCs/>
        </w:rPr>
        <w:t>paired peg</w:t>
      </w:r>
      <w:r>
        <w:t xml:space="preserve"> is several different peg lists that all have the same length and are not associated with each other. But in associating the different types of data to see what the result might be, a new concept might be created.</w:t>
      </w:r>
    </w:p>
    <w:p w14:paraId="5AE5D0AA" w14:textId="056A01B9" w:rsidR="00920E52" w:rsidRDefault="002B2F3C" w:rsidP="00920E52">
      <w:pPr>
        <w:pStyle w:val="Heading3"/>
      </w:pPr>
      <w:r>
        <w:t>2.2 All items</w:t>
      </w:r>
      <w:r w:rsidR="00F838BB">
        <w:t xml:space="preserve"> from start to finish. </w:t>
      </w:r>
      <w:r w:rsidR="009311A3">
        <w:br/>
      </w:r>
      <w:r w:rsidR="00920E52">
        <w:t>(</w:t>
      </w:r>
      <w:r w:rsidR="004D4CCB">
        <w:t xml:space="preserve">ceremonies, speeches, </w:t>
      </w:r>
      <w:r w:rsidR="00920E52">
        <w:t>dialogs, history</w:t>
      </w:r>
      <w:r w:rsidR="00B37A4A">
        <w:t xml:space="preserve">, lists of </w:t>
      </w:r>
      <w:r w:rsidR="00B166AD">
        <w:t>digits</w:t>
      </w:r>
      <w:r w:rsidR="004D4CCB">
        <w:t xml:space="preserve">, locations by </w:t>
      </w:r>
      <w:r w:rsidR="009E5DDC">
        <w:t>travelling</w:t>
      </w:r>
      <w:r w:rsidR="00920E52">
        <w:t>).</w:t>
      </w:r>
    </w:p>
    <w:p w14:paraId="509C79A5" w14:textId="219EAC2F" w:rsidR="00920E52" w:rsidRDefault="00920E52" w:rsidP="00920E52">
      <w:r>
        <w:t xml:space="preserve">You will be using a </w:t>
      </w:r>
      <w:r w:rsidRPr="002B2F3C">
        <w:rPr>
          <w:b/>
          <w:bCs/>
        </w:rPr>
        <w:t>narrative system</w:t>
      </w:r>
      <w:r>
        <w:t xml:space="preserve"> of some sort.</w:t>
      </w:r>
      <w:r w:rsidR="00866D73">
        <w:t xml:space="preserve"> A rule-based system</w:t>
      </w:r>
      <w:r w:rsidR="00597E90">
        <w:t xml:space="preserve">, or pegs, </w:t>
      </w:r>
      <w:r w:rsidR="00866D73">
        <w:t>will give you the ability to go from start to finish also and additionally start at any point in the list.</w:t>
      </w:r>
      <w:r w:rsidR="001219E0">
        <w:t xml:space="preserve"> </w:t>
      </w:r>
      <w:r w:rsidR="00773141">
        <w:t>Any narrative can be blended with a peg system to allow for randomly retrieving a visual image.</w:t>
      </w:r>
    </w:p>
    <w:p w14:paraId="49D95073" w14:textId="0A72A4E8" w:rsidR="0028643E" w:rsidRDefault="00E108A3" w:rsidP="0028643E">
      <w:pPr>
        <w:pStyle w:val="Heading4"/>
      </w:pPr>
      <w:r>
        <w:t>2.2.1 Verbatim t</w:t>
      </w:r>
      <w:r w:rsidR="0028643E">
        <w:t>ext</w:t>
      </w:r>
    </w:p>
    <w:p w14:paraId="59423BD0" w14:textId="180B2A69" w:rsidR="00594F5F" w:rsidRPr="00594F5F" w:rsidRDefault="00594F5F" w:rsidP="00594F5F">
      <w:r>
        <w:t>Verbatim text is best broken up into phrases that create visual sentences. Those phrases are then associated with each other in order in a meaningful story. Much review is needed to keep the words familiar and exact.</w:t>
      </w:r>
    </w:p>
    <w:p w14:paraId="0A770B33" w14:textId="4571C26C" w:rsidR="0028643E" w:rsidRDefault="00E108A3" w:rsidP="0028643E">
      <w:pPr>
        <w:pStyle w:val="Heading4"/>
      </w:pPr>
      <w:r>
        <w:t>2.2.2 Gist of the t</w:t>
      </w:r>
      <w:r w:rsidR="0028643E">
        <w:t>ext</w:t>
      </w:r>
    </w:p>
    <w:p w14:paraId="3B33DD9F" w14:textId="19D913D7" w:rsidR="008D6870" w:rsidRPr="008D6870" w:rsidRDefault="00594F5F" w:rsidP="008D6870">
      <w:r>
        <w:t xml:space="preserve">A </w:t>
      </w:r>
      <w:r w:rsidR="009E5DDC">
        <w:t xml:space="preserve">speech or </w:t>
      </w:r>
      <w:r w:rsidR="008D6870">
        <w:t>ceremony could be visualized on a rock, a shell, a colorful legal pad folder</w:t>
      </w:r>
      <w:r>
        <w:t>, or other found or created memory object</w:t>
      </w:r>
      <w:r w:rsidR="008D6870">
        <w:t>.</w:t>
      </w:r>
      <w:r w:rsidR="00717637">
        <w:t xml:space="preserve"> A story could be created that was associated with a series of people you meet along the way</w:t>
      </w:r>
      <w:r w:rsidR="00E06791">
        <w:t xml:space="preserve"> in your story</w:t>
      </w:r>
      <w:r w:rsidR="00717637">
        <w:t xml:space="preserve">. </w:t>
      </w:r>
      <w:r w:rsidR="00E06791">
        <w:t xml:space="preserve">You would be the protagonist subject in this story. </w:t>
      </w:r>
      <w:r w:rsidR="00717637">
        <w:t>And a walking trail could be the trigger for multiple ideas as you reach each point of remembrance.</w:t>
      </w:r>
    </w:p>
    <w:p w14:paraId="00ABBA65" w14:textId="4E5D255F" w:rsidR="00597E90" w:rsidRDefault="00597E90" w:rsidP="00597E90">
      <w:pPr>
        <w:pStyle w:val="Heading4"/>
      </w:pPr>
      <w:r>
        <w:t>2.2.3 Digits</w:t>
      </w:r>
    </w:p>
    <w:p w14:paraId="571A5B21" w14:textId="48FD1FCD" w:rsidR="00597E90" w:rsidRPr="00A32306" w:rsidRDefault="00597E90" w:rsidP="00597E90">
      <w:r>
        <w:t>Any list of digits is usually chunked into two- or three-digit chunks and then images created by translating the digits to sounds and then to images which are placed in a journey</w:t>
      </w:r>
      <w:r w:rsidR="00773141">
        <w:t xml:space="preserve"> or a palace (location peg systems, aka method of loci)</w:t>
      </w:r>
      <w:r>
        <w:t xml:space="preserve"> where each </w:t>
      </w:r>
      <w:r w:rsidR="00773141">
        <w:t>position</w:t>
      </w:r>
      <w:r>
        <w:t xml:space="preserve"> contains one or two of the images. An interesting technique is to create a phrase where each word has the number of letters of the digit it represents.</w:t>
      </w:r>
    </w:p>
    <w:p w14:paraId="3C96E57F" w14:textId="60A26E1D" w:rsidR="00594F5F" w:rsidRDefault="00E108A3" w:rsidP="00B166AD">
      <w:pPr>
        <w:pStyle w:val="Heading4"/>
      </w:pPr>
      <w:r>
        <w:t>2.2.</w:t>
      </w:r>
      <w:r w:rsidR="00597E90">
        <w:t>4</w:t>
      </w:r>
      <w:r>
        <w:t xml:space="preserve"> </w:t>
      </w:r>
      <w:r w:rsidR="00594F5F">
        <w:t>Locations</w:t>
      </w:r>
      <w:r w:rsidR="009E5DDC">
        <w:t xml:space="preserve"> by travelling</w:t>
      </w:r>
    </w:p>
    <w:p w14:paraId="075E5F7C" w14:textId="663028E6" w:rsidR="00594F5F" w:rsidRDefault="00E06791" w:rsidP="00594F5F">
      <w:r>
        <w:t>L</w:t>
      </w:r>
      <w:r w:rsidR="00594F5F">
        <w:t xml:space="preserve">ocations have features that </w:t>
      </w:r>
      <w:r>
        <w:t>can</w:t>
      </w:r>
      <w:r w:rsidR="00594F5F">
        <w:t xml:space="preserve"> become or interact with a main subject so that a story can be created as you move along the journey.</w:t>
      </w:r>
    </w:p>
    <w:p w14:paraId="6254919E" w14:textId="636C9149" w:rsidR="002008E2" w:rsidRPr="00594F5F" w:rsidRDefault="002008E2" w:rsidP="001349C6">
      <w:pPr>
        <w:ind w:left="0"/>
      </w:pPr>
    </w:p>
    <w:sectPr w:rsidR="002008E2" w:rsidRPr="00594F5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1D5B5" w14:textId="77777777" w:rsidR="00452302" w:rsidRDefault="00452302" w:rsidP="001349C6">
      <w:pPr>
        <w:spacing w:after="0" w:line="240" w:lineRule="auto"/>
      </w:pPr>
      <w:r>
        <w:separator/>
      </w:r>
    </w:p>
  </w:endnote>
  <w:endnote w:type="continuationSeparator" w:id="0">
    <w:p w14:paraId="4EBF0BAA" w14:textId="77777777" w:rsidR="00452302" w:rsidRDefault="00452302" w:rsidP="00134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Franklin Gothic Medium Cond">
    <w:panose1 w:val="020B0606030402020204"/>
    <w:charset w:val="00"/>
    <w:family w:val="swiss"/>
    <w:pitch w:val="variable"/>
    <w:sig w:usb0="00000287" w:usb1="00000000" w:usb2="00000000" w:usb3="00000000" w:csb0="0000009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06348800"/>
      <w:docPartObj>
        <w:docPartGallery w:val="Page Numbers (Bottom of Page)"/>
        <w:docPartUnique/>
      </w:docPartObj>
    </w:sdtPr>
    <w:sdtEndPr>
      <w:rPr>
        <w:color w:val="7F7F7F" w:themeColor="background1" w:themeShade="7F"/>
        <w:spacing w:val="60"/>
      </w:rPr>
    </w:sdtEndPr>
    <w:sdtContent>
      <w:p w14:paraId="3448006B" w14:textId="6FAC54F7" w:rsidR="001349C6" w:rsidRDefault="001349C6">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7296DD2" w14:textId="3649477B" w:rsidR="001349C6" w:rsidRDefault="001349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CFFCF" w14:textId="77777777" w:rsidR="00452302" w:rsidRDefault="00452302" w:rsidP="001349C6">
      <w:pPr>
        <w:spacing w:after="0" w:line="240" w:lineRule="auto"/>
      </w:pPr>
      <w:r>
        <w:separator/>
      </w:r>
    </w:p>
  </w:footnote>
  <w:footnote w:type="continuationSeparator" w:id="0">
    <w:p w14:paraId="119F1E7F" w14:textId="77777777" w:rsidR="00452302" w:rsidRDefault="00452302" w:rsidP="00134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FBAAA" w14:textId="24E7F1A3" w:rsidR="001349C6" w:rsidRDefault="00CC4274">
    <w:pPr>
      <w:pStyle w:val="Header"/>
    </w:pPr>
    <w:r>
      <w:t>Mnemonic</w:t>
    </w:r>
    <w:r w:rsidR="001349C6">
      <w:t xml:space="preserve"> system decision tree by Doug Hoff</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6DA559E"/>
    <w:lvl w:ilvl="0">
      <w:start w:val="1"/>
      <w:numFmt w:val="bullet"/>
      <w:lvlText w:val=""/>
      <w:lvlJc w:val="left"/>
      <w:pPr>
        <w:ind w:left="216" w:hanging="216"/>
      </w:pPr>
      <w:rPr>
        <w:rFonts w:ascii="Symbol" w:hAnsi="Symbol" w:hint="default"/>
        <w:color w:val="1F3864" w:themeColor="accent1" w:themeShade="80"/>
      </w:rPr>
    </w:lvl>
  </w:abstractNum>
  <w:abstractNum w:abstractNumId="1" w15:restartNumberingAfterBreak="0">
    <w:nsid w:val="0661584C"/>
    <w:multiLevelType w:val="multilevel"/>
    <w:tmpl w:val="FA94820C"/>
    <w:lvl w:ilvl="0">
      <w:start w:val="1"/>
      <w:numFmt w:val="bullet"/>
      <w:pStyle w:val="ListBullet"/>
      <w:lvlText w:val=""/>
      <w:lvlJc w:val="left"/>
      <w:pPr>
        <w:tabs>
          <w:tab w:val="num" w:pos="720"/>
        </w:tabs>
        <w:ind w:left="720" w:hanging="360"/>
      </w:pPr>
      <w:rPr>
        <w:rFonts w:ascii="Symbol" w:hAnsi="Symbol" w:cs="Times New Roman" w:hint="default"/>
        <w:color w:val="1F3864" w:themeColor="accent1" w:themeShade="80"/>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04E9C"/>
    <w:multiLevelType w:val="hybridMultilevel"/>
    <w:tmpl w:val="0BD4420C"/>
    <w:lvl w:ilvl="0" w:tplc="0409000F">
      <w:start w:val="1"/>
      <w:numFmt w:val="decimal"/>
      <w:lvlText w:val="%1."/>
      <w:lvlJc w:val="left"/>
      <w:pPr>
        <w:ind w:left="99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 w15:restartNumberingAfterBreak="0">
    <w:nsid w:val="120B6949"/>
    <w:multiLevelType w:val="hybridMultilevel"/>
    <w:tmpl w:val="AC14110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137F3538"/>
    <w:multiLevelType w:val="hybridMultilevel"/>
    <w:tmpl w:val="C428C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40D77D8"/>
    <w:multiLevelType w:val="multilevel"/>
    <w:tmpl w:val="C9069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A47A2"/>
    <w:multiLevelType w:val="hybridMultilevel"/>
    <w:tmpl w:val="85FED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4F37CD0"/>
    <w:multiLevelType w:val="hybridMultilevel"/>
    <w:tmpl w:val="1A3A7CF0"/>
    <w:lvl w:ilvl="0" w:tplc="04090001">
      <w:start w:val="1"/>
      <w:numFmt w:val="bullet"/>
      <w:lvlText w:val=""/>
      <w:lvlJc w:val="left"/>
      <w:pPr>
        <w:ind w:left="994" w:hanging="360"/>
      </w:pPr>
      <w:rPr>
        <w:rFonts w:ascii="Symbol" w:hAnsi="Symbol" w:hint="default"/>
      </w:rPr>
    </w:lvl>
    <w:lvl w:ilvl="1" w:tplc="04090003" w:tentative="1">
      <w:start w:val="1"/>
      <w:numFmt w:val="bullet"/>
      <w:lvlText w:val="o"/>
      <w:lvlJc w:val="left"/>
      <w:pPr>
        <w:ind w:left="1714" w:hanging="360"/>
      </w:pPr>
      <w:rPr>
        <w:rFonts w:ascii="Courier New" w:hAnsi="Courier New" w:cs="Courier New" w:hint="default"/>
      </w:rPr>
    </w:lvl>
    <w:lvl w:ilvl="2" w:tplc="04090005" w:tentative="1">
      <w:start w:val="1"/>
      <w:numFmt w:val="bullet"/>
      <w:lvlText w:val=""/>
      <w:lvlJc w:val="left"/>
      <w:pPr>
        <w:ind w:left="2434" w:hanging="360"/>
      </w:pPr>
      <w:rPr>
        <w:rFonts w:ascii="Wingdings" w:hAnsi="Wingdings" w:hint="default"/>
      </w:rPr>
    </w:lvl>
    <w:lvl w:ilvl="3" w:tplc="04090001" w:tentative="1">
      <w:start w:val="1"/>
      <w:numFmt w:val="bullet"/>
      <w:lvlText w:val=""/>
      <w:lvlJc w:val="left"/>
      <w:pPr>
        <w:ind w:left="3154" w:hanging="360"/>
      </w:pPr>
      <w:rPr>
        <w:rFonts w:ascii="Symbol" w:hAnsi="Symbol" w:hint="default"/>
      </w:rPr>
    </w:lvl>
    <w:lvl w:ilvl="4" w:tplc="04090003" w:tentative="1">
      <w:start w:val="1"/>
      <w:numFmt w:val="bullet"/>
      <w:lvlText w:val="o"/>
      <w:lvlJc w:val="left"/>
      <w:pPr>
        <w:ind w:left="3874" w:hanging="360"/>
      </w:pPr>
      <w:rPr>
        <w:rFonts w:ascii="Courier New" w:hAnsi="Courier New" w:cs="Courier New" w:hint="default"/>
      </w:rPr>
    </w:lvl>
    <w:lvl w:ilvl="5" w:tplc="04090005" w:tentative="1">
      <w:start w:val="1"/>
      <w:numFmt w:val="bullet"/>
      <w:lvlText w:val=""/>
      <w:lvlJc w:val="left"/>
      <w:pPr>
        <w:ind w:left="4594" w:hanging="360"/>
      </w:pPr>
      <w:rPr>
        <w:rFonts w:ascii="Wingdings" w:hAnsi="Wingdings" w:hint="default"/>
      </w:rPr>
    </w:lvl>
    <w:lvl w:ilvl="6" w:tplc="04090001" w:tentative="1">
      <w:start w:val="1"/>
      <w:numFmt w:val="bullet"/>
      <w:lvlText w:val=""/>
      <w:lvlJc w:val="left"/>
      <w:pPr>
        <w:ind w:left="5314" w:hanging="360"/>
      </w:pPr>
      <w:rPr>
        <w:rFonts w:ascii="Symbol" w:hAnsi="Symbol" w:hint="default"/>
      </w:rPr>
    </w:lvl>
    <w:lvl w:ilvl="7" w:tplc="04090003" w:tentative="1">
      <w:start w:val="1"/>
      <w:numFmt w:val="bullet"/>
      <w:lvlText w:val="o"/>
      <w:lvlJc w:val="left"/>
      <w:pPr>
        <w:ind w:left="6034" w:hanging="360"/>
      </w:pPr>
      <w:rPr>
        <w:rFonts w:ascii="Courier New" w:hAnsi="Courier New" w:cs="Courier New" w:hint="default"/>
      </w:rPr>
    </w:lvl>
    <w:lvl w:ilvl="8" w:tplc="04090005" w:tentative="1">
      <w:start w:val="1"/>
      <w:numFmt w:val="bullet"/>
      <w:lvlText w:val=""/>
      <w:lvlJc w:val="left"/>
      <w:pPr>
        <w:ind w:left="6754" w:hanging="360"/>
      </w:pPr>
      <w:rPr>
        <w:rFonts w:ascii="Wingdings" w:hAnsi="Wingdings" w:hint="default"/>
      </w:rPr>
    </w:lvl>
  </w:abstractNum>
  <w:abstractNum w:abstractNumId="8" w15:restartNumberingAfterBreak="0">
    <w:nsid w:val="35BD4FCF"/>
    <w:multiLevelType w:val="hybridMultilevel"/>
    <w:tmpl w:val="F470F92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36326656"/>
    <w:multiLevelType w:val="hybridMultilevel"/>
    <w:tmpl w:val="91A87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5012AB"/>
    <w:multiLevelType w:val="hybridMultilevel"/>
    <w:tmpl w:val="585C2CAC"/>
    <w:lvl w:ilvl="0" w:tplc="2D0EBA52">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6D34E24"/>
    <w:multiLevelType w:val="hybridMultilevel"/>
    <w:tmpl w:val="E85C9864"/>
    <w:lvl w:ilvl="0" w:tplc="F2A40756">
      <w:start w:val="1"/>
      <w:numFmt w:val="decimal"/>
      <w:pStyle w:val="answerline"/>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47F3015D"/>
    <w:multiLevelType w:val="hybridMultilevel"/>
    <w:tmpl w:val="0B4EF6DC"/>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3" w15:restartNumberingAfterBreak="0">
    <w:nsid w:val="482B531D"/>
    <w:multiLevelType w:val="multilevel"/>
    <w:tmpl w:val="733A09B4"/>
    <w:lvl w:ilvl="0">
      <w:start w:val="1"/>
      <w:numFmt w:val="bullet"/>
      <w:lvlText w:val=""/>
      <w:lvlJc w:val="left"/>
      <w:pPr>
        <w:ind w:left="1530" w:hanging="360"/>
      </w:pPr>
      <w:rPr>
        <w:rFonts w:ascii="Symbol" w:hAnsi="Symbol" w:hint="default"/>
      </w:rPr>
    </w:lvl>
    <w:lvl w:ilvl="1">
      <w:start w:val="1"/>
      <w:numFmt w:val="bullet"/>
      <w:lvlText w:val="o"/>
      <w:lvlJc w:val="left"/>
      <w:pPr>
        <w:ind w:left="2250" w:hanging="360"/>
      </w:pPr>
      <w:rPr>
        <w:rFonts w:ascii="Courier New" w:hAnsi="Courier New" w:cs="Courier New" w:hint="default"/>
      </w:rPr>
    </w:lvl>
    <w:lvl w:ilvl="2">
      <w:start w:val="1"/>
      <w:numFmt w:val="bullet"/>
      <w:lvlText w:val=""/>
      <w:lvlJc w:val="left"/>
      <w:pPr>
        <w:ind w:left="2970" w:hanging="360"/>
      </w:pPr>
      <w:rPr>
        <w:rFonts w:ascii="Wingdings" w:hAnsi="Wingdings" w:hint="default"/>
      </w:rPr>
    </w:lvl>
    <w:lvl w:ilvl="3">
      <w:start w:val="1"/>
      <w:numFmt w:val="bullet"/>
      <w:lvlText w:val=""/>
      <w:lvlJc w:val="left"/>
      <w:pPr>
        <w:ind w:left="3690" w:hanging="360"/>
      </w:pPr>
      <w:rPr>
        <w:rFonts w:ascii="Symbol" w:hAnsi="Symbol" w:hint="default"/>
      </w:rPr>
    </w:lvl>
    <w:lvl w:ilvl="4">
      <w:start w:val="1"/>
      <w:numFmt w:val="bullet"/>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4" w15:restartNumberingAfterBreak="0">
    <w:nsid w:val="503B280C"/>
    <w:multiLevelType w:val="hybridMultilevel"/>
    <w:tmpl w:val="100E68C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5" w15:restartNumberingAfterBreak="0">
    <w:nsid w:val="50760878"/>
    <w:multiLevelType w:val="hybridMultilevel"/>
    <w:tmpl w:val="1E3C581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60DD556A"/>
    <w:multiLevelType w:val="multilevel"/>
    <w:tmpl w:val="27E01566"/>
    <w:styleLink w:val="notesbullets"/>
    <w:lvl w:ilvl="0">
      <w:start w:val="1"/>
      <w:numFmt w:val="bullet"/>
      <w:lvlText w:val=""/>
      <w:lvlJc w:val="left"/>
      <w:pPr>
        <w:ind w:left="1530" w:hanging="360"/>
      </w:pPr>
      <w:rPr>
        <w:rFonts w:ascii="Symbol" w:hAnsi="Symbol" w:cs="Times New Roman" w:hint="default"/>
      </w:rPr>
    </w:lvl>
    <w:lvl w:ilvl="1">
      <w:start w:val="1"/>
      <w:numFmt w:val="bullet"/>
      <w:pStyle w:val="ListBullet2"/>
      <w:lvlText w:val="o"/>
      <w:lvlJc w:val="left"/>
      <w:pPr>
        <w:ind w:left="2250" w:hanging="360"/>
      </w:pPr>
      <w:rPr>
        <w:rFonts w:ascii="Courier New" w:hAnsi="Courier New" w:cs="Courier New" w:hint="default"/>
      </w:rPr>
    </w:lvl>
    <w:lvl w:ilvl="2">
      <w:start w:val="1"/>
      <w:numFmt w:val="bullet"/>
      <w:pStyle w:val="ListBullet3"/>
      <w:lvlText w:val=""/>
      <w:lvlJc w:val="left"/>
      <w:pPr>
        <w:ind w:left="2970" w:hanging="360"/>
      </w:pPr>
      <w:rPr>
        <w:rFonts w:ascii="Wingdings" w:hAnsi="Wingdings" w:cs="Times New Roman" w:hint="default"/>
      </w:rPr>
    </w:lvl>
    <w:lvl w:ilvl="3">
      <w:start w:val="1"/>
      <w:numFmt w:val="bullet"/>
      <w:pStyle w:val="ListBullet4"/>
      <w:lvlText w:val=""/>
      <w:lvlJc w:val="left"/>
      <w:pPr>
        <w:ind w:left="3690" w:hanging="360"/>
      </w:pPr>
      <w:rPr>
        <w:rFonts w:ascii="Symbol" w:hAnsi="Symbol" w:cs="Times New Roman" w:hint="default"/>
      </w:rPr>
    </w:lvl>
    <w:lvl w:ilvl="4">
      <w:start w:val="1"/>
      <w:numFmt w:val="bullet"/>
      <w:pStyle w:val="ListBullet5"/>
      <w:lvlText w:val="o"/>
      <w:lvlJc w:val="left"/>
      <w:pPr>
        <w:ind w:left="4410" w:hanging="360"/>
      </w:pPr>
      <w:rPr>
        <w:rFonts w:ascii="Courier New" w:hAnsi="Courier New" w:cs="Courier New" w:hint="default"/>
      </w:rPr>
    </w:lvl>
    <w:lvl w:ilvl="5">
      <w:start w:val="1"/>
      <w:numFmt w:val="bullet"/>
      <w:lvlText w:val=""/>
      <w:lvlJc w:val="left"/>
      <w:pPr>
        <w:ind w:left="5130" w:hanging="360"/>
      </w:pPr>
      <w:rPr>
        <w:rFonts w:ascii="Wingdings" w:hAnsi="Wingdings" w:hint="default"/>
      </w:rPr>
    </w:lvl>
    <w:lvl w:ilvl="6">
      <w:start w:val="1"/>
      <w:numFmt w:val="bullet"/>
      <w:lvlText w:val=""/>
      <w:lvlJc w:val="left"/>
      <w:pPr>
        <w:ind w:left="5850" w:hanging="360"/>
      </w:pPr>
      <w:rPr>
        <w:rFonts w:ascii="Symbol" w:hAnsi="Symbol" w:hint="default"/>
      </w:rPr>
    </w:lvl>
    <w:lvl w:ilvl="7">
      <w:start w:val="1"/>
      <w:numFmt w:val="bullet"/>
      <w:lvlText w:val="o"/>
      <w:lvlJc w:val="left"/>
      <w:pPr>
        <w:ind w:left="6570" w:hanging="360"/>
      </w:pPr>
      <w:rPr>
        <w:rFonts w:ascii="Courier New" w:hAnsi="Courier New" w:cs="Courier New" w:hint="default"/>
      </w:rPr>
    </w:lvl>
    <w:lvl w:ilvl="8">
      <w:start w:val="1"/>
      <w:numFmt w:val="bullet"/>
      <w:lvlText w:val=""/>
      <w:lvlJc w:val="left"/>
      <w:pPr>
        <w:ind w:left="7290" w:hanging="360"/>
      </w:pPr>
      <w:rPr>
        <w:rFonts w:ascii="Wingdings" w:hAnsi="Wingdings" w:hint="default"/>
      </w:rPr>
    </w:lvl>
  </w:abstractNum>
  <w:abstractNum w:abstractNumId="17" w15:restartNumberingAfterBreak="0">
    <w:nsid w:val="69D55160"/>
    <w:multiLevelType w:val="hybridMultilevel"/>
    <w:tmpl w:val="16344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A21877"/>
    <w:multiLevelType w:val="hybridMultilevel"/>
    <w:tmpl w:val="A9A0FE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 w:numId="2">
    <w:abstractNumId w:val="17"/>
  </w:num>
  <w:num w:numId="3">
    <w:abstractNumId w:val="16"/>
  </w:num>
  <w:num w:numId="4">
    <w:abstractNumId w:val="13"/>
  </w:num>
  <w:num w:numId="5">
    <w:abstractNumId w:val="9"/>
  </w:num>
  <w:num w:numId="6">
    <w:abstractNumId w:val="3"/>
  </w:num>
  <w:num w:numId="7">
    <w:abstractNumId w:val="15"/>
  </w:num>
  <w:num w:numId="8">
    <w:abstractNumId w:val="18"/>
  </w:num>
  <w:num w:numId="9">
    <w:abstractNumId w:val="2"/>
  </w:num>
  <w:num w:numId="10">
    <w:abstractNumId w:val="14"/>
  </w:num>
  <w:num w:numId="11">
    <w:abstractNumId w:val="8"/>
  </w:num>
  <w:num w:numId="12">
    <w:abstractNumId w:val="12"/>
  </w:num>
  <w:num w:numId="13">
    <w:abstractNumId w:val="7"/>
  </w:num>
  <w:num w:numId="14">
    <w:abstractNumId w:val="5"/>
  </w:num>
  <w:num w:numId="15">
    <w:abstractNumId w:val="1"/>
  </w:num>
  <w:num w:numId="16">
    <w:abstractNumId w:val="10"/>
  </w:num>
  <w:num w:numId="17">
    <w:abstractNumId w:val="11"/>
  </w:num>
  <w:num w:numId="18">
    <w:abstractNumId w:val="6"/>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2E23"/>
    <w:rsid w:val="000477B1"/>
    <w:rsid w:val="000A3D23"/>
    <w:rsid w:val="000E06F0"/>
    <w:rsid w:val="001100D6"/>
    <w:rsid w:val="00117C2B"/>
    <w:rsid w:val="001219E0"/>
    <w:rsid w:val="001349C6"/>
    <w:rsid w:val="00147532"/>
    <w:rsid w:val="00163A38"/>
    <w:rsid w:val="00184520"/>
    <w:rsid w:val="001C3563"/>
    <w:rsid w:val="001C6D0C"/>
    <w:rsid w:val="001D24D7"/>
    <w:rsid w:val="002008E2"/>
    <w:rsid w:val="0021779F"/>
    <w:rsid w:val="002365F8"/>
    <w:rsid w:val="002423AA"/>
    <w:rsid w:val="0028643E"/>
    <w:rsid w:val="002B2F3C"/>
    <w:rsid w:val="002E3B24"/>
    <w:rsid w:val="002E68B3"/>
    <w:rsid w:val="002F5B24"/>
    <w:rsid w:val="00305C11"/>
    <w:rsid w:val="0030691F"/>
    <w:rsid w:val="003277DD"/>
    <w:rsid w:val="003B4E25"/>
    <w:rsid w:val="003B586B"/>
    <w:rsid w:val="003D192B"/>
    <w:rsid w:val="00452302"/>
    <w:rsid w:val="004830A2"/>
    <w:rsid w:val="004D4CCB"/>
    <w:rsid w:val="004E744D"/>
    <w:rsid w:val="004F5B51"/>
    <w:rsid w:val="004F6517"/>
    <w:rsid w:val="005173A1"/>
    <w:rsid w:val="00521061"/>
    <w:rsid w:val="00556C75"/>
    <w:rsid w:val="00576C3B"/>
    <w:rsid w:val="00594F5F"/>
    <w:rsid w:val="00597E90"/>
    <w:rsid w:val="005D09C0"/>
    <w:rsid w:val="005D4573"/>
    <w:rsid w:val="005E08AD"/>
    <w:rsid w:val="0062424D"/>
    <w:rsid w:val="00633FE5"/>
    <w:rsid w:val="00660ECB"/>
    <w:rsid w:val="00661943"/>
    <w:rsid w:val="006B2B08"/>
    <w:rsid w:val="006C1F55"/>
    <w:rsid w:val="00705A12"/>
    <w:rsid w:val="00705F9B"/>
    <w:rsid w:val="0070777C"/>
    <w:rsid w:val="00713C8E"/>
    <w:rsid w:val="00717637"/>
    <w:rsid w:val="0071791B"/>
    <w:rsid w:val="00725B0C"/>
    <w:rsid w:val="00751FFA"/>
    <w:rsid w:val="00773141"/>
    <w:rsid w:val="00786EDF"/>
    <w:rsid w:val="0079740D"/>
    <w:rsid w:val="007C16C3"/>
    <w:rsid w:val="007C1CF9"/>
    <w:rsid w:val="007F0758"/>
    <w:rsid w:val="00836011"/>
    <w:rsid w:val="00851BD6"/>
    <w:rsid w:val="00866D73"/>
    <w:rsid w:val="00874BE0"/>
    <w:rsid w:val="008D6870"/>
    <w:rsid w:val="008F61A1"/>
    <w:rsid w:val="00901CD7"/>
    <w:rsid w:val="00910A5F"/>
    <w:rsid w:val="00920E52"/>
    <w:rsid w:val="009311A3"/>
    <w:rsid w:val="00962E23"/>
    <w:rsid w:val="00973DB2"/>
    <w:rsid w:val="00976198"/>
    <w:rsid w:val="009A4FD7"/>
    <w:rsid w:val="009C4B78"/>
    <w:rsid w:val="009E5DDC"/>
    <w:rsid w:val="00A01493"/>
    <w:rsid w:val="00A20BED"/>
    <w:rsid w:val="00A27E71"/>
    <w:rsid w:val="00A31312"/>
    <w:rsid w:val="00A32306"/>
    <w:rsid w:val="00A36B68"/>
    <w:rsid w:val="00A419AF"/>
    <w:rsid w:val="00A503E0"/>
    <w:rsid w:val="00A76066"/>
    <w:rsid w:val="00AB76D7"/>
    <w:rsid w:val="00AC249D"/>
    <w:rsid w:val="00B13C2D"/>
    <w:rsid w:val="00B166AD"/>
    <w:rsid w:val="00B37A4A"/>
    <w:rsid w:val="00B406A0"/>
    <w:rsid w:val="00B5494F"/>
    <w:rsid w:val="00B73B7F"/>
    <w:rsid w:val="00B90570"/>
    <w:rsid w:val="00BA4690"/>
    <w:rsid w:val="00BF3FCB"/>
    <w:rsid w:val="00C13379"/>
    <w:rsid w:val="00C3670E"/>
    <w:rsid w:val="00C3698D"/>
    <w:rsid w:val="00C479A0"/>
    <w:rsid w:val="00C50B5D"/>
    <w:rsid w:val="00C64B4E"/>
    <w:rsid w:val="00CC4274"/>
    <w:rsid w:val="00CD3B0A"/>
    <w:rsid w:val="00CE3147"/>
    <w:rsid w:val="00CF0413"/>
    <w:rsid w:val="00D14439"/>
    <w:rsid w:val="00D55646"/>
    <w:rsid w:val="00D6249E"/>
    <w:rsid w:val="00D83903"/>
    <w:rsid w:val="00DB45D5"/>
    <w:rsid w:val="00DD71A7"/>
    <w:rsid w:val="00E01875"/>
    <w:rsid w:val="00E06791"/>
    <w:rsid w:val="00E108A3"/>
    <w:rsid w:val="00E214C3"/>
    <w:rsid w:val="00E2590D"/>
    <w:rsid w:val="00E5154A"/>
    <w:rsid w:val="00E90F2C"/>
    <w:rsid w:val="00ED05D9"/>
    <w:rsid w:val="00EE2303"/>
    <w:rsid w:val="00EF00D4"/>
    <w:rsid w:val="00F02229"/>
    <w:rsid w:val="00F12FDD"/>
    <w:rsid w:val="00F215C3"/>
    <w:rsid w:val="00F42D2C"/>
    <w:rsid w:val="00F44EA0"/>
    <w:rsid w:val="00F46186"/>
    <w:rsid w:val="00F838BB"/>
    <w:rsid w:val="00F96695"/>
    <w:rsid w:val="00FA114A"/>
    <w:rsid w:val="00FA4639"/>
    <w:rsid w:val="00FE641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4CD84"/>
  <w15:chartTrackingRefBased/>
  <w15:docId w15:val="{D2C9A2F1-7DA0-4C80-A7E1-3E9CA172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4520"/>
    <w:pPr>
      <w:spacing w:after="40" w:line="250" w:lineRule="auto"/>
      <w:ind w:left="720"/>
    </w:pPr>
    <w:rPr>
      <w:sz w:val="20"/>
      <w:szCs w:val="20"/>
    </w:rPr>
  </w:style>
  <w:style w:type="paragraph" w:styleId="Heading1">
    <w:name w:val="heading 1"/>
    <w:next w:val="Heading2"/>
    <w:link w:val="Heading1Char"/>
    <w:uiPriority w:val="9"/>
    <w:qFormat/>
    <w:rsid w:val="00184520"/>
    <w:pPr>
      <w:keepNext/>
      <w:keepLines/>
      <w:spacing w:before="240" w:after="40"/>
      <w:ind w:left="-187"/>
      <w:outlineLvl w:val="0"/>
    </w:pPr>
    <w:rPr>
      <w:rFonts w:ascii="Franklin Gothic Heavy" w:eastAsiaTheme="majorEastAsia" w:hAnsi="Franklin Gothic Heavy" w:cstheme="majorBidi"/>
      <w:color w:val="2E74B5" w:themeColor="accent5" w:themeShade="BF"/>
      <w:sz w:val="32"/>
      <w:szCs w:val="32"/>
    </w:rPr>
  </w:style>
  <w:style w:type="paragraph" w:styleId="Heading2">
    <w:name w:val="heading 2"/>
    <w:next w:val="Normal"/>
    <w:link w:val="Heading2Char"/>
    <w:uiPriority w:val="9"/>
    <w:unhideWhenUsed/>
    <w:qFormat/>
    <w:rsid w:val="00184520"/>
    <w:pPr>
      <w:keepNext/>
      <w:keepLines/>
      <w:shd w:val="clear" w:color="auto" w:fill="DEEAF6" w:themeFill="accent5" w:themeFillTint="33"/>
      <w:spacing w:before="120" w:after="120"/>
      <w:outlineLvl w:val="1"/>
    </w:pPr>
    <w:rPr>
      <w:rFonts w:ascii="Franklin Gothic Demi" w:eastAsiaTheme="majorEastAsia" w:hAnsi="Franklin Gothic Demi" w:cstheme="majorBidi"/>
      <w:color w:val="2F5496" w:themeColor="accent1" w:themeShade="BF"/>
      <w:sz w:val="26"/>
      <w:szCs w:val="26"/>
      <w:lang w:val="pt-BR"/>
    </w:rPr>
  </w:style>
  <w:style w:type="paragraph" w:styleId="Heading3">
    <w:name w:val="heading 3"/>
    <w:next w:val="Normal"/>
    <w:link w:val="Heading3Char"/>
    <w:uiPriority w:val="9"/>
    <w:unhideWhenUsed/>
    <w:qFormat/>
    <w:rsid w:val="00184520"/>
    <w:pPr>
      <w:keepNext/>
      <w:keepLines/>
      <w:spacing w:before="120" w:after="40"/>
      <w:ind w:left="187"/>
      <w:outlineLvl w:val="2"/>
    </w:pPr>
    <w:rPr>
      <w:rFonts w:ascii="Franklin Gothic Medium Cond" w:eastAsiaTheme="majorEastAsia" w:hAnsi="Franklin Gothic Medium Cond"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184520"/>
    <w:pPr>
      <w:keepNext/>
      <w:spacing w:before="120"/>
      <w:ind w:left="360"/>
      <w:outlineLvl w:val="3"/>
    </w:pPr>
    <w:rPr>
      <w:rFonts w:ascii="Franklin Gothic Book" w:hAnsi="Franklin Gothic Book"/>
      <w:b/>
      <w:bCs/>
      <w:color w:val="2E74B5" w:themeColor="accent5" w:themeShade="BF"/>
    </w:rPr>
  </w:style>
  <w:style w:type="paragraph" w:styleId="Heading5">
    <w:name w:val="heading 5"/>
    <w:next w:val="Normal"/>
    <w:link w:val="Heading5Char"/>
    <w:uiPriority w:val="9"/>
    <w:unhideWhenUsed/>
    <w:qFormat/>
    <w:rsid w:val="00184520"/>
    <w:pPr>
      <w:keepNext/>
      <w:spacing w:before="120" w:after="40"/>
      <w:ind w:left="547" w:right="2160"/>
      <w:outlineLvl w:val="4"/>
    </w:pPr>
    <w:rPr>
      <w:rFonts w:asciiTheme="majorHAnsi" w:hAnsiTheme="majorHAnsi"/>
      <w:b/>
      <w:bCs/>
      <w:caps/>
      <w:color w:val="C45911" w:themeColor="accent2" w:themeShade="BF"/>
      <w:spacing w:val="10"/>
      <w:sz w:val="18"/>
      <w:szCs w:val="18"/>
      <w14:ligatures w14:val="standard"/>
    </w:rPr>
  </w:style>
  <w:style w:type="paragraph" w:styleId="Heading6">
    <w:name w:val="heading 6"/>
    <w:basedOn w:val="Normal"/>
    <w:next w:val="Normal"/>
    <w:link w:val="Heading6Char"/>
    <w:uiPriority w:val="9"/>
    <w:unhideWhenUsed/>
    <w:qFormat/>
    <w:rsid w:val="00184520"/>
    <w:pPr>
      <w:pBdr>
        <w:top w:val="dotted" w:sz="4" w:space="1" w:color="5B9BD5" w:themeColor="accent5"/>
      </w:pBdr>
      <w:spacing w:before="120"/>
      <w:ind w:right="3600"/>
      <w:outlineLvl w:val="5"/>
    </w:pPr>
    <w:rPr>
      <w:caps/>
      <w:color w:val="2F5496" w:themeColor="accent1" w:themeShade="BF"/>
      <w:spacing w:val="10"/>
      <w:sz w:val="18"/>
      <w:szCs w:val="16"/>
    </w:rPr>
  </w:style>
  <w:style w:type="paragraph" w:styleId="Heading7">
    <w:name w:val="heading 7"/>
    <w:basedOn w:val="Normal"/>
    <w:next w:val="Normal"/>
    <w:link w:val="Heading7Char"/>
    <w:uiPriority w:val="9"/>
    <w:unhideWhenUsed/>
    <w:qFormat/>
    <w:rsid w:val="00184520"/>
    <w:pPr>
      <w:spacing w:before="240"/>
      <w:outlineLvl w:val="6"/>
    </w:pPr>
    <w:rPr>
      <w:b/>
      <w:bCs/>
      <w:caps/>
      <w:color w:val="000000" w:themeColor="text1"/>
      <w:spacing w:val="10"/>
      <w:sz w:val="16"/>
    </w:rPr>
  </w:style>
  <w:style w:type="paragraph" w:styleId="Heading8">
    <w:name w:val="heading 8"/>
    <w:basedOn w:val="Normal"/>
    <w:next w:val="Normal"/>
    <w:link w:val="Heading8Char"/>
    <w:uiPriority w:val="9"/>
    <w:unhideWhenUsed/>
    <w:qFormat/>
    <w:rsid w:val="00184520"/>
    <w:pPr>
      <w:spacing w:before="240"/>
      <w:outlineLvl w:val="7"/>
    </w:pPr>
    <w:rPr>
      <w:b/>
      <w:bCs/>
      <w:caps/>
      <w:color w:val="808080" w:themeColor="background1" w:themeShade="80"/>
      <w:spacing w:val="10"/>
      <w:sz w:val="16"/>
      <w:szCs w:val="16"/>
    </w:rPr>
  </w:style>
  <w:style w:type="paragraph" w:styleId="Heading9">
    <w:name w:val="heading 9"/>
    <w:basedOn w:val="Normal"/>
    <w:next w:val="Normal"/>
    <w:link w:val="Heading9Char"/>
    <w:uiPriority w:val="9"/>
    <w:unhideWhenUsed/>
    <w:qFormat/>
    <w:rsid w:val="00184520"/>
    <w:pPr>
      <w:spacing w:before="120"/>
      <w:outlineLvl w:val="8"/>
    </w:pPr>
    <w:rPr>
      <w:b/>
      <w:bCs/>
      <w:color w:val="808080" w:themeColor="background1" w:themeShade="80"/>
      <w:spacing w:val="10"/>
      <w:sz w:val="16"/>
      <w:szCs w:val="16"/>
    </w:rPr>
  </w:style>
  <w:style w:type="character" w:default="1" w:styleId="DefaultParagraphFont">
    <w:name w:val="Default Paragraph Font"/>
    <w:uiPriority w:val="1"/>
    <w:semiHidden/>
    <w:unhideWhenUsed/>
    <w:rsid w:val="0018452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184520"/>
  </w:style>
  <w:style w:type="character" w:customStyle="1" w:styleId="Heading5Char">
    <w:name w:val="Heading 5 Char"/>
    <w:basedOn w:val="DefaultParagraphFont"/>
    <w:link w:val="Heading5"/>
    <w:uiPriority w:val="9"/>
    <w:rsid w:val="00184520"/>
    <w:rPr>
      <w:rFonts w:asciiTheme="majorHAnsi" w:hAnsiTheme="majorHAnsi"/>
      <w:b/>
      <w:bCs/>
      <w:caps/>
      <w:color w:val="C45911" w:themeColor="accent2" w:themeShade="BF"/>
      <w:spacing w:val="10"/>
      <w:sz w:val="18"/>
      <w:szCs w:val="18"/>
      <w14:ligatures w14:val="standard"/>
    </w:rPr>
  </w:style>
  <w:style w:type="character" w:customStyle="1" w:styleId="Hebrew">
    <w:name w:val="Hebrew"/>
    <w:basedOn w:val="DefaultParagraphFont"/>
    <w:uiPriority w:val="1"/>
    <w:qFormat/>
    <w:rsid w:val="001100D6"/>
    <w:rPr>
      <w:rFonts w:ascii="Tahoma" w:hAnsi="Tahoma" w:cs="Tahoma"/>
      <w:color w:val="4472C4" w:themeColor="accent1"/>
      <w:sz w:val="14"/>
      <w:szCs w:val="14"/>
      <w:lang w:bidi="he-IL"/>
    </w:rPr>
  </w:style>
  <w:style w:type="character" w:customStyle="1" w:styleId="Heading4Char">
    <w:name w:val="Heading 4 Char"/>
    <w:basedOn w:val="DefaultParagraphFont"/>
    <w:link w:val="Heading4"/>
    <w:uiPriority w:val="9"/>
    <w:rsid w:val="00184520"/>
    <w:rPr>
      <w:rFonts w:ascii="Franklin Gothic Book" w:hAnsi="Franklin Gothic Book"/>
      <w:b/>
      <w:bCs/>
      <w:color w:val="2E74B5" w:themeColor="accent5" w:themeShade="BF"/>
      <w:sz w:val="20"/>
      <w:szCs w:val="20"/>
    </w:rPr>
  </w:style>
  <w:style w:type="character" w:customStyle="1" w:styleId="Heading3Char">
    <w:name w:val="Heading 3 Char"/>
    <w:basedOn w:val="DefaultParagraphFont"/>
    <w:link w:val="Heading3"/>
    <w:uiPriority w:val="9"/>
    <w:rsid w:val="00184520"/>
    <w:rPr>
      <w:rFonts w:ascii="Franklin Gothic Medium Cond" w:eastAsiaTheme="majorEastAsia" w:hAnsi="Franklin Gothic Medium Cond" w:cstheme="majorBidi"/>
      <w:color w:val="1F3763" w:themeColor="accent1" w:themeShade="7F"/>
      <w:sz w:val="24"/>
      <w:szCs w:val="24"/>
    </w:rPr>
  </w:style>
  <w:style w:type="character" w:customStyle="1" w:styleId="Heading1Char">
    <w:name w:val="Heading 1 Char"/>
    <w:basedOn w:val="DefaultParagraphFont"/>
    <w:link w:val="Heading1"/>
    <w:uiPriority w:val="9"/>
    <w:rsid w:val="00184520"/>
    <w:rPr>
      <w:rFonts w:ascii="Franklin Gothic Heavy" w:eastAsiaTheme="majorEastAsia" w:hAnsi="Franklin Gothic Heavy" w:cstheme="majorBidi"/>
      <w:color w:val="2E74B5" w:themeColor="accent5" w:themeShade="BF"/>
      <w:sz w:val="32"/>
      <w:szCs w:val="32"/>
    </w:rPr>
  </w:style>
  <w:style w:type="character" w:customStyle="1" w:styleId="Heading2Char">
    <w:name w:val="Heading 2 Char"/>
    <w:basedOn w:val="DefaultParagraphFont"/>
    <w:link w:val="Heading2"/>
    <w:uiPriority w:val="9"/>
    <w:rsid w:val="00184520"/>
    <w:rPr>
      <w:rFonts w:ascii="Franklin Gothic Demi" w:eastAsiaTheme="majorEastAsia" w:hAnsi="Franklin Gothic Demi" w:cstheme="majorBidi"/>
      <w:color w:val="2F5496" w:themeColor="accent1" w:themeShade="BF"/>
      <w:sz w:val="26"/>
      <w:szCs w:val="26"/>
      <w:shd w:val="clear" w:color="auto" w:fill="DEEAF6" w:themeFill="accent5" w:themeFillTint="33"/>
      <w:lang w:val="pt-BR"/>
    </w:rPr>
  </w:style>
  <w:style w:type="character" w:customStyle="1" w:styleId="Heading6Char">
    <w:name w:val="Heading 6 Char"/>
    <w:basedOn w:val="DefaultParagraphFont"/>
    <w:link w:val="Heading6"/>
    <w:uiPriority w:val="9"/>
    <w:rsid w:val="00184520"/>
    <w:rPr>
      <w:caps/>
      <w:color w:val="2F5496" w:themeColor="accent1" w:themeShade="BF"/>
      <w:spacing w:val="10"/>
      <w:sz w:val="18"/>
      <w:szCs w:val="16"/>
    </w:rPr>
  </w:style>
  <w:style w:type="character" w:customStyle="1" w:styleId="Heading7Char">
    <w:name w:val="Heading 7 Char"/>
    <w:basedOn w:val="DefaultParagraphFont"/>
    <w:link w:val="Heading7"/>
    <w:uiPriority w:val="9"/>
    <w:rsid w:val="00184520"/>
    <w:rPr>
      <w:b/>
      <w:bCs/>
      <w:caps/>
      <w:color w:val="000000" w:themeColor="text1"/>
      <w:spacing w:val="10"/>
      <w:sz w:val="16"/>
      <w:szCs w:val="20"/>
    </w:rPr>
  </w:style>
  <w:style w:type="character" w:customStyle="1" w:styleId="Heading8Char">
    <w:name w:val="Heading 8 Char"/>
    <w:basedOn w:val="DefaultParagraphFont"/>
    <w:link w:val="Heading8"/>
    <w:uiPriority w:val="9"/>
    <w:rsid w:val="00184520"/>
    <w:rPr>
      <w:b/>
      <w:bCs/>
      <w:caps/>
      <w:color w:val="808080" w:themeColor="background1" w:themeShade="80"/>
      <w:spacing w:val="10"/>
      <w:sz w:val="16"/>
      <w:szCs w:val="16"/>
    </w:rPr>
  </w:style>
  <w:style w:type="character" w:customStyle="1" w:styleId="Heading9Char">
    <w:name w:val="Heading 9 Char"/>
    <w:basedOn w:val="DefaultParagraphFont"/>
    <w:link w:val="Heading9"/>
    <w:uiPriority w:val="9"/>
    <w:rsid w:val="00184520"/>
    <w:rPr>
      <w:b/>
      <w:bCs/>
      <w:color w:val="808080" w:themeColor="background1" w:themeShade="80"/>
      <w:spacing w:val="10"/>
      <w:sz w:val="16"/>
      <w:szCs w:val="16"/>
    </w:rPr>
  </w:style>
  <w:style w:type="paragraph" w:styleId="BalloonText">
    <w:name w:val="Balloon Text"/>
    <w:basedOn w:val="Normal"/>
    <w:link w:val="BalloonTextChar"/>
    <w:uiPriority w:val="99"/>
    <w:semiHidden/>
    <w:unhideWhenUsed/>
    <w:rsid w:val="00184520"/>
    <w:rPr>
      <w:rFonts w:ascii="Segoe UI" w:hAnsi="Segoe UI" w:cs="Segoe UI"/>
      <w:szCs w:val="18"/>
    </w:rPr>
  </w:style>
  <w:style w:type="character" w:customStyle="1" w:styleId="BalloonTextChar">
    <w:name w:val="Balloon Text Char"/>
    <w:basedOn w:val="DefaultParagraphFont"/>
    <w:link w:val="BalloonText"/>
    <w:uiPriority w:val="99"/>
    <w:semiHidden/>
    <w:rsid w:val="00184520"/>
    <w:rPr>
      <w:rFonts w:ascii="Segoe UI" w:hAnsi="Segoe UI" w:cs="Segoe UI"/>
      <w:sz w:val="20"/>
      <w:szCs w:val="18"/>
    </w:rPr>
  </w:style>
  <w:style w:type="paragraph" w:styleId="BodyText">
    <w:name w:val="Body Text"/>
    <w:basedOn w:val="Normal"/>
    <w:link w:val="BodyTextChar"/>
    <w:uiPriority w:val="99"/>
    <w:unhideWhenUsed/>
    <w:rsid w:val="00184520"/>
    <w:pPr>
      <w:jc w:val="center"/>
    </w:pPr>
    <w:rPr>
      <w:color w:val="FFFFFF" w:themeColor="background1"/>
    </w:rPr>
  </w:style>
  <w:style w:type="character" w:customStyle="1" w:styleId="BodyTextChar">
    <w:name w:val="Body Text Char"/>
    <w:basedOn w:val="DefaultParagraphFont"/>
    <w:link w:val="BodyText"/>
    <w:uiPriority w:val="99"/>
    <w:rsid w:val="00184520"/>
    <w:rPr>
      <w:color w:val="FFFFFF" w:themeColor="background1"/>
      <w:sz w:val="20"/>
      <w:szCs w:val="20"/>
    </w:rPr>
  </w:style>
  <w:style w:type="character" w:styleId="BookTitle">
    <w:name w:val="Book Title"/>
    <w:uiPriority w:val="33"/>
    <w:qFormat/>
    <w:rsid w:val="00184520"/>
    <w:rPr>
      <w:b/>
      <w:bCs/>
      <w:i/>
      <w:iCs/>
      <w:spacing w:val="0"/>
    </w:rPr>
  </w:style>
  <w:style w:type="paragraph" w:styleId="Caption">
    <w:name w:val="caption"/>
    <w:basedOn w:val="Normal"/>
    <w:next w:val="Normal"/>
    <w:uiPriority w:val="35"/>
    <w:semiHidden/>
    <w:unhideWhenUsed/>
    <w:qFormat/>
    <w:rsid w:val="00184520"/>
    <w:rPr>
      <w:b/>
      <w:bCs/>
      <w:color w:val="2F5496" w:themeColor="accent1" w:themeShade="BF"/>
      <w:sz w:val="16"/>
      <w:szCs w:val="16"/>
    </w:rPr>
  </w:style>
  <w:style w:type="paragraph" w:customStyle="1" w:styleId="ContactInfo">
    <w:name w:val="Contact Info"/>
    <w:basedOn w:val="Normal"/>
    <w:rsid w:val="00184520"/>
    <w:pPr>
      <w:spacing w:line="300" w:lineRule="auto"/>
    </w:pPr>
    <w:rPr>
      <w:sz w:val="28"/>
      <w:szCs w:val="28"/>
    </w:rPr>
  </w:style>
  <w:style w:type="character" w:styleId="Emphasis">
    <w:name w:val="Emphasis"/>
    <w:uiPriority w:val="20"/>
    <w:qFormat/>
    <w:rsid w:val="00184520"/>
    <w:rPr>
      <w:caps/>
      <w:color w:val="1F3763" w:themeColor="accent1" w:themeShade="7F"/>
      <w:spacing w:val="5"/>
    </w:rPr>
  </w:style>
  <w:style w:type="character" w:styleId="FollowedHyperlink">
    <w:name w:val="FollowedHyperlink"/>
    <w:basedOn w:val="DefaultParagraphFont"/>
    <w:uiPriority w:val="99"/>
    <w:semiHidden/>
    <w:unhideWhenUsed/>
    <w:rsid w:val="00184520"/>
    <w:rPr>
      <w:color w:val="800080"/>
      <w:u w:val="single"/>
    </w:rPr>
  </w:style>
  <w:style w:type="paragraph" w:styleId="Footer">
    <w:name w:val="footer"/>
    <w:basedOn w:val="Normal"/>
    <w:link w:val="FooterChar"/>
    <w:uiPriority w:val="99"/>
    <w:unhideWhenUsed/>
    <w:rsid w:val="00184520"/>
    <w:pPr>
      <w:tabs>
        <w:tab w:val="right" w:pos="9270"/>
      </w:tabs>
      <w:spacing w:after="0"/>
      <w:jc w:val="both"/>
    </w:pPr>
    <w:rPr>
      <w:rFonts w:ascii="Arial Black" w:hAnsi="Arial Black"/>
      <w:color w:val="808080" w:themeColor="background1" w:themeShade="80"/>
      <w:sz w:val="16"/>
      <w:szCs w:val="16"/>
    </w:rPr>
  </w:style>
  <w:style w:type="character" w:customStyle="1" w:styleId="FooterChar">
    <w:name w:val="Footer Char"/>
    <w:basedOn w:val="DefaultParagraphFont"/>
    <w:link w:val="Footer"/>
    <w:uiPriority w:val="99"/>
    <w:rsid w:val="00184520"/>
    <w:rPr>
      <w:rFonts w:ascii="Arial Black" w:hAnsi="Arial Black"/>
      <w:color w:val="808080" w:themeColor="background1" w:themeShade="80"/>
      <w:sz w:val="16"/>
      <w:szCs w:val="16"/>
    </w:rPr>
  </w:style>
  <w:style w:type="paragraph" w:styleId="Header">
    <w:name w:val="header"/>
    <w:basedOn w:val="Normal"/>
    <w:link w:val="HeaderChar"/>
    <w:uiPriority w:val="99"/>
    <w:unhideWhenUsed/>
    <w:rsid w:val="00184520"/>
    <w:pPr>
      <w:tabs>
        <w:tab w:val="center" w:pos="4680"/>
        <w:tab w:val="right" w:pos="9360"/>
      </w:tabs>
      <w:spacing w:after="0" w:line="240" w:lineRule="auto"/>
      <w:ind w:left="-180"/>
      <w:jc w:val="right"/>
    </w:pPr>
    <w:rPr>
      <w:rFonts w:ascii="Franklin Gothic Heavy" w:hAnsi="Franklin Gothic Heavy"/>
      <w:color w:val="808080" w:themeColor="background1" w:themeShade="80"/>
    </w:rPr>
  </w:style>
  <w:style w:type="character" w:customStyle="1" w:styleId="HeaderChar">
    <w:name w:val="Header Char"/>
    <w:basedOn w:val="DefaultParagraphFont"/>
    <w:link w:val="Header"/>
    <w:uiPriority w:val="99"/>
    <w:rsid w:val="00184520"/>
    <w:rPr>
      <w:rFonts w:ascii="Franklin Gothic Heavy" w:hAnsi="Franklin Gothic Heavy"/>
      <w:color w:val="808080" w:themeColor="background1" w:themeShade="80"/>
      <w:sz w:val="20"/>
      <w:szCs w:val="20"/>
    </w:rPr>
  </w:style>
  <w:style w:type="character" w:styleId="Hyperlink">
    <w:name w:val="Hyperlink"/>
    <w:basedOn w:val="DefaultParagraphFont"/>
    <w:uiPriority w:val="99"/>
    <w:unhideWhenUsed/>
    <w:rsid w:val="00184520"/>
    <w:rPr>
      <w:color w:val="0563C1" w:themeColor="hyperlink"/>
      <w:u w:val="single"/>
    </w:rPr>
  </w:style>
  <w:style w:type="character" w:styleId="IntenseEmphasis">
    <w:name w:val="Intense Emphasis"/>
    <w:uiPriority w:val="21"/>
    <w:qFormat/>
    <w:rsid w:val="00184520"/>
    <w:rPr>
      <w:b/>
      <w:bCs/>
      <w:caps/>
      <w:color w:val="1F3763" w:themeColor="accent1" w:themeShade="7F"/>
      <w:spacing w:val="10"/>
    </w:rPr>
  </w:style>
  <w:style w:type="paragraph" w:styleId="IntenseQuote">
    <w:name w:val="Intense Quote"/>
    <w:basedOn w:val="Normal"/>
    <w:next w:val="Normal"/>
    <w:link w:val="IntenseQuoteChar"/>
    <w:uiPriority w:val="30"/>
    <w:qFormat/>
    <w:rsid w:val="00184520"/>
    <w:pPr>
      <w:spacing w:after="240"/>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184520"/>
    <w:rPr>
      <w:color w:val="4472C4" w:themeColor="accent1"/>
      <w:sz w:val="24"/>
      <w:szCs w:val="24"/>
    </w:rPr>
  </w:style>
  <w:style w:type="character" w:styleId="IntenseReference">
    <w:name w:val="Intense Reference"/>
    <w:uiPriority w:val="32"/>
    <w:qFormat/>
    <w:rsid w:val="00184520"/>
    <w:rPr>
      <w:b/>
      <w:bCs/>
      <w:i/>
      <w:iCs/>
      <w:caps/>
      <w:color w:val="4472C4" w:themeColor="accent1"/>
    </w:rPr>
  </w:style>
  <w:style w:type="paragraph" w:styleId="ListBullet">
    <w:name w:val="List Bullet"/>
    <w:basedOn w:val="Normal"/>
    <w:uiPriority w:val="1"/>
    <w:qFormat/>
    <w:rsid w:val="00184520"/>
    <w:pPr>
      <w:numPr>
        <w:numId w:val="15"/>
      </w:numPr>
      <w:spacing w:line="264" w:lineRule="auto"/>
    </w:pPr>
  </w:style>
  <w:style w:type="paragraph" w:styleId="ListParagraph">
    <w:name w:val="List Paragraph"/>
    <w:basedOn w:val="Normal"/>
    <w:uiPriority w:val="34"/>
    <w:qFormat/>
    <w:rsid w:val="00184520"/>
    <w:pPr>
      <w:numPr>
        <w:numId w:val="16"/>
      </w:numPr>
      <w:contextualSpacing/>
    </w:pPr>
  </w:style>
  <w:style w:type="paragraph" w:styleId="NoSpacing">
    <w:name w:val="No Spacing"/>
    <w:link w:val="NoSpacingChar"/>
    <w:uiPriority w:val="1"/>
    <w:qFormat/>
    <w:rsid w:val="00184520"/>
    <w:pPr>
      <w:spacing w:after="0" w:line="240" w:lineRule="auto"/>
      <w:ind w:left="720"/>
    </w:pPr>
    <w:rPr>
      <w:rFonts w:eastAsiaTheme="minorEastAsia"/>
      <w:sz w:val="20"/>
      <w:szCs w:val="20"/>
      <w:lang w:eastAsia="ja-JP"/>
    </w:rPr>
  </w:style>
  <w:style w:type="character" w:customStyle="1" w:styleId="NoSpacingChar">
    <w:name w:val="No Spacing Char"/>
    <w:basedOn w:val="DefaultParagraphFont"/>
    <w:link w:val="NoSpacing"/>
    <w:uiPriority w:val="1"/>
    <w:rsid w:val="00184520"/>
    <w:rPr>
      <w:rFonts w:eastAsiaTheme="minorEastAsia"/>
      <w:sz w:val="20"/>
      <w:szCs w:val="20"/>
      <w:lang w:eastAsia="ja-JP"/>
    </w:rPr>
  </w:style>
  <w:style w:type="character" w:styleId="PageNumber">
    <w:name w:val="page number"/>
    <w:basedOn w:val="DefaultParagraphFont"/>
    <w:uiPriority w:val="99"/>
    <w:unhideWhenUsed/>
    <w:rsid w:val="00184520"/>
    <w:rPr>
      <w:b/>
      <w:bCs/>
      <w:sz w:val="28"/>
      <w:szCs w:val="28"/>
    </w:rPr>
  </w:style>
  <w:style w:type="character" w:styleId="PlaceholderText">
    <w:name w:val="Placeholder Text"/>
    <w:basedOn w:val="DefaultParagraphFont"/>
    <w:uiPriority w:val="99"/>
    <w:semiHidden/>
    <w:rsid w:val="00184520"/>
    <w:rPr>
      <w:color w:val="808080"/>
    </w:rPr>
  </w:style>
  <w:style w:type="character" w:customStyle="1" w:styleId="pullquote">
    <w:name w:val="pullquote"/>
    <w:basedOn w:val="DefaultParagraphFont"/>
    <w:rsid w:val="00184520"/>
  </w:style>
  <w:style w:type="paragraph" w:styleId="Quote">
    <w:name w:val="Quote"/>
    <w:basedOn w:val="Normal"/>
    <w:next w:val="Normal"/>
    <w:link w:val="QuoteChar"/>
    <w:uiPriority w:val="29"/>
    <w:qFormat/>
    <w:rsid w:val="00184520"/>
    <w:pPr>
      <w:pBdr>
        <w:top w:val="dotted" w:sz="4" w:space="1" w:color="5B9BD5" w:themeColor="accent5"/>
        <w:bottom w:val="dotted" w:sz="4" w:space="1" w:color="5B9BD5" w:themeColor="accent5"/>
      </w:pBdr>
      <w:spacing w:before="240" w:after="240"/>
      <w:ind w:left="1526" w:right="907"/>
    </w:pPr>
    <w:rPr>
      <w:color w:val="2F5496" w:themeColor="accent1" w:themeShade="BF"/>
      <w:szCs w:val="18"/>
    </w:rPr>
  </w:style>
  <w:style w:type="character" w:customStyle="1" w:styleId="QuoteChar">
    <w:name w:val="Quote Char"/>
    <w:basedOn w:val="DefaultParagraphFont"/>
    <w:link w:val="Quote"/>
    <w:uiPriority w:val="29"/>
    <w:rsid w:val="00184520"/>
    <w:rPr>
      <w:color w:val="2F5496" w:themeColor="accent1" w:themeShade="BF"/>
      <w:sz w:val="20"/>
      <w:szCs w:val="18"/>
    </w:rPr>
  </w:style>
  <w:style w:type="character" w:styleId="Strong">
    <w:name w:val="Strong"/>
    <w:uiPriority w:val="22"/>
    <w:qFormat/>
    <w:rsid w:val="00184520"/>
    <w:rPr>
      <w:b/>
      <w:bCs/>
    </w:rPr>
  </w:style>
  <w:style w:type="paragraph" w:styleId="Subtitle">
    <w:name w:val="Subtitle"/>
    <w:basedOn w:val="Heading1"/>
    <w:next w:val="Normal"/>
    <w:link w:val="SubtitleChar"/>
    <w:uiPriority w:val="11"/>
    <w:qFormat/>
    <w:rsid w:val="00184520"/>
    <w:rPr>
      <w:b/>
      <w:bCs/>
    </w:rPr>
  </w:style>
  <w:style w:type="character" w:customStyle="1" w:styleId="SubtitleChar">
    <w:name w:val="Subtitle Char"/>
    <w:basedOn w:val="DefaultParagraphFont"/>
    <w:link w:val="Subtitle"/>
    <w:uiPriority w:val="11"/>
    <w:rsid w:val="00184520"/>
    <w:rPr>
      <w:rFonts w:ascii="Franklin Gothic Heavy" w:eastAsiaTheme="majorEastAsia" w:hAnsi="Franklin Gothic Heavy" w:cstheme="majorBidi"/>
      <w:b/>
      <w:bCs/>
      <w:color w:val="2E74B5" w:themeColor="accent5" w:themeShade="BF"/>
      <w:sz w:val="32"/>
      <w:szCs w:val="32"/>
    </w:rPr>
  </w:style>
  <w:style w:type="character" w:styleId="SubtleEmphasis">
    <w:name w:val="Subtle Emphasis"/>
    <w:uiPriority w:val="19"/>
    <w:qFormat/>
    <w:rsid w:val="00184520"/>
    <w:rPr>
      <w:i/>
      <w:iCs/>
      <w:color w:val="1F3763" w:themeColor="accent1" w:themeShade="7F"/>
    </w:rPr>
  </w:style>
  <w:style w:type="character" w:styleId="SubtleReference">
    <w:name w:val="Subtle Reference"/>
    <w:uiPriority w:val="31"/>
    <w:qFormat/>
    <w:rsid w:val="00184520"/>
    <w:rPr>
      <w:b/>
      <w:bCs/>
      <w:color w:val="4472C4" w:themeColor="accent1"/>
    </w:rPr>
  </w:style>
  <w:style w:type="paragraph" w:styleId="Title">
    <w:name w:val="Title"/>
    <w:basedOn w:val="Normal"/>
    <w:next w:val="Normal"/>
    <w:link w:val="TitleChar"/>
    <w:uiPriority w:val="10"/>
    <w:qFormat/>
    <w:rsid w:val="00184520"/>
    <w:rPr>
      <w:rFonts w:eastAsiaTheme="majorEastAsia" w:cstheme="majorBidi"/>
      <w:caps/>
      <w:color w:val="4472C4" w:themeColor="accent1"/>
      <w:spacing w:val="10"/>
      <w:sz w:val="52"/>
      <w:szCs w:val="52"/>
    </w:rPr>
  </w:style>
  <w:style w:type="character" w:customStyle="1" w:styleId="TitleChar">
    <w:name w:val="Title Char"/>
    <w:basedOn w:val="DefaultParagraphFont"/>
    <w:link w:val="Title"/>
    <w:uiPriority w:val="10"/>
    <w:rsid w:val="00184520"/>
    <w:rPr>
      <w:rFonts w:eastAsiaTheme="majorEastAsia" w:cstheme="majorBidi"/>
      <w:caps/>
      <w:color w:val="4472C4" w:themeColor="accent1"/>
      <w:spacing w:val="10"/>
      <w:sz w:val="52"/>
      <w:szCs w:val="52"/>
    </w:rPr>
  </w:style>
  <w:style w:type="paragraph" w:styleId="TOC1">
    <w:name w:val="toc 1"/>
    <w:basedOn w:val="Normal"/>
    <w:next w:val="Normal"/>
    <w:autoRedefine/>
    <w:uiPriority w:val="39"/>
    <w:unhideWhenUsed/>
    <w:qFormat/>
    <w:rsid w:val="00184520"/>
    <w:pPr>
      <w:tabs>
        <w:tab w:val="right" w:leader="dot" w:pos="10070"/>
      </w:tabs>
      <w:spacing w:after="100"/>
    </w:pPr>
    <w:rPr>
      <w:rFonts w:asciiTheme="majorBidi" w:hAnsiTheme="majorBidi" w:cstheme="majorBidi"/>
      <w:bCs/>
      <w:noProof/>
      <w:sz w:val="24"/>
    </w:rPr>
  </w:style>
  <w:style w:type="paragraph" w:styleId="TOC2">
    <w:name w:val="toc 2"/>
    <w:basedOn w:val="Normal"/>
    <w:next w:val="Normal"/>
    <w:autoRedefine/>
    <w:uiPriority w:val="39"/>
    <w:unhideWhenUsed/>
    <w:qFormat/>
    <w:rsid w:val="00184520"/>
    <w:pPr>
      <w:spacing w:after="100"/>
      <w:ind w:left="200"/>
    </w:pPr>
  </w:style>
  <w:style w:type="paragraph" w:styleId="TOC3">
    <w:name w:val="toc 3"/>
    <w:basedOn w:val="Normal"/>
    <w:next w:val="Normal"/>
    <w:autoRedefine/>
    <w:uiPriority w:val="39"/>
    <w:unhideWhenUsed/>
    <w:qFormat/>
    <w:rsid w:val="00184520"/>
    <w:pPr>
      <w:tabs>
        <w:tab w:val="right" w:leader="dot" w:pos="10070"/>
      </w:tabs>
      <w:ind w:left="403"/>
    </w:pPr>
    <w:rPr>
      <w:sz w:val="16"/>
    </w:rPr>
  </w:style>
  <w:style w:type="paragraph" w:styleId="TOC4">
    <w:name w:val="toc 4"/>
    <w:basedOn w:val="Normal"/>
    <w:next w:val="Normal"/>
    <w:autoRedefine/>
    <w:uiPriority w:val="39"/>
    <w:unhideWhenUsed/>
    <w:rsid w:val="00184520"/>
    <w:pPr>
      <w:spacing w:after="100"/>
      <w:ind w:left="660"/>
    </w:pPr>
  </w:style>
  <w:style w:type="paragraph" w:styleId="TOC5">
    <w:name w:val="toc 5"/>
    <w:basedOn w:val="Normal"/>
    <w:next w:val="Normal"/>
    <w:autoRedefine/>
    <w:uiPriority w:val="39"/>
    <w:unhideWhenUsed/>
    <w:rsid w:val="00184520"/>
    <w:pPr>
      <w:spacing w:after="100"/>
      <w:ind w:left="880"/>
    </w:pPr>
  </w:style>
  <w:style w:type="paragraph" w:styleId="TOC6">
    <w:name w:val="toc 6"/>
    <w:basedOn w:val="Normal"/>
    <w:next w:val="Normal"/>
    <w:autoRedefine/>
    <w:uiPriority w:val="39"/>
    <w:unhideWhenUsed/>
    <w:rsid w:val="00184520"/>
    <w:pPr>
      <w:spacing w:after="100"/>
      <w:ind w:left="1100"/>
    </w:pPr>
  </w:style>
  <w:style w:type="paragraph" w:styleId="TOC7">
    <w:name w:val="toc 7"/>
    <w:basedOn w:val="Normal"/>
    <w:next w:val="Normal"/>
    <w:autoRedefine/>
    <w:uiPriority w:val="39"/>
    <w:unhideWhenUsed/>
    <w:rsid w:val="00184520"/>
    <w:pPr>
      <w:spacing w:after="100"/>
      <w:ind w:left="1320"/>
    </w:pPr>
  </w:style>
  <w:style w:type="paragraph" w:styleId="TOC8">
    <w:name w:val="toc 8"/>
    <w:basedOn w:val="Normal"/>
    <w:next w:val="Normal"/>
    <w:autoRedefine/>
    <w:uiPriority w:val="39"/>
    <w:unhideWhenUsed/>
    <w:rsid w:val="00184520"/>
    <w:pPr>
      <w:spacing w:after="100"/>
      <w:ind w:left="1540"/>
    </w:pPr>
  </w:style>
  <w:style w:type="paragraph" w:styleId="TOC9">
    <w:name w:val="toc 9"/>
    <w:basedOn w:val="Normal"/>
    <w:next w:val="Normal"/>
    <w:autoRedefine/>
    <w:uiPriority w:val="39"/>
    <w:unhideWhenUsed/>
    <w:rsid w:val="00184520"/>
    <w:pPr>
      <w:spacing w:after="100"/>
      <w:ind w:left="1760"/>
    </w:pPr>
  </w:style>
  <w:style w:type="paragraph" w:styleId="TOCHeading">
    <w:name w:val="TOC Heading"/>
    <w:basedOn w:val="Heading1"/>
    <w:next w:val="Normal"/>
    <w:uiPriority w:val="39"/>
    <w:unhideWhenUsed/>
    <w:qFormat/>
    <w:rsid w:val="00184520"/>
    <w:pPr>
      <w:outlineLvl w:val="9"/>
    </w:pPr>
  </w:style>
  <w:style w:type="table" w:styleId="PlainTable1">
    <w:name w:val="Plain Table 1"/>
    <w:basedOn w:val="TableNormal"/>
    <w:uiPriority w:val="41"/>
    <w:rsid w:val="00184520"/>
    <w:pPr>
      <w:spacing w:after="0" w:line="240" w:lineRule="auto"/>
    </w:pPr>
    <w:rPr>
      <w:lang w:bidi="ar-SA"/>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84520"/>
    <w:pPr>
      <w:spacing w:after="0" w:line="240" w:lineRule="auto"/>
    </w:pPr>
    <w:rPr>
      <w:rFonts w:asciiTheme="majorHAnsi" w:hAnsiTheme="majorHAnsi"/>
      <w:lang w:bidi="ar-SA"/>
      <w14:ligatures w14:val="standar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184520"/>
    <w:pPr>
      <w:spacing w:after="0" w:line="240" w:lineRule="auto"/>
    </w:pPr>
    <w:rPr>
      <w:lang w:bidi="ar-SA"/>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ention1">
    <w:name w:val="Mention1"/>
    <w:basedOn w:val="DefaultParagraphFont"/>
    <w:uiPriority w:val="99"/>
    <w:semiHidden/>
    <w:unhideWhenUsed/>
    <w:rsid w:val="00184520"/>
    <w:rPr>
      <w:color w:val="2B579A"/>
      <w:shd w:val="clear" w:color="auto" w:fill="E6E6E6"/>
    </w:rPr>
  </w:style>
  <w:style w:type="paragraph" w:customStyle="1" w:styleId="noteslinedhead">
    <w:name w:val="notes lined head"/>
    <w:basedOn w:val="noteslinedL3"/>
    <w:next w:val="noteslined"/>
    <w:qFormat/>
    <w:rsid w:val="00184520"/>
    <w:pPr>
      <w:pBdr>
        <w:left w:val="thinThickSmallGap" w:sz="18" w:space="4" w:color="2E74B5" w:themeColor="accent5" w:themeShade="BF"/>
      </w:pBdr>
      <w:spacing w:before="0"/>
    </w:pPr>
  </w:style>
  <w:style w:type="character" w:styleId="EndnoteReference">
    <w:name w:val="endnote reference"/>
    <w:basedOn w:val="DefaultParagraphFont"/>
    <w:uiPriority w:val="99"/>
    <w:semiHidden/>
    <w:unhideWhenUsed/>
    <w:rsid w:val="00184520"/>
    <w:rPr>
      <w:vertAlign w:val="superscript"/>
    </w:rPr>
  </w:style>
  <w:style w:type="paragraph" w:styleId="EndnoteText">
    <w:name w:val="endnote text"/>
    <w:basedOn w:val="Normal"/>
    <w:link w:val="EndnoteTextChar"/>
    <w:uiPriority w:val="99"/>
    <w:semiHidden/>
    <w:unhideWhenUsed/>
    <w:rsid w:val="00184520"/>
    <w:pPr>
      <w:spacing w:before="80" w:after="0"/>
      <w:ind w:left="187" w:right="1980" w:hanging="187"/>
    </w:pPr>
    <w:rPr>
      <w:rFonts w:eastAsiaTheme="minorEastAsia"/>
      <w:szCs w:val="18"/>
      <w:lang w:eastAsia="ja-JP"/>
    </w:rPr>
  </w:style>
  <w:style w:type="character" w:customStyle="1" w:styleId="EndnoteTextChar">
    <w:name w:val="Endnote Text Char"/>
    <w:basedOn w:val="DefaultParagraphFont"/>
    <w:link w:val="EndnoteText"/>
    <w:uiPriority w:val="99"/>
    <w:semiHidden/>
    <w:rsid w:val="00184520"/>
    <w:rPr>
      <w:rFonts w:eastAsiaTheme="minorEastAsia"/>
      <w:sz w:val="20"/>
      <w:szCs w:val="18"/>
      <w:lang w:eastAsia="ja-JP"/>
    </w:rPr>
  </w:style>
  <w:style w:type="character" w:styleId="FootnoteReference">
    <w:name w:val="footnote reference"/>
    <w:basedOn w:val="DefaultParagraphFont"/>
    <w:uiPriority w:val="99"/>
    <w:semiHidden/>
    <w:unhideWhenUsed/>
    <w:rsid w:val="00184520"/>
    <w:rPr>
      <w:vertAlign w:val="superscript"/>
    </w:rPr>
  </w:style>
  <w:style w:type="paragraph" w:styleId="FootnoteText">
    <w:name w:val="footnote text"/>
    <w:basedOn w:val="Normal"/>
    <w:link w:val="FootnoteTextChar"/>
    <w:uiPriority w:val="99"/>
    <w:unhideWhenUsed/>
    <w:qFormat/>
    <w:rsid w:val="00184520"/>
    <w:pPr>
      <w:spacing w:before="80" w:after="0"/>
      <w:ind w:left="187" w:right="1980" w:hanging="187"/>
    </w:pPr>
    <w:rPr>
      <w:rFonts w:eastAsiaTheme="minorEastAsia"/>
      <w:sz w:val="16"/>
      <w:szCs w:val="18"/>
      <w:lang w:eastAsia="ja-JP"/>
    </w:rPr>
  </w:style>
  <w:style w:type="character" w:customStyle="1" w:styleId="FootnoteTextChar">
    <w:name w:val="Footnote Text Char"/>
    <w:basedOn w:val="DefaultParagraphFont"/>
    <w:link w:val="FootnoteText"/>
    <w:uiPriority w:val="99"/>
    <w:rsid w:val="00184520"/>
    <w:rPr>
      <w:rFonts w:eastAsiaTheme="minorEastAsia"/>
      <w:sz w:val="16"/>
      <w:szCs w:val="18"/>
      <w:lang w:eastAsia="ja-JP"/>
    </w:rPr>
  </w:style>
  <w:style w:type="table" w:styleId="GridTable1Light-Accent6">
    <w:name w:val="Grid Table 1 Light Accent 6"/>
    <w:basedOn w:val="TableNormal"/>
    <w:uiPriority w:val="46"/>
    <w:rsid w:val="00184520"/>
    <w:pPr>
      <w:spacing w:after="0" w:line="240" w:lineRule="auto"/>
    </w:pPr>
    <w:rPr>
      <w:rFonts w:eastAsiaTheme="minorEastAsia"/>
    </w:r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character" w:customStyle="1" w:styleId="cite">
    <w:name w:val="cite"/>
    <w:basedOn w:val="DefaultParagraphFont"/>
    <w:uiPriority w:val="1"/>
    <w:qFormat/>
    <w:rsid w:val="00184520"/>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Tablecell">
    <w:name w:val="Table cell"/>
    <w:basedOn w:val="Normal"/>
    <w:rsid w:val="00184520"/>
    <w:pPr>
      <w:spacing w:after="0"/>
      <w:ind w:right="1980" w:hanging="187"/>
    </w:pPr>
    <w:rPr>
      <w:rFonts w:eastAsiaTheme="minorEastAsia"/>
      <w:lang w:eastAsia="ja-JP"/>
    </w:rPr>
  </w:style>
  <w:style w:type="paragraph" w:customStyle="1" w:styleId="noteslined">
    <w:name w:val="notes lined"/>
    <w:basedOn w:val="Normal"/>
    <w:link w:val="noteslinedChar"/>
    <w:qFormat/>
    <w:rsid w:val="00184520"/>
    <w:pPr>
      <w:pBdr>
        <w:left w:val="dotted" w:sz="4" w:space="4" w:color="2E74B5" w:themeColor="accent5" w:themeShade="BF"/>
      </w:pBdr>
      <w:spacing w:before="40" w:line="200" w:lineRule="atLeast"/>
      <w:ind w:left="993" w:hanging="187"/>
    </w:pPr>
    <w:rPr>
      <w:rFonts w:eastAsiaTheme="minorEastAsia" w:cstheme="majorHAnsi"/>
      <w:color w:val="0B1C2B"/>
      <w:sz w:val="16"/>
      <w:szCs w:val="16"/>
    </w:rPr>
  </w:style>
  <w:style w:type="paragraph" w:customStyle="1" w:styleId="noteslinedL3">
    <w:name w:val="notes lined L3"/>
    <w:next w:val="noteslined"/>
    <w:link w:val="noteslinedL3Char"/>
    <w:qFormat/>
    <w:rsid w:val="00184520"/>
    <w:pPr>
      <w:keepNext/>
      <w:pBdr>
        <w:left w:val="thinThickSmallGap" w:sz="36" w:space="4" w:color="2E74B5" w:themeColor="accent5" w:themeShade="BF"/>
      </w:pBdr>
      <w:spacing w:before="240" w:after="0"/>
      <w:ind w:left="806"/>
      <w:outlineLvl w:val="2"/>
    </w:pPr>
    <w:rPr>
      <w:rFonts w:ascii="Arial Black" w:eastAsiaTheme="minorEastAsia" w:hAnsi="Arial Black" w:cstheme="majorHAnsi"/>
      <w:color w:val="1F3864" w:themeColor="accent1" w:themeShade="80"/>
      <w:sz w:val="14"/>
      <w:szCs w:val="14"/>
    </w:rPr>
  </w:style>
  <w:style w:type="character" w:customStyle="1" w:styleId="noteslinedChar">
    <w:name w:val="notes lined Char"/>
    <w:basedOn w:val="DefaultParagraphFont"/>
    <w:link w:val="noteslined"/>
    <w:rsid w:val="00184520"/>
    <w:rPr>
      <w:rFonts w:eastAsiaTheme="minorEastAsia" w:cstheme="majorHAnsi"/>
      <w:color w:val="0B1C2B"/>
      <w:sz w:val="16"/>
      <w:szCs w:val="16"/>
    </w:rPr>
  </w:style>
  <w:style w:type="character" w:customStyle="1" w:styleId="noteslinedL3Char">
    <w:name w:val="notes lined L3 Char"/>
    <w:basedOn w:val="noteslinedChar"/>
    <w:link w:val="noteslinedL3"/>
    <w:rsid w:val="00184520"/>
    <w:rPr>
      <w:rFonts w:ascii="Arial Black" w:eastAsiaTheme="minorEastAsia" w:hAnsi="Arial Black" w:cstheme="majorHAnsi"/>
      <w:color w:val="1F3864" w:themeColor="accent1" w:themeShade="80"/>
      <w:sz w:val="14"/>
      <w:szCs w:val="14"/>
    </w:rPr>
  </w:style>
  <w:style w:type="paragraph" w:customStyle="1" w:styleId="notesflush">
    <w:name w:val="notes flush"/>
    <w:basedOn w:val="Normal"/>
    <w:qFormat/>
    <w:rsid w:val="00184520"/>
    <w:pPr>
      <w:spacing w:after="0" w:line="160" w:lineRule="atLeast"/>
      <w:ind w:left="187" w:right="72" w:hanging="187"/>
    </w:pPr>
    <w:rPr>
      <w:rFonts w:eastAsiaTheme="minorEastAsia"/>
      <w:color w:val="833C0B" w:themeColor="accent2" w:themeShade="80"/>
      <w:sz w:val="14"/>
      <w:szCs w:val="14"/>
      <w:lang w:eastAsia="ja-JP"/>
    </w:rPr>
  </w:style>
  <w:style w:type="numbering" w:customStyle="1" w:styleId="notesbullets">
    <w:name w:val="notes bullets"/>
    <w:basedOn w:val="NoList"/>
    <w:uiPriority w:val="99"/>
    <w:rsid w:val="00184520"/>
    <w:pPr>
      <w:numPr>
        <w:numId w:val="3"/>
      </w:numPr>
    </w:pPr>
  </w:style>
  <w:style w:type="paragraph" w:styleId="ListBullet2">
    <w:name w:val="List Bullet 2"/>
    <w:basedOn w:val="Normal"/>
    <w:uiPriority w:val="99"/>
    <w:semiHidden/>
    <w:unhideWhenUsed/>
    <w:rsid w:val="00184520"/>
    <w:pPr>
      <w:numPr>
        <w:ilvl w:val="1"/>
        <w:numId w:val="3"/>
      </w:numPr>
      <w:spacing w:before="80" w:line="230" w:lineRule="exact"/>
      <w:ind w:right="1980"/>
      <w:contextualSpacing/>
    </w:pPr>
    <w:rPr>
      <w:rFonts w:eastAsiaTheme="minorEastAsia"/>
      <w:szCs w:val="18"/>
      <w:lang w:eastAsia="ja-JP"/>
    </w:rPr>
  </w:style>
  <w:style w:type="paragraph" w:styleId="ListBullet3">
    <w:name w:val="List Bullet 3"/>
    <w:basedOn w:val="Normal"/>
    <w:uiPriority w:val="99"/>
    <w:semiHidden/>
    <w:unhideWhenUsed/>
    <w:rsid w:val="00184520"/>
    <w:pPr>
      <w:numPr>
        <w:ilvl w:val="2"/>
        <w:numId w:val="3"/>
      </w:numPr>
      <w:spacing w:before="80" w:line="230" w:lineRule="exact"/>
      <w:ind w:right="1980"/>
      <w:contextualSpacing/>
    </w:pPr>
    <w:rPr>
      <w:rFonts w:eastAsiaTheme="minorEastAsia"/>
      <w:szCs w:val="18"/>
      <w:lang w:eastAsia="ja-JP"/>
    </w:rPr>
  </w:style>
  <w:style w:type="paragraph" w:styleId="ListBullet4">
    <w:name w:val="List Bullet 4"/>
    <w:basedOn w:val="Normal"/>
    <w:uiPriority w:val="99"/>
    <w:semiHidden/>
    <w:unhideWhenUsed/>
    <w:rsid w:val="00184520"/>
    <w:pPr>
      <w:numPr>
        <w:ilvl w:val="3"/>
        <w:numId w:val="3"/>
      </w:numPr>
      <w:spacing w:before="80" w:line="230" w:lineRule="exact"/>
      <w:ind w:right="1980"/>
      <w:contextualSpacing/>
    </w:pPr>
    <w:rPr>
      <w:rFonts w:eastAsiaTheme="minorEastAsia"/>
      <w:szCs w:val="18"/>
      <w:lang w:eastAsia="ja-JP"/>
    </w:rPr>
  </w:style>
  <w:style w:type="paragraph" w:styleId="ListBullet5">
    <w:name w:val="List Bullet 5"/>
    <w:basedOn w:val="Normal"/>
    <w:uiPriority w:val="99"/>
    <w:semiHidden/>
    <w:unhideWhenUsed/>
    <w:rsid w:val="00184520"/>
    <w:pPr>
      <w:numPr>
        <w:ilvl w:val="4"/>
        <w:numId w:val="3"/>
      </w:numPr>
      <w:spacing w:before="80" w:line="230" w:lineRule="exact"/>
      <w:ind w:right="1980"/>
      <w:contextualSpacing/>
    </w:pPr>
    <w:rPr>
      <w:rFonts w:eastAsiaTheme="minorEastAsia"/>
      <w:szCs w:val="18"/>
      <w:lang w:eastAsia="ja-JP"/>
    </w:rPr>
  </w:style>
  <w:style w:type="table" w:styleId="GridTable4-Accent5">
    <w:name w:val="Grid Table 4 Accent 5"/>
    <w:basedOn w:val="TableNormal"/>
    <w:uiPriority w:val="49"/>
    <w:rsid w:val="00184520"/>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2-Accent1">
    <w:name w:val="Grid Table 2 Accent 1"/>
    <w:basedOn w:val="TableNormal"/>
    <w:uiPriority w:val="47"/>
    <w:rsid w:val="00184520"/>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184520"/>
    <w:pPr>
      <w:spacing w:before="240" w:after="0" w:line="276" w:lineRule="auto"/>
      <w:ind w:left="274" w:right="2160"/>
    </w:pPr>
    <w:rPr>
      <w:rFonts w:eastAsiaTheme="minorEastAsia"/>
      <w:lang w:eastAsia="ja-JP"/>
    </w:rPr>
  </w:style>
  <w:style w:type="character" w:customStyle="1" w:styleId="Mention11">
    <w:name w:val="Mention11"/>
    <w:basedOn w:val="DefaultParagraphFont"/>
    <w:uiPriority w:val="99"/>
    <w:semiHidden/>
    <w:unhideWhenUsed/>
    <w:rsid w:val="00184520"/>
    <w:rPr>
      <w:color w:val="2B579A"/>
      <w:shd w:val="clear" w:color="auto" w:fill="E6E6E6"/>
    </w:rPr>
  </w:style>
  <w:style w:type="character" w:customStyle="1" w:styleId="Mention2">
    <w:name w:val="Mention2"/>
    <w:basedOn w:val="DefaultParagraphFont"/>
    <w:uiPriority w:val="99"/>
    <w:semiHidden/>
    <w:unhideWhenUsed/>
    <w:rsid w:val="00184520"/>
    <w:rPr>
      <w:color w:val="2B579A"/>
      <w:shd w:val="clear" w:color="auto" w:fill="E6E6E6"/>
    </w:rPr>
  </w:style>
  <w:style w:type="character" w:customStyle="1" w:styleId="Mention3">
    <w:name w:val="Mention3"/>
    <w:basedOn w:val="DefaultParagraphFont"/>
    <w:uiPriority w:val="99"/>
    <w:semiHidden/>
    <w:unhideWhenUsed/>
    <w:rsid w:val="00184520"/>
    <w:rPr>
      <w:color w:val="2B579A"/>
      <w:shd w:val="clear" w:color="auto" w:fill="E6E6E6"/>
    </w:rPr>
  </w:style>
  <w:style w:type="character" w:customStyle="1" w:styleId="UnresolvedMention1">
    <w:name w:val="Unresolved Mention1"/>
    <w:basedOn w:val="DefaultParagraphFont"/>
    <w:uiPriority w:val="99"/>
    <w:semiHidden/>
    <w:unhideWhenUsed/>
    <w:rsid w:val="00184520"/>
    <w:rPr>
      <w:color w:val="808080"/>
      <w:shd w:val="clear" w:color="auto" w:fill="E6E6E6"/>
    </w:rPr>
  </w:style>
  <w:style w:type="paragraph" w:customStyle="1" w:styleId="tablecelltight">
    <w:name w:val="table cell tight"/>
    <w:qFormat/>
    <w:rsid w:val="00184520"/>
    <w:pPr>
      <w:spacing w:after="40" w:line="240" w:lineRule="auto"/>
      <w:contextualSpacing/>
    </w:pPr>
    <w:rPr>
      <w:rFonts w:ascii="Calibri" w:hAnsi="Calibri" w:cstheme="minorHAnsi"/>
      <w:sz w:val="20"/>
      <w:lang w:bidi="ar-SA"/>
      <w14:ligatures w14:val="standard"/>
    </w:rPr>
  </w:style>
  <w:style w:type="paragraph" w:customStyle="1" w:styleId="notes">
    <w:name w:val="notes"/>
    <w:basedOn w:val="Normal"/>
    <w:next w:val="Normal"/>
    <w:link w:val="notesChar"/>
    <w:qFormat/>
    <w:rsid w:val="00184520"/>
    <w:pPr>
      <w:spacing w:line="240" w:lineRule="auto"/>
    </w:pPr>
    <w:rPr>
      <w:color w:val="538135" w:themeColor="accent6" w:themeShade="BF"/>
      <w:sz w:val="16"/>
      <w:szCs w:val="16"/>
    </w:rPr>
  </w:style>
  <w:style w:type="character" w:customStyle="1" w:styleId="notesChar">
    <w:name w:val="notes Char"/>
    <w:basedOn w:val="DefaultParagraphFont"/>
    <w:link w:val="notes"/>
    <w:rsid w:val="00184520"/>
    <w:rPr>
      <w:color w:val="538135" w:themeColor="accent6" w:themeShade="BF"/>
      <w:sz w:val="16"/>
      <w:szCs w:val="16"/>
    </w:rPr>
  </w:style>
  <w:style w:type="paragraph" w:customStyle="1" w:styleId="objective">
    <w:name w:val="objective"/>
    <w:basedOn w:val="Normal"/>
    <w:next w:val="Normal"/>
    <w:qFormat/>
    <w:rsid w:val="00184520"/>
    <w:pPr>
      <w:pBdr>
        <w:top w:val="single" w:sz="4" w:space="1" w:color="C45911" w:themeColor="accent2" w:themeShade="BF"/>
        <w:left w:val="single" w:sz="4" w:space="4" w:color="C45911" w:themeColor="accent2" w:themeShade="BF"/>
        <w:bottom w:val="single" w:sz="4" w:space="1" w:color="C45911" w:themeColor="accent2" w:themeShade="BF"/>
        <w:right w:val="single" w:sz="4" w:space="4" w:color="C45911" w:themeColor="accent2" w:themeShade="BF"/>
      </w:pBdr>
      <w:spacing w:before="80" w:line="259" w:lineRule="auto"/>
      <w:ind w:left="270"/>
    </w:pPr>
    <w:rPr>
      <w:rFonts w:ascii="Franklin Gothic Heavy" w:hAnsi="Franklin Gothic Heavy"/>
    </w:rPr>
  </w:style>
  <w:style w:type="paragraph" w:customStyle="1" w:styleId="todo">
    <w:name w:val="to do"/>
    <w:basedOn w:val="Normal"/>
    <w:next w:val="Normal"/>
    <w:qFormat/>
    <w:rsid w:val="00184520"/>
    <w:pPr>
      <w:pBdr>
        <w:top w:val="single" w:sz="8" w:space="1" w:color="C45911" w:themeColor="accent2" w:themeShade="BF"/>
        <w:left w:val="single" w:sz="8" w:space="4" w:color="C45911" w:themeColor="accent2" w:themeShade="BF"/>
        <w:bottom w:val="single" w:sz="8" w:space="1" w:color="C45911" w:themeColor="accent2" w:themeShade="BF"/>
        <w:right w:val="single" w:sz="8" w:space="4" w:color="C45911" w:themeColor="accent2" w:themeShade="BF"/>
        <w:between w:val="single" w:sz="4" w:space="1" w:color="auto"/>
        <w:bar w:val="single" w:sz="4" w:color="auto"/>
      </w:pBdr>
      <w:tabs>
        <w:tab w:val="left" w:pos="6007"/>
      </w:tabs>
      <w:ind w:left="810"/>
    </w:pPr>
    <w:rPr>
      <w:rFonts w:ascii="Segoe UI Black" w:hAnsi="Segoe UI Black"/>
      <w:color w:val="C45911" w:themeColor="accent2" w:themeShade="BF"/>
      <w:sz w:val="16"/>
      <w:szCs w:val="16"/>
    </w:rPr>
  </w:style>
  <w:style w:type="paragraph" w:customStyle="1" w:styleId="answerline">
    <w:name w:val="answer line"/>
    <w:basedOn w:val="ListParagraph"/>
    <w:rsid w:val="00184520"/>
    <w:pPr>
      <w:numPr>
        <w:numId w:val="17"/>
      </w:numPr>
      <w:tabs>
        <w:tab w:val="left" w:leader="underscore" w:pos="7200"/>
      </w:tabs>
      <w:spacing w:before="240" w:after="0" w:line="480" w:lineRule="auto"/>
    </w:pPr>
  </w:style>
  <w:style w:type="character" w:customStyle="1" w:styleId="dataterm">
    <w:name w:val="data term"/>
    <w:basedOn w:val="DefaultParagraphFont"/>
    <w:uiPriority w:val="1"/>
    <w:qFormat/>
    <w:rsid w:val="00184520"/>
    <w:rPr>
      <w:rFonts w:ascii="Verdana" w:hAnsi="Verdana"/>
      <w:b/>
      <w:bCs/>
      <w:color w:val="C45911" w:themeColor="accent2" w:themeShade="BF"/>
    </w:rPr>
  </w:style>
  <w:style w:type="character" w:customStyle="1" w:styleId="label">
    <w:name w:val="label"/>
    <w:basedOn w:val="DefaultParagraphFont"/>
    <w:uiPriority w:val="1"/>
    <w:qFormat/>
    <w:rsid w:val="00184520"/>
    <w:rPr>
      <w:rFonts w:ascii="Franklin Gothic Book" w:hAnsi="Franklin Gothic Book"/>
      <w:b/>
      <w:color w:val="FFFFFF" w:themeColor="background1"/>
      <w:spacing w:val="14"/>
      <w:position w:val="1"/>
      <w:sz w:val="12"/>
      <w:szCs w:val="14"/>
      <w:bdr w:val="single" w:sz="24" w:space="0" w:color="2E74B5" w:themeColor="accent5" w:themeShade="BF"/>
      <w:shd w:val="clear" w:color="auto" w:fill="2E74B5" w:themeFill="accent5" w:themeFillShade="BF"/>
    </w:rPr>
  </w:style>
  <w:style w:type="paragraph" w:customStyle="1" w:styleId="box">
    <w:name w:val="box"/>
    <w:aliases w:val="light"/>
    <w:basedOn w:val="Normal"/>
    <w:next w:val="Normal"/>
    <w:qFormat/>
    <w:rsid w:val="00184520"/>
    <w:pPr>
      <w:pBdr>
        <w:top w:val="dotted" w:sz="4" w:space="1" w:color="auto"/>
        <w:left w:val="dotted" w:sz="4" w:space="4" w:color="auto"/>
        <w:bottom w:val="dotted" w:sz="4" w:space="1" w:color="auto"/>
        <w:right w:val="dotted" w:sz="4" w:space="4" w:color="auto"/>
      </w:pBdr>
    </w:pPr>
  </w:style>
  <w:style w:type="paragraph" w:customStyle="1" w:styleId="boxlight">
    <w:name w:val="box light"/>
    <w:basedOn w:val="Normal"/>
    <w:next w:val="Normal"/>
    <w:qFormat/>
    <w:rsid w:val="00184520"/>
    <w:pPr>
      <w:pBdr>
        <w:top w:val="dotted" w:sz="4" w:space="4" w:color="auto"/>
        <w:left w:val="dotted" w:sz="4" w:space="4" w:color="auto"/>
        <w:bottom w:val="dotted" w:sz="4" w:space="4" w:color="auto"/>
        <w:right w:val="dotted" w:sz="4" w:space="4" w:color="auto"/>
      </w:pBdr>
      <w:spacing w:after="120"/>
    </w:pPr>
  </w:style>
  <w:style w:type="character" w:customStyle="1" w:styleId="dataterm2">
    <w:name w:val="data term 2"/>
    <w:basedOn w:val="dataterm"/>
    <w:uiPriority w:val="1"/>
    <w:qFormat/>
    <w:rsid w:val="00184520"/>
    <w:rPr>
      <w:rFonts w:ascii="Franklin Gothic Medium Cond" w:hAnsi="Franklin Gothic Medium Cond"/>
      <w:b/>
      <w:bCs/>
      <w:color w:val="EC7320"/>
      <w:spacing w:val="4"/>
    </w:rPr>
  </w:style>
  <w:style w:type="paragraph" w:customStyle="1" w:styleId="blockquote">
    <w:name w:val="blockquote"/>
    <w:basedOn w:val="Normal"/>
    <w:next w:val="Normal"/>
    <w:qFormat/>
    <w:rsid w:val="00184520"/>
    <w:pPr>
      <w:spacing w:before="120" w:after="120"/>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Z:\Documents\_templates\outline%20sim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outline simple.dotx</Template>
  <TotalTime>602</TotalTime>
  <Pages>3</Pages>
  <Words>1514</Words>
  <Characters>8630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Douglas Hoff</dc:creator>
  <cp:keywords/>
  <dc:description/>
  <cp:lastModifiedBy>Douglas Hoff</cp:lastModifiedBy>
  <cp:revision>86</cp:revision>
  <dcterms:created xsi:type="dcterms:W3CDTF">2021-06-03T23:29:00Z</dcterms:created>
  <dcterms:modified xsi:type="dcterms:W3CDTF">2021-08-07T15:05:00Z</dcterms:modified>
</cp:coreProperties>
</file>