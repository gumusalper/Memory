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8622F" w14:textId="03123079" w:rsidR="00982E87" w:rsidRDefault="0092507D" w:rsidP="00982E87">
      <w:pPr>
        <w:pStyle w:val="Heading1"/>
      </w:pPr>
      <w:r>
        <w:t>Curriculum of m</w:t>
      </w:r>
      <w:r w:rsidR="00110405">
        <w:t>nemonic</w:t>
      </w:r>
      <w:r w:rsidR="00DE70B3">
        <w:t xml:space="preserve"> visualization</w:t>
      </w:r>
    </w:p>
    <w:p w14:paraId="6BDA46DB" w14:textId="3AC2ACC8" w:rsidR="00F85232" w:rsidRPr="00F85232" w:rsidRDefault="00F85232" w:rsidP="00F85232">
      <w:pPr>
        <w:rPr>
          <w:i/>
          <w:iCs/>
        </w:rPr>
      </w:pPr>
      <w:r w:rsidRPr="00F85232">
        <w:rPr>
          <w:i/>
          <w:iCs/>
        </w:rPr>
        <w:t>I'm currently working on developing the examples and exercises for each section of this curriculum as well as a description of how each works. If you would like more information, let me know. - Doug Hoff</w:t>
      </w:r>
    </w:p>
    <w:p w14:paraId="6D69F13A" w14:textId="6217B9FD" w:rsidR="006E3FC3" w:rsidRDefault="006E3FC3" w:rsidP="00DE70B3">
      <w:pPr>
        <w:pStyle w:val="ListParagraph"/>
        <w:numPr>
          <w:ilvl w:val="0"/>
          <w:numId w:val="26"/>
        </w:numPr>
      </w:pPr>
      <w:r>
        <w:t>Visual</w:t>
      </w:r>
      <w:r w:rsidR="00957540">
        <w:t>izing</w:t>
      </w:r>
      <w:r>
        <w:t xml:space="preserve"> words</w:t>
      </w:r>
    </w:p>
    <w:p w14:paraId="14582087" w14:textId="77777777" w:rsidR="006E3FC3" w:rsidRDefault="006E3FC3" w:rsidP="00DE70B3">
      <w:pPr>
        <w:pStyle w:val="ListParagraph"/>
        <w:numPr>
          <w:ilvl w:val="1"/>
          <w:numId w:val="26"/>
        </w:numPr>
      </w:pPr>
      <w:r>
        <w:t>Metrics</w:t>
      </w:r>
    </w:p>
    <w:p w14:paraId="13E4A899" w14:textId="77777777" w:rsidR="006E3FC3" w:rsidRDefault="006E3FC3" w:rsidP="00DE70B3">
      <w:pPr>
        <w:pStyle w:val="ListParagraph"/>
        <w:numPr>
          <w:ilvl w:val="2"/>
          <w:numId w:val="26"/>
        </w:numPr>
      </w:pPr>
      <w:r>
        <w:t>Stickiness</w:t>
      </w:r>
    </w:p>
    <w:p w14:paraId="4624A8FC" w14:textId="77777777" w:rsidR="006E3FC3" w:rsidRDefault="006E3FC3" w:rsidP="00DE70B3">
      <w:pPr>
        <w:pStyle w:val="ListParagraph"/>
        <w:numPr>
          <w:ilvl w:val="3"/>
          <w:numId w:val="26"/>
        </w:numPr>
      </w:pPr>
      <w:r>
        <w:t>Relevance</w:t>
      </w:r>
    </w:p>
    <w:p w14:paraId="07739641" w14:textId="77777777" w:rsidR="006E3FC3" w:rsidRDefault="006E3FC3" w:rsidP="00DE70B3">
      <w:pPr>
        <w:pStyle w:val="ListParagraph"/>
        <w:numPr>
          <w:ilvl w:val="3"/>
          <w:numId w:val="26"/>
        </w:numPr>
      </w:pPr>
      <w:r>
        <w:t>Familiarity</w:t>
      </w:r>
    </w:p>
    <w:p w14:paraId="7857F2C2" w14:textId="77777777" w:rsidR="006E3FC3" w:rsidRDefault="006E3FC3" w:rsidP="00DE70B3">
      <w:pPr>
        <w:pStyle w:val="ListParagraph"/>
        <w:numPr>
          <w:ilvl w:val="2"/>
          <w:numId w:val="26"/>
        </w:numPr>
      </w:pPr>
      <w:r>
        <w:t>Low mental load</w:t>
      </w:r>
    </w:p>
    <w:p w14:paraId="6108F0B0" w14:textId="77777777" w:rsidR="006E3FC3" w:rsidRDefault="006E3FC3" w:rsidP="00DE70B3">
      <w:pPr>
        <w:pStyle w:val="ListParagraph"/>
        <w:numPr>
          <w:ilvl w:val="3"/>
          <w:numId w:val="26"/>
        </w:numPr>
      </w:pPr>
      <w:r>
        <w:t>Simplicity</w:t>
      </w:r>
    </w:p>
    <w:p w14:paraId="2F0685A7" w14:textId="77777777" w:rsidR="006E3FC3" w:rsidRDefault="006E3FC3" w:rsidP="00DE70B3">
      <w:pPr>
        <w:pStyle w:val="ListParagraph"/>
        <w:numPr>
          <w:ilvl w:val="3"/>
          <w:numId w:val="26"/>
        </w:numPr>
      </w:pPr>
      <w:r>
        <w:t>Conciseness</w:t>
      </w:r>
    </w:p>
    <w:p w14:paraId="284218DB" w14:textId="77777777" w:rsidR="006E3FC3" w:rsidRDefault="006E3FC3" w:rsidP="00DE70B3">
      <w:pPr>
        <w:pStyle w:val="ListParagraph"/>
        <w:numPr>
          <w:ilvl w:val="1"/>
          <w:numId w:val="26"/>
        </w:numPr>
      </w:pPr>
      <w:r>
        <w:t>Data types (SEA-IT)</w:t>
      </w:r>
    </w:p>
    <w:p w14:paraId="0AC06473" w14:textId="77777777" w:rsidR="006E3FC3" w:rsidRDefault="006E3FC3" w:rsidP="00DE70B3">
      <w:pPr>
        <w:pStyle w:val="ListParagraph"/>
        <w:numPr>
          <w:ilvl w:val="2"/>
          <w:numId w:val="26"/>
        </w:numPr>
      </w:pPr>
      <w:r>
        <w:t>Subjects</w:t>
      </w:r>
    </w:p>
    <w:p w14:paraId="11DA4FEB" w14:textId="77777777" w:rsidR="006E3FC3" w:rsidRDefault="006E3FC3" w:rsidP="00DE70B3">
      <w:pPr>
        <w:pStyle w:val="ListParagraph"/>
        <w:numPr>
          <w:ilvl w:val="2"/>
          <w:numId w:val="26"/>
        </w:numPr>
      </w:pPr>
      <w:r>
        <w:t>Elaborations</w:t>
      </w:r>
    </w:p>
    <w:p w14:paraId="7F38B06D" w14:textId="77777777" w:rsidR="006E3FC3" w:rsidRDefault="006E3FC3" w:rsidP="00DE70B3">
      <w:pPr>
        <w:pStyle w:val="ListParagraph"/>
        <w:numPr>
          <w:ilvl w:val="2"/>
          <w:numId w:val="26"/>
        </w:numPr>
      </w:pPr>
      <w:r>
        <w:t>Actions</w:t>
      </w:r>
    </w:p>
    <w:p w14:paraId="3CD53F6E" w14:textId="77777777" w:rsidR="006E3FC3" w:rsidRDefault="006E3FC3" w:rsidP="00DE70B3">
      <w:pPr>
        <w:pStyle w:val="ListParagraph"/>
        <w:numPr>
          <w:ilvl w:val="2"/>
          <w:numId w:val="26"/>
        </w:numPr>
      </w:pPr>
      <w:r>
        <w:t>Items</w:t>
      </w:r>
    </w:p>
    <w:p w14:paraId="5BEF4649" w14:textId="77777777" w:rsidR="006E3FC3" w:rsidRDefault="006E3FC3" w:rsidP="00DE70B3">
      <w:pPr>
        <w:pStyle w:val="ListParagraph"/>
        <w:numPr>
          <w:ilvl w:val="2"/>
          <w:numId w:val="26"/>
        </w:numPr>
      </w:pPr>
      <w:r>
        <w:t>Terrains</w:t>
      </w:r>
    </w:p>
    <w:p w14:paraId="05684ADF" w14:textId="77777777" w:rsidR="006E3FC3" w:rsidRDefault="006E3FC3" w:rsidP="00DE70B3">
      <w:pPr>
        <w:pStyle w:val="ListParagraph"/>
        <w:numPr>
          <w:ilvl w:val="1"/>
          <w:numId w:val="26"/>
        </w:numPr>
      </w:pPr>
      <w:r>
        <w:t>Techniques</w:t>
      </w:r>
    </w:p>
    <w:p w14:paraId="0D0CF327" w14:textId="77777777" w:rsidR="006E3FC3" w:rsidRDefault="006E3FC3" w:rsidP="00DE70B3">
      <w:pPr>
        <w:pStyle w:val="ListParagraph"/>
        <w:numPr>
          <w:ilvl w:val="2"/>
          <w:numId w:val="26"/>
        </w:numPr>
      </w:pPr>
      <w:r>
        <w:t>Related meaning (semantic)</w:t>
      </w:r>
    </w:p>
    <w:p w14:paraId="44D8E41A" w14:textId="77777777" w:rsidR="006E3FC3" w:rsidRDefault="006E3FC3" w:rsidP="00DE70B3">
      <w:pPr>
        <w:pStyle w:val="ListParagraph"/>
        <w:numPr>
          <w:ilvl w:val="3"/>
          <w:numId w:val="26"/>
        </w:numPr>
      </w:pPr>
      <w:r>
        <w:t>Same data type</w:t>
      </w:r>
    </w:p>
    <w:p w14:paraId="4FB3977B" w14:textId="77777777" w:rsidR="006E3FC3" w:rsidRDefault="006E3FC3" w:rsidP="00DE70B3">
      <w:pPr>
        <w:pStyle w:val="ListParagraph"/>
        <w:numPr>
          <w:ilvl w:val="3"/>
          <w:numId w:val="26"/>
        </w:numPr>
      </w:pPr>
      <w:r>
        <w:t>Different data type</w:t>
      </w:r>
    </w:p>
    <w:p w14:paraId="37C721F3" w14:textId="45B51BCB" w:rsidR="006E3FC3" w:rsidRDefault="006E3FC3" w:rsidP="00DE70B3">
      <w:pPr>
        <w:pStyle w:val="ListParagraph"/>
        <w:numPr>
          <w:ilvl w:val="2"/>
          <w:numId w:val="26"/>
        </w:numPr>
      </w:pPr>
      <w:r>
        <w:t>Related sound (phonological)</w:t>
      </w:r>
    </w:p>
    <w:p w14:paraId="529C1E3D" w14:textId="77777777" w:rsidR="006E3FC3" w:rsidRDefault="006E3FC3" w:rsidP="00DE70B3">
      <w:pPr>
        <w:pStyle w:val="ListParagraph"/>
        <w:numPr>
          <w:ilvl w:val="3"/>
          <w:numId w:val="26"/>
        </w:numPr>
      </w:pPr>
      <w:r>
        <w:t>Same data type</w:t>
      </w:r>
    </w:p>
    <w:p w14:paraId="4A40F71B" w14:textId="77777777" w:rsidR="006E3FC3" w:rsidRDefault="006E3FC3" w:rsidP="00DE70B3">
      <w:pPr>
        <w:pStyle w:val="ListParagraph"/>
        <w:numPr>
          <w:ilvl w:val="3"/>
          <w:numId w:val="26"/>
        </w:numPr>
      </w:pPr>
      <w:r>
        <w:t>Different data type</w:t>
      </w:r>
    </w:p>
    <w:p w14:paraId="6D6E4011" w14:textId="77777777" w:rsidR="006E3FC3" w:rsidRDefault="006E3FC3" w:rsidP="00DE70B3">
      <w:pPr>
        <w:pStyle w:val="ListParagraph"/>
        <w:numPr>
          <w:ilvl w:val="2"/>
          <w:numId w:val="26"/>
        </w:numPr>
      </w:pPr>
      <w:r>
        <w:t>Related shape (orthographic)</w:t>
      </w:r>
    </w:p>
    <w:p w14:paraId="4B0108F5" w14:textId="01C4EFC4" w:rsidR="006E3FC3" w:rsidRDefault="006E3FC3" w:rsidP="00DE70B3">
      <w:pPr>
        <w:pStyle w:val="ListParagraph"/>
        <w:numPr>
          <w:ilvl w:val="0"/>
          <w:numId w:val="26"/>
        </w:numPr>
      </w:pPr>
      <w:r>
        <w:t>Visual</w:t>
      </w:r>
      <w:r w:rsidR="00957540">
        <w:t>izing letter sequenc</w:t>
      </w:r>
      <w:r>
        <w:t>es</w:t>
      </w:r>
    </w:p>
    <w:p w14:paraId="215B1DAD" w14:textId="323BFD76" w:rsidR="00957540" w:rsidRDefault="00DD3B4B" w:rsidP="00DE70B3">
      <w:pPr>
        <w:pStyle w:val="ListParagraph"/>
        <w:numPr>
          <w:ilvl w:val="1"/>
          <w:numId w:val="26"/>
        </w:numPr>
      </w:pPr>
      <w:r>
        <w:t xml:space="preserve">Shape </w:t>
      </w:r>
      <w:r w:rsidR="00957540">
        <w:t>of letters</w:t>
      </w:r>
    </w:p>
    <w:p w14:paraId="60F06518" w14:textId="30CB94E9" w:rsidR="00957540" w:rsidRDefault="00DD3B4B" w:rsidP="00DE70B3">
      <w:pPr>
        <w:pStyle w:val="ListParagraph"/>
        <w:numPr>
          <w:ilvl w:val="1"/>
          <w:numId w:val="26"/>
        </w:numPr>
      </w:pPr>
      <w:r>
        <w:t xml:space="preserve">Embellishment </w:t>
      </w:r>
      <w:r w:rsidR="00957540">
        <w:t>with rote memorization</w:t>
      </w:r>
    </w:p>
    <w:p w14:paraId="394A4277" w14:textId="1B5C26D5" w:rsidR="00957540" w:rsidRDefault="00DD3B4B" w:rsidP="00DE70B3">
      <w:pPr>
        <w:pStyle w:val="ListParagraph"/>
        <w:numPr>
          <w:ilvl w:val="1"/>
          <w:numId w:val="26"/>
        </w:numPr>
      </w:pPr>
      <w:r>
        <w:t xml:space="preserve">Grouping </w:t>
      </w:r>
      <w:r w:rsidR="00957540">
        <w:t>letters to form words</w:t>
      </w:r>
    </w:p>
    <w:p w14:paraId="33BC8D7D" w14:textId="241B20E2" w:rsidR="006E3FC3" w:rsidRDefault="00957540" w:rsidP="00DE70B3">
      <w:pPr>
        <w:pStyle w:val="ListParagraph"/>
        <w:numPr>
          <w:ilvl w:val="0"/>
          <w:numId w:val="26"/>
        </w:numPr>
      </w:pPr>
      <w:r>
        <w:t>Visualizing word sequences</w:t>
      </w:r>
    </w:p>
    <w:p w14:paraId="3FC941B0" w14:textId="5C36D284" w:rsidR="00957540" w:rsidRDefault="00957540" w:rsidP="00DE70B3">
      <w:pPr>
        <w:pStyle w:val="ListParagraph"/>
        <w:numPr>
          <w:ilvl w:val="1"/>
          <w:numId w:val="26"/>
        </w:numPr>
      </w:pPr>
      <w:r>
        <w:t>Acronym</w:t>
      </w:r>
    </w:p>
    <w:p w14:paraId="059D45AB" w14:textId="77777777" w:rsidR="00E1675C" w:rsidRDefault="00957540" w:rsidP="00DE70B3">
      <w:pPr>
        <w:pStyle w:val="ListParagraph"/>
        <w:numPr>
          <w:ilvl w:val="2"/>
          <w:numId w:val="26"/>
        </w:numPr>
      </w:pPr>
      <w:r>
        <w:t>Simple</w:t>
      </w:r>
    </w:p>
    <w:p w14:paraId="2170CEEA" w14:textId="4D2F1CE0" w:rsidR="00002652" w:rsidRPr="00D57F38" w:rsidRDefault="00E1675C" w:rsidP="00E1675C">
      <w:pPr>
        <w:pStyle w:val="ListParagraph"/>
        <w:numPr>
          <w:ilvl w:val="3"/>
          <w:numId w:val="26"/>
        </w:numPr>
      </w:pPr>
      <w:r>
        <w:t>Semantic</w:t>
      </w:r>
    </w:p>
    <w:p w14:paraId="244B8BBA" w14:textId="77777777" w:rsidR="00E1675C" w:rsidRDefault="00E1675C" w:rsidP="00E1675C">
      <w:pPr>
        <w:pStyle w:val="ListParagraph"/>
        <w:numPr>
          <w:ilvl w:val="3"/>
          <w:numId w:val="26"/>
        </w:numPr>
      </w:pPr>
      <w:r>
        <w:t>Non-semantic</w:t>
      </w:r>
    </w:p>
    <w:p w14:paraId="21184B8D" w14:textId="686FAAD5" w:rsidR="00002652" w:rsidRDefault="00002652" w:rsidP="00DE70B3">
      <w:pPr>
        <w:pStyle w:val="ListParagraph"/>
        <w:numPr>
          <w:ilvl w:val="2"/>
          <w:numId w:val="26"/>
        </w:numPr>
      </w:pPr>
      <w:r>
        <w:t>Embellished</w:t>
      </w:r>
    </w:p>
    <w:p w14:paraId="1EF997C8" w14:textId="13D8762C" w:rsidR="00DD3B4B" w:rsidRDefault="00E1675C" w:rsidP="00DE70B3">
      <w:pPr>
        <w:pStyle w:val="ListParagraph"/>
        <w:numPr>
          <w:ilvl w:val="1"/>
          <w:numId w:val="26"/>
        </w:numPr>
      </w:pPr>
      <w:r>
        <w:t>S</w:t>
      </w:r>
      <w:r w:rsidR="00DD3B4B">
        <w:t>ubstitution</w:t>
      </w:r>
    </w:p>
    <w:p w14:paraId="350CF2C8" w14:textId="77777777" w:rsidR="00E1675C" w:rsidRDefault="00E1675C" w:rsidP="00E1675C">
      <w:pPr>
        <w:pStyle w:val="ListParagraph"/>
        <w:numPr>
          <w:ilvl w:val="2"/>
          <w:numId w:val="26"/>
        </w:numPr>
      </w:pPr>
      <w:r>
        <w:t xml:space="preserve">First letter </w:t>
      </w:r>
    </w:p>
    <w:p w14:paraId="62DCFEB6" w14:textId="18498A56" w:rsidR="00DD3B4B" w:rsidRDefault="00DD3B4B" w:rsidP="00E1675C">
      <w:pPr>
        <w:pStyle w:val="ListParagraph"/>
        <w:numPr>
          <w:ilvl w:val="2"/>
          <w:numId w:val="26"/>
        </w:numPr>
      </w:pPr>
      <w:r>
        <w:t>Syllable</w:t>
      </w:r>
    </w:p>
    <w:p w14:paraId="34E55D88" w14:textId="14DD996C" w:rsidR="00BC4B32" w:rsidRDefault="00BC4B32" w:rsidP="00DE70B3">
      <w:pPr>
        <w:pStyle w:val="ListParagraph"/>
        <w:numPr>
          <w:ilvl w:val="1"/>
          <w:numId w:val="26"/>
        </w:numPr>
      </w:pPr>
      <w:r>
        <w:t>Visual sentence</w:t>
      </w:r>
    </w:p>
    <w:p w14:paraId="17F53A8A" w14:textId="5E69A961" w:rsidR="00DD3B4B" w:rsidRDefault="00DD3B4B" w:rsidP="00DE70B3">
      <w:pPr>
        <w:pStyle w:val="ListParagraph"/>
        <w:numPr>
          <w:ilvl w:val="0"/>
          <w:numId w:val="26"/>
        </w:numPr>
      </w:pPr>
      <w:r>
        <w:t>Converting digits</w:t>
      </w:r>
    </w:p>
    <w:p w14:paraId="1693E873" w14:textId="4C7CCAB8" w:rsidR="00DD3B4B" w:rsidRDefault="00DD3B4B" w:rsidP="00DE70B3">
      <w:pPr>
        <w:pStyle w:val="ListParagraph"/>
        <w:numPr>
          <w:ilvl w:val="1"/>
          <w:numId w:val="26"/>
        </w:numPr>
      </w:pPr>
      <w:r>
        <w:t>One-step processes</w:t>
      </w:r>
    </w:p>
    <w:p w14:paraId="6A79DCD8" w14:textId="77FA7394" w:rsidR="00DD3B4B" w:rsidRDefault="00B12583" w:rsidP="00DE70B3">
      <w:pPr>
        <w:pStyle w:val="ListParagraph"/>
        <w:numPr>
          <w:ilvl w:val="2"/>
          <w:numId w:val="26"/>
        </w:numPr>
      </w:pPr>
      <w:r>
        <w:t>To decimal</w:t>
      </w:r>
    </w:p>
    <w:p w14:paraId="08934B71" w14:textId="77777777" w:rsidR="009D0D8F" w:rsidRDefault="009D0D8F" w:rsidP="00DE70B3">
      <w:pPr>
        <w:pStyle w:val="ListParagraph"/>
        <w:numPr>
          <w:ilvl w:val="2"/>
          <w:numId w:val="26"/>
        </w:numPr>
      </w:pPr>
      <w:r>
        <w:t>To word of same length</w:t>
      </w:r>
    </w:p>
    <w:p w14:paraId="23316E6B" w14:textId="220211F6" w:rsidR="00DD3B4B" w:rsidRDefault="00B12583" w:rsidP="00DE70B3">
      <w:pPr>
        <w:pStyle w:val="ListParagraph"/>
        <w:numPr>
          <w:ilvl w:val="2"/>
          <w:numId w:val="26"/>
        </w:numPr>
      </w:pPr>
      <w:r>
        <w:t>Related sound</w:t>
      </w:r>
    </w:p>
    <w:p w14:paraId="4477DE36" w14:textId="198917B8" w:rsidR="00B12583" w:rsidRDefault="00B12583" w:rsidP="00DE70B3">
      <w:pPr>
        <w:pStyle w:val="ListParagraph"/>
        <w:numPr>
          <w:ilvl w:val="2"/>
          <w:numId w:val="26"/>
        </w:numPr>
      </w:pPr>
      <w:r>
        <w:t>Related data type</w:t>
      </w:r>
    </w:p>
    <w:p w14:paraId="3B5FADC2" w14:textId="07798927" w:rsidR="00B12583" w:rsidRDefault="00B12583" w:rsidP="00DE70B3">
      <w:pPr>
        <w:pStyle w:val="ListParagraph"/>
        <w:numPr>
          <w:ilvl w:val="2"/>
          <w:numId w:val="26"/>
        </w:numPr>
      </w:pPr>
      <w:r>
        <w:t>Related shape</w:t>
      </w:r>
    </w:p>
    <w:p w14:paraId="5C8F586F" w14:textId="3EA2F1A7" w:rsidR="00DE70B3" w:rsidRDefault="00DE70B3" w:rsidP="00DE70B3">
      <w:pPr>
        <w:pStyle w:val="ListParagraph"/>
        <w:numPr>
          <w:ilvl w:val="1"/>
          <w:numId w:val="26"/>
        </w:numPr>
      </w:pPr>
      <w:r>
        <w:t>Digit-to-sound</w:t>
      </w:r>
    </w:p>
    <w:p w14:paraId="0C1D765A" w14:textId="7D4BBAA7" w:rsidR="00DE70B3" w:rsidRDefault="00DE70B3" w:rsidP="00DE70B3">
      <w:pPr>
        <w:pStyle w:val="ListParagraph"/>
        <w:numPr>
          <w:ilvl w:val="2"/>
          <w:numId w:val="26"/>
        </w:numPr>
      </w:pPr>
      <w:r>
        <w:t>Major system</w:t>
      </w:r>
    </w:p>
    <w:p w14:paraId="5D448889" w14:textId="6872DFB0" w:rsidR="00DE70B3" w:rsidRDefault="00263B04" w:rsidP="00DE70B3">
      <w:pPr>
        <w:pStyle w:val="ListParagraph"/>
        <w:numPr>
          <w:ilvl w:val="2"/>
          <w:numId w:val="26"/>
        </w:numPr>
      </w:pPr>
      <w:r>
        <w:t>Major system variations</w:t>
      </w:r>
    </w:p>
    <w:p w14:paraId="19FC579A" w14:textId="2EA3D9A9" w:rsidR="00263B04" w:rsidRDefault="00263B04" w:rsidP="00DE70B3">
      <w:pPr>
        <w:pStyle w:val="ListParagraph"/>
        <w:numPr>
          <w:ilvl w:val="2"/>
          <w:numId w:val="26"/>
        </w:numPr>
      </w:pPr>
      <w:r>
        <w:t>Ben system</w:t>
      </w:r>
    </w:p>
    <w:p w14:paraId="5EE1EB61" w14:textId="22D85A88" w:rsidR="00263B04" w:rsidRDefault="00263B04" w:rsidP="00DE70B3">
      <w:pPr>
        <w:pStyle w:val="ListParagraph"/>
        <w:numPr>
          <w:ilvl w:val="2"/>
          <w:numId w:val="26"/>
        </w:numPr>
      </w:pPr>
      <w:r>
        <w:t>Dominic system</w:t>
      </w:r>
    </w:p>
    <w:p w14:paraId="6115CEBF" w14:textId="5015C1EF" w:rsidR="00263B04" w:rsidRDefault="00263B04" w:rsidP="00DE70B3">
      <w:pPr>
        <w:pStyle w:val="ListParagraph"/>
        <w:numPr>
          <w:ilvl w:val="2"/>
          <w:numId w:val="26"/>
        </w:numPr>
      </w:pPr>
      <w:r>
        <w:t>Other systems</w:t>
      </w:r>
    </w:p>
    <w:p w14:paraId="6DBDCDF4" w14:textId="5F6CB086" w:rsidR="00263B04" w:rsidRDefault="00263B04" w:rsidP="00263B04">
      <w:pPr>
        <w:pStyle w:val="ListParagraph"/>
        <w:numPr>
          <w:ilvl w:val="1"/>
          <w:numId w:val="26"/>
        </w:numPr>
      </w:pPr>
      <w:r>
        <w:lastRenderedPageBreak/>
        <w:t>Digit-to-letter</w:t>
      </w:r>
    </w:p>
    <w:p w14:paraId="67BCEB67" w14:textId="7554A77C" w:rsidR="00263B04" w:rsidRDefault="00263B04" w:rsidP="00E4646D">
      <w:pPr>
        <w:pStyle w:val="ListParagraph"/>
        <w:numPr>
          <w:ilvl w:val="0"/>
          <w:numId w:val="26"/>
        </w:numPr>
      </w:pPr>
      <w:r>
        <w:t>Visualizing sentence</w:t>
      </w:r>
      <w:r w:rsidR="0092507D">
        <w:t xml:space="preserve"> associations</w:t>
      </w:r>
    </w:p>
    <w:p w14:paraId="349DD590" w14:textId="0C7EECAA" w:rsidR="00263B04" w:rsidRDefault="00E4646D" w:rsidP="00263B04">
      <w:pPr>
        <w:pStyle w:val="ListParagraph"/>
        <w:numPr>
          <w:ilvl w:val="1"/>
          <w:numId w:val="26"/>
        </w:numPr>
      </w:pPr>
      <w:r>
        <w:t>Metrics for distinctive processing</w:t>
      </w:r>
    </w:p>
    <w:p w14:paraId="2AF7001A" w14:textId="139AF3A6" w:rsidR="00E4646D" w:rsidRDefault="00E4646D" w:rsidP="00E4646D">
      <w:pPr>
        <w:pStyle w:val="ListParagraph"/>
        <w:numPr>
          <w:ilvl w:val="2"/>
          <w:numId w:val="26"/>
        </w:numPr>
      </w:pPr>
      <w:r>
        <w:t>Organization</w:t>
      </w:r>
    </w:p>
    <w:p w14:paraId="3A81D5E9" w14:textId="6BD40829" w:rsidR="00E4646D" w:rsidRDefault="00E4646D" w:rsidP="00E4646D">
      <w:pPr>
        <w:pStyle w:val="ListParagraph"/>
        <w:numPr>
          <w:ilvl w:val="2"/>
          <w:numId w:val="26"/>
        </w:numPr>
      </w:pPr>
      <w:r>
        <w:t>Elaboration</w:t>
      </w:r>
    </w:p>
    <w:p w14:paraId="4049ECBA" w14:textId="2574EDE9" w:rsidR="00E4646D" w:rsidRDefault="00D402C5" w:rsidP="00E4646D">
      <w:pPr>
        <w:pStyle w:val="ListParagraph"/>
        <w:numPr>
          <w:ilvl w:val="1"/>
          <w:numId w:val="26"/>
        </w:numPr>
      </w:pPr>
      <w:r>
        <w:t>T</w:t>
      </w:r>
      <w:r w:rsidR="0092507D">
        <w:t>raversal</w:t>
      </w:r>
      <w:r>
        <w:t xml:space="preserve"> types in sentences</w:t>
      </w:r>
    </w:p>
    <w:p w14:paraId="2376E8B3" w14:textId="32032511" w:rsidR="0092507D" w:rsidRDefault="0092507D" w:rsidP="0092507D">
      <w:pPr>
        <w:pStyle w:val="ListParagraph"/>
        <w:numPr>
          <w:ilvl w:val="2"/>
          <w:numId w:val="26"/>
        </w:numPr>
      </w:pPr>
      <w:r>
        <w:t>No traversal</w:t>
      </w:r>
    </w:p>
    <w:p w14:paraId="3DB1D285" w14:textId="23C03F53" w:rsidR="0092507D" w:rsidRDefault="0092507D" w:rsidP="0092507D">
      <w:pPr>
        <w:pStyle w:val="ListParagraph"/>
        <w:numPr>
          <w:ilvl w:val="2"/>
          <w:numId w:val="26"/>
        </w:numPr>
      </w:pPr>
      <w:r>
        <w:t>Narrative</w:t>
      </w:r>
      <w:r w:rsidR="00705C37">
        <w:t xml:space="preserve"> (linked)</w:t>
      </w:r>
    </w:p>
    <w:p w14:paraId="19E18F4F" w14:textId="0FC67701" w:rsidR="00693104" w:rsidRDefault="00693104" w:rsidP="00693104">
      <w:pPr>
        <w:pStyle w:val="ListParagraph"/>
        <w:numPr>
          <w:ilvl w:val="3"/>
          <w:numId w:val="26"/>
        </w:numPr>
      </w:pPr>
      <w:r>
        <w:t>Continuous connector</w:t>
      </w:r>
    </w:p>
    <w:p w14:paraId="76748783" w14:textId="63ADE0EC" w:rsidR="0092507D" w:rsidRDefault="0092507D" w:rsidP="00693104">
      <w:pPr>
        <w:pStyle w:val="ListParagraph"/>
        <w:numPr>
          <w:ilvl w:val="4"/>
          <w:numId w:val="26"/>
        </w:numPr>
      </w:pPr>
      <w:r>
        <w:t>by subject (story)</w:t>
      </w:r>
    </w:p>
    <w:p w14:paraId="209AAA75" w14:textId="3E225A2C" w:rsidR="0092507D" w:rsidRDefault="0092507D" w:rsidP="00693104">
      <w:pPr>
        <w:pStyle w:val="ListParagraph"/>
        <w:numPr>
          <w:ilvl w:val="4"/>
          <w:numId w:val="26"/>
        </w:numPr>
      </w:pPr>
      <w:r>
        <w:t>by item (MacGuffin)</w:t>
      </w:r>
    </w:p>
    <w:p w14:paraId="46EA1A4F" w14:textId="423B9692" w:rsidR="0092507D" w:rsidRDefault="0092507D" w:rsidP="00693104">
      <w:pPr>
        <w:pStyle w:val="ListParagraph"/>
        <w:numPr>
          <w:ilvl w:val="4"/>
          <w:numId w:val="26"/>
        </w:numPr>
      </w:pPr>
      <w:r>
        <w:t>by terrain (journey)</w:t>
      </w:r>
    </w:p>
    <w:p w14:paraId="030C34B0" w14:textId="3140143F" w:rsidR="00693104" w:rsidRDefault="00693104" w:rsidP="00693104">
      <w:pPr>
        <w:pStyle w:val="ListParagraph"/>
        <w:numPr>
          <w:ilvl w:val="3"/>
          <w:numId w:val="26"/>
        </w:numPr>
      </w:pPr>
      <w:r>
        <w:t>Mixed connector</w:t>
      </w:r>
    </w:p>
    <w:p w14:paraId="025588E3" w14:textId="4B92358F" w:rsidR="00693104" w:rsidRDefault="00693104" w:rsidP="00693104">
      <w:pPr>
        <w:pStyle w:val="ListParagraph"/>
        <w:numPr>
          <w:ilvl w:val="4"/>
          <w:numId w:val="26"/>
        </w:numPr>
      </w:pPr>
      <w:r>
        <w:t>item becomes next subject</w:t>
      </w:r>
    </w:p>
    <w:p w14:paraId="431D9D78" w14:textId="38C8CBAB" w:rsidR="00693104" w:rsidRDefault="00693104" w:rsidP="00693104">
      <w:pPr>
        <w:pStyle w:val="ListParagraph"/>
        <w:numPr>
          <w:ilvl w:val="4"/>
          <w:numId w:val="26"/>
        </w:numPr>
      </w:pPr>
      <w:r>
        <w:t>terrain changes subject</w:t>
      </w:r>
    </w:p>
    <w:p w14:paraId="548DE3E4" w14:textId="200C2C38" w:rsidR="0092507D" w:rsidRDefault="0092507D" w:rsidP="0092507D">
      <w:pPr>
        <w:pStyle w:val="ListParagraph"/>
        <w:numPr>
          <w:ilvl w:val="2"/>
          <w:numId w:val="26"/>
        </w:numPr>
      </w:pPr>
      <w:r>
        <w:t>Rule</w:t>
      </w:r>
      <w:r w:rsidR="00705C37">
        <w:t xml:space="preserve"> (scaffolded)</w:t>
      </w:r>
    </w:p>
    <w:p w14:paraId="0C7B9E2D" w14:textId="6761F4D1" w:rsidR="009B1668" w:rsidRDefault="009B1668" w:rsidP="0092507D">
      <w:pPr>
        <w:pStyle w:val="ListParagraph"/>
        <w:numPr>
          <w:ilvl w:val="3"/>
          <w:numId w:val="26"/>
        </w:numPr>
      </w:pPr>
      <w:r>
        <w:t>Single data type</w:t>
      </w:r>
    </w:p>
    <w:p w14:paraId="7CE8D535" w14:textId="39F1CE14" w:rsidR="0092507D" w:rsidRDefault="0092507D" w:rsidP="009B1668">
      <w:pPr>
        <w:pStyle w:val="ListParagraph"/>
        <w:numPr>
          <w:ilvl w:val="4"/>
          <w:numId w:val="26"/>
        </w:numPr>
      </w:pPr>
      <w:r>
        <w:t>by subject (person pegs)</w:t>
      </w:r>
    </w:p>
    <w:p w14:paraId="5B29F6CE" w14:textId="0046D62D" w:rsidR="0092507D" w:rsidRDefault="0092507D" w:rsidP="009B1668">
      <w:pPr>
        <w:pStyle w:val="ListParagraph"/>
        <w:numPr>
          <w:ilvl w:val="4"/>
          <w:numId w:val="26"/>
        </w:numPr>
      </w:pPr>
      <w:r>
        <w:t>by item (object pegs)</w:t>
      </w:r>
    </w:p>
    <w:p w14:paraId="06907F7C" w14:textId="33F9E319" w:rsidR="0092507D" w:rsidRDefault="0092507D" w:rsidP="009B1668">
      <w:pPr>
        <w:pStyle w:val="ListParagraph"/>
        <w:numPr>
          <w:ilvl w:val="4"/>
          <w:numId w:val="26"/>
        </w:numPr>
      </w:pPr>
      <w:r>
        <w:t>by terrain (palace)</w:t>
      </w:r>
    </w:p>
    <w:p w14:paraId="148A0283" w14:textId="26E0BADB" w:rsidR="009B1668" w:rsidRDefault="009B1668" w:rsidP="009B1668">
      <w:pPr>
        <w:pStyle w:val="ListParagraph"/>
        <w:numPr>
          <w:ilvl w:val="3"/>
          <w:numId w:val="26"/>
        </w:numPr>
      </w:pPr>
      <w:r>
        <w:t>Multiple data types</w:t>
      </w:r>
    </w:p>
    <w:p w14:paraId="546C337C" w14:textId="3B9FD5E4" w:rsidR="0092507D" w:rsidRDefault="0092507D" w:rsidP="0092507D">
      <w:pPr>
        <w:pStyle w:val="ListParagraph"/>
        <w:numPr>
          <w:ilvl w:val="1"/>
          <w:numId w:val="26"/>
        </w:numPr>
      </w:pPr>
      <w:r>
        <w:t>Traversal maturity</w:t>
      </w:r>
    </w:p>
    <w:p w14:paraId="7DDD5388" w14:textId="0A40B19F" w:rsidR="0092507D" w:rsidRDefault="0092507D" w:rsidP="0092507D">
      <w:pPr>
        <w:pStyle w:val="ListParagraph"/>
        <w:numPr>
          <w:ilvl w:val="2"/>
          <w:numId w:val="26"/>
        </w:numPr>
      </w:pPr>
      <w:r>
        <w:t>dynamic</w:t>
      </w:r>
    </w:p>
    <w:p w14:paraId="6EEAC819" w14:textId="4E46FBF1" w:rsidR="0092507D" w:rsidRDefault="0092507D" w:rsidP="0092507D">
      <w:pPr>
        <w:pStyle w:val="ListParagraph"/>
        <w:numPr>
          <w:ilvl w:val="2"/>
          <w:numId w:val="26"/>
        </w:numPr>
      </w:pPr>
      <w:r>
        <w:t>static</w:t>
      </w:r>
    </w:p>
    <w:p w14:paraId="143C2B6A" w14:textId="1D511E87" w:rsidR="0092507D" w:rsidRDefault="00E96488" w:rsidP="0092507D">
      <w:pPr>
        <w:pStyle w:val="ListParagraph"/>
        <w:numPr>
          <w:ilvl w:val="1"/>
          <w:numId w:val="26"/>
        </w:numPr>
      </w:pPr>
      <w:r>
        <w:t>Traversal creation</w:t>
      </w:r>
    </w:p>
    <w:p w14:paraId="4C0CD14C" w14:textId="1F012545" w:rsidR="00E96488" w:rsidRDefault="00E96488" w:rsidP="00E96488">
      <w:pPr>
        <w:pStyle w:val="ListParagraph"/>
        <w:numPr>
          <w:ilvl w:val="2"/>
          <w:numId w:val="26"/>
        </w:numPr>
      </w:pPr>
      <w:r>
        <w:t>real</w:t>
      </w:r>
      <w:r w:rsidR="0041219E">
        <w:t xml:space="preserve"> or top-down</w:t>
      </w:r>
    </w:p>
    <w:p w14:paraId="3E5C9298" w14:textId="79C1CCC4" w:rsidR="00E96488" w:rsidRDefault="0041219E" w:rsidP="00E96488">
      <w:pPr>
        <w:pStyle w:val="ListParagraph"/>
        <w:numPr>
          <w:ilvl w:val="2"/>
          <w:numId w:val="26"/>
        </w:numPr>
      </w:pPr>
      <w:r>
        <w:t>imaginary or bottom-up</w:t>
      </w:r>
    </w:p>
    <w:p w14:paraId="1AD98260" w14:textId="5E570F80" w:rsidR="004E4769" w:rsidRDefault="004E4769" w:rsidP="00705C37">
      <w:pPr>
        <w:pStyle w:val="ListParagraph"/>
        <w:numPr>
          <w:ilvl w:val="1"/>
          <w:numId w:val="26"/>
        </w:numPr>
      </w:pPr>
      <w:r>
        <w:t>Narrative styles</w:t>
      </w:r>
      <w:r w:rsidR="00705C37">
        <w:t xml:space="preserve"> (</w:t>
      </w:r>
      <w:r w:rsidR="00705C37" w:rsidRPr="00705C37">
        <w:t>Barthes</w:t>
      </w:r>
      <w:r w:rsidR="00705C37">
        <w:t>)</w:t>
      </w:r>
    </w:p>
    <w:p w14:paraId="1B425658" w14:textId="6437E58E" w:rsidR="004E4769" w:rsidRDefault="004E4769" w:rsidP="004E4769">
      <w:pPr>
        <w:pStyle w:val="ListParagraph"/>
        <w:numPr>
          <w:ilvl w:val="2"/>
          <w:numId w:val="26"/>
        </w:numPr>
      </w:pPr>
      <w:r>
        <w:t>Semantic</w:t>
      </w:r>
    </w:p>
    <w:p w14:paraId="4F6E5A38" w14:textId="39FD9978" w:rsidR="004E4769" w:rsidRDefault="004E4769" w:rsidP="004E4769">
      <w:pPr>
        <w:pStyle w:val="ListParagraph"/>
        <w:numPr>
          <w:ilvl w:val="2"/>
          <w:numId w:val="26"/>
        </w:numPr>
      </w:pPr>
      <w:r>
        <w:t>Proairetic</w:t>
      </w:r>
    </w:p>
    <w:p w14:paraId="50F563FD" w14:textId="499990A3" w:rsidR="004E4769" w:rsidRDefault="004E4769" w:rsidP="004E4769">
      <w:pPr>
        <w:pStyle w:val="ListParagraph"/>
        <w:numPr>
          <w:ilvl w:val="2"/>
          <w:numId w:val="26"/>
        </w:numPr>
      </w:pPr>
      <w:r>
        <w:t>Hermeneutic</w:t>
      </w:r>
    </w:p>
    <w:p w14:paraId="41805C46" w14:textId="4715DD74" w:rsidR="004E4769" w:rsidRDefault="004E4769" w:rsidP="004E4769">
      <w:pPr>
        <w:pStyle w:val="ListParagraph"/>
        <w:numPr>
          <w:ilvl w:val="2"/>
          <w:numId w:val="26"/>
        </w:numPr>
      </w:pPr>
      <w:r>
        <w:t>Symbolic</w:t>
      </w:r>
    </w:p>
    <w:p w14:paraId="2CDD83B5" w14:textId="234E97E1" w:rsidR="004E4769" w:rsidRDefault="004E4769" w:rsidP="004E4769">
      <w:pPr>
        <w:pStyle w:val="ListParagraph"/>
        <w:numPr>
          <w:ilvl w:val="2"/>
          <w:numId w:val="26"/>
        </w:numPr>
      </w:pPr>
      <w:r>
        <w:t>Cultural</w:t>
      </w:r>
    </w:p>
    <w:p w14:paraId="19256456" w14:textId="05FA0253" w:rsidR="004E4769" w:rsidRDefault="004E4769" w:rsidP="004E4769">
      <w:pPr>
        <w:pStyle w:val="ListParagraph"/>
        <w:numPr>
          <w:ilvl w:val="1"/>
          <w:numId w:val="26"/>
        </w:numPr>
      </w:pPr>
      <w:r>
        <w:t>Rule styles</w:t>
      </w:r>
    </w:p>
    <w:p w14:paraId="6337CF04" w14:textId="5D5C8094" w:rsidR="00FF35ED" w:rsidRDefault="00F75402" w:rsidP="00FF35ED">
      <w:pPr>
        <w:pStyle w:val="ListParagraph"/>
        <w:numPr>
          <w:ilvl w:val="2"/>
          <w:numId w:val="26"/>
        </w:numPr>
      </w:pPr>
      <w:r>
        <w:t>Sequence</w:t>
      </w:r>
    </w:p>
    <w:p w14:paraId="1FFEDEBF" w14:textId="77777777" w:rsidR="00FF35ED" w:rsidRDefault="00FF35ED" w:rsidP="00FF35ED">
      <w:pPr>
        <w:pStyle w:val="ListParagraph"/>
        <w:numPr>
          <w:ilvl w:val="3"/>
          <w:numId w:val="26"/>
        </w:numPr>
      </w:pPr>
      <w:r>
        <w:t>numeric</w:t>
      </w:r>
    </w:p>
    <w:p w14:paraId="08BC19AC" w14:textId="0FB4127E" w:rsidR="00FF35ED" w:rsidRDefault="00FF35ED" w:rsidP="00FF35ED">
      <w:pPr>
        <w:pStyle w:val="ListParagraph"/>
        <w:numPr>
          <w:ilvl w:val="3"/>
          <w:numId w:val="26"/>
        </w:numPr>
      </w:pPr>
      <w:r>
        <w:t>alphabetic</w:t>
      </w:r>
    </w:p>
    <w:p w14:paraId="0A45D669" w14:textId="3374790E" w:rsidR="00503EEB" w:rsidRDefault="00503EEB" w:rsidP="00FF35ED">
      <w:pPr>
        <w:pStyle w:val="ListParagraph"/>
        <w:numPr>
          <w:ilvl w:val="2"/>
          <w:numId w:val="26"/>
        </w:numPr>
      </w:pPr>
      <w:r>
        <w:t>scale</w:t>
      </w:r>
    </w:p>
    <w:p w14:paraId="64D115B3" w14:textId="49D6C55D" w:rsidR="00503EEB" w:rsidRDefault="00503EEB" w:rsidP="00503EEB">
      <w:pPr>
        <w:pStyle w:val="ListParagraph"/>
        <w:numPr>
          <w:ilvl w:val="2"/>
          <w:numId w:val="26"/>
        </w:numPr>
      </w:pPr>
      <w:r>
        <w:t>position</w:t>
      </w:r>
    </w:p>
    <w:p w14:paraId="4F5E4E43" w14:textId="4127DB84" w:rsidR="00503EEB" w:rsidRDefault="00503EEB" w:rsidP="00503EEB">
      <w:pPr>
        <w:pStyle w:val="ListParagraph"/>
        <w:numPr>
          <w:ilvl w:val="2"/>
          <w:numId w:val="26"/>
        </w:numPr>
      </w:pPr>
      <w:r>
        <w:t>time</w:t>
      </w:r>
    </w:p>
    <w:p w14:paraId="4AEE6E8D" w14:textId="5A8AE163" w:rsidR="004E4769" w:rsidRDefault="004E4769" w:rsidP="004E4769">
      <w:pPr>
        <w:pStyle w:val="ListParagraph"/>
        <w:numPr>
          <w:ilvl w:val="1"/>
          <w:numId w:val="26"/>
        </w:numPr>
      </w:pPr>
      <w:r>
        <w:t>Combinations</w:t>
      </w:r>
    </w:p>
    <w:p w14:paraId="1CF57CFE" w14:textId="1FE5715A" w:rsidR="004E4769" w:rsidRDefault="004E4769" w:rsidP="004E4769">
      <w:pPr>
        <w:pStyle w:val="ListParagraph"/>
        <w:numPr>
          <w:ilvl w:val="2"/>
          <w:numId w:val="26"/>
        </w:numPr>
      </w:pPr>
      <w:r>
        <w:t>Paired pegs</w:t>
      </w:r>
      <w:r w:rsidR="00EE5901">
        <w:t xml:space="preserve"> (non-associated)</w:t>
      </w:r>
    </w:p>
    <w:p w14:paraId="66BEA2A8" w14:textId="4AB89FF2" w:rsidR="004E4769" w:rsidRDefault="004E4769" w:rsidP="004E4769">
      <w:pPr>
        <w:pStyle w:val="ListParagraph"/>
        <w:numPr>
          <w:ilvl w:val="2"/>
          <w:numId w:val="26"/>
        </w:numPr>
      </w:pPr>
      <w:r>
        <w:t>Index pegs</w:t>
      </w:r>
      <w:r w:rsidR="00EE5901">
        <w:t xml:space="preserve"> (prefixed)</w:t>
      </w:r>
    </w:p>
    <w:p w14:paraId="3080C818" w14:textId="6EEAE7F4" w:rsidR="004E4769" w:rsidRDefault="004E4769" w:rsidP="004E4769">
      <w:pPr>
        <w:pStyle w:val="ListParagraph"/>
        <w:numPr>
          <w:ilvl w:val="2"/>
          <w:numId w:val="26"/>
        </w:numPr>
      </w:pPr>
      <w:r>
        <w:t>Synced pegs</w:t>
      </w:r>
      <w:r w:rsidR="00EE5901">
        <w:t xml:space="preserve"> (</w:t>
      </w:r>
      <w:r w:rsidR="00A92FA9">
        <w:t>cyclic data type</w:t>
      </w:r>
      <w:r w:rsidR="00EE5901">
        <w:t>)</w:t>
      </w:r>
    </w:p>
    <w:p w14:paraId="2492E5E5" w14:textId="77777777" w:rsidR="006F2196" w:rsidRDefault="006F2196" w:rsidP="006F2196">
      <w:pPr>
        <w:pStyle w:val="ListParagraph"/>
        <w:numPr>
          <w:ilvl w:val="3"/>
          <w:numId w:val="26"/>
        </w:numPr>
      </w:pPr>
      <w:r>
        <w:t>PA</w:t>
      </w:r>
    </w:p>
    <w:p w14:paraId="77A4326D" w14:textId="4120DB89" w:rsidR="006F2196" w:rsidRDefault="006F2196" w:rsidP="006F2196">
      <w:pPr>
        <w:pStyle w:val="ListParagraph"/>
        <w:numPr>
          <w:ilvl w:val="3"/>
          <w:numId w:val="26"/>
        </w:numPr>
      </w:pPr>
      <w:r>
        <w:t>PAO</w:t>
      </w:r>
    </w:p>
    <w:p w14:paraId="380B43AC" w14:textId="3EE7ACF4" w:rsidR="006F2196" w:rsidRDefault="006F2196" w:rsidP="006F2196">
      <w:pPr>
        <w:pStyle w:val="ListParagraph"/>
        <w:numPr>
          <w:ilvl w:val="3"/>
          <w:numId w:val="26"/>
        </w:numPr>
      </w:pPr>
      <w:r>
        <w:t>PAIL</w:t>
      </w:r>
    </w:p>
    <w:p w14:paraId="28E5F723" w14:textId="77777777" w:rsidR="00EE5901" w:rsidRDefault="00EE5901" w:rsidP="00EE5901">
      <w:pPr>
        <w:pStyle w:val="ListParagraph"/>
        <w:numPr>
          <w:ilvl w:val="2"/>
          <w:numId w:val="26"/>
        </w:numPr>
      </w:pPr>
      <w:r>
        <w:t>Reusable pegs (templates)</w:t>
      </w:r>
    </w:p>
    <w:p w14:paraId="085EA0A4" w14:textId="51412882" w:rsidR="00EE5901" w:rsidRDefault="00327C6D" w:rsidP="00EE5901">
      <w:pPr>
        <w:pStyle w:val="ListParagraph"/>
        <w:numPr>
          <w:ilvl w:val="2"/>
          <w:numId w:val="26"/>
        </w:numPr>
      </w:pPr>
      <w:r>
        <w:t>Pegs with narratives</w:t>
      </w:r>
    </w:p>
    <w:sectPr w:rsidR="00EE5901" w:rsidSect="00532AE9">
      <w:footerReference w:type="default" r:id="rId7"/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38586" w14:textId="77777777" w:rsidR="008A216B" w:rsidRDefault="008A216B" w:rsidP="00A94104">
      <w:pPr>
        <w:spacing w:after="0" w:line="240" w:lineRule="auto"/>
      </w:pPr>
      <w:r>
        <w:separator/>
      </w:r>
    </w:p>
  </w:endnote>
  <w:endnote w:type="continuationSeparator" w:id="0">
    <w:p w14:paraId="41F22357" w14:textId="77777777" w:rsidR="008A216B" w:rsidRDefault="008A216B" w:rsidP="00A9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2B79" w14:textId="4ED094DA" w:rsidR="00A94104" w:rsidRDefault="00A94104">
    <w:pPr>
      <w:pStyle w:val="Footer"/>
    </w:pPr>
    <w:r>
      <w:t xml:space="preserve">extract from Doug Hoff’s </w:t>
    </w:r>
    <w:r w:rsidR="00DC6F2F">
      <w:rPr>
        <w:i/>
        <w:iCs/>
      </w:rPr>
      <w:t>Theory</w:t>
    </w:r>
    <w:r w:rsidRPr="00A94104">
      <w:rPr>
        <w:i/>
        <w:iCs/>
      </w:rPr>
      <w:t xml:space="preserve"> of Memory Systems</w:t>
    </w:r>
    <w:r w:rsidR="00AF6515">
      <w:rPr>
        <w:i/>
        <w:iCs/>
      </w:rPr>
      <w:tab/>
    </w:r>
    <w:r w:rsidR="00AF6515" w:rsidRPr="00AF6515">
      <w:t xml:space="preserve"> last saved </w:t>
    </w:r>
    <w:r w:rsidR="00A92FA9">
      <w:fldChar w:fldCharType="begin"/>
    </w:r>
    <w:r w:rsidR="00A92FA9">
      <w:instrText xml:space="preserve"> DOCPROPERTY  LastSavedTime  \* MERGEFORMAT </w:instrText>
    </w:r>
    <w:r w:rsidR="00A92FA9">
      <w:fldChar w:fldCharType="separate"/>
    </w:r>
    <w:r w:rsidR="00E1675C">
      <w:t>9/7/2021 4:40 PM</w:t>
    </w:r>
    <w:r w:rsidR="00A92FA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FA095" w14:textId="77777777" w:rsidR="008A216B" w:rsidRDefault="008A216B" w:rsidP="00A94104">
      <w:pPr>
        <w:spacing w:after="0" w:line="240" w:lineRule="auto"/>
      </w:pPr>
      <w:r>
        <w:separator/>
      </w:r>
    </w:p>
  </w:footnote>
  <w:footnote w:type="continuationSeparator" w:id="0">
    <w:p w14:paraId="39C887F7" w14:textId="77777777" w:rsidR="008A216B" w:rsidRDefault="008A216B" w:rsidP="00A94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6DA559E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1F3864" w:themeColor="accent1" w:themeShade="80"/>
      </w:rPr>
    </w:lvl>
  </w:abstractNum>
  <w:abstractNum w:abstractNumId="1" w15:restartNumberingAfterBreak="0">
    <w:nsid w:val="0661584C"/>
    <w:multiLevelType w:val="multilevel"/>
    <w:tmpl w:val="FA94820C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1F3864" w:themeColor="accent1" w:themeShade="8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81587"/>
    <w:multiLevelType w:val="hybridMultilevel"/>
    <w:tmpl w:val="27FEC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0E7165"/>
    <w:multiLevelType w:val="hybridMultilevel"/>
    <w:tmpl w:val="ECB4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04E9C"/>
    <w:multiLevelType w:val="hybridMultilevel"/>
    <w:tmpl w:val="0BD4420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120B6949"/>
    <w:multiLevelType w:val="hybridMultilevel"/>
    <w:tmpl w:val="AC14110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140D77D8"/>
    <w:multiLevelType w:val="multilevel"/>
    <w:tmpl w:val="C906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B4588"/>
    <w:multiLevelType w:val="hybridMultilevel"/>
    <w:tmpl w:val="4A5070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075302"/>
    <w:multiLevelType w:val="hybridMultilevel"/>
    <w:tmpl w:val="8F123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2969FB"/>
    <w:multiLevelType w:val="hybridMultilevel"/>
    <w:tmpl w:val="341C7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A52E5F"/>
    <w:multiLevelType w:val="hybridMultilevel"/>
    <w:tmpl w:val="7D2E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37CD0"/>
    <w:multiLevelType w:val="hybridMultilevel"/>
    <w:tmpl w:val="1A3A7CF0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2" w15:restartNumberingAfterBreak="0">
    <w:nsid w:val="35BD4FCF"/>
    <w:multiLevelType w:val="hybridMultilevel"/>
    <w:tmpl w:val="F470F92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36326656"/>
    <w:multiLevelType w:val="hybridMultilevel"/>
    <w:tmpl w:val="91A8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012AB"/>
    <w:multiLevelType w:val="hybridMultilevel"/>
    <w:tmpl w:val="585C2CAC"/>
    <w:lvl w:ilvl="0" w:tplc="2D0EBA5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D86607"/>
    <w:multiLevelType w:val="hybridMultilevel"/>
    <w:tmpl w:val="B8F2C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E13489"/>
    <w:multiLevelType w:val="hybridMultilevel"/>
    <w:tmpl w:val="61A6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34E24"/>
    <w:multiLevelType w:val="hybridMultilevel"/>
    <w:tmpl w:val="E85C9864"/>
    <w:lvl w:ilvl="0" w:tplc="F2A40756">
      <w:start w:val="1"/>
      <w:numFmt w:val="decimal"/>
      <w:pStyle w:val="answerline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F3015D"/>
    <w:multiLevelType w:val="hybridMultilevel"/>
    <w:tmpl w:val="0B4EF6D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482B531D"/>
    <w:multiLevelType w:val="multilevel"/>
    <w:tmpl w:val="733A09B4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 w15:restartNumberingAfterBreak="0">
    <w:nsid w:val="503B280C"/>
    <w:multiLevelType w:val="hybridMultilevel"/>
    <w:tmpl w:val="100E68C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50760878"/>
    <w:multiLevelType w:val="hybridMultilevel"/>
    <w:tmpl w:val="1E3C581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60DD556A"/>
    <w:multiLevelType w:val="multilevel"/>
    <w:tmpl w:val="27E01566"/>
    <w:styleLink w:val="notesbullets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cs="Times New Roman" w:hint="default"/>
      </w:rPr>
    </w:lvl>
    <w:lvl w:ilvl="1">
      <w:start w:val="1"/>
      <w:numFmt w:val="bullet"/>
      <w:pStyle w:val="ListBullet2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970" w:hanging="360"/>
      </w:pPr>
      <w:rPr>
        <w:rFonts w:ascii="Wingdings" w:hAnsi="Wingdings" w:cs="Times New Roman" w:hint="default"/>
      </w:rPr>
    </w:lvl>
    <w:lvl w:ilvl="3">
      <w:start w:val="1"/>
      <w:numFmt w:val="bullet"/>
      <w:pStyle w:val="ListBullet4"/>
      <w:lvlText w:val=""/>
      <w:lvlJc w:val="left"/>
      <w:pPr>
        <w:ind w:left="3690" w:hanging="360"/>
      </w:pPr>
      <w:rPr>
        <w:rFonts w:ascii="Symbol" w:hAnsi="Symbol" w:cs="Times New Roman" w:hint="default"/>
      </w:rPr>
    </w:lvl>
    <w:lvl w:ilvl="4">
      <w:start w:val="1"/>
      <w:numFmt w:val="bullet"/>
      <w:pStyle w:val="ListBullet5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 w15:restartNumberingAfterBreak="0">
    <w:nsid w:val="69D55160"/>
    <w:multiLevelType w:val="hybridMultilevel"/>
    <w:tmpl w:val="16344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A21877"/>
    <w:multiLevelType w:val="hybridMultilevel"/>
    <w:tmpl w:val="A9A0FE0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7C07749F"/>
    <w:multiLevelType w:val="hybridMultilevel"/>
    <w:tmpl w:val="90081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0"/>
  </w:num>
  <w:num w:numId="4">
    <w:abstractNumId w:val="25"/>
  </w:num>
  <w:num w:numId="5">
    <w:abstractNumId w:val="3"/>
  </w:num>
  <w:num w:numId="6">
    <w:abstractNumId w:val="0"/>
  </w:num>
  <w:num w:numId="7">
    <w:abstractNumId w:val="23"/>
  </w:num>
  <w:num w:numId="8">
    <w:abstractNumId w:val="22"/>
  </w:num>
  <w:num w:numId="9">
    <w:abstractNumId w:val="19"/>
  </w:num>
  <w:num w:numId="10">
    <w:abstractNumId w:val="13"/>
  </w:num>
  <w:num w:numId="11">
    <w:abstractNumId w:val="5"/>
  </w:num>
  <w:num w:numId="12">
    <w:abstractNumId w:val="21"/>
  </w:num>
  <w:num w:numId="13">
    <w:abstractNumId w:val="24"/>
  </w:num>
  <w:num w:numId="14">
    <w:abstractNumId w:val="4"/>
  </w:num>
  <w:num w:numId="15">
    <w:abstractNumId w:val="20"/>
  </w:num>
  <w:num w:numId="16">
    <w:abstractNumId w:val="12"/>
  </w:num>
  <w:num w:numId="17">
    <w:abstractNumId w:val="18"/>
  </w:num>
  <w:num w:numId="18">
    <w:abstractNumId w:val="11"/>
  </w:num>
  <w:num w:numId="19">
    <w:abstractNumId w:val="6"/>
  </w:num>
  <w:num w:numId="20">
    <w:abstractNumId w:val="1"/>
  </w:num>
  <w:num w:numId="21">
    <w:abstractNumId w:val="14"/>
  </w:num>
  <w:num w:numId="22">
    <w:abstractNumId w:val="17"/>
  </w:num>
  <w:num w:numId="23">
    <w:abstractNumId w:val="2"/>
  </w:num>
  <w:num w:numId="24">
    <w:abstractNumId w:val="8"/>
  </w:num>
  <w:num w:numId="25">
    <w:abstractNumId w:val="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04"/>
    <w:rsid w:val="00002652"/>
    <w:rsid w:val="00007355"/>
    <w:rsid w:val="00011B66"/>
    <w:rsid w:val="0001667D"/>
    <w:rsid w:val="00024442"/>
    <w:rsid w:val="000326FA"/>
    <w:rsid w:val="00044E90"/>
    <w:rsid w:val="000553F8"/>
    <w:rsid w:val="00076AFF"/>
    <w:rsid w:val="00076D73"/>
    <w:rsid w:val="00082B52"/>
    <w:rsid w:val="000846F2"/>
    <w:rsid w:val="0008527F"/>
    <w:rsid w:val="000871C5"/>
    <w:rsid w:val="00087E93"/>
    <w:rsid w:val="00090E6D"/>
    <w:rsid w:val="00097AF8"/>
    <w:rsid w:val="000A4309"/>
    <w:rsid w:val="000A72E5"/>
    <w:rsid w:val="000C2318"/>
    <w:rsid w:val="000C2F50"/>
    <w:rsid w:val="000D6872"/>
    <w:rsid w:val="000E6511"/>
    <w:rsid w:val="000F283E"/>
    <w:rsid w:val="001016EF"/>
    <w:rsid w:val="001100D6"/>
    <w:rsid w:val="00110405"/>
    <w:rsid w:val="001107A0"/>
    <w:rsid w:val="001321DD"/>
    <w:rsid w:val="001341F1"/>
    <w:rsid w:val="00142825"/>
    <w:rsid w:val="00143B14"/>
    <w:rsid w:val="00157D27"/>
    <w:rsid w:val="001647F7"/>
    <w:rsid w:val="00194AF0"/>
    <w:rsid w:val="00195478"/>
    <w:rsid w:val="001A3A66"/>
    <w:rsid w:val="001A4176"/>
    <w:rsid w:val="001A75CF"/>
    <w:rsid w:val="001B1332"/>
    <w:rsid w:val="001C0397"/>
    <w:rsid w:val="001C5C8C"/>
    <w:rsid w:val="001C6B7B"/>
    <w:rsid w:val="001D1865"/>
    <w:rsid w:val="001D36F7"/>
    <w:rsid w:val="001D7786"/>
    <w:rsid w:val="001E0C10"/>
    <w:rsid w:val="001E6831"/>
    <w:rsid w:val="00223EC3"/>
    <w:rsid w:val="00232D4C"/>
    <w:rsid w:val="0024476F"/>
    <w:rsid w:val="002453D5"/>
    <w:rsid w:val="00247A35"/>
    <w:rsid w:val="00260547"/>
    <w:rsid w:val="0026158B"/>
    <w:rsid w:val="00263B04"/>
    <w:rsid w:val="00282089"/>
    <w:rsid w:val="002907A1"/>
    <w:rsid w:val="002912C1"/>
    <w:rsid w:val="00291C07"/>
    <w:rsid w:val="00295BFB"/>
    <w:rsid w:val="002A2598"/>
    <w:rsid w:val="002A6583"/>
    <w:rsid w:val="002B3422"/>
    <w:rsid w:val="002B78BB"/>
    <w:rsid w:val="002B7CF8"/>
    <w:rsid w:val="002C02AC"/>
    <w:rsid w:val="002C4A50"/>
    <w:rsid w:val="002C69D5"/>
    <w:rsid w:val="002D6E9C"/>
    <w:rsid w:val="002E33A2"/>
    <w:rsid w:val="002E69DF"/>
    <w:rsid w:val="002F0716"/>
    <w:rsid w:val="002F0791"/>
    <w:rsid w:val="002F3A01"/>
    <w:rsid w:val="002F47E4"/>
    <w:rsid w:val="002F68BE"/>
    <w:rsid w:val="0030306C"/>
    <w:rsid w:val="00310AFB"/>
    <w:rsid w:val="003127D1"/>
    <w:rsid w:val="00315C7D"/>
    <w:rsid w:val="00316B19"/>
    <w:rsid w:val="0032138A"/>
    <w:rsid w:val="00327C6D"/>
    <w:rsid w:val="00344D38"/>
    <w:rsid w:val="00350103"/>
    <w:rsid w:val="003564AB"/>
    <w:rsid w:val="00367435"/>
    <w:rsid w:val="00370D5C"/>
    <w:rsid w:val="00376696"/>
    <w:rsid w:val="00390212"/>
    <w:rsid w:val="00390CCA"/>
    <w:rsid w:val="003944A7"/>
    <w:rsid w:val="003949A4"/>
    <w:rsid w:val="003A2781"/>
    <w:rsid w:val="003A7DEF"/>
    <w:rsid w:val="003B474B"/>
    <w:rsid w:val="003C3BE3"/>
    <w:rsid w:val="003C3EDF"/>
    <w:rsid w:val="003C7107"/>
    <w:rsid w:val="003E523F"/>
    <w:rsid w:val="003E65CA"/>
    <w:rsid w:val="003E745F"/>
    <w:rsid w:val="003F39F7"/>
    <w:rsid w:val="003F5570"/>
    <w:rsid w:val="003F564F"/>
    <w:rsid w:val="0041219E"/>
    <w:rsid w:val="004167CD"/>
    <w:rsid w:val="004168C1"/>
    <w:rsid w:val="004253BF"/>
    <w:rsid w:val="004332E7"/>
    <w:rsid w:val="00434F5A"/>
    <w:rsid w:val="00436EB7"/>
    <w:rsid w:val="004503EE"/>
    <w:rsid w:val="004568AB"/>
    <w:rsid w:val="00461F12"/>
    <w:rsid w:val="00472DFD"/>
    <w:rsid w:val="00486F05"/>
    <w:rsid w:val="00487362"/>
    <w:rsid w:val="00496AFC"/>
    <w:rsid w:val="004A0870"/>
    <w:rsid w:val="004A29B5"/>
    <w:rsid w:val="004A5D9B"/>
    <w:rsid w:val="004B15C0"/>
    <w:rsid w:val="004B4B8D"/>
    <w:rsid w:val="004B4F3B"/>
    <w:rsid w:val="004C6F0D"/>
    <w:rsid w:val="004D06A4"/>
    <w:rsid w:val="004E197D"/>
    <w:rsid w:val="004E21EE"/>
    <w:rsid w:val="004E4769"/>
    <w:rsid w:val="004E744D"/>
    <w:rsid w:val="004E7D93"/>
    <w:rsid w:val="004F1E01"/>
    <w:rsid w:val="004F59ED"/>
    <w:rsid w:val="004F6599"/>
    <w:rsid w:val="004F6CE2"/>
    <w:rsid w:val="005027EC"/>
    <w:rsid w:val="00503EEB"/>
    <w:rsid w:val="00507900"/>
    <w:rsid w:val="00512B9E"/>
    <w:rsid w:val="00514843"/>
    <w:rsid w:val="00525364"/>
    <w:rsid w:val="0052598A"/>
    <w:rsid w:val="00525DF1"/>
    <w:rsid w:val="00532AE9"/>
    <w:rsid w:val="005374D4"/>
    <w:rsid w:val="0054619F"/>
    <w:rsid w:val="005569B9"/>
    <w:rsid w:val="00556C75"/>
    <w:rsid w:val="00557B0F"/>
    <w:rsid w:val="00562030"/>
    <w:rsid w:val="005725A7"/>
    <w:rsid w:val="00575E05"/>
    <w:rsid w:val="005760FF"/>
    <w:rsid w:val="00593873"/>
    <w:rsid w:val="00595475"/>
    <w:rsid w:val="005A001B"/>
    <w:rsid w:val="005A37AC"/>
    <w:rsid w:val="005A5A16"/>
    <w:rsid w:val="005B3664"/>
    <w:rsid w:val="005B6A35"/>
    <w:rsid w:val="005C47EF"/>
    <w:rsid w:val="005C55B3"/>
    <w:rsid w:val="005D3152"/>
    <w:rsid w:val="005E0DE0"/>
    <w:rsid w:val="005E330C"/>
    <w:rsid w:val="005E65A7"/>
    <w:rsid w:val="005F1B3F"/>
    <w:rsid w:val="005F5928"/>
    <w:rsid w:val="006052C7"/>
    <w:rsid w:val="0060710C"/>
    <w:rsid w:val="00622EDF"/>
    <w:rsid w:val="00630E3D"/>
    <w:rsid w:val="00631E39"/>
    <w:rsid w:val="006327E8"/>
    <w:rsid w:val="00634B7C"/>
    <w:rsid w:val="006366E8"/>
    <w:rsid w:val="00636CBA"/>
    <w:rsid w:val="0067024D"/>
    <w:rsid w:val="00670FA9"/>
    <w:rsid w:val="00680322"/>
    <w:rsid w:val="0068462C"/>
    <w:rsid w:val="00684F8B"/>
    <w:rsid w:val="00693104"/>
    <w:rsid w:val="006960B8"/>
    <w:rsid w:val="006A3D2A"/>
    <w:rsid w:val="006A6292"/>
    <w:rsid w:val="006A6498"/>
    <w:rsid w:val="006B2B08"/>
    <w:rsid w:val="006B435C"/>
    <w:rsid w:val="006D4174"/>
    <w:rsid w:val="006E324A"/>
    <w:rsid w:val="006E3C2F"/>
    <w:rsid w:val="006E3FC3"/>
    <w:rsid w:val="006F2196"/>
    <w:rsid w:val="00705C37"/>
    <w:rsid w:val="0071633E"/>
    <w:rsid w:val="007324C6"/>
    <w:rsid w:val="0073364F"/>
    <w:rsid w:val="00736D7C"/>
    <w:rsid w:val="007464DF"/>
    <w:rsid w:val="00750C47"/>
    <w:rsid w:val="007649D0"/>
    <w:rsid w:val="00764EDD"/>
    <w:rsid w:val="0076571A"/>
    <w:rsid w:val="00773661"/>
    <w:rsid w:val="00774A24"/>
    <w:rsid w:val="00782D10"/>
    <w:rsid w:val="007843D1"/>
    <w:rsid w:val="00787079"/>
    <w:rsid w:val="00792B31"/>
    <w:rsid w:val="00793325"/>
    <w:rsid w:val="007A495B"/>
    <w:rsid w:val="007A68AE"/>
    <w:rsid w:val="007B3094"/>
    <w:rsid w:val="007B7C64"/>
    <w:rsid w:val="007D1792"/>
    <w:rsid w:val="007E1231"/>
    <w:rsid w:val="007E1F2C"/>
    <w:rsid w:val="007E7DC4"/>
    <w:rsid w:val="007F36C0"/>
    <w:rsid w:val="007F6F0D"/>
    <w:rsid w:val="008024A0"/>
    <w:rsid w:val="00807C6D"/>
    <w:rsid w:val="00810995"/>
    <w:rsid w:val="0081159C"/>
    <w:rsid w:val="00814C10"/>
    <w:rsid w:val="0081619A"/>
    <w:rsid w:val="00817322"/>
    <w:rsid w:val="008324F6"/>
    <w:rsid w:val="00841A66"/>
    <w:rsid w:val="00841FF1"/>
    <w:rsid w:val="0084639E"/>
    <w:rsid w:val="00863C49"/>
    <w:rsid w:val="00871EBF"/>
    <w:rsid w:val="00875222"/>
    <w:rsid w:val="00876ACF"/>
    <w:rsid w:val="00881FAE"/>
    <w:rsid w:val="00882151"/>
    <w:rsid w:val="00886D84"/>
    <w:rsid w:val="008879F5"/>
    <w:rsid w:val="00890754"/>
    <w:rsid w:val="008A216B"/>
    <w:rsid w:val="008B6AEB"/>
    <w:rsid w:val="008D2D1F"/>
    <w:rsid w:val="008D4093"/>
    <w:rsid w:val="008D6212"/>
    <w:rsid w:val="008E0448"/>
    <w:rsid w:val="008E3DCE"/>
    <w:rsid w:val="008E4879"/>
    <w:rsid w:val="008E63A9"/>
    <w:rsid w:val="008F13C1"/>
    <w:rsid w:val="00900368"/>
    <w:rsid w:val="00901344"/>
    <w:rsid w:val="009111D5"/>
    <w:rsid w:val="00911E20"/>
    <w:rsid w:val="0092466C"/>
    <w:rsid w:val="0092507D"/>
    <w:rsid w:val="00927ED8"/>
    <w:rsid w:val="00936C3D"/>
    <w:rsid w:val="00937F30"/>
    <w:rsid w:val="00943997"/>
    <w:rsid w:val="00955B8E"/>
    <w:rsid w:val="00957540"/>
    <w:rsid w:val="009602CF"/>
    <w:rsid w:val="00960E9D"/>
    <w:rsid w:val="00967DAB"/>
    <w:rsid w:val="00977085"/>
    <w:rsid w:val="00982E87"/>
    <w:rsid w:val="00984613"/>
    <w:rsid w:val="00985CDD"/>
    <w:rsid w:val="00994BB4"/>
    <w:rsid w:val="009A181F"/>
    <w:rsid w:val="009B1668"/>
    <w:rsid w:val="009B5123"/>
    <w:rsid w:val="009B6BEC"/>
    <w:rsid w:val="009B6FD9"/>
    <w:rsid w:val="009C225D"/>
    <w:rsid w:val="009D0D8F"/>
    <w:rsid w:val="009D1007"/>
    <w:rsid w:val="009D446B"/>
    <w:rsid w:val="009D6B48"/>
    <w:rsid w:val="009F0CA4"/>
    <w:rsid w:val="009F23C5"/>
    <w:rsid w:val="009F64B4"/>
    <w:rsid w:val="009F66E8"/>
    <w:rsid w:val="009F6E98"/>
    <w:rsid w:val="009F71ED"/>
    <w:rsid w:val="009F7E8E"/>
    <w:rsid w:val="00A129E9"/>
    <w:rsid w:val="00A14D56"/>
    <w:rsid w:val="00A166F1"/>
    <w:rsid w:val="00A2235C"/>
    <w:rsid w:val="00A25B93"/>
    <w:rsid w:val="00A27E71"/>
    <w:rsid w:val="00A34FDC"/>
    <w:rsid w:val="00A35290"/>
    <w:rsid w:val="00A41DB6"/>
    <w:rsid w:val="00A54AE0"/>
    <w:rsid w:val="00A60DCD"/>
    <w:rsid w:val="00A63BA6"/>
    <w:rsid w:val="00A73032"/>
    <w:rsid w:val="00A75185"/>
    <w:rsid w:val="00A803AD"/>
    <w:rsid w:val="00A9010D"/>
    <w:rsid w:val="00A92D0E"/>
    <w:rsid w:val="00A92FA9"/>
    <w:rsid w:val="00A9301D"/>
    <w:rsid w:val="00A93C46"/>
    <w:rsid w:val="00A94104"/>
    <w:rsid w:val="00A94BCC"/>
    <w:rsid w:val="00A979C3"/>
    <w:rsid w:val="00AA3F42"/>
    <w:rsid w:val="00AB03AE"/>
    <w:rsid w:val="00AB3900"/>
    <w:rsid w:val="00AB4257"/>
    <w:rsid w:val="00AB49E5"/>
    <w:rsid w:val="00AC492E"/>
    <w:rsid w:val="00AC5329"/>
    <w:rsid w:val="00AC7204"/>
    <w:rsid w:val="00AD03B6"/>
    <w:rsid w:val="00AD6926"/>
    <w:rsid w:val="00AE1472"/>
    <w:rsid w:val="00AE564A"/>
    <w:rsid w:val="00AE6549"/>
    <w:rsid w:val="00AF5C2E"/>
    <w:rsid w:val="00AF6515"/>
    <w:rsid w:val="00B05C3A"/>
    <w:rsid w:val="00B06CEA"/>
    <w:rsid w:val="00B12583"/>
    <w:rsid w:val="00B204BB"/>
    <w:rsid w:val="00B31DB5"/>
    <w:rsid w:val="00B356C6"/>
    <w:rsid w:val="00B41516"/>
    <w:rsid w:val="00B41740"/>
    <w:rsid w:val="00B4486D"/>
    <w:rsid w:val="00B56801"/>
    <w:rsid w:val="00B60F5B"/>
    <w:rsid w:val="00B65EED"/>
    <w:rsid w:val="00B7322E"/>
    <w:rsid w:val="00B778A1"/>
    <w:rsid w:val="00B802AF"/>
    <w:rsid w:val="00B85AAA"/>
    <w:rsid w:val="00B87D0E"/>
    <w:rsid w:val="00B91BFA"/>
    <w:rsid w:val="00BB2F03"/>
    <w:rsid w:val="00BB59E7"/>
    <w:rsid w:val="00BB668A"/>
    <w:rsid w:val="00BB6D17"/>
    <w:rsid w:val="00BC0057"/>
    <w:rsid w:val="00BC4B32"/>
    <w:rsid w:val="00BC553B"/>
    <w:rsid w:val="00BD18A0"/>
    <w:rsid w:val="00BD1FCE"/>
    <w:rsid w:val="00BD4649"/>
    <w:rsid w:val="00BE1A34"/>
    <w:rsid w:val="00BE4B5C"/>
    <w:rsid w:val="00BE5A51"/>
    <w:rsid w:val="00BE7440"/>
    <w:rsid w:val="00BF09B0"/>
    <w:rsid w:val="00BF0F9D"/>
    <w:rsid w:val="00BF41B0"/>
    <w:rsid w:val="00BF5F02"/>
    <w:rsid w:val="00BF6177"/>
    <w:rsid w:val="00BF7B4C"/>
    <w:rsid w:val="00C023F7"/>
    <w:rsid w:val="00C03EDD"/>
    <w:rsid w:val="00C14663"/>
    <w:rsid w:val="00C17523"/>
    <w:rsid w:val="00C1798F"/>
    <w:rsid w:val="00C17D9F"/>
    <w:rsid w:val="00C206D2"/>
    <w:rsid w:val="00C25FA3"/>
    <w:rsid w:val="00C32168"/>
    <w:rsid w:val="00C337EA"/>
    <w:rsid w:val="00C40B23"/>
    <w:rsid w:val="00C41DFC"/>
    <w:rsid w:val="00C44895"/>
    <w:rsid w:val="00C452B5"/>
    <w:rsid w:val="00C47461"/>
    <w:rsid w:val="00C47E85"/>
    <w:rsid w:val="00C54F75"/>
    <w:rsid w:val="00C6251C"/>
    <w:rsid w:val="00C632B4"/>
    <w:rsid w:val="00C65D8F"/>
    <w:rsid w:val="00C76487"/>
    <w:rsid w:val="00C901AE"/>
    <w:rsid w:val="00C96446"/>
    <w:rsid w:val="00C97025"/>
    <w:rsid w:val="00CA2104"/>
    <w:rsid w:val="00CA48EC"/>
    <w:rsid w:val="00CC4F17"/>
    <w:rsid w:val="00CC6EA3"/>
    <w:rsid w:val="00CD397B"/>
    <w:rsid w:val="00CD49B5"/>
    <w:rsid w:val="00CD57F5"/>
    <w:rsid w:val="00CE3450"/>
    <w:rsid w:val="00CE4900"/>
    <w:rsid w:val="00D02006"/>
    <w:rsid w:val="00D03105"/>
    <w:rsid w:val="00D075C6"/>
    <w:rsid w:val="00D12BA5"/>
    <w:rsid w:val="00D1319C"/>
    <w:rsid w:val="00D1320D"/>
    <w:rsid w:val="00D23D81"/>
    <w:rsid w:val="00D24993"/>
    <w:rsid w:val="00D2722B"/>
    <w:rsid w:val="00D276D3"/>
    <w:rsid w:val="00D27B0F"/>
    <w:rsid w:val="00D3490A"/>
    <w:rsid w:val="00D34E12"/>
    <w:rsid w:val="00D37124"/>
    <w:rsid w:val="00D402C5"/>
    <w:rsid w:val="00D5768B"/>
    <w:rsid w:val="00D57F38"/>
    <w:rsid w:val="00D738C5"/>
    <w:rsid w:val="00D74D7B"/>
    <w:rsid w:val="00D7787B"/>
    <w:rsid w:val="00D840B1"/>
    <w:rsid w:val="00D84220"/>
    <w:rsid w:val="00D954DA"/>
    <w:rsid w:val="00D95932"/>
    <w:rsid w:val="00D972EE"/>
    <w:rsid w:val="00DA4507"/>
    <w:rsid w:val="00DA7E18"/>
    <w:rsid w:val="00DB1F64"/>
    <w:rsid w:val="00DB3AC1"/>
    <w:rsid w:val="00DB50C8"/>
    <w:rsid w:val="00DB6596"/>
    <w:rsid w:val="00DC303B"/>
    <w:rsid w:val="00DC5BAB"/>
    <w:rsid w:val="00DC6F2F"/>
    <w:rsid w:val="00DD3B4B"/>
    <w:rsid w:val="00DD72E8"/>
    <w:rsid w:val="00DE69E6"/>
    <w:rsid w:val="00DE70B3"/>
    <w:rsid w:val="00DF1943"/>
    <w:rsid w:val="00DF68AA"/>
    <w:rsid w:val="00DF6F87"/>
    <w:rsid w:val="00E01DDD"/>
    <w:rsid w:val="00E02793"/>
    <w:rsid w:val="00E11468"/>
    <w:rsid w:val="00E14FBF"/>
    <w:rsid w:val="00E1675C"/>
    <w:rsid w:val="00E215D3"/>
    <w:rsid w:val="00E21EA5"/>
    <w:rsid w:val="00E22244"/>
    <w:rsid w:val="00E27940"/>
    <w:rsid w:val="00E30D67"/>
    <w:rsid w:val="00E30FBC"/>
    <w:rsid w:val="00E3264E"/>
    <w:rsid w:val="00E344ED"/>
    <w:rsid w:val="00E379AC"/>
    <w:rsid w:val="00E415CB"/>
    <w:rsid w:val="00E416B9"/>
    <w:rsid w:val="00E42016"/>
    <w:rsid w:val="00E44DC7"/>
    <w:rsid w:val="00E4646D"/>
    <w:rsid w:val="00E46D32"/>
    <w:rsid w:val="00E55269"/>
    <w:rsid w:val="00E63099"/>
    <w:rsid w:val="00E63F1D"/>
    <w:rsid w:val="00E66336"/>
    <w:rsid w:val="00E668A4"/>
    <w:rsid w:val="00E70370"/>
    <w:rsid w:val="00E75FA7"/>
    <w:rsid w:val="00E96488"/>
    <w:rsid w:val="00EC2E98"/>
    <w:rsid w:val="00EC504E"/>
    <w:rsid w:val="00EC746D"/>
    <w:rsid w:val="00EC7D55"/>
    <w:rsid w:val="00ED556F"/>
    <w:rsid w:val="00ED70EA"/>
    <w:rsid w:val="00EE5901"/>
    <w:rsid w:val="00EF1A7A"/>
    <w:rsid w:val="00EF49D3"/>
    <w:rsid w:val="00EF651F"/>
    <w:rsid w:val="00EF6FF8"/>
    <w:rsid w:val="00F02F07"/>
    <w:rsid w:val="00F07E18"/>
    <w:rsid w:val="00F10578"/>
    <w:rsid w:val="00F21F14"/>
    <w:rsid w:val="00F2604C"/>
    <w:rsid w:val="00F26B9D"/>
    <w:rsid w:val="00F404A9"/>
    <w:rsid w:val="00F40768"/>
    <w:rsid w:val="00F41C59"/>
    <w:rsid w:val="00F6334C"/>
    <w:rsid w:val="00F7206B"/>
    <w:rsid w:val="00F743A2"/>
    <w:rsid w:val="00F75402"/>
    <w:rsid w:val="00F805C8"/>
    <w:rsid w:val="00F8124C"/>
    <w:rsid w:val="00F85232"/>
    <w:rsid w:val="00F856B0"/>
    <w:rsid w:val="00F86CD1"/>
    <w:rsid w:val="00F909EF"/>
    <w:rsid w:val="00F90D43"/>
    <w:rsid w:val="00F90F7C"/>
    <w:rsid w:val="00F94EEC"/>
    <w:rsid w:val="00F95B0A"/>
    <w:rsid w:val="00F97F1E"/>
    <w:rsid w:val="00FA4449"/>
    <w:rsid w:val="00FB06D6"/>
    <w:rsid w:val="00FB07D1"/>
    <w:rsid w:val="00FB502F"/>
    <w:rsid w:val="00FC7DDF"/>
    <w:rsid w:val="00FD1DD7"/>
    <w:rsid w:val="00FF0084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4B60"/>
  <w15:chartTrackingRefBased/>
  <w15:docId w15:val="{E65DB57A-DD5D-4DBF-9DE4-9DBF0EDD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104"/>
    <w:pPr>
      <w:spacing w:after="40" w:line="250" w:lineRule="auto"/>
      <w:ind w:left="720"/>
    </w:pPr>
    <w:rPr>
      <w:sz w:val="20"/>
      <w:szCs w:val="20"/>
    </w:rPr>
  </w:style>
  <w:style w:type="paragraph" w:styleId="Heading1">
    <w:name w:val="heading 1"/>
    <w:next w:val="Normal"/>
    <w:link w:val="Heading1Char"/>
    <w:uiPriority w:val="9"/>
    <w:qFormat/>
    <w:rsid w:val="00693104"/>
    <w:pPr>
      <w:keepNext/>
      <w:keepLines/>
      <w:spacing w:before="240" w:after="40"/>
      <w:ind w:left="-187"/>
      <w:outlineLvl w:val="0"/>
    </w:pPr>
    <w:rPr>
      <w:rFonts w:ascii="Franklin Gothic Heavy" w:eastAsiaTheme="majorEastAsia" w:hAnsi="Franklin Gothic Heavy" w:cstheme="majorBidi"/>
      <w:color w:val="2E74B5" w:themeColor="accent5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693104"/>
    <w:pPr>
      <w:keepNext/>
      <w:keepLines/>
      <w:shd w:val="clear" w:color="auto" w:fill="DEEAF6" w:themeFill="accent5" w:themeFillTint="33"/>
      <w:spacing w:before="120" w:after="120"/>
      <w:outlineLvl w:val="1"/>
    </w:pPr>
    <w:rPr>
      <w:rFonts w:ascii="Franklin Gothic Demi" w:eastAsiaTheme="majorEastAsia" w:hAnsi="Franklin Gothic Demi" w:cstheme="majorBidi"/>
      <w:color w:val="2F5496" w:themeColor="accent1" w:themeShade="BF"/>
      <w:sz w:val="26"/>
      <w:szCs w:val="26"/>
      <w:lang w:val="pt-BR"/>
    </w:rPr>
  </w:style>
  <w:style w:type="paragraph" w:styleId="Heading3">
    <w:name w:val="heading 3"/>
    <w:next w:val="Normal"/>
    <w:link w:val="Heading3Char"/>
    <w:uiPriority w:val="9"/>
    <w:unhideWhenUsed/>
    <w:qFormat/>
    <w:rsid w:val="00693104"/>
    <w:pPr>
      <w:keepNext/>
      <w:keepLines/>
      <w:spacing w:before="120" w:after="40"/>
      <w:ind w:left="187"/>
      <w:outlineLvl w:val="2"/>
    </w:pPr>
    <w:rPr>
      <w:rFonts w:ascii="Franklin Gothic Medium Cond" w:eastAsiaTheme="majorEastAsia" w:hAnsi="Franklin Gothic Medium Cond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3104"/>
    <w:pPr>
      <w:keepNext/>
      <w:spacing w:before="120"/>
      <w:ind w:left="360"/>
      <w:outlineLvl w:val="3"/>
    </w:pPr>
    <w:rPr>
      <w:rFonts w:ascii="Franklin Gothic Book" w:hAnsi="Franklin Gothic Book"/>
      <w:b/>
      <w:bCs/>
      <w:color w:val="2E74B5" w:themeColor="accent5" w:themeShade="BF"/>
    </w:rPr>
  </w:style>
  <w:style w:type="paragraph" w:styleId="Heading5">
    <w:name w:val="heading 5"/>
    <w:next w:val="Normal"/>
    <w:link w:val="Heading5Char"/>
    <w:uiPriority w:val="9"/>
    <w:unhideWhenUsed/>
    <w:qFormat/>
    <w:rsid w:val="00693104"/>
    <w:pPr>
      <w:keepNext/>
      <w:spacing w:before="120" w:after="40"/>
      <w:ind w:left="547" w:right="2160"/>
      <w:outlineLvl w:val="4"/>
    </w:pPr>
    <w:rPr>
      <w:rFonts w:asciiTheme="majorHAnsi" w:hAnsiTheme="majorHAnsi"/>
      <w:b/>
      <w:bCs/>
      <w:caps/>
      <w:color w:val="C45911" w:themeColor="accent2" w:themeShade="BF"/>
      <w:spacing w:val="10"/>
      <w:sz w:val="18"/>
      <w:szCs w:val="18"/>
      <w14:ligatures w14:val="standar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93104"/>
    <w:pPr>
      <w:pBdr>
        <w:top w:val="dotted" w:sz="4" w:space="1" w:color="5B9BD5" w:themeColor="accent5"/>
      </w:pBdr>
      <w:spacing w:before="120"/>
      <w:ind w:right="3600"/>
      <w:outlineLvl w:val="5"/>
    </w:pPr>
    <w:rPr>
      <w:caps/>
      <w:color w:val="2F5496" w:themeColor="accent1" w:themeShade="BF"/>
      <w:spacing w:val="10"/>
      <w:sz w:val="18"/>
      <w:szCs w:val="1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3104"/>
    <w:pPr>
      <w:spacing w:before="240"/>
      <w:outlineLvl w:val="6"/>
    </w:pPr>
    <w:rPr>
      <w:b/>
      <w:bCs/>
      <w:caps/>
      <w:color w:val="000000" w:themeColor="text1"/>
      <w:spacing w:val="10"/>
      <w:sz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93104"/>
    <w:pPr>
      <w:spacing w:before="240"/>
      <w:outlineLvl w:val="7"/>
    </w:pPr>
    <w:rPr>
      <w:b/>
      <w:bCs/>
      <w:caps/>
      <w:color w:val="808080" w:themeColor="background1" w:themeShade="80"/>
      <w:spacing w:val="1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93104"/>
    <w:pPr>
      <w:spacing w:before="120"/>
      <w:outlineLvl w:val="8"/>
    </w:pPr>
    <w:rPr>
      <w:b/>
      <w:bCs/>
      <w:color w:val="808080" w:themeColor="background1" w:themeShade="80"/>
      <w:spacing w:val="10"/>
      <w:sz w:val="16"/>
      <w:szCs w:val="16"/>
    </w:rPr>
  </w:style>
  <w:style w:type="character" w:default="1" w:styleId="DefaultParagraphFont">
    <w:name w:val="Default Paragraph Font"/>
    <w:uiPriority w:val="1"/>
    <w:unhideWhenUsed/>
    <w:rsid w:val="0069310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93104"/>
  </w:style>
  <w:style w:type="character" w:customStyle="1" w:styleId="Heading5Char">
    <w:name w:val="Heading 5 Char"/>
    <w:basedOn w:val="DefaultParagraphFont"/>
    <w:link w:val="Heading5"/>
    <w:uiPriority w:val="9"/>
    <w:rsid w:val="00693104"/>
    <w:rPr>
      <w:rFonts w:asciiTheme="majorHAnsi" w:hAnsiTheme="majorHAnsi"/>
      <w:b/>
      <w:bCs/>
      <w:caps/>
      <w:color w:val="C45911" w:themeColor="accent2" w:themeShade="BF"/>
      <w:spacing w:val="10"/>
      <w:sz w:val="18"/>
      <w:szCs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693104"/>
    <w:rPr>
      <w:rFonts w:ascii="Franklin Gothic Book" w:hAnsi="Franklin Gothic Book"/>
      <w:b/>
      <w:bCs/>
      <w:color w:val="2E74B5" w:themeColor="accent5" w:themeShade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93104"/>
    <w:rPr>
      <w:rFonts w:ascii="Franklin Gothic Medium Cond" w:eastAsiaTheme="majorEastAsia" w:hAnsi="Franklin Gothic Medium Cond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93104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3104"/>
    <w:rPr>
      <w:rFonts w:ascii="Franklin Gothic Heavy" w:eastAsiaTheme="majorEastAsia" w:hAnsi="Franklin Gothic Heavy" w:cstheme="majorBidi"/>
      <w:color w:val="2E74B5" w:themeColor="accent5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93104"/>
    <w:pPr>
      <w:tabs>
        <w:tab w:val="center" w:pos="4680"/>
        <w:tab w:val="right" w:pos="9360"/>
      </w:tabs>
      <w:spacing w:after="0" w:line="240" w:lineRule="auto"/>
      <w:ind w:left="-180"/>
      <w:jc w:val="right"/>
    </w:pPr>
    <w:rPr>
      <w:rFonts w:ascii="Franklin Gothic Heavy" w:hAnsi="Franklin Gothic Heavy"/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693104"/>
    <w:rPr>
      <w:rFonts w:ascii="Franklin Gothic Heavy" w:hAnsi="Franklin Gothic Heavy"/>
      <w:color w:val="808080" w:themeColor="background1" w:themeShade="8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93104"/>
    <w:pPr>
      <w:tabs>
        <w:tab w:val="right" w:pos="9270"/>
      </w:tabs>
      <w:spacing w:after="0"/>
      <w:jc w:val="both"/>
    </w:pPr>
    <w:rPr>
      <w:rFonts w:ascii="Arial Black" w:hAnsi="Arial Black"/>
      <w:color w:val="808080" w:themeColor="background1" w:themeShade="8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93104"/>
    <w:rPr>
      <w:rFonts w:ascii="Arial Black" w:hAnsi="Arial Black"/>
      <w:color w:val="808080" w:themeColor="background1" w:themeShade="8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93104"/>
    <w:rPr>
      <w:rFonts w:ascii="Franklin Gothic Demi" w:eastAsiaTheme="majorEastAsia" w:hAnsi="Franklin Gothic Demi" w:cstheme="majorBidi"/>
      <w:color w:val="2F5496" w:themeColor="accent1" w:themeShade="BF"/>
      <w:sz w:val="26"/>
      <w:szCs w:val="26"/>
      <w:shd w:val="clear" w:color="auto" w:fill="DEEAF6" w:themeFill="accent5" w:themeFillTint="33"/>
      <w:lang w:val="pt-BR"/>
    </w:rPr>
  </w:style>
  <w:style w:type="paragraph" w:styleId="ListParagraph">
    <w:name w:val="List Paragraph"/>
    <w:basedOn w:val="Normal"/>
    <w:uiPriority w:val="34"/>
    <w:qFormat/>
    <w:rsid w:val="00693104"/>
    <w:pPr>
      <w:numPr>
        <w:numId w:val="21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693104"/>
    <w:rPr>
      <w:caps/>
      <w:color w:val="2F5496" w:themeColor="accent1" w:themeShade="BF"/>
      <w:spacing w:val="10"/>
      <w:sz w:val="18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693104"/>
    <w:rPr>
      <w:b/>
      <w:bCs/>
      <w:caps/>
      <w:color w:val="000000" w:themeColor="text1"/>
      <w:spacing w:val="10"/>
      <w:sz w:val="1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693104"/>
    <w:rPr>
      <w:b/>
      <w:bCs/>
      <w:caps/>
      <w:color w:val="808080" w:themeColor="background1" w:themeShade="80"/>
      <w:spacing w:val="1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693104"/>
    <w:rPr>
      <w:b/>
      <w:bCs/>
      <w:color w:val="808080" w:themeColor="background1" w:themeShade="80"/>
      <w:spacing w:val="1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104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104"/>
    <w:rPr>
      <w:rFonts w:ascii="Segoe UI" w:hAnsi="Segoe UI" w:cs="Segoe UI"/>
      <w:sz w:val="20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693104"/>
    <w:pPr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sid w:val="00693104"/>
    <w:rPr>
      <w:color w:val="FFFFFF" w:themeColor="background1"/>
      <w:sz w:val="20"/>
      <w:szCs w:val="20"/>
    </w:rPr>
  </w:style>
  <w:style w:type="character" w:styleId="BookTitle">
    <w:name w:val="Book Title"/>
    <w:uiPriority w:val="33"/>
    <w:qFormat/>
    <w:rsid w:val="0069310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3104"/>
    <w:rPr>
      <w:b/>
      <w:bCs/>
      <w:color w:val="2F5496" w:themeColor="accent1" w:themeShade="BF"/>
      <w:sz w:val="16"/>
      <w:szCs w:val="16"/>
    </w:rPr>
  </w:style>
  <w:style w:type="paragraph" w:customStyle="1" w:styleId="ContactInfo">
    <w:name w:val="Contact Info"/>
    <w:basedOn w:val="Normal"/>
    <w:rsid w:val="00693104"/>
    <w:pPr>
      <w:spacing w:line="300" w:lineRule="auto"/>
    </w:pPr>
    <w:rPr>
      <w:sz w:val="28"/>
      <w:szCs w:val="28"/>
    </w:rPr>
  </w:style>
  <w:style w:type="character" w:styleId="Emphasis">
    <w:name w:val="Emphasis"/>
    <w:uiPriority w:val="20"/>
    <w:qFormat/>
    <w:rsid w:val="00693104"/>
    <w:rPr>
      <w:caps/>
      <w:color w:val="1F3763" w:themeColor="accent1" w:themeShade="7F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693104"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sid w:val="00693104"/>
    <w:rPr>
      <w:color w:val="0563C1" w:themeColor="hyperlink"/>
      <w:u w:val="single"/>
    </w:rPr>
  </w:style>
  <w:style w:type="character" w:styleId="IntenseEmphasis">
    <w:name w:val="Intense Emphasis"/>
    <w:uiPriority w:val="21"/>
    <w:qFormat/>
    <w:rsid w:val="00693104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104"/>
    <w:pPr>
      <w:spacing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104"/>
    <w:rPr>
      <w:color w:val="4472C4" w:themeColor="accent1"/>
      <w:sz w:val="24"/>
      <w:szCs w:val="24"/>
    </w:rPr>
  </w:style>
  <w:style w:type="character" w:styleId="IntenseReference">
    <w:name w:val="Intense Reference"/>
    <w:uiPriority w:val="32"/>
    <w:qFormat/>
    <w:rsid w:val="00693104"/>
    <w:rPr>
      <w:b/>
      <w:bCs/>
      <w:i/>
      <w:iCs/>
      <w:caps/>
      <w:color w:val="4472C4" w:themeColor="accent1"/>
    </w:rPr>
  </w:style>
  <w:style w:type="paragraph" w:styleId="ListBullet">
    <w:name w:val="List Bullet"/>
    <w:basedOn w:val="Normal"/>
    <w:uiPriority w:val="1"/>
    <w:qFormat/>
    <w:rsid w:val="00693104"/>
    <w:pPr>
      <w:numPr>
        <w:numId w:val="20"/>
      </w:numPr>
      <w:spacing w:line="264" w:lineRule="auto"/>
    </w:pPr>
  </w:style>
  <w:style w:type="paragraph" w:styleId="NoSpacing">
    <w:name w:val="No Spacing"/>
    <w:link w:val="NoSpacingChar"/>
    <w:uiPriority w:val="1"/>
    <w:qFormat/>
    <w:rsid w:val="00693104"/>
    <w:pPr>
      <w:spacing w:after="0" w:line="240" w:lineRule="auto"/>
      <w:ind w:left="720"/>
    </w:pPr>
    <w:rPr>
      <w:rFonts w:eastAsiaTheme="minorEastAsia"/>
      <w:sz w:val="20"/>
      <w:szCs w:val="20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93104"/>
    <w:rPr>
      <w:rFonts w:eastAsiaTheme="minorEastAsia"/>
      <w:sz w:val="20"/>
      <w:szCs w:val="20"/>
      <w:lang w:eastAsia="ja-JP"/>
    </w:rPr>
  </w:style>
  <w:style w:type="character" w:styleId="PageNumber">
    <w:name w:val="page number"/>
    <w:basedOn w:val="DefaultParagraphFont"/>
    <w:uiPriority w:val="99"/>
    <w:unhideWhenUsed/>
    <w:rsid w:val="00693104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693104"/>
    <w:rPr>
      <w:color w:val="808080"/>
    </w:rPr>
  </w:style>
  <w:style w:type="character" w:customStyle="1" w:styleId="pullquote">
    <w:name w:val="pullquote"/>
    <w:basedOn w:val="DefaultParagraphFont"/>
    <w:rsid w:val="00693104"/>
  </w:style>
  <w:style w:type="paragraph" w:styleId="Quote">
    <w:name w:val="Quote"/>
    <w:basedOn w:val="Normal"/>
    <w:next w:val="Normal"/>
    <w:link w:val="QuoteChar"/>
    <w:uiPriority w:val="29"/>
    <w:qFormat/>
    <w:rsid w:val="00693104"/>
    <w:pPr>
      <w:pBdr>
        <w:top w:val="dotted" w:sz="4" w:space="1" w:color="5B9BD5" w:themeColor="accent5"/>
        <w:bottom w:val="dotted" w:sz="4" w:space="1" w:color="5B9BD5" w:themeColor="accent5"/>
      </w:pBdr>
      <w:spacing w:before="240" w:after="240"/>
      <w:ind w:left="1526" w:right="907"/>
    </w:pPr>
    <w:rPr>
      <w:color w:val="2F5496" w:themeColor="accent1" w:themeShade="BF"/>
      <w:szCs w:val="18"/>
    </w:rPr>
  </w:style>
  <w:style w:type="character" w:customStyle="1" w:styleId="QuoteChar">
    <w:name w:val="Quote Char"/>
    <w:basedOn w:val="DefaultParagraphFont"/>
    <w:link w:val="Quote"/>
    <w:uiPriority w:val="29"/>
    <w:rsid w:val="00693104"/>
    <w:rPr>
      <w:color w:val="2F5496" w:themeColor="accent1" w:themeShade="BF"/>
      <w:sz w:val="20"/>
      <w:szCs w:val="18"/>
    </w:rPr>
  </w:style>
  <w:style w:type="character" w:styleId="Strong">
    <w:name w:val="Strong"/>
    <w:uiPriority w:val="22"/>
    <w:qFormat/>
    <w:rsid w:val="00693104"/>
    <w:rPr>
      <w:b/>
      <w:bCs/>
    </w:rPr>
  </w:style>
  <w:style w:type="paragraph" w:styleId="Subtitle">
    <w:name w:val="Subtitle"/>
    <w:basedOn w:val="Heading1"/>
    <w:next w:val="Normal"/>
    <w:link w:val="SubtitleChar"/>
    <w:uiPriority w:val="11"/>
    <w:qFormat/>
    <w:rsid w:val="00693104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693104"/>
    <w:rPr>
      <w:rFonts w:ascii="Franklin Gothic Heavy" w:eastAsiaTheme="majorEastAsia" w:hAnsi="Franklin Gothic Heavy" w:cstheme="majorBidi"/>
      <w:b/>
      <w:bCs/>
      <w:color w:val="2E74B5" w:themeColor="accent5" w:themeShade="BF"/>
      <w:sz w:val="32"/>
      <w:szCs w:val="32"/>
    </w:rPr>
  </w:style>
  <w:style w:type="character" w:styleId="SubtleEmphasis">
    <w:name w:val="Subtle Emphasis"/>
    <w:uiPriority w:val="19"/>
    <w:qFormat/>
    <w:rsid w:val="00693104"/>
    <w:rPr>
      <w:i/>
      <w:iCs/>
      <w:color w:val="1F3763" w:themeColor="accent1" w:themeShade="7F"/>
    </w:rPr>
  </w:style>
  <w:style w:type="character" w:styleId="SubtleReference">
    <w:name w:val="Subtle Reference"/>
    <w:uiPriority w:val="31"/>
    <w:qFormat/>
    <w:rsid w:val="00693104"/>
    <w:rPr>
      <w:b/>
      <w:b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93104"/>
    <w:rPr>
      <w:rFonts w:eastAsiaTheme="majorEastAsia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3104"/>
    <w:rPr>
      <w:rFonts w:eastAsiaTheme="majorEastAsia" w:cstheme="majorBidi"/>
      <w:caps/>
      <w:color w:val="4472C4" w:themeColor="accent1"/>
      <w:spacing w:val="10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93104"/>
    <w:pPr>
      <w:tabs>
        <w:tab w:val="right" w:leader="dot" w:pos="10070"/>
      </w:tabs>
      <w:spacing w:after="100"/>
    </w:pPr>
    <w:rPr>
      <w:rFonts w:asciiTheme="majorBidi" w:hAnsiTheme="majorBidi" w:cstheme="majorBidi"/>
      <w:bCs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9310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693104"/>
    <w:pPr>
      <w:tabs>
        <w:tab w:val="right" w:leader="dot" w:pos="10070"/>
      </w:tabs>
      <w:ind w:left="403"/>
    </w:pPr>
    <w:rPr>
      <w:sz w:val="16"/>
    </w:rPr>
  </w:style>
  <w:style w:type="paragraph" w:styleId="TOC4">
    <w:name w:val="toc 4"/>
    <w:basedOn w:val="Normal"/>
    <w:next w:val="Normal"/>
    <w:autoRedefine/>
    <w:uiPriority w:val="39"/>
    <w:unhideWhenUsed/>
    <w:rsid w:val="0069310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69310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69310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69310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69310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69310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693104"/>
    <w:pPr>
      <w:outlineLvl w:val="9"/>
    </w:pPr>
  </w:style>
  <w:style w:type="table" w:styleId="PlainTable1">
    <w:name w:val="Plain Table 1"/>
    <w:basedOn w:val="TableNormal"/>
    <w:uiPriority w:val="41"/>
    <w:rsid w:val="00693104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93104"/>
    <w:pPr>
      <w:spacing w:after="0" w:line="240" w:lineRule="auto"/>
    </w:pPr>
    <w:rPr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693104"/>
    <w:rPr>
      <w:color w:val="2B579A"/>
      <w:shd w:val="clear" w:color="auto" w:fill="E6E6E6"/>
    </w:rPr>
  </w:style>
  <w:style w:type="paragraph" w:customStyle="1" w:styleId="noteslinedhead">
    <w:name w:val="notes lined head"/>
    <w:basedOn w:val="noteslinedL3"/>
    <w:next w:val="noteslined"/>
    <w:qFormat/>
    <w:rsid w:val="00693104"/>
    <w:pPr>
      <w:pBdr>
        <w:left w:val="thinThickSmallGap" w:sz="18" w:space="4" w:color="2E74B5" w:themeColor="accent5" w:themeShade="BF"/>
      </w:pBdr>
      <w:spacing w:before="0"/>
    </w:pPr>
  </w:style>
  <w:style w:type="character" w:styleId="EndnoteReference">
    <w:name w:val="endnote reference"/>
    <w:basedOn w:val="DefaultParagraphFont"/>
    <w:uiPriority w:val="99"/>
    <w:semiHidden/>
    <w:unhideWhenUsed/>
    <w:rsid w:val="0069310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3104"/>
    <w:pPr>
      <w:spacing w:before="80" w:after="0"/>
      <w:ind w:left="187" w:right="1980" w:hanging="187"/>
    </w:pPr>
    <w:rPr>
      <w:rFonts w:eastAsiaTheme="minorEastAsia"/>
      <w:szCs w:val="18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3104"/>
    <w:rPr>
      <w:rFonts w:eastAsiaTheme="minorEastAsia"/>
      <w:sz w:val="20"/>
      <w:szCs w:val="18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6931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693104"/>
    <w:pPr>
      <w:spacing w:before="80" w:after="0"/>
      <w:ind w:left="187" w:right="1980" w:hanging="187"/>
    </w:pPr>
    <w:rPr>
      <w:rFonts w:eastAsiaTheme="minorEastAsia"/>
      <w:sz w:val="16"/>
      <w:szCs w:val="18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93104"/>
    <w:rPr>
      <w:rFonts w:eastAsiaTheme="minorEastAsia"/>
      <w:sz w:val="16"/>
      <w:szCs w:val="18"/>
      <w:lang w:eastAsia="ja-JP"/>
    </w:rPr>
  </w:style>
  <w:style w:type="table" w:styleId="GridTable1Light-Accent6">
    <w:name w:val="Grid Table 1 Light Accent 6"/>
    <w:basedOn w:val="TableNormal"/>
    <w:uiPriority w:val="46"/>
    <w:rsid w:val="0069310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ite">
    <w:name w:val="cite"/>
    <w:basedOn w:val="DefaultParagraphFont"/>
    <w:uiPriority w:val="1"/>
    <w:qFormat/>
    <w:rsid w:val="00693104"/>
    <w:rPr>
      <w:rFonts w:ascii="Franklin Gothic Book" w:hAnsi="Franklin Gothic Book"/>
      <w:b/>
      <w:color w:val="FFFFFF" w:themeColor="background1"/>
      <w:spacing w:val="14"/>
      <w:position w:val="1"/>
      <w:sz w:val="12"/>
      <w:szCs w:val="14"/>
      <w:bdr w:val="single" w:sz="24" w:space="0" w:color="2E74B5" w:themeColor="accent5" w:themeShade="BF"/>
      <w:shd w:val="clear" w:color="auto" w:fill="2E74B5" w:themeFill="accent5" w:themeFillShade="BF"/>
    </w:rPr>
  </w:style>
  <w:style w:type="paragraph" w:customStyle="1" w:styleId="Tablecell">
    <w:name w:val="Table cell"/>
    <w:basedOn w:val="Normal"/>
    <w:rsid w:val="00693104"/>
    <w:pPr>
      <w:spacing w:after="0"/>
      <w:ind w:right="1980" w:hanging="187"/>
    </w:pPr>
    <w:rPr>
      <w:rFonts w:eastAsiaTheme="minorEastAsia"/>
      <w:lang w:eastAsia="ja-JP"/>
    </w:rPr>
  </w:style>
  <w:style w:type="paragraph" w:customStyle="1" w:styleId="noteslined">
    <w:name w:val="notes lined"/>
    <w:basedOn w:val="Normal"/>
    <w:link w:val="noteslinedChar"/>
    <w:qFormat/>
    <w:rsid w:val="00693104"/>
    <w:pPr>
      <w:pBdr>
        <w:left w:val="dotted" w:sz="4" w:space="4" w:color="2E74B5" w:themeColor="accent5" w:themeShade="BF"/>
      </w:pBdr>
      <w:spacing w:before="40" w:line="200" w:lineRule="atLeast"/>
      <w:ind w:left="993" w:hanging="187"/>
    </w:pPr>
    <w:rPr>
      <w:rFonts w:eastAsiaTheme="minorEastAsia" w:cstheme="majorHAnsi"/>
      <w:color w:val="0B1C2B"/>
      <w:sz w:val="16"/>
      <w:szCs w:val="16"/>
    </w:rPr>
  </w:style>
  <w:style w:type="paragraph" w:customStyle="1" w:styleId="noteslinedL3">
    <w:name w:val="notes lined L3"/>
    <w:next w:val="noteslined"/>
    <w:link w:val="noteslinedL3Char"/>
    <w:qFormat/>
    <w:rsid w:val="00693104"/>
    <w:pPr>
      <w:keepNext/>
      <w:pBdr>
        <w:left w:val="thinThickSmallGap" w:sz="36" w:space="4" w:color="2E74B5" w:themeColor="accent5" w:themeShade="BF"/>
      </w:pBdr>
      <w:spacing w:before="240" w:after="0"/>
      <w:ind w:left="806"/>
      <w:outlineLvl w:val="2"/>
    </w:pPr>
    <w:rPr>
      <w:rFonts w:ascii="Arial Black" w:eastAsiaTheme="minorEastAsia" w:hAnsi="Arial Black" w:cstheme="majorHAnsi"/>
      <w:color w:val="1F3864" w:themeColor="accent1" w:themeShade="80"/>
      <w:sz w:val="14"/>
      <w:szCs w:val="14"/>
    </w:rPr>
  </w:style>
  <w:style w:type="character" w:customStyle="1" w:styleId="noteslinedChar">
    <w:name w:val="notes lined Char"/>
    <w:basedOn w:val="DefaultParagraphFont"/>
    <w:link w:val="noteslined"/>
    <w:rsid w:val="00693104"/>
    <w:rPr>
      <w:rFonts w:eastAsiaTheme="minorEastAsia" w:cstheme="majorHAnsi"/>
      <w:color w:val="0B1C2B"/>
      <w:sz w:val="16"/>
      <w:szCs w:val="16"/>
    </w:rPr>
  </w:style>
  <w:style w:type="character" w:customStyle="1" w:styleId="noteslinedL3Char">
    <w:name w:val="notes lined L3 Char"/>
    <w:basedOn w:val="noteslinedChar"/>
    <w:link w:val="noteslinedL3"/>
    <w:rsid w:val="00693104"/>
    <w:rPr>
      <w:rFonts w:ascii="Arial Black" w:eastAsiaTheme="minorEastAsia" w:hAnsi="Arial Black" w:cstheme="majorHAnsi"/>
      <w:color w:val="1F3864" w:themeColor="accent1" w:themeShade="80"/>
      <w:sz w:val="14"/>
      <w:szCs w:val="14"/>
    </w:rPr>
  </w:style>
  <w:style w:type="paragraph" w:customStyle="1" w:styleId="notesflush">
    <w:name w:val="notes flush"/>
    <w:basedOn w:val="Normal"/>
    <w:qFormat/>
    <w:rsid w:val="00693104"/>
    <w:pPr>
      <w:spacing w:after="0" w:line="160" w:lineRule="atLeast"/>
      <w:ind w:left="187" w:right="72" w:hanging="187"/>
    </w:pPr>
    <w:rPr>
      <w:rFonts w:eastAsiaTheme="minorEastAsia"/>
      <w:color w:val="833C0B" w:themeColor="accent2" w:themeShade="80"/>
      <w:sz w:val="14"/>
      <w:szCs w:val="14"/>
      <w:lang w:eastAsia="ja-JP"/>
    </w:rPr>
  </w:style>
  <w:style w:type="numbering" w:customStyle="1" w:styleId="notesbullets">
    <w:name w:val="notes bullets"/>
    <w:basedOn w:val="NoList"/>
    <w:uiPriority w:val="99"/>
    <w:rsid w:val="00693104"/>
    <w:pPr>
      <w:numPr>
        <w:numId w:val="8"/>
      </w:numPr>
    </w:pPr>
  </w:style>
  <w:style w:type="paragraph" w:styleId="ListBullet2">
    <w:name w:val="List Bullet 2"/>
    <w:basedOn w:val="Normal"/>
    <w:uiPriority w:val="99"/>
    <w:semiHidden/>
    <w:unhideWhenUsed/>
    <w:rsid w:val="00693104"/>
    <w:pPr>
      <w:numPr>
        <w:ilvl w:val="1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3">
    <w:name w:val="List Bullet 3"/>
    <w:basedOn w:val="Normal"/>
    <w:uiPriority w:val="99"/>
    <w:semiHidden/>
    <w:unhideWhenUsed/>
    <w:rsid w:val="00693104"/>
    <w:pPr>
      <w:numPr>
        <w:ilvl w:val="2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4">
    <w:name w:val="List Bullet 4"/>
    <w:basedOn w:val="Normal"/>
    <w:uiPriority w:val="99"/>
    <w:semiHidden/>
    <w:unhideWhenUsed/>
    <w:rsid w:val="00693104"/>
    <w:pPr>
      <w:numPr>
        <w:ilvl w:val="3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5">
    <w:name w:val="List Bullet 5"/>
    <w:basedOn w:val="Normal"/>
    <w:uiPriority w:val="99"/>
    <w:semiHidden/>
    <w:unhideWhenUsed/>
    <w:rsid w:val="00693104"/>
    <w:pPr>
      <w:numPr>
        <w:ilvl w:val="4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table" w:styleId="GridTable4-Accent5">
    <w:name w:val="Grid Table 4 Accent 5"/>
    <w:basedOn w:val="TableNormal"/>
    <w:uiPriority w:val="49"/>
    <w:rsid w:val="006931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69310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693104"/>
    <w:pPr>
      <w:spacing w:before="240" w:after="0" w:line="276" w:lineRule="auto"/>
      <w:ind w:left="274" w:right="2160"/>
    </w:pPr>
    <w:rPr>
      <w:rFonts w:eastAsiaTheme="minorEastAsia"/>
      <w:lang w:eastAsia="ja-JP"/>
    </w:rPr>
  </w:style>
  <w:style w:type="character" w:customStyle="1" w:styleId="Mention11">
    <w:name w:val="Mention11"/>
    <w:basedOn w:val="DefaultParagraphFont"/>
    <w:uiPriority w:val="99"/>
    <w:semiHidden/>
    <w:unhideWhenUsed/>
    <w:rsid w:val="00693104"/>
    <w:rPr>
      <w:color w:val="2B579A"/>
      <w:shd w:val="clear" w:color="auto" w:fill="E6E6E6"/>
    </w:rPr>
  </w:style>
  <w:style w:type="character" w:customStyle="1" w:styleId="Mention2">
    <w:name w:val="Mention2"/>
    <w:basedOn w:val="DefaultParagraphFont"/>
    <w:uiPriority w:val="99"/>
    <w:semiHidden/>
    <w:unhideWhenUsed/>
    <w:rsid w:val="00693104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693104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3104"/>
    <w:rPr>
      <w:color w:val="808080"/>
      <w:shd w:val="clear" w:color="auto" w:fill="E6E6E6"/>
    </w:rPr>
  </w:style>
  <w:style w:type="paragraph" w:customStyle="1" w:styleId="tablecelltight">
    <w:name w:val="table cell tight"/>
    <w:qFormat/>
    <w:rsid w:val="00693104"/>
    <w:pPr>
      <w:spacing w:after="40" w:line="240" w:lineRule="auto"/>
      <w:contextualSpacing/>
    </w:pPr>
    <w:rPr>
      <w:rFonts w:ascii="Calibri" w:hAnsi="Calibri" w:cstheme="minorHAnsi"/>
      <w:sz w:val="20"/>
      <w:lang w:bidi="ar-SA"/>
      <w14:ligatures w14:val="standard"/>
    </w:rPr>
  </w:style>
  <w:style w:type="paragraph" w:customStyle="1" w:styleId="notes">
    <w:name w:val="notes"/>
    <w:basedOn w:val="Normal"/>
    <w:next w:val="Normal"/>
    <w:link w:val="notesChar"/>
    <w:qFormat/>
    <w:rsid w:val="00693104"/>
    <w:pPr>
      <w:spacing w:line="240" w:lineRule="auto"/>
    </w:pPr>
    <w:rPr>
      <w:color w:val="538135" w:themeColor="accent6" w:themeShade="BF"/>
      <w:sz w:val="16"/>
      <w:szCs w:val="16"/>
    </w:rPr>
  </w:style>
  <w:style w:type="character" w:customStyle="1" w:styleId="notesChar">
    <w:name w:val="notes Char"/>
    <w:basedOn w:val="DefaultParagraphFont"/>
    <w:link w:val="notes"/>
    <w:rsid w:val="00693104"/>
    <w:rPr>
      <w:color w:val="538135" w:themeColor="accent6" w:themeShade="BF"/>
      <w:sz w:val="16"/>
      <w:szCs w:val="16"/>
    </w:rPr>
  </w:style>
  <w:style w:type="paragraph" w:customStyle="1" w:styleId="objective">
    <w:name w:val="objective"/>
    <w:basedOn w:val="Normal"/>
    <w:next w:val="Normal"/>
    <w:qFormat/>
    <w:rsid w:val="00693104"/>
    <w:pPr>
      <w:pBdr>
        <w:top w:val="single" w:sz="4" w:space="1" w:color="C45911" w:themeColor="accent2" w:themeShade="BF"/>
        <w:left w:val="single" w:sz="4" w:space="4" w:color="C45911" w:themeColor="accent2" w:themeShade="BF"/>
        <w:bottom w:val="single" w:sz="4" w:space="1" w:color="C45911" w:themeColor="accent2" w:themeShade="BF"/>
        <w:right w:val="single" w:sz="4" w:space="4" w:color="C45911" w:themeColor="accent2" w:themeShade="BF"/>
      </w:pBdr>
      <w:spacing w:before="80" w:line="259" w:lineRule="auto"/>
      <w:ind w:left="270"/>
    </w:pPr>
    <w:rPr>
      <w:rFonts w:ascii="Franklin Gothic Heavy" w:hAnsi="Franklin Gothic Heavy"/>
    </w:rPr>
  </w:style>
  <w:style w:type="paragraph" w:customStyle="1" w:styleId="todo">
    <w:name w:val="to do"/>
    <w:basedOn w:val="Normal"/>
    <w:next w:val="Normal"/>
    <w:qFormat/>
    <w:rsid w:val="00693104"/>
    <w:pPr>
      <w:pBdr>
        <w:top w:val="single" w:sz="8" w:space="1" w:color="C45911" w:themeColor="accent2" w:themeShade="BF"/>
        <w:left w:val="single" w:sz="8" w:space="4" w:color="C45911" w:themeColor="accent2" w:themeShade="BF"/>
        <w:bottom w:val="single" w:sz="8" w:space="1" w:color="C45911" w:themeColor="accent2" w:themeShade="BF"/>
        <w:right w:val="single" w:sz="8" w:space="4" w:color="C45911" w:themeColor="accent2" w:themeShade="BF"/>
        <w:between w:val="single" w:sz="4" w:space="1" w:color="auto"/>
        <w:bar w:val="single" w:sz="4" w:color="auto"/>
      </w:pBdr>
      <w:tabs>
        <w:tab w:val="left" w:pos="6007"/>
      </w:tabs>
      <w:ind w:left="810"/>
    </w:pPr>
    <w:rPr>
      <w:rFonts w:ascii="Segoe UI Black" w:hAnsi="Segoe UI Black"/>
      <w:color w:val="C45911" w:themeColor="accent2" w:themeShade="BF"/>
      <w:sz w:val="16"/>
      <w:szCs w:val="16"/>
    </w:rPr>
  </w:style>
  <w:style w:type="paragraph" w:customStyle="1" w:styleId="answerline">
    <w:name w:val="answer line"/>
    <w:basedOn w:val="ListParagraph"/>
    <w:rsid w:val="00693104"/>
    <w:pPr>
      <w:numPr>
        <w:numId w:val="22"/>
      </w:numPr>
      <w:tabs>
        <w:tab w:val="left" w:leader="underscore" w:pos="7200"/>
      </w:tabs>
      <w:spacing w:before="240" w:after="0" w:line="480" w:lineRule="auto"/>
    </w:pPr>
  </w:style>
  <w:style w:type="character" w:customStyle="1" w:styleId="dataterm">
    <w:name w:val="data term"/>
    <w:basedOn w:val="DefaultParagraphFont"/>
    <w:uiPriority w:val="1"/>
    <w:qFormat/>
    <w:rsid w:val="00693104"/>
    <w:rPr>
      <w:rFonts w:ascii="Verdana" w:hAnsi="Verdana"/>
      <w:b/>
      <w:bCs/>
      <w:color w:val="C45911" w:themeColor="accent2" w:themeShade="BF"/>
    </w:rPr>
  </w:style>
  <w:style w:type="character" w:customStyle="1" w:styleId="label">
    <w:name w:val="label"/>
    <w:basedOn w:val="DefaultParagraphFont"/>
    <w:uiPriority w:val="1"/>
    <w:qFormat/>
    <w:rsid w:val="00693104"/>
    <w:rPr>
      <w:rFonts w:ascii="Franklin Gothic Book" w:hAnsi="Franklin Gothic Book"/>
      <w:b/>
      <w:color w:val="FFFFFF" w:themeColor="background1"/>
      <w:spacing w:val="14"/>
      <w:position w:val="1"/>
      <w:sz w:val="12"/>
      <w:szCs w:val="14"/>
      <w:bdr w:val="single" w:sz="24" w:space="0" w:color="2E74B5" w:themeColor="accent5" w:themeShade="BF"/>
      <w:shd w:val="clear" w:color="auto" w:fill="2E74B5" w:themeFill="accent5" w:themeFillShade="BF"/>
    </w:rPr>
  </w:style>
  <w:style w:type="paragraph" w:customStyle="1" w:styleId="box">
    <w:name w:val="box"/>
    <w:aliases w:val="light"/>
    <w:basedOn w:val="Normal"/>
    <w:next w:val="Normal"/>
    <w:qFormat/>
    <w:rsid w:val="00693104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</w:pPr>
  </w:style>
  <w:style w:type="paragraph" w:customStyle="1" w:styleId="boxlight">
    <w:name w:val="box light"/>
    <w:basedOn w:val="Normal"/>
    <w:next w:val="Normal"/>
    <w:qFormat/>
    <w:rsid w:val="00693104"/>
    <w:pPr>
      <w:pBdr>
        <w:top w:val="dotted" w:sz="4" w:space="4" w:color="auto"/>
        <w:left w:val="dotted" w:sz="4" w:space="4" w:color="auto"/>
        <w:bottom w:val="dotted" w:sz="4" w:space="4" w:color="auto"/>
        <w:right w:val="dotted" w:sz="4" w:space="4" w:color="auto"/>
      </w:pBdr>
      <w:spacing w:after="120"/>
    </w:pPr>
  </w:style>
  <w:style w:type="character" w:customStyle="1" w:styleId="dataterm2">
    <w:name w:val="data term 2"/>
    <w:basedOn w:val="dataterm"/>
    <w:uiPriority w:val="1"/>
    <w:qFormat/>
    <w:rsid w:val="00693104"/>
    <w:rPr>
      <w:rFonts w:ascii="Franklin Gothic Medium Cond" w:hAnsi="Franklin Gothic Medium Cond"/>
      <w:b/>
      <w:bCs/>
      <w:color w:val="EC7320"/>
      <w:spacing w:val="4"/>
    </w:rPr>
  </w:style>
  <w:style w:type="paragraph" w:customStyle="1" w:styleId="blockquote">
    <w:name w:val="blockquote"/>
    <w:basedOn w:val="Normal"/>
    <w:next w:val="Normal"/>
    <w:qFormat/>
    <w:rsid w:val="00693104"/>
    <w:pPr>
      <w:spacing w:before="120" w:after="120"/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cuments\_templates\outline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outline simple.dotx</Template>
  <TotalTime>69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24</cp:revision>
  <cp:lastPrinted>2021-06-20T01:25:00Z</cp:lastPrinted>
  <dcterms:created xsi:type="dcterms:W3CDTF">2021-09-07T18:36:00Z</dcterms:created>
  <dcterms:modified xsi:type="dcterms:W3CDTF">2021-09-08T18:06:00Z</dcterms:modified>
</cp:coreProperties>
</file>