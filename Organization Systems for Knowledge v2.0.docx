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B0A02" w14:textId="6F3BBE27" w:rsidR="00375372" w:rsidRDefault="00691D83" w:rsidP="00691D83">
      <w:pPr>
        <w:pStyle w:val="Heading1"/>
      </w:pPr>
      <w:r w:rsidRPr="00691D83">
        <w:t>Organization Systems</w:t>
      </w:r>
      <w:r w:rsidR="00FB4716">
        <w:t xml:space="preserve"> for Knowledge</w:t>
      </w:r>
    </w:p>
    <w:p w14:paraId="30929E56" w14:textId="61FADF1E" w:rsidR="00FB4716" w:rsidRDefault="00FB4716" w:rsidP="00691D83">
      <w:pPr>
        <w:pStyle w:val="Heading2"/>
        <w:rPr>
          <w:lang w:val="en-US"/>
        </w:rPr>
      </w:pPr>
      <w:r>
        <w:rPr>
          <w:lang w:val="en-US"/>
        </w:rPr>
        <w:t>Universal Decimal Classification</w:t>
      </w:r>
    </w:p>
    <w:p w14:paraId="704E72F6" w14:textId="47286D12" w:rsidR="00FB4716" w:rsidRPr="00FB4716" w:rsidRDefault="00FB4716" w:rsidP="00FB4716">
      <w:r>
        <w:t xml:space="preserve">from </w:t>
      </w:r>
      <w:r w:rsidRPr="00FB4716">
        <w:t>https://en.wikipedia.org/wiki/Universal_Decimal_Classification</w:t>
      </w:r>
    </w:p>
    <w:tbl>
      <w:tblPr>
        <w:tblStyle w:val="TableGridLight"/>
        <w:tblW w:w="5000" w:type="pct"/>
        <w:tblLayout w:type="fixed"/>
        <w:tblLook w:val="04A0" w:firstRow="1" w:lastRow="0" w:firstColumn="1" w:lastColumn="0" w:noHBand="0" w:noVBand="1"/>
      </w:tblPr>
      <w:tblGrid>
        <w:gridCol w:w="896"/>
        <w:gridCol w:w="1395"/>
        <w:gridCol w:w="1277"/>
        <w:gridCol w:w="5782"/>
      </w:tblGrid>
      <w:tr w:rsidR="00332504" w:rsidRPr="00332504" w14:paraId="2A1450AB" w14:textId="77777777" w:rsidTr="00332504">
        <w:tc>
          <w:tcPr>
            <w:tcW w:w="479" w:type="pct"/>
            <w:hideMark/>
          </w:tcPr>
          <w:p w14:paraId="1E9A2F4A" w14:textId="77777777" w:rsidR="00332504" w:rsidRPr="00332504" w:rsidRDefault="00332504" w:rsidP="00332504">
            <w:pPr>
              <w:pStyle w:val="tablecelltight"/>
              <w:rPr>
                <w:b/>
                <w:bCs/>
              </w:rPr>
            </w:pPr>
            <w:r w:rsidRPr="00332504">
              <w:rPr>
                <w:b/>
                <w:bCs/>
              </w:rPr>
              <w:t>Symbol</w:t>
            </w:r>
          </w:p>
        </w:tc>
        <w:tc>
          <w:tcPr>
            <w:tcW w:w="746" w:type="pct"/>
            <w:hideMark/>
          </w:tcPr>
          <w:p w14:paraId="1C14FBB5" w14:textId="77777777" w:rsidR="00332504" w:rsidRPr="00332504" w:rsidRDefault="00332504" w:rsidP="00332504">
            <w:pPr>
              <w:pStyle w:val="tablecelltight"/>
              <w:rPr>
                <w:b/>
                <w:bCs/>
              </w:rPr>
            </w:pPr>
            <w:r w:rsidRPr="00332504">
              <w:rPr>
                <w:b/>
                <w:bCs/>
              </w:rPr>
              <w:t>Symbol name</w:t>
            </w:r>
          </w:p>
        </w:tc>
        <w:tc>
          <w:tcPr>
            <w:tcW w:w="683" w:type="pct"/>
            <w:hideMark/>
          </w:tcPr>
          <w:p w14:paraId="6C090FB7" w14:textId="77777777" w:rsidR="00332504" w:rsidRPr="00332504" w:rsidRDefault="00332504" w:rsidP="00332504">
            <w:pPr>
              <w:pStyle w:val="tablecelltight"/>
              <w:rPr>
                <w:b/>
                <w:bCs/>
              </w:rPr>
            </w:pPr>
            <w:r w:rsidRPr="00332504">
              <w:rPr>
                <w:b/>
                <w:bCs/>
              </w:rPr>
              <w:t>Meaning</w:t>
            </w:r>
          </w:p>
        </w:tc>
        <w:tc>
          <w:tcPr>
            <w:tcW w:w="3092" w:type="pct"/>
            <w:hideMark/>
          </w:tcPr>
          <w:p w14:paraId="32ACCBD4" w14:textId="77777777" w:rsidR="00332504" w:rsidRPr="00332504" w:rsidRDefault="00332504" w:rsidP="00332504">
            <w:pPr>
              <w:pStyle w:val="tablecelltight"/>
              <w:rPr>
                <w:b/>
                <w:bCs/>
              </w:rPr>
            </w:pPr>
            <w:r w:rsidRPr="00332504">
              <w:rPr>
                <w:b/>
                <w:bCs/>
              </w:rPr>
              <w:t>Example</w:t>
            </w:r>
          </w:p>
        </w:tc>
      </w:tr>
      <w:tr w:rsidR="00332504" w:rsidRPr="00332504" w14:paraId="66AFAD4A" w14:textId="77777777" w:rsidTr="00332504">
        <w:tc>
          <w:tcPr>
            <w:tcW w:w="479" w:type="pct"/>
            <w:hideMark/>
          </w:tcPr>
          <w:p w14:paraId="686782FD" w14:textId="77777777" w:rsidR="00332504" w:rsidRPr="00332504" w:rsidRDefault="00332504" w:rsidP="00332504">
            <w:pPr>
              <w:pStyle w:val="tablecelltight"/>
            </w:pPr>
            <w:r w:rsidRPr="00332504">
              <w:t>+</w:t>
            </w:r>
          </w:p>
        </w:tc>
        <w:tc>
          <w:tcPr>
            <w:tcW w:w="746" w:type="pct"/>
            <w:hideMark/>
          </w:tcPr>
          <w:p w14:paraId="66192010" w14:textId="77777777" w:rsidR="00332504" w:rsidRPr="00332504" w:rsidRDefault="00332504" w:rsidP="00332504">
            <w:pPr>
              <w:pStyle w:val="tablecelltight"/>
            </w:pPr>
            <w:hyperlink r:id="rId7" w:tooltip="Plus and minus signs" w:history="1">
              <w:r w:rsidRPr="00332504">
                <w:t>plus</w:t>
              </w:r>
            </w:hyperlink>
          </w:p>
        </w:tc>
        <w:tc>
          <w:tcPr>
            <w:tcW w:w="683" w:type="pct"/>
            <w:hideMark/>
          </w:tcPr>
          <w:p w14:paraId="6CF00530" w14:textId="77777777" w:rsidR="00332504" w:rsidRPr="00332504" w:rsidRDefault="00332504" w:rsidP="00332504">
            <w:pPr>
              <w:pStyle w:val="tablecelltight"/>
            </w:pPr>
            <w:r w:rsidRPr="00332504">
              <w:t>coordination, addition</w:t>
            </w:r>
          </w:p>
        </w:tc>
        <w:tc>
          <w:tcPr>
            <w:tcW w:w="3092" w:type="pct"/>
            <w:hideMark/>
          </w:tcPr>
          <w:p w14:paraId="4F03FA8C" w14:textId="77777777" w:rsidR="00332504" w:rsidRPr="00332504" w:rsidRDefault="00332504" w:rsidP="00332504">
            <w:pPr>
              <w:pStyle w:val="tablecelltight"/>
            </w:pPr>
            <w:r w:rsidRPr="00332504">
              <w:t>e.g. 59+636 </w:t>
            </w:r>
            <w:hyperlink r:id="rId8" w:tooltip="Zoology" w:history="1">
              <w:r w:rsidRPr="00332504">
                <w:t>zoology</w:t>
              </w:r>
            </w:hyperlink>
            <w:r w:rsidRPr="00332504">
              <w:t> and </w:t>
            </w:r>
            <w:hyperlink r:id="rId9" w:tooltip="Animal breeding" w:history="1">
              <w:r w:rsidRPr="00332504">
                <w:t>animal breeding</w:t>
              </w:r>
            </w:hyperlink>
          </w:p>
        </w:tc>
      </w:tr>
      <w:tr w:rsidR="00332504" w:rsidRPr="00332504" w14:paraId="7E7C2660" w14:textId="77777777" w:rsidTr="00332504">
        <w:tc>
          <w:tcPr>
            <w:tcW w:w="479" w:type="pct"/>
            <w:hideMark/>
          </w:tcPr>
          <w:p w14:paraId="7C97E751" w14:textId="77777777" w:rsidR="00332504" w:rsidRPr="00332504" w:rsidRDefault="00332504" w:rsidP="00332504">
            <w:pPr>
              <w:pStyle w:val="tablecelltight"/>
            </w:pPr>
            <w:r w:rsidRPr="00332504">
              <w:t>/</w:t>
            </w:r>
          </w:p>
        </w:tc>
        <w:tc>
          <w:tcPr>
            <w:tcW w:w="746" w:type="pct"/>
            <w:hideMark/>
          </w:tcPr>
          <w:p w14:paraId="6A91FCCB" w14:textId="77777777" w:rsidR="00332504" w:rsidRPr="00332504" w:rsidRDefault="00332504" w:rsidP="00332504">
            <w:pPr>
              <w:pStyle w:val="tablecelltight"/>
            </w:pPr>
            <w:hyperlink r:id="rId10" w:tooltip="Slash (punctuation)" w:history="1">
              <w:r w:rsidRPr="00332504">
                <w:t>stroke</w:t>
              </w:r>
            </w:hyperlink>
          </w:p>
        </w:tc>
        <w:tc>
          <w:tcPr>
            <w:tcW w:w="683" w:type="pct"/>
            <w:hideMark/>
          </w:tcPr>
          <w:p w14:paraId="7D9BE703" w14:textId="77777777" w:rsidR="00332504" w:rsidRPr="00332504" w:rsidRDefault="00332504" w:rsidP="00332504">
            <w:pPr>
              <w:pStyle w:val="tablecelltight"/>
            </w:pPr>
            <w:r w:rsidRPr="00332504">
              <w:t>consecutive extension</w:t>
            </w:r>
          </w:p>
        </w:tc>
        <w:tc>
          <w:tcPr>
            <w:tcW w:w="3092" w:type="pct"/>
            <w:hideMark/>
          </w:tcPr>
          <w:p w14:paraId="60FA542D" w14:textId="77777777" w:rsidR="00332504" w:rsidRPr="00332504" w:rsidRDefault="00332504" w:rsidP="00332504">
            <w:pPr>
              <w:pStyle w:val="tablecelltight"/>
            </w:pPr>
            <w:proofErr w:type="gramStart"/>
            <w:r w:rsidRPr="00332504">
              <w:t>e.g.</w:t>
            </w:r>
            <w:proofErr w:type="gramEnd"/>
            <w:r w:rsidRPr="00332504">
              <w:t xml:space="preserve"> 592/599 Systematic zoology (everything from 592 to 599 inclusive)</w:t>
            </w:r>
          </w:p>
        </w:tc>
      </w:tr>
      <w:tr w:rsidR="00332504" w:rsidRPr="00332504" w14:paraId="5EC7E304" w14:textId="77777777" w:rsidTr="00332504">
        <w:tc>
          <w:tcPr>
            <w:tcW w:w="479" w:type="pct"/>
            <w:hideMark/>
          </w:tcPr>
          <w:p w14:paraId="7BD91D85" w14:textId="77777777" w:rsidR="00332504" w:rsidRPr="00332504" w:rsidRDefault="00332504" w:rsidP="00332504">
            <w:pPr>
              <w:pStyle w:val="tablecelltight"/>
            </w:pPr>
            <w:r w:rsidRPr="00332504">
              <w:t>:</w:t>
            </w:r>
          </w:p>
        </w:tc>
        <w:tc>
          <w:tcPr>
            <w:tcW w:w="746" w:type="pct"/>
            <w:hideMark/>
          </w:tcPr>
          <w:p w14:paraId="534E5FD7" w14:textId="77777777" w:rsidR="00332504" w:rsidRPr="00332504" w:rsidRDefault="00332504" w:rsidP="00332504">
            <w:pPr>
              <w:pStyle w:val="tablecelltight"/>
            </w:pPr>
            <w:hyperlink r:id="rId11" w:tooltip="Colon (punctuation)" w:history="1">
              <w:r w:rsidRPr="00332504">
                <w:t>colon</w:t>
              </w:r>
            </w:hyperlink>
          </w:p>
        </w:tc>
        <w:tc>
          <w:tcPr>
            <w:tcW w:w="683" w:type="pct"/>
            <w:hideMark/>
          </w:tcPr>
          <w:p w14:paraId="00BFA3EF" w14:textId="77777777" w:rsidR="00332504" w:rsidRPr="00332504" w:rsidRDefault="00332504" w:rsidP="00332504">
            <w:pPr>
              <w:pStyle w:val="tablecelltight"/>
            </w:pPr>
            <w:r w:rsidRPr="00332504">
              <w:t>relation</w:t>
            </w:r>
          </w:p>
        </w:tc>
        <w:tc>
          <w:tcPr>
            <w:tcW w:w="3092" w:type="pct"/>
            <w:hideMark/>
          </w:tcPr>
          <w:p w14:paraId="5300BFB8" w14:textId="77777777" w:rsidR="00332504" w:rsidRPr="00332504" w:rsidRDefault="00332504" w:rsidP="00332504">
            <w:pPr>
              <w:pStyle w:val="tablecelltight"/>
            </w:pPr>
            <w:r w:rsidRPr="00332504">
              <w:t>e.g. 17:7 Relation of </w:t>
            </w:r>
            <w:hyperlink r:id="rId12" w:tooltip="Ethics" w:history="1">
              <w:r w:rsidRPr="00332504">
                <w:t>ethics</w:t>
              </w:r>
            </w:hyperlink>
            <w:r w:rsidRPr="00332504">
              <w:t> to </w:t>
            </w:r>
            <w:hyperlink r:id="rId13" w:tooltip="Art" w:history="1">
              <w:r w:rsidRPr="00332504">
                <w:t>art</w:t>
              </w:r>
            </w:hyperlink>
          </w:p>
        </w:tc>
      </w:tr>
      <w:tr w:rsidR="00332504" w:rsidRPr="00332504" w14:paraId="5DFDE355" w14:textId="77777777" w:rsidTr="00332504">
        <w:tc>
          <w:tcPr>
            <w:tcW w:w="479" w:type="pct"/>
            <w:hideMark/>
          </w:tcPr>
          <w:p w14:paraId="355CE858" w14:textId="77777777" w:rsidR="00332504" w:rsidRPr="00332504" w:rsidRDefault="00332504" w:rsidP="00332504">
            <w:pPr>
              <w:pStyle w:val="tablecelltight"/>
            </w:pPr>
            <w:r w:rsidRPr="00332504">
              <w:t>[ ]</w:t>
            </w:r>
          </w:p>
        </w:tc>
        <w:tc>
          <w:tcPr>
            <w:tcW w:w="746" w:type="pct"/>
            <w:hideMark/>
          </w:tcPr>
          <w:p w14:paraId="484A5448" w14:textId="77777777" w:rsidR="00332504" w:rsidRPr="00332504" w:rsidRDefault="00332504" w:rsidP="00332504">
            <w:pPr>
              <w:pStyle w:val="tablecelltight"/>
            </w:pPr>
            <w:r w:rsidRPr="00332504">
              <w:t>square </w:t>
            </w:r>
            <w:hyperlink r:id="rId14" w:tooltip="Bracket" w:history="1">
              <w:r w:rsidRPr="00332504">
                <w:t>brackets</w:t>
              </w:r>
            </w:hyperlink>
          </w:p>
        </w:tc>
        <w:tc>
          <w:tcPr>
            <w:tcW w:w="683" w:type="pct"/>
            <w:hideMark/>
          </w:tcPr>
          <w:p w14:paraId="66901F9A" w14:textId="77777777" w:rsidR="00332504" w:rsidRPr="00332504" w:rsidRDefault="00332504" w:rsidP="00332504">
            <w:pPr>
              <w:pStyle w:val="tablecelltight"/>
            </w:pPr>
            <w:r w:rsidRPr="00332504">
              <w:t>subgrouping</w:t>
            </w:r>
          </w:p>
        </w:tc>
        <w:tc>
          <w:tcPr>
            <w:tcW w:w="3092" w:type="pct"/>
            <w:hideMark/>
          </w:tcPr>
          <w:p w14:paraId="421941CB" w14:textId="77777777" w:rsidR="00332504" w:rsidRPr="00332504" w:rsidRDefault="00332504" w:rsidP="00332504">
            <w:pPr>
              <w:pStyle w:val="tablecelltight"/>
            </w:pPr>
            <w:r w:rsidRPr="00332504">
              <w:t>e.g. 311:[622+669](485) </w:t>
            </w:r>
            <w:hyperlink r:id="rId15" w:tooltip="Statistics" w:history="1">
              <w:r w:rsidRPr="00332504">
                <w:t>statistics</w:t>
              </w:r>
            </w:hyperlink>
            <w:r w:rsidRPr="00332504">
              <w:t> of </w:t>
            </w:r>
            <w:hyperlink r:id="rId16" w:tooltip="Mining" w:history="1">
              <w:r w:rsidRPr="00332504">
                <w:t>mining</w:t>
              </w:r>
            </w:hyperlink>
            <w:r w:rsidRPr="00332504">
              <w:t> and </w:t>
            </w:r>
            <w:hyperlink r:id="rId17" w:tooltip="Metallurgy" w:history="1">
              <w:r w:rsidRPr="00332504">
                <w:t>metallurgy</w:t>
              </w:r>
            </w:hyperlink>
            <w:r w:rsidRPr="00332504">
              <w:t> in </w:t>
            </w:r>
            <w:hyperlink r:id="rId18" w:tooltip="Sweden" w:history="1">
              <w:r w:rsidRPr="00332504">
                <w:t>Sweden</w:t>
              </w:r>
            </w:hyperlink>
            <w:r w:rsidRPr="00332504">
              <w:t> (the auxiliary qualifiers 622+669 considered as a unit)</w:t>
            </w:r>
          </w:p>
        </w:tc>
      </w:tr>
      <w:tr w:rsidR="00332504" w:rsidRPr="00332504" w14:paraId="2E05E8FA" w14:textId="77777777" w:rsidTr="00332504">
        <w:tc>
          <w:tcPr>
            <w:tcW w:w="479" w:type="pct"/>
            <w:hideMark/>
          </w:tcPr>
          <w:p w14:paraId="700724DE" w14:textId="77777777" w:rsidR="00332504" w:rsidRPr="00332504" w:rsidRDefault="00332504" w:rsidP="00332504">
            <w:pPr>
              <w:pStyle w:val="tablecelltight"/>
            </w:pPr>
            <w:r w:rsidRPr="00332504">
              <w:t>*</w:t>
            </w:r>
          </w:p>
        </w:tc>
        <w:tc>
          <w:tcPr>
            <w:tcW w:w="746" w:type="pct"/>
            <w:hideMark/>
          </w:tcPr>
          <w:p w14:paraId="5D1E558D" w14:textId="77777777" w:rsidR="00332504" w:rsidRPr="00332504" w:rsidRDefault="00332504" w:rsidP="00332504">
            <w:pPr>
              <w:pStyle w:val="tablecelltight"/>
            </w:pPr>
            <w:r w:rsidRPr="00332504">
              <w:t>asterisk</w:t>
            </w:r>
          </w:p>
        </w:tc>
        <w:tc>
          <w:tcPr>
            <w:tcW w:w="683" w:type="pct"/>
            <w:hideMark/>
          </w:tcPr>
          <w:p w14:paraId="6FC4FAA1" w14:textId="77777777" w:rsidR="00332504" w:rsidRPr="00332504" w:rsidRDefault="00332504" w:rsidP="00332504">
            <w:pPr>
              <w:pStyle w:val="tablecelltight"/>
            </w:pPr>
            <w:r w:rsidRPr="00332504">
              <w:t>Introduces non-UDC notation</w:t>
            </w:r>
          </w:p>
        </w:tc>
        <w:tc>
          <w:tcPr>
            <w:tcW w:w="3092" w:type="pct"/>
            <w:hideMark/>
          </w:tcPr>
          <w:p w14:paraId="72CFEEB7" w14:textId="77777777" w:rsidR="00332504" w:rsidRPr="00332504" w:rsidRDefault="00332504" w:rsidP="00332504">
            <w:pPr>
              <w:pStyle w:val="tablecelltight"/>
            </w:pPr>
            <w:r w:rsidRPr="00332504">
              <w:t>e.g. 523.4*433 Planetology, minor planet Eros (</w:t>
            </w:r>
            <w:hyperlink r:id="rId19" w:tooltip="International Astronomical Union" w:history="1">
              <w:r w:rsidRPr="00332504">
                <w:t>IAU</w:t>
              </w:r>
            </w:hyperlink>
            <w:r w:rsidRPr="00332504">
              <w:t> authorized number after the asterisk)</w:t>
            </w:r>
          </w:p>
        </w:tc>
      </w:tr>
      <w:tr w:rsidR="00332504" w:rsidRPr="00332504" w14:paraId="15682087" w14:textId="77777777" w:rsidTr="00332504">
        <w:tc>
          <w:tcPr>
            <w:tcW w:w="479" w:type="pct"/>
            <w:hideMark/>
          </w:tcPr>
          <w:p w14:paraId="33C79A75" w14:textId="77777777" w:rsidR="00332504" w:rsidRPr="00332504" w:rsidRDefault="00332504" w:rsidP="00332504">
            <w:pPr>
              <w:pStyle w:val="tablecelltight"/>
            </w:pPr>
            <w:r w:rsidRPr="00332504">
              <w:t>A/Z</w:t>
            </w:r>
          </w:p>
        </w:tc>
        <w:tc>
          <w:tcPr>
            <w:tcW w:w="746" w:type="pct"/>
            <w:hideMark/>
          </w:tcPr>
          <w:p w14:paraId="0B7D59F7" w14:textId="77777777" w:rsidR="00332504" w:rsidRPr="00332504" w:rsidRDefault="00332504" w:rsidP="00332504">
            <w:pPr>
              <w:pStyle w:val="tablecelltight"/>
            </w:pPr>
            <w:r w:rsidRPr="00332504">
              <w:t>alphabetical extension</w:t>
            </w:r>
          </w:p>
        </w:tc>
        <w:tc>
          <w:tcPr>
            <w:tcW w:w="683" w:type="pct"/>
            <w:hideMark/>
          </w:tcPr>
          <w:p w14:paraId="62F11BF0" w14:textId="77777777" w:rsidR="00332504" w:rsidRPr="00332504" w:rsidRDefault="00332504" w:rsidP="00332504">
            <w:pPr>
              <w:pStyle w:val="tablecelltight"/>
            </w:pPr>
            <w:r w:rsidRPr="00332504">
              <w:t>Direct alphabetical specification</w:t>
            </w:r>
          </w:p>
        </w:tc>
        <w:tc>
          <w:tcPr>
            <w:tcW w:w="3092" w:type="pct"/>
            <w:hideMark/>
          </w:tcPr>
          <w:p w14:paraId="56C9C3C4" w14:textId="77777777" w:rsidR="00332504" w:rsidRPr="00332504" w:rsidRDefault="00332504" w:rsidP="00332504">
            <w:pPr>
              <w:pStyle w:val="tablecelltight"/>
            </w:pPr>
            <w:proofErr w:type="gramStart"/>
            <w:r w:rsidRPr="00332504">
              <w:t>e.g.</w:t>
            </w:r>
            <w:proofErr w:type="gramEnd"/>
            <w:r w:rsidRPr="00332504">
              <w:t xml:space="preserve"> 821.133.1MOL French literature, works of Molière</w:t>
            </w:r>
          </w:p>
        </w:tc>
      </w:tr>
    </w:tbl>
    <w:p w14:paraId="7C91FAC1" w14:textId="77777777" w:rsidR="00332504" w:rsidRDefault="00332504" w:rsidP="00FB4716">
      <w:pPr>
        <w:rPr>
          <w:b/>
          <w:bCs/>
        </w:rPr>
      </w:pPr>
    </w:p>
    <w:p w14:paraId="695C0518" w14:textId="3E632512" w:rsidR="00FB4716" w:rsidRPr="00FB4716" w:rsidRDefault="00FB4716" w:rsidP="00FB4716">
      <w:pPr>
        <w:rPr>
          <w:b/>
          <w:bCs/>
        </w:rPr>
      </w:pPr>
      <w:r w:rsidRPr="00FB4716">
        <w:rPr>
          <w:b/>
          <w:bCs/>
        </w:rPr>
        <w:t>0 </w:t>
      </w:r>
      <w:hyperlink r:id="rId20" w:tooltip="Outline of science" w:history="1">
        <w:r w:rsidRPr="00FB4716">
          <w:rPr>
            <w:rStyle w:val="Hyperlink"/>
            <w:b/>
            <w:bCs/>
          </w:rPr>
          <w:t>Science</w:t>
        </w:r>
      </w:hyperlink>
      <w:r w:rsidRPr="00FB4716">
        <w:rPr>
          <w:b/>
          <w:bCs/>
        </w:rPr>
        <w:t> and </w:t>
      </w:r>
      <w:hyperlink r:id="rId21" w:tooltip="Outline of knowledge" w:history="1">
        <w:r w:rsidRPr="00FB4716">
          <w:rPr>
            <w:rStyle w:val="Hyperlink"/>
            <w:b/>
            <w:bCs/>
          </w:rPr>
          <w:t>knowledge</w:t>
        </w:r>
      </w:hyperlink>
      <w:r w:rsidRPr="00FB4716">
        <w:rPr>
          <w:b/>
          <w:bCs/>
        </w:rPr>
        <w:t>. Organization. </w:t>
      </w:r>
      <w:hyperlink r:id="rId22" w:tooltip="Outline of computer science" w:history="1">
        <w:r w:rsidRPr="00FB4716">
          <w:rPr>
            <w:rStyle w:val="Hyperlink"/>
            <w:b/>
            <w:bCs/>
          </w:rPr>
          <w:t>Computer science</w:t>
        </w:r>
      </w:hyperlink>
      <w:r w:rsidRPr="00FB4716">
        <w:rPr>
          <w:b/>
          <w:bCs/>
        </w:rPr>
        <w:t>. Information. Documentation. Librarianship. Institution. Publications</w:t>
      </w:r>
    </w:p>
    <w:p w14:paraId="0A3C4C37" w14:textId="77777777" w:rsidR="00FB4716" w:rsidRPr="00FB4716" w:rsidRDefault="00FB4716" w:rsidP="00FB4716">
      <w:r w:rsidRPr="00FB4716">
        <w:t xml:space="preserve"> 00          Prolegomena. Fundamentals of knowledge and culture. Propaedeutics</w:t>
      </w:r>
    </w:p>
    <w:p w14:paraId="464497B9" w14:textId="77777777" w:rsidR="00FB4716" w:rsidRPr="00FB4716" w:rsidRDefault="00FB4716" w:rsidP="00FB4716">
      <w:r w:rsidRPr="00FB4716">
        <w:t xml:space="preserve"> 001         </w:t>
      </w:r>
      <w:hyperlink r:id="rId23" w:tooltip="Outline of science" w:history="1">
        <w:r w:rsidRPr="00FB4716">
          <w:rPr>
            <w:rStyle w:val="Hyperlink"/>
          </w:rPr>
          <w:t>Science</w:t>
        </w:r>
      </w:hyperlink>
      <w:r w:rsidRPr="00FB4716">
        <w:t xml:space="preserve"> and </w:t>
      </w:r>
      <w:hyperlink r:id="rId24" w:tooltip="Outline of knowledge" w:history="1">
        <w:r w:rsidRPr="00FB4716">
          <w:rPr>
            <w:rStyle w:val="Hyperlink"/>
          </w:rPr>
          <w:t>knowledge</w:t>
        </w:r>
      </w:hyperlink>
      <w:r w:rsidRPr="00FB4716">
        <w:t xml:space="preserve"> in general. Organization of intellectual work</w:t>
      </w:r>
    </w:p>
    <w:p w14:paraId="507D6175" w14:textId="77777777" w:rsidR="00FB4716" w:rsidRPr="00FB4716" w:rsidRDefault="00FB4716" w:rsidP="00FB4716">
      <w:r w:rsidRPr="00FB4716">
        <w:t xml:space="preserve"> 002         Documentation. Books. Writings. Authorship</w:t>
      </w:r>
    </w:p>
    <w:p w14:paraId="7510A9C1" w14:textId="77777777" w:rsidR="00FB4716" w:rsidRPr="00FB4716" w:rsidRDefault="00FB4716" w:rsidP="00FB4716">
      <w:r w:rsidRPr="00FB4716">
        <w:t xml:space="preserve"> 003         Writing systems and scripts</w:t>
      </w:r>
    </w:p>
    <w:p w14:paraId="1B4D52AB" w14:textId="77777777" w:rsidR="00FB4716" w:rsidRPr="00FB4716" w:rsidRDefault="00FB4716" w:rsidP="00FB4716">
      <w:r w:rsidRPr="00FB4716">
        <w:t xml:space="preserve"> 004         </w:t>
      </w:r>
      <w:hyperlink r:id="rId25" w:tooltip="Outline of computer science" w:history="1">
        <w:r w:rsidRPr="00FB4716">
          <w:rPr>
            <w:rStyle w:val="Hyperlink"/>
          </w:rPr>
          <w:t>Computer science</w:t>
        </w:r>
      </w:hyperlink>
      <w:r w:rsidRPr="00FB4716">
        <w:t xml:space="preserve"> and technology. Computing</w:t>
      </w:r>
    </w:p>
    <w:p w14:paraId="00691FD9" w14:textId="77777777" w:rsidR="00FB4716" w:rsidRPr="00FB4716" w:rsidRDefault="00FB4716" w:rsidP="00FB4716">
      <w:r w:rsidRPr="00FB4716">
        <w:t xml:space="preserve"> 004.2       Computer architecture</w:t>
      </w:r>
    </w:p>
    <w:p w14:paraId="5BF7845F" w14:textId="77777777" w:rsidR="00FB4716" w:rsidRPr="00FB4716" w:rsidRDefault="00FB4716" w:rsidP="00FB4716">
      <w:r w:rsidRPr="00FB4716">
        <w:t xml:space="preserve"> 004.3       Computer hardware</w:t>
      </w:r>
    </w:p>
    <w:p w14:paraId="419E27B9" w14:textId="77777777" w:rsidR="00FB4716" w:rsidRPr="00FB4716" w:rsidRDefault="00FB4716" w:rsidP="00FB4716">
      <w:r w:rsidRPr="00FB4716">
        <w:t xml:space="preserve"> 004.4       </w:t>
      </w:r>
      <w:hyperlink r:id="rId26" w:tooltip="Software" w:history="1">
        <w:r w:rsidRPr="00FB4716">
          <w:rPr>
            <w:rStyle w:val="Hyperlink"/>
          </w:rPr>
          <w:t>Software</w:t>
        </w:r>
      </w:hyperlink>
    </w:p>
    <w:p w14:paraId="6B66CC0E" w14:textId="77777777" w:rsidR="00FB4716" w:rsidRPr="00FB4716" w:rsidRDefault="00FB4716" w:rsidP="00FB4716">
      <w:r w:rsidRPr="00FB4716">
        <w:t xml:space="preserve"> 004.5       Human-computer interaction</w:t>
      </w:r>
    </w:p>
    <w:p w14:paraId="61AF2BD8" w14:textId="77777777" w:rsidR="00FB4716" w:rsidRPr="00FB4716" w:rsidRDefault="00FB4716" w:rsidP="00FB4716">
      <w:r w:rsidRPr="00FB4716">
        <w:t xml:space="preserve"> 004.6       Data</w:t>
      </w:r>
    </w:p>
    <w:p w14:paraId="1831F9ED" w14:textId="77777777" w:rsidR="00FB4716" w:rsidRPr="00FB4716" w:rsidRDefault="00FB4716" w:rsidP="00FB4716">
      <w:r w:rsidRPr="00FB4716">
        <w:t xml:space="preserve"> 004.7       Computer communication</w:t>
      </w:r>
    </w:p>
    <w:p w14:paraId="504DC79F" w14:textId="77777777" w:rsidR="00FB4716" w:rsidRPr="00FB4716" w:rsidRDefault="00FB4716" w:rsidP="00FB4716">
      <w:r w:rsidRPr="00FB4716">
        <w:t xml:space="preserve"> 004.8       </w:t>
      </w:r>
      <w:hyperlink r:id="rId27" w:tooltip="Outline of artificial intelligence" w:history="1">
        <w:r w:rsidRPr="00FB4716">
          <w:rPr>
            <w:rStyle w:val="Hyperlink"/>
          </w:rPr>
          <w:t>Artificial intelligence</w:t>
        </w:r>
      </w:hyperlink>
    </w:p>
    <w:p w14:paraId="52F00663" w14:textId="77777777" w:rsidR="00FB4716" w:rsidRPr="00FB4716" w:rsidRDefault="00FB4716" w:rsidP="00FB4716">
      <w:r w:rsidRPr="00FB4716">
        <w:t xml:space="preserve"> 004.9       Application-oriented computer-based techniques</w:t>
      </w:r>
    </w:p>
    <w:p w14:paraId="5D31E5D2" w14:textId="77777777" w:rsidR="00FB4716" w:rsidRPr="00FB4716" w:rsidRDefault="00FB4716" w:rsidP="00FB4716">
      <w:r w:rsidRPr="00FB4716">
        <w:t xml:space="preserve"> 005         </w:t>
      </w:r>
      <w:hyperlink r:id="rId28" w:tooltip="Outline of business management" w:history="1">
        <w:r w:rsidRPr="00FB4716">
          <w:rPr>
            <w:rStyle w:val="Hyperlink"/>
          </w:rPr>
          <w:t>Management</w:t>
        </w:r>
      </w:hyperlink>
    </w:p>
    <w:p w14:paraId="5E4A8BAB" w14:textId="77777777" w:rsidR="00FB4716" w:rsidRPr="00FB4716" w:rsidRDefault="00FB4716" w:rsidP="00FB4716">
      <w:r w:rsidRPr="00FB4716">
        <w:t xml:space="preserve"> 005.1       Management Theory</w:t>
      </w:r>
    </w:p>
    <w:p w14:paraId="6CDD0BEA" w14:textId="77777777" w:rsidR="00FB4716" w:rsidRPr="00FB4716" w:rsidRDefault="00FB4716" w:rsidP="00FB4716">
      <w:r w:rsidRPr="00FB4716">
        <w:t xml:space="preserve"> 005.2       Management agents. Mechanisms. Measures</w:t>
      </w:r>
    </w:p>
    <w:p w14:paraId="771F0651" w14:textId="77777777" w:rsidR="00FB4716" w:rsidRPr="00FB4716" w:rsidRDefault="00FB4716" w:rsidP="00FB4716">
      <w:r w:rsidRPr="00FB4716">
        <w:t xml:space="preserve"> 005.3       Management activities</w:t>
      </w:r>
    </w:p>
    <w:p w14:paraId="7C424A6E" w14:textId="77777777" w:rsidR="00FB4716" w:rsidRPr="00FB4716" w:rsidRDefault="00FB4716" w:rsidP="00FB4716">
      <w:r w:rsidRPr="00FB4716">
        <w:t xml:space="preserve"> 005.5       Management operations. Direction</w:t>
      </w:r>
    </w:p>
    <w:p w14:paraId="162E6BA7" w14:textId="77777777" w:rsidR="00FB4716" w:rsidRPr="00FB4716" w:rsidRDefault="00FB4716" w:rsidP="00FB4716">
      <w:r w:rsidRPr="00FB4716">
        <w:t xml:space="preserve"> 005.6       Quality management. Total quality management (TQM)</w:t>
      </w:r>
    </w:p>
    <w:p w14:paraId="0DE4ABBB" w14:textId="77777777" w:rsidR="00FB4716" w:rsidRPr="00FB4716" w:rsidRDefault="00FB4716" w:rsidP="00FB4716">
      <w:r w:rsidRPr="00FB4716">
        <w:t xml:space="preserve"> 005.7       Organizational management (OM)</w:t>
      </w:r>
    </w:p>
    <w:p w14:paraId="189CD20B" w14:textId="77777777" w:rsidR="00FB4716" w:rsidRPr="00FB4716" w:rsidRDefault="00FB4716" w:rsidP="00FB4716">
      <w:r w:rsidRPr="00FB4716">
        <w:t xml:space="preserve"> 005.9       Fields of management</w:t>
      </w:r>
    </w:p>
    <w:p w14:paraId="5332B0CF" w14:textId="77777777" w:rsidR="00FB4716" w:rsidRPr="00FB4716" w:rsidRDefault="00FB4716" w:rsidP="00FB4716">
      <w:r w:rsidRPr="00FB4716">
        <w:t xml:space="preserve"> 005.92      Records management</w:t>
      </w:r>
    </w:p>
    <w:p w14:paraId="5AB5D39C" w14:textId="77777777" w:rsidR="00FB4716" w:rsidRPr="00FB4716" w:rsidRDefault="00FB4716" w:rsidP="00FB4716">
      <w:r w:rsidRPr="00FB4716">
        <w:t xml:space="preserve"> 005.93      Plant management. Physical resources management</w:t>
      </w:r>
    </w:p>
    <w:p w14:paraId="0C83DC6B" w14:textId="77777777" w:rsidR="00FB4716" w:rsidRPr="00FB4716" w:rsidRDefault="00FB4716" w:rsidP="00FB4716">
      <w:r w:rsidRPr="00FB4716">
        <w:t xml:space="preserve"> 005.94      Knowledge management</w:t>
      </w:r>
    </w:p>
    <w:p w14:paraId="39ABB90E" w14:textId="77777777" w:rsidR="00FB4716" w:rsidRPr="00FB4716" w:rsidRDefault="00FB4716" w:rsidP="00FB4716">
      <w:r w:rsidRPr="00FB4716">
        <w:t xml:space="preserve"> 005.95/.</w:t>
      </w:r>
      <w:proofErr w:type="gramStart"/>
      <w:r w:rsidRPr="00FB4716">
        <w:t>96  Personnel</w:t>
      </w:r>
      <w:proofErr w:type="gramEnd"/>
      <w:r w:rsidRPr="00FB4716">
        <w:t xml:space="preserve"> management. Human Resources management</w:t>
      </w:r>
    </w:p>
    <w:p w14:paraId="0BE7332B" w14:textId="77777777" w:rsidR="00FB4716" w:rsidRPr="00FB4716" w:rsidRDefault="00FB4716" w:rsidP="00FB4716">
      <w:r w:rsidRPr="00FB4716">
        <w:t xml:space="preserve"> 006         Standardization of products, operations, weights, </w:t>
      </w:r>
      <w:proofErr w:type="gramStart"/>
      <w:r w:rsidRPr="00FB4716">
        <w:t>measures</w:t>
      </w:r>
      <w:proofErr w:type="gramEnd"/>
      <w:r w:rsidRPr="00FB4716">
        <w:t xml:space="preserve"> and time</w:t>
      </w:r>
    </w:p>
    <w:p w14:paraId="3FA2AD5F" w14:textId="77777777" w:rsidR="00FB4716" w:rsidRPr="00FB4716" w:rsidRDefault="00FB4716" w:rsidP="00FB4716">
      <w:r w:rsidRPr="00FB4716">
        <w:lastRenderedPageBreak/>
        <w:t xml:space="preserve"> 007         Activity and organizing. Information. Communication and control theory generally (cybernetics)</w:t>
      </w:r>
    </w:p>
    <w:p w14:paraId="5EE1EA8E" w14:textId="77777777" w:rsidR="00FB4716" w:rsidRPr="00FB4716" w:rsidRDefault="00FB4716" w:rsidP="00FB4716">
      <w:r w:rsidRPr="00FB4716">
        <w:t xml:space="preserve"> 008         Civilization. </w:t>
      </w:r>
      <w:hyperlink r:id="rId29" w:tooltip="Outline of culture" w:history="1">
        <w:r w:rsidRPr="00FB4716">
          <w:rPr>
            <w:rStyle w:val="Hyperlink"/>
          </w:rPr>
          <w:t>Culture</w:t>
        </w:r>
      </w:hyperlink>
      <w:r w:rsidRPr="00FB4716">
        <w:t xml:space="preserve">. Progress   </w:t>
      </w:r>
    </w:p>
    <w:p w14:paraId="1BF029A6" w14:textId="77777777" w:rsidR="00FB4716" w:rsidRPr="00FB4716" w:rsidRDefault="00FB4716" w:rsidP="00FB4716">
      <w:r w:rsidRPr="00FB4716">
        <w:t xml:space="preserve"> 01          Bibliography and bibliographies. Catalogues</w:t>
      </w:r>
    </w:p>
    <w:p w14:paraId="677A7389" w14:textId="77777777" w:rsidR="00FB4716" w:rsidRPr="00FB4716" w:rsidRDefault="00FB4716" w:rsidP="00FB4716">
      <w:r w:rsidRPr="00FB4716">
        <w:t xml:space="preserve"> 02          Librarianship</w:t>
      </w:r>
    </w:p>
    <w:p w14:paraId="5FAF2B61" w14:textId="77777777" w:rsidR="00FB4716" w:rsidRPr="00FB4716" w:rsidRDefault="00FB4716" w:rsidP="00FB4716">
      <w:r w:rsidRPr="00FB4716">
        <w:t xml:space="preserve"> 030         General reference works (as subject)</w:t>
      </w:r>
    </w:p>
    <w:p w14:paraId="5E20158F" w14:textId="77777777" w:rsidR="00FB4716" w:rsidRPr="00FB4716" w:rsidRDefault="00FB4716" w:rsidP="00FB4716">
      <w:r w:rsidRPr="00FB4716">
        <w:t xml:space="preserve"> 050         Serial publications, periodicals (as subject)</w:t>
      </w:r>
    </w:p>
    <w:p w14:paraId="0FE7E951" w14:textId="77777777" w:rsidR="00FB4716" w:rsidRPr="00FB4716" w:rsidRDefault="00FB4716" w:rsidP="00FB4716">
      <w:r w:rsidRPr="00FB4716">
        <w:t xml:space="preserve"> 06          Organizations of a general nature</w:t>
      </w:r>
    </w:p>
    <w:p w14:paraId="4EEE7E26" w14:textId="77777777" w:rsidR="00FB4716" w:rsidRPr="00FB4716" w:rsidRDefault="00FB4716" w:rsidP="00FB4716">
      <w:r w:rsidRPr="00FB4716">
        <w:t xml:space="preserve"> 069         Museums</w:t>
      </w:r>
    </w:p>
    <w:p w14:paraId="2E6A5AB6" w14:textId="77777777" w:rsidR="00FB4716" w:rsidRPr="00FB4716" w:rsidRDefault="00FB4716" w:rsidP="00FB4716">
      <w:r w:rsidRPr="00FB4716">
        <w:t xml:space="preserve"> 070         Newspapers (as subject). The Press. Outline of </w:t>
      </w:r>
      <w:hyperlink r:id="rId30" w:tooltip="Journalism" w:history="1">
        <w:r w:rsidRPr="00FB4716">
          <w:rPr>
            <w:rStyle w:val="Hyperlink"/>
          </w:rPr>
          <w:t>journalism</w:t>
        </w:r>
      </w:hyperlink>
    </w:p>
    <w:p w14:paraId="4126C8F7" w14:textId="77777777" w:rsidR="00FB4716" w:rsidRPr="00FB4716" w:rsidRDefault="00FB4716" w:rsidP="00FB4716">
      <w:r w:rsidRPr="00FB4716">
        <w:t xml:space="preserve"> 08          Polygraphies. Collective works (as subject)</w:t>
      </w:r>
    </w:p>
    <w:p w14:paraId="07F88533" w14:textId="77777777" w:rsidR="00FB4716" w:rsidRPr="00FB4716" w:rsidRDefault="00FB4716" w:rsidP="00FB4716">
      <w:r w:rsidRPr="00FB4716">
        <w:t xml:space="preserve"> 09          Manuscripts. Rare and remarkable works (as subject)</w:t>
      </w:r>
    </w:p>
    <w:p w14:paraId="641AA45B" w14:textId="209B9405" w:rsidR="00FB4716" w:rsidRPr="00FB4716" w:rsidRDefault="00FB4716" w:rsidP="00FB4716">
      <w:pPr>
        <w:rPr>
          <w:b/>
          <w:bCs/>
        </w:rPr>
      </w:pPr>
      <w:r w:rsidRPr="00FB4716">
        <w:rPr>
          <w:b/>
          <w:bCs/>
        </w:rPr>
        <w:t>1 </w:t>
      </w:r>
      <w:hyperlink r:id="rId31" w:tooltip="Outline of philosophy" w:history="1">
        <w:r w:rsidRPr="00FB4716">
          <w:rPr>
            <w:rStyle w:val="Hyperlink"/>
            <w:b/>
            <w:bCs/>
          </w:rPr>
          <w:t>Philosophy</w:t>
        </w:r>
      </w:hyperlink>
      <w:r w:rsidRPr="00FB4716">
        <w:rPr>
          <w:b/>
          <w:bCs/>
        </w:rPr>
        <w:t>. </w:t>
      </w:r>
      <w:hyperlink r:id="rId32" w:tooltip="Outline of psychology" w:history="1">
        <w:r w:rsidRPr="00FB4716">
          <w:rPr>
            <w:rStyle w:val="Hyperlink"/>
            <w:b/>
            <w:bCs/>
          </w:rPr>
          <w:t>Psychology</w:t>
        </w:r>
      </w:hyperlink>
    </w:p>
    <w:p w14:paraId="6D20250D" w14:textId="77777777" w:rsidR="00FB4716" w:rsidRPr="00FB4716" w:rsidRDefault="00FB4716" w:rsidP="00FB4716">
      <w:r w:rsidRPr="00FB4716">
        <w:t xml:space="preserve"> 101        Nature and role of philosophy</w:t>
      </w:r>
    </w:p>
    <w:p w14:paraId="053A5671" w14:textId="77777777" w:rsidR="00FB4716" w:rsidRPr="00FB4716" w:rsidRDefault="00FB4716" w:rsidP="00FB4716">
      <w:r w:rsidRPr="00FB4716">
        <w:t xml:space="preserve"> 11         Metaphysics</w:t>
      </w:r>
    </w:p>
    <w:p w14:paraId="2A12E420" w14:textId="77777777" w:rsidR="00FB4716" w:rsidRPr="00FB4716" w:rsidRDefault="00FB4716" w:rsidP="00FB4716">
      <w:r w:rsidRPr="00FB4716">
        <w:t xml:space="preserve"> 111        General metaphysics. Ontology</w:t>
      </w:r>
    </w:p>
    <w:p w14:paraId="31C66682" w14:textId="77777777" w:rsidR="00FB4716" w:rsidRPr="00FB4716" w:rsidRDefault="00FB4716" w:rsidP="00FB4716">
      <w:r w:rsidRPr="00FB4716">
        <w:t xml:space="preserve"> 122/129    Special Metaphysics</w:t>
      </w:r>
    </w:p>
    <w:p w14:paraId="23575CA0" w14:textId="77777777" w:rsidR="00FB4716" w:rsidRPr="00FB4716" w:rsidRDefault="00FB4716" w:rsidP="00FB4716">
      <w:r w:rsidRPr="00FB4716">
        <w:t xml:space="preserve"> 13         Philosophy of mind and spirit. Metaphysics of spiritual life</w:t>
      </w:r>
    </w:p>
    <w:p w14:paraId="69891FF8" w14:textId="77777777" w:rsidR="00FB4716" w:rsidRPr="00FB4716" w:rsidRDefault="00FB4716" w:rsidP="00FB4716">
      <w:r w:rsidRPr="00FB4716">
        <w:t xml:space="preserve"> 14         Philosophical systems and points of view</w:t>
      </w:r>
    </w:p>
    <w:p w14:paraId="4C9C4FA0" w14:textId="77777777" w:rsidR="00FB4716" w:rsidRPr="00FB4716" w:rsidRDefault="00FB4716" w:rsidP="00FB4716">
      <w:r w:rsidRPr="00FB4716">
        <w:t xml:space="preserve"> 141        </w:t>
      </w:r>
      <w:proofErr w:type="gramStart"/>
      <w:r w:rsidRPr="00FB4716">
        <w:t>Kinds  of</w:t>
      </w:r>
      <w:proofErr w:type="gramEnd"/>
      <w:r w:rsidRPr="00FB4716">
        <w:t xml:space="preserve"> viewpoint. Including:  Monism. </w:t>
      </w:r>
      <w:r w:rsidRPr="00FB4716">
        <w:rPr>
          <w:lang w:val="pt-BR"/>
        </w:rPr>
        <w:t xml:space="preserve">Dualism. Pluralism. Ontological Materialism. Metaphysical Idealism. </w:t>
      </w:r>
      <w:r w:rsidRPr="00FB4716">
        <w:t>Platonism, etc.</w:t>
      </w:r>
    </w:p>
    <w:p w14:paraId="23A7817F" w14:textId="77777777" w:rsidR="00FB4716" w:rsidRPr="00FB4716" w:rsidRDefault="00FB4716" w:rsidP="00FB4716">
      <w:r w:rsidRPr="00FB4716">
        <w:t xml:space="preserve"> 159.9      </w:t>
      </w:r>
      <w:hyperlink r:id="rId33" w:tooltip="Outline of psychology" w:history="1">
        <w:r w:rsidRPr="00FB4716">
          <w:rPr>
            <w:rStyle w:val="Hyperlink"/>
          </w:rPr>
          <w:t>Psychology</w:t>
        </w:r>
      </w:hyperlink>
    </w:p>
    <w:p w14:paraId="6C1FACD7" w14:textId="77777777" w:rsidR="00FB4716" w:rsidRPr="00FB4716" w:rsidRDefault="00FB4716" w:rsidP="00FB4716">
      <w:r w:rsidRPr="00FB4716">
        <w:t xml:space="preserve"> 159.91     Psychophysiology (physiological psychology). Mental physiology</w:t>
      </w:r>
    </w:p>
    <w:p w14:paraId="1636ADCB" w14:textId="77777777" w:rsidR="00FB4716" w:rsidRPr="00FB4716" w:rsidRDefault="00FB4716" w:rsidP="00FB4716">
      <w:r w:rsidRPr="00FB4716">
        <w:t xml:space="preserve"> 159.92     Mental development and capacity. Comparative psychology</w:t>
      </w:r>
    </w:p>
    <w:p w14:paraId="4AB5F79F" w14:textId="77777777" w:rsidR="00FB4716" w:rsidRPr="00FB4716" w:rsidRDefault="00FB4716" w:rsidP="00FB4716">
      <w:r w:rsidRPr="00FB4716">
        <w:t xml:space="preserve"> 159.93     Sensation. Sensory perception</w:t>
      </w:r>
    </w:p>
    <w:p w14:paraId="41E9756A" w14:textId="77777777" w:rsidR="00FB4716" w:rsidRPr="00FB4716" w:rsidRDefault="00FB4716" w:rsidP="00FB4716">
      <w:r w:rsidRPr="00FB4716">
        <w:t xml:space="preserve"> 159.94     Executive functions</w:t>
      </w:r>
    </w:p>
    <w:p w14:paraId="344A3781" w14:textId="77777777" w:rsidR="00FB4716" w:rsidRPr="00FB4716" w:rsidRDefault="00FB4716" w:rsidP="00FB4716">
      <w:r w:rsidRPr="00FB4716">
        <w:t xml:space="preserve"> 159.95     Higher mental processes</w:t>
      </w:r>
    </w:p>
    <w:p w14:paraId="1E401B18" w14:textId="77777777" w:rsidR="00FB4716" w:rsidRPr="00FB4716" w:rsidRDefault="00FB4716" w:rsidP="00FB4716">
      <w:r w:rsidRPr="00FB4716">
        <w:t xml:space="preserve"> 159.96     Special mental states and processes</w:t>
      </w:r>
    </w:p>
    <w:p w14:paraId="1C5C2949" w14:textId="77777777" w:rsidR="00FB4716" w:rsidRPr="00FB4716" w:rsidRDefault="00FB4716" w:rsidP="00FB4716">
      <w:r w:rsidRPr="00FB4716">
        <w:t xml:space="preserve"> 159.97     Abnormal psychology</w:t>
      </w:r>
    </w:p>
    <w:p w14:paraId="16A88687" w14:textId="77777777" w:rsidR="00FB4716" w:rsidRPr="00FB4716" w:rsidRDefault="00FB4716" w:rsidP="00FB4716">
      <w:r w:rsidRPr="00FB4716">
        <w:t xml:space="preserve"> 159.98     Applied psychology (psychotechnology) in general</w:t>
      </w:r>
    </w:p>
    <w:p w14:paraId="5A3D9493" w14:textId="77777777" w:rsidR="00FB4716" w:rsidRPr="00FB4716" w:rsidRDefault="00FB4716" w:rsidP="00FB4716">
      <w:r w:rsidRPr="00FB4716">
        <w:t xml:space="preserve"> 16         </w:t>
      </w:r>
      <w:hyperlink r:id="rId34" w:tooltip="Outline of logic" w:history="1">
        <w:r w:rsidRPr="00FB4716">
          <w:rPr>
            <w:rStyle w:val="Hyperlink"/>
          </w:rPr>
          <w:t>Logic</w:t>
        </w:r>
      </w:hyperlink>
      <w:r w:rsidRPr="00FB4716">
        <w:t xml:space="preserve">. </w:t>
      </w:r>
      <w:hyperlink r:id="rId35" w:tooltip="Outline of epistemology" w:history="1">
        <w:r w:rsidRPr="00FB4716">
          <w:rPr>
            <w:rStyle w:val="Hyperlink"/>
          </w:rPr>
          <w:t>Epistemology</w:t>
        </w:r>
      </w:hyperlink>
      <w:r w:rsidRPr="00FB4716">
        <w:t>. Theory of knowledge. Methodology of logic</w:t>
      </w:r>
    </w:p>
    <w:p w14:paraId="0779B9B3" w14:textId="77777777" w:rsidR="00FB4716" w:rsidRPr="00FB4716" w:rsidRDefault="00FB4716" w:rsidP="00FB4716">
      <w:r w:rsidRPr="00FB4716">
        <w:t xml:space="preserve"> 17         Moral philosophy. </w:t>
      </w:r>
      <w:hyperlink r:id="rId36" w:tooltip="Outline of ethics" w:history="1">
        <w:r w:rsidRPr="00FB4716">
          <w:rPr>
            <w:rStyle w:val="Hyperlink"/>
          </w:rPr>
          <w:t>Ethics</w:t>
        </w:r>
      </w:hyperlink>
      <w:r w:rsidRPr="00FB4716">
        <w:t>. Practical philosophy</w:t>
      </w:r>
    </w:p>
    <w:p w14:paraId="63D5C9E3" w14:textId="7EA9667D" w:rsidR="00FB4716" w:rsidRPr="00FB4716" w:rsidRDefault="00FB4716" w:rsidP="00FB4716">
      <w:pPr>
        <w:rPr>
          <w:b/>
          <w:bCs/>
        </w:rPr>
      </w:pPr>
      <w:r w:rsidRPr="00FB4716">
        <w:rPr>
          <w:b/>
          <w:bCs/>
        </w:rPr>
        <w:t>2 </w:t>
      </w:r>
      <w:hyperlink r:id="rId37" w:tooltip="Outline of religion" w:history="1">
        <w:r w:rsidRPr="00FB4716">
          <w:rPr>
            <w:rStyle w:val="Hyperlink"/>
            <w:b/>
            <w:bCs/>
          </w:rPr>
          <w:t>Religion</w:t>
        </w:r>
      </w:hyperlink>
      <w:r w:rsidRPr="00FB4716">
        <w:rPr>
          <w:b/>
          <w:bCs/>
        </w:rPr>
        <w:t>. </w:t>
      </w:r>
      <w:hyperlink r:id="rId38" w:tooltip="Outline of theology" w:history="1">
        <w:r w:rsidRPr="00FB4716">
          <w:rPr>
            <w:rStyle w:val="Hyperlink"/>
            <w:b/>
            <w:bCs/>
          </w:rPr>
          <w:t>Theology</w:t>
        </w:r>
      </w:hyperlink>
    </w:p>
    <w:p w14:paraId="1BAEFCB5" w14:textId="77777777" w:rsidR="00FB4716" w:rsidRPr="00FB4716" w:rsidRDefault="00FB4716" w:rsidP="00FB4716">
      <w:r w:rsidRPr="00FB4716">
        <w:t xml:space="preserve">The UDC tables for religion are fully faceted. Indicated in italics below, are special auxiliary numbers that can be used to express attributes (facets) of any specific faith. Any special number can be combined with any religion </w:t>
      </w:r>
      <w:proofErr w:type="gramStart"/>
      <w:r w:rsidRPr="00FB4716">
        <w:t>e.g.</w:t>
      </w:r>
      <w:proofErr w:type="gramEnd"/>
      <w:r w:rsidRPr="00FB4716">
        <w:t> </w:t>
      </w:r>
      <w:r w:rsidRPr="00FB4716">
        <w:rPr>
          <w:i/>
          <w:iCs/>
        </w:rPr>
        <w:t>-5 Worship</w:t>
      </w:r>
      <w:r w:rsidRPr="00FB4716">
        <w:t> can be used to express e.g. </w:t>
      </w:r>
      <w:r w:rsidRPr="00FB4716">
        <w:rPr>
          <w:i/>
          <w:iCs/>
        </w:rPr>
        <w:t>26-5 Worship in Judaism</w:t>
      </w:r>
      <w:r w:rsidRPr="00FB4716">
        <w:t>, </w:t>
      </w:r>
      <w:r w:rsidRPr="00FB4716">
        <w:rPr>
          <w:i/>
          <w:iCs/>
        </w:rPr>
        <w:t>27-5 Worship in Christianity</w:t>
      </w:r>
      <w:r w:rsidRPr="00FB4716">
        <w:t>, </w:t>
      </w:r>
      <w:r w:rsidRPr="00FB4716">
        <w:rPr>
          <w:i/>
          <w:iCs/>
        </w:rPr>
        <w:t>24-5 Worship in Buddhism</w:t>
      </w:r>
      <w:r w:rsidRPr="00FB4716">
        <w:t>. The complete special auxiliary tables contain around 2000 subdivisions of various attributes that can be attached to express various aspects of individual faiths to a great level of specificity allowing equal level of detail for every religion.</w:t>
      </w:r>
    </w:p>
    <w:p w14:paraId="23216D2B" w14:textId="77777777" w:rsidR="00FB4716" w:rsidRPr="00FB4716" w:rsidRDefault="00FB4716" w:rsidP="00FB4716">
      <w:r w:rsidRPr="00FB4716">
        <w:t xml:space="preserve"> </w:t>
      </w:r>
      <w:r w:rsidRPr="00FB4716">
        <w:rPr>
          <w:i/>
          <w:iCs/>
        </w:rPr>
        <w:t>2-1/-9</w:t>
      </w:r>
      <w:r w:rsidRPr="00FB4716">
        <w:rPr>
          <w:i/>
          <w:iCs/>
        </w:rPr>
        <w:tab/>
        <w:t>Special auxiliary subdivision for religion</w:t>
      </w:r>
    </w:p>
    <w:p w14:paraId="5465D40D" w14:textId="77777777" w:rsidR="00FB4716" w:rsidRPr="00FB4716" w:rsidRDefault="00FB4716" w:rsidP="00FB4716">
      <w:r w:rsidRPr="00FB4716">
        <w:t xml:space="preserve"> </w:t>
      </w:r>
      <w:r w:rsidRPr="00FB4716">
        <w:rPr>
          <w:i/>
          <w:iCs/>
        </w:rPr>
        <w:t>2-1</w:t>
      </w:r>
      <w:r w:rsidRPr="00FB4716">
        <w:rPr>
          <w:i/>
          <w:iCs/>
        </w:rPr>
        <w:tab/>
        <w:t>Theory and philosophy of religion. Nature of religion. Phenomenon of religion</w:t>
      </w:r>
    </w:p>
    <w:p w14:paraId="6184D0DC" w14:textId="77777777" w:rsidR="00FB4716" w:rsidRPr="00FB4716" w:rsidRDefault="00FB4716" w:rsidP="00FB4716">
      <w:r w:rsidRPr="00FB4716">
        <w:t xml:space="preserve"> </w:t>
      </w:r>
      <w:r w:rsidRPr="00FB4716">
        <w:rPr>
          <w:i/>
          <w:iCs/>
        </w:rPr>
        <w:t>2-2</w:t>
      </w:r>
      <w:r w:rsidRPr="00FB4716">
        <w:rPr>
          <w:i/>
          <w:iCs/>
        </w:rPr>
        <w:tab/>
      </w:r>
      <w:proofErr w:type="gramStart"/>
      <w:r w:rsidRPr="00FB4716">
        <w:rPr>
          <w:i/>
          <w:iCs/>
        </w:rPr>
        <w:t>Evidences</w:t>
      </w:r>
      <w:proofErr w:type="gramEnd"/>
      <w:r w:rsidRPr="00FB4716">
        <w:rPr>
          <w:i/>
          <w:iCs/>
        </w:rPr>
        <w:t xml:space="preserve"> of religion</w:t>
      </w:r>
    </w:p>
    <w:p w14:paraId="3F4D7578" w14:textId="77777777" w:rsidR="00FB4716" w:rsidRPr="00FB4716" w:rsidRDefault="00FB4716" w:rsidP="00FB4716">
      <w:r w:rsidRPr="00FB4716">
        <w:t xml:space="preserve"> </w:t>
      </w:r>
      <w:r w:rsidRPr="00FB4716">
        <w:rPr>
          <w:i/>
          <w:iCs/>
        </w:rPr>
        <w:t>2-3</w:t>
      </w:r>
      <w:r w:rsidRPr="00FB4716">
        <w:rPr>
          <w:i/>
          <w:iCs/>
        </w:rPr>
        <w:tab/>
        <w:t>Persons in religion</w:t>
      </w:r>
    </w:p>
    <w:p w14:paraId="19A04580" w14:textId="77777777" w:rsidR="00FB4716" w:rsidRPr="00FB4716" w:rsidRDefault="00FB4716" w:rsidP="00FB4716">
      <w:r w:rsidRPr="00FB4716">
        <w:t xml:space="preserve"> </w:t>
      </w:r>
      <w:r w:rsidRPr="00FB4716">
        <w:rPr>
          <w:i/>
          <w:iCs/>
        </w:rPr>
        <w:t>2-4</w:t>
      </w:r>
      <w:r w:rsidRPr="00FB4716">
        <w:rPr>
          <w:i/>
          <w:iCs/>
        </w:rPr>
        <w:tab/>
        <w:t>Religious activities. Religious practice</w:t>
      </w:r>
    </w:p>
    <w:p w14:paraId="34970F3A" w14:textId="77777777" w:rsidR="00FB4716" w:rsidRPr="00FB4716" w:rsidRDefault="00FB4716" w:rsidP="00FB4716">
      <w:r w:rsidRPr="00FB4716">
        <w:t xml:space="preserve"> </w:t>
      </w:r>
      <w:r w:rsidRPr="00FB4716">
        <w:rPr>
          <w:i/>
          <w:iCs/>
        </w:rPr>
        <w:t>2-5</w:t>
      </w:r>
      <w:r w:rsidRPr="00FB4716">
        <w:rPr>
          <w:i/>
          <w:iCs/>
        </w:rPr>
        <w:tab/>
        <w:t>Worship broadly. Cult. Rites and ceremonies</w:t>
      </w:r>
    </w:p>
    <w:p w14:paraId="222FE1BD" w14:textId="77777777" w:rsidR="00FB4716" w:rsidRPr="00FB4716" w:rsidRDefault="00FB4716" w:rsidP="00FB4716">
      <w:r w:rsidRPr="00FB4716">
        <w:t xml:space="preserve"> </w:t>
      </w:r>
      <w:r w:rsidRPr="00FB4716">
        <w:rPr>
          <w:i/>
          <w:iCs/>
        </w:rPr>
        <w:t>2-6</w:t>
      </w:r>
      <w:r w:rsidRPr="00FB4716">
        <w:rPr>
          <w:i/>
          <w:iCs/>
        </w:rPr>
        <w:tab/>
        <w:t>Processes in religion</w:t>
      </w:r>
    </w:p>
    <w:p w14:paraId="21F3D5F2" w14:textId="77777777" w:rsidR="00FB4716" w:rsidRPr="00FB4716" w:rsidRDefault="00FB4716" w:rsidP="00FB4716">
      <w:r w:rsidRPr="00FB4716">
        <w:t xml:space="preserve"> </w:t>
      </w:r>
      <w:r w:rsidRPr="00FB4716">
        <w:rPr>
          <w:i/>
          <w:iCs/>
        </w:rPr>
        <w:t>2-7</w:t>
      </w:r>
      <w:r w:rsidRPr="00FB4716">
        <w:rPr>
          <w:i/>
          <w:iCs/>
        </w:rPr>
        <w:tab/>
        <w:t>Religious organization and administration</w:t>
      </w:r>
    </w:p>
    <w:p w14:paraId="226366EE" w14:textId="77777777" w:rsidR="00FB4716" w:rsidRPr="00FB4716" w:rsidRDefault="00FB4716" w:rsidP="00FB4716">
      <w:r w:rsidRPr="00FB4716">
        <w:t xml:space="preserve"> </w:t>
      </w:r>
      <w:r w:rsidRPr="00FB4716">
        <w:rPr>
          <w:i/>
          <w:iCs/>
        </w:rPr>
        <w:t>2-8</w:t>
      </w:r>
      <w:r w:rsidRPr="00FB4716">
        <w:rPr>
          <w:i/>
          <w:iCs/>
        </w:rPr>
        <w:tab/>
        <w:t xml:space="preserve">Religions </w:t>
      </w:r>
      <w:proofErr w:type="spellStart"/>
      <w:r w:rsidRPr="00FB4716">
        <w:rPr>
          <w:i/>
          <w:iCs/>
        </w:rPr>
        <w:t>characterised</w:t>
      </w:r>
      <w:proofErr w:type="spellEnd"/>
      <w:r w:rsidRPr="00FB4716">
        <w:rPr>
          <w:i/>
          <w:iCs/>
        </w:rPr>
        <w:t xml:space="preserve"> by various properties</w:t>
      </w:r>
    </w:p>
    <w:p w14:paraId="5A706CE9" w14:textId="77777777" w:rsidR="00FB4716" w:rsidRPr="00FB4716" w:rsidRDefault="00FB4716" w:rsidP="00FB4716">
      <w:r w:rsidRPr="00FB4716">
        <w:t xml:space="preserve"> </w:t>
      </w:r>
      <w:r w:rsidRPr="00FB4716">
        <w:rPr>
          <w:i/>
          <w:iCs/>
        </w:rPr>
        <w:t>2-9</w:t>
      </w:r>
      <w:r w:rsidRPr="00FB4716">
        <w:rPr>
          <w:i/>
          <w:iCs/>
        </w:rPr>
        <w:tab/>
        <w:t xml:space="preserve">History of the faith, religion, </w:t>
      </w:r>
      <w:proofErr w:type="gramStart"/>
      <w:r w:rsidRPr="00FB4716">
        <w:rPr>
          <w:i/>
          <w:iCs/>
        </w:rPr>
        <w:t>denomination</w:t>
      </w:r>
      <w:proofErr w:type="gramEnd"/>
      <w:r w:rsidRPr="00FB4716">
        <w:rPr>
          <w:i/>
          <w:iCs/>
        </w:rPr>
        <w:t xml:space="preserve"> or church</w:t>
      </w:r>
    </w:p>
    <w:p w14:paraId="260F062E" w14:textId="77777777" w:rsidR="00FB4716" w:rsidRPr="00FB4716" w:rsidRDefault="00FB4716" w:rsidP="00FB4716">
      <w:r w:rsidRPr="00FB4716">
        <w:lastRenderedPageBreak/>
        <w:t xml:space="preserve"> 21/29</w:t>
      </w:r>
      <w:r w:rsidRPr="00FB4716">
        <w:tab/>
        <w:t>Religious systems. Religions and faiths</w:t>
      </w:r>
    </w:p>
    <w:p w14:paraId="296CDCE4" w14:textId="77777777" w:rsidR="00FB4716" w:rsidRPr="00FB4716" w:rsidRDefault="00FB4716" w:rsidP="00FB4716">
      <w:r w:rsidRPr="00FB4716">
        <w:t xml:space="preserve"> 21</w:t>
      </w:r>
      <w:r w:rsidRPr="00FB4716">
        <w:tab/>
        <w:t>Prehistoric and primitive religions</w:t>
      </w:r>
    </w:p>
    <w:p w14:paraId="5062E9EC" w14:textId="77777777" w:rsidR="00FB4716" w:rsidRPr="00FB4716" w:rsidRDefault="00FB4716" w:rsidP="00FB4716">
      <w:r w:rsidRPr="00FB4716">
        <w:t xml:space="preserve"> 22</w:t>
      </w:r>
      <w:r w:rsidRPr="00FB4716">
        <w:tab/>
        <w:t>Religions originating in the Far East</w:t>
      </w:r>
    </w:p>
    <w:p w14:paraId="7DB4ED6E" w14:textId="77777777" w:rsidR="00FB4716" w:rsidRPr="00FB4716" w:rsidRDefault="00FB4716" w:rsidP="00FB4716">
      <w:r w:rsidRPr="00FB4716">
        <w:t xml:space="preserve"> 23</w:t>
      </w:r>
      <w:r w:rsidRPr="00FB4716">
        <w:tab/>
        <w:t>Religions originating in Indian sub-continent. Hindu religion in the broad sense</w:t>
      </w:r>
    </w:p>
    <w:p w14:paraId="210587FA" w14:textId="77777777" w:rsidR="00FB4716" w:rsidRPr="00FB4716" w:rsidRDefault="00FB4716" w:rsidP="00FB4716">
      <w:r w:rsidRPr="00FB4716">
        <w:t xml:space="preserve"> 24</w:t>
      </w:r>
      <w:r w:rsidRPr="00FB4716">
        <w:tab/>
      </w:r>
      <w:hyperlink r:id="rId39" w:tooltip="Outline of Buddhism" w:history="1">
        <w:r w:rsidRPr="00FB4716">
          <w:rPr>
            <w:rStyle w:val="Hyperlink"/>
          </w:rPr>
          <w:t>Buddhism</w:t>
        </w:r>
      </w:hyperlink>
    </w:p>
    <w:p w14:paraId="6C3E54C3" w14:textId="77777777" w:rsidR="00FB4716" w:rsidRPr="00FB4716" w:rsidRDefault="00FB4716" w:rsidP="00FB4716">
      <w:r w:rsidRPr="00FB4716">
        <w:t xml:space="preserve"> 25</w:t>
      </w:r>
      <w:r w:rsidRPr="00FB4716">
        <w:tab/>
        <w:t>Religions of antiquity. Minor cults and religions</w:t>
      </w:r>
    </w:p>
    <w:p w14:paraId="2E46BFF7" w14:textId="77777777" w:rsidR="00FB4716" w:rsidRPr="00FB4716" w:rsidRDefault="00FB4716" w:rsidP="00FB4716">
      <w:r w:rsidRPr="00FB4716">
        <w:t xml:space="preserve"> 26</w:t>
      </w:r>
      <w:r w:rsidRPr="00FB4716">
        <w:tab/>
      </w:r>
      <w:hyperlink r:id="rId40" w:tooltip="Outline of Judaism" w:history="1">
        <w:r w:rsidRPr="00FB4716">
          <w:rPr>
            <w:rStyle w:val="Hyperlink"/>
          </w:rPr>
          <w:t>Judaism</w:t>
        </w:r>
      </w:hyperlink>
    </w:p>
    <w:p w14:paraId="6B3F3BC6" w14:textId="77777777" w:rsidR="00FB4716" w:rsidRPr="00FB4716" w:rsidRDefault="00FB4716" w:rsidP="00FB4716">
      <w:r w:rsidRPr="00FB4716">
        <w:t xml:space="preserve"> 27</w:t>
      </w:r>
      <w:r w:rsidRPr="00FB4716">
        <w:tab/>
      </w:r>
      <w:hyperlink r:id="rId41" w:tooltip="Outline of Christianity" w:history="1">
        <w:r w:rsidRPr="00FB4716">
          <w:rPr>
            <w:rStyle w:val="Hyperlink"/>
          </w:rPr>
          <w:t>Christianity</w:t>
        </w:r>
      </w:hyperlink>
    </w:p>
    <w:p w14:paraId="73E4FAFC" w14:textId="77777777" w:rsidR="00FB4716" w:rsidRPr="00FB4716" w:rsidRDefault="00FB4716" w:rsidP="00FB4716">
      <w:r w:rsidRPr="00FB4716">
        <w:t xml:space="preserve"> 28</w:t>
      </w:r>
      <w:r w:rsidRPr="00FB4716">
        <w:tab/>
      </w:r>
      <w:hyperlink r:id="rId42" w:tooltip="Outline of Islam" w:history="1">
        <w:r w:rsidRPr="00FB4716">
          <w:rPr>
            <w:rStyle w:val="Hyperlink"/>
          </w:rPr>
          <w:t>Islam</w:t>
        </w:r>
      </w:hyperlink>
    </w:p>
    <w:p w14:paraId="327D90A8" w14:textId="77777777" w:rsidR="00FB4716" w:rsidRPr="00FB4716" w:rsidRDefault="00FB4716" w:rsidP="00FB4716">
      <w:r w:rsidRPr="00FB4716">
        <w:t xml:space="preserve"> 29</w:t>
      </w:r>
      <w:r w:rsidRPr="00FB4716">
        <w:tab/>
        <w:t>Modern spiritual movements</w:t>
      </w:r>
    </w:p>
    <w:p w14:paraId="618C9FED" w14:textId="02B6DB41" w:rsidR="00FB4716" w:rsidRPr="00FB4716" w:rsidRDefault="00FB4716" w:rsidP="00FB4716">
      <w:pPr>
        <w:rPr>
          <w:b/>
          <w:bCs/>
        </w:rPr>
      </w:pPr>
      <w:r w:rsidRPr="00FB4716">
        <w:rPr>
          <w:b/>
          <w:bCs/>
        </w:rPr>
        <w:t>3 </w:t>
      </w:r>
      <w:hyperlink r:id="rId43" w:tooltip="Outline of social science" w:history="1">
        <w:r w:rsidRPr="00FB4716">
          <w:rPr>
            <w:rStyle w:val="Hyperlink"/>
            <w:b/>
            <w:bCs/>
          </w:rPr>
          <w:t>Social sciences</w:t>
        </w:r>
      </w:hyperlink>
    </w:p>
    <w:p w14:paraId="6AE04473" w14:textId="77777777" w:rsidR="00FB4716" w:rsidRPr="00FB4716" w:rsidRDefault="00FB4716" w:rsidP="00FB4716">
      <w:r w:rsidRPr="00FB4716">
        <w:t>Universal decimal classification used at the library of the </w:t>
      </w:r>
      <w:proofErr w:type="spellStart"/>
      <w:r w:rsidR="00332504">
        <w:fldChar w:fldCharType="begin"/>
      </w:r>
      <w:r w:rsidR="00332504">
        <w:instrText xml:space="preserve"> HYPERLINK "https://en.wikipedia.org/wiki/Maison_Losseau" \o "Maison Losseau" </w:instrText>
      </w:r>
      <w:r w:rsidR="00332504">
        <w:fldChar w:fldCharType="separate"/>
      </w:r>
      <w:r w:rsidRPr="00FB4716">
        <w:rPr>
          <w:rStyle w:val="Hyperlink"/>
        </w:rPr>
        <w:t>maison</w:t>
      </w:r>
      <w:proofErr w:type="spellEnd"/>
      <w:r w:rsidRPr="00FB4716">
        <w:rPr>
          <w:rStyle w:val="Hyperlink"/>
        </w:rPr>
        <w:t xml:space="preserve"> </w:t>
      </w:r>
      <w:proofErr w:type="spellStart"/>
      <w:r w:rsidRPr="00FB4716">
        <w:rPr>
          <w:rStyle w:val="Hyperlink"/>
        </w:rPr>
        <w:t>Losseau</w:t>
      </w:r>
      <w:proofErr w:type="spellEnd"/>
      <w:r w:rsidR="00332504">
        <w:rPr>
          <w:rStyle w:val="Hyperlink"/>
        </w:rPr>
        <w:fldChar w:fldCharType="end"/>
      </w:r>
      <w:r w:rsidRPr="00FB4716">
        <w:t>.</w:t>
      </w:r>
    </w:p>
    <w:p w14:paraId="38AEEB8F" w14:textId="77777777" w:rsidR="00FB4716" w:rsidRPr="00FB4716" w:rsidRDefault="00FB4716" w:rsidP="00FB4716">
      <w:r w:rsidRPr="00FB4716">
        <w:t xml:space="preserve"> 303   Methods of the social sciences</w:t>
      </w:r>
    </w:p>
    <w:p w14:paraId="298FA97D" w14:textId="77777777" w:rsidR="00FB4716" w:rsidRPr="00FB4716" w:rsidRDefault="00FB4716" w:rsidP="00FB4716">
      <w:r w:rsidRPr="00FB4716">
        <w:t xml:space="preserve"> 304</w:t>
      </w:r>
      <w:r w:rsidRPr="00FB4716">
        <w:tab/>
        <w:t>Social questions. Social practice. Cultural practice. Way of life (</w:t>
      </w:r>
      <w:proofErr w:type="spellStart"/>
      <w:r w:rsidRPr="00FB4716">
        <w:t>Lebensweise</w:t>
      </w:r>
      <w:proofErr w:type="spellEnd"/>
      <w:r w:rsidRPr="00FB4716">
        <w:t>)</w:t>
      </w:r>
    </w:p>
    <w:p w14:paraId="0765E067" w14:textId="77777777" w:rsidR="00FB4716" w:rsidRPr="00FB4716" w:rsidRDefault="00FB4716" w:rsidP="00FB4716">
      <w:r w:rsidRPr="00FB4716">
        <w:t xml:space="preserve"> 305</w:t>
      </w:r>
      <w:r w:rsidRPr="00FB4716">
        <w:tab/>
        <w:t>Gender studies</w:t>
      </w:r>
    </w:p>
    <w:p w14:paraId="6A5E8789" w14:textId="77777777" w:rsidR="00FB4716" w:rsidRPr="00FB4716" w:rsidRDefault="00FB4716" w:rsidP="00FB4716">
      <w:r w:rsidRPr="00FB4716">
        <w:t xml:space="preserve"> 308</w:t>
      </w:r>
      <w:r w:rsidRPr="00FB4716">
        <w:tab/>
        <w:t>Sociography. Descriptive studies of society (both qualitative and quantitative)</w:t>
      </w:r>
    </w:p>
    <w:p w14:paraId="478294D8" w14:textId="77777777" w:rsidR="00FB4716" w:rsidRPr="00FB4716" w:rsidRDefault="00FB4716" w:rsidP="00FB4716">
      <w:r w:rsidRPr="00FB4716">
        <w:t xml:space="preserve"> 311</w:t>
      </w:r>
      <w:r w:rsidRPr="00FB4716">
        <w:tab/>
      </w:r>
      <w:hyperlink r:id="rId44" w:tooltip="Outline of statistics" w:history="1">
        <w:r w:rsidRPr="00FB4716">
          <w:rPr>
            <w:rStyle w:val="Hyperlink"/>
          </w:rPr>
          <w:t>Statistics</w:t>
        </w:r>
      </w:hyperlink>
      <w:r w:rsidRPr="00FB4716">
        <w:t xml:space="preserve"> as a science. Statistical theory</w:t>
      </w:r>
    </w:p>
    <w:p w14:paraId="779508E5" w14:textId="77777777" w:rsidR="00FB4716" w:rsidRPr="00FB4716" w:rsidRDefault="00FB4716" w:rsidP="00FB4716">
      <w:r w:rsidRPr="00FB4716">
        <w:t xml:space="preserve"> 314/316 </w:t>
      </w:r>
      <w:hyperlink r:id="rId45" w:tooltip="Outline of society" w:history="1">
        <w:r w:rsidRPr="00FB4716">
          <w:rPr>
            <w:rStyle w:val="Hyperlink"/>
          </w:rPr>
          <w:t>Society</w:t>
        </w:r>
      </w:hyperlink>
    </w:p>
    <w:p w14:paraId="2B831EA5" w14:textId="77777777" w:rsidR="00FB4716" w:rsidRPr="00FB4716" w:rsidRDefault="00FB4716" w:rsidP="00FB4716">
      <w:r w:rsidRPr="00FB4716">
        <w:t xml:space="preserve"> 314</w:t>
      </w:r>
      <w:r w:rsidRPr="00FB4716">
        <w:tab/>
        <w:t>Demography. Population studies</w:t>
      </w:r>
    </w:p>
    <w:p w14:paraId="603B77AE" w14:textId="77777777" w:rsidR="00FB4716" w:rsidRPr="00FB4716" w:rsidRDefault="00FB4716" w:rsidP="00FB4716">
      <w:r w:rsidRPr="00FB4716">
        <w:t xml:space="preserve"> 316</w:t>
      </w:r>
      <w:r w:rsidRPr="00FB4716">
        <w:tab/>
      </w:r>
      <w:hyperlink r:id="rId46" w:tooltip="Outline of sociology" w:history="1">
        <w:r w:rsidRPr="00FB4716">
          <w:rPr>
            <w:rStyle w:val="Hyperlink"/>
          </w:rPr>
          <w:t>Sociology</w:t>
        </w:r>
      </w:hyperlink>
    </w:p>
    <w:p w14:paraId="646B42F3" w14:textId="77777777" w:rsidR="00FB4716" w:rsidRPr="00FB4716" w:rsidRDefault="00FB4716" w:rsidP="00FB4716">
      <w:r w:rsidRPr="00FB4716">
        <w:t xml:space="preserve"> 32</w:t>
      </w:r>
      <w:r w:rsidRPr="00FB4716">
        <w:tab/>
      </w:r>
      <w:hyperlink r:id="rId47" w:tooltip="Outline of politics" w:history="1">
        <w:r w:rsidRPr="00FB4716">
          <w:rPr>
            <w:rStyle w:val="Hyperlink"/>
          </w:rPr>
          <w:t>Politics</w:t>
        </w:r>
      </w:hyperlink>
    </w:p>
    <w:p w14:paraId="01F43DF8" w14:textId="77777777" w:rsidR="00FB4716" w:rsidRPr="00FB4716" w:rsidRDefault="00FB4716" w:rsidP="00FB4716">
      <w:r w:rsidRPr="00FB4716">
        <w:t xml:space="preserve"> 33</w:t>
      </w:r>
      <w:r w:rsidRPr="00FB4716">
        <w:tab/>
      </w:r>
      <w:hyperlink r:id="rId48" w:tooltip="Outline of economics" w:history="1">
        <w:r w:rsidRPr="00FB4716">
          <w:rPr>
            <w:rStyle w:val="Hyperlink"/>
          </w:rPr>
          <w:t>Economics</w:t>
        </w:r>
      </w:hyperlink>
      <w:r w:rsidRPr="00FB4716">
        <w:t>. Economic science</w:t>
      </w:r>
    </w:p>
    <w:p w14:paraId="11FA16D5" w14:textId="77777777" w:rsidR="00FB4716" w:rsidRPr="00FB4716" w:rsidRDefault="00FB4716" w:rsidP="00FB4716">
      <w:r w:rsidRPr="00FB4716">
        <w:t xml:space="preserve"> 34</w:t>
      </w:r>
      <w:r w:rsidRPr="00FB4716">
        <w:tab/>
      </w:r>
      <w:hyperlink r:id="rId49" w:tooltip="Outline of law" w:history="1">
        <w:r w:rsidRPr="00FB4716">
          <w:rPr>
            <w:rStyle w:val="Hyperlink"/>
          </w:rPr>
          <w:t>Law</w:t>
        </w:r>
      </w:hyperlink>
      <w:r w:rsidRPr="00FB4716">
        <w:t>. Jurisprudence</w:t>
      </w:r>
    </w:p>
    <w:p w14:paraId="424AA4A6" w14:textId="77777777" w:rsidR="00FB4716" w:rsidRPr="00FB4716" w:rsidRDefault="00FB4716" w:rsidP="00FB4716">
      <w:r w:rsidRPr="00FB4716">
        <w:t xml:space="preserve"> 35</w:t>
      </w:r>
      <w:r w:rsidRPr="00FB4716">
        <w:tab/>
        <w:t>Public administration. Government. Military affairs</w:t>
      </w:r>
    </w:p>
    <w:p w14:paraId="449B58C9" w14:textId="77777777" w:rsidR="00FB4716" w:rsidRPr="00FB4716" w:rsidRDefault="00FB4716" w:rsidP="00FB4716">
      <w:r w:rsidRPr="00FB4716">
        <w:t xml:space="preserve"> 36</w:t>
      </w:r>
      <w:r w:rsidRPr="00FB4716">
        <w:tab/>
        <w:t>Safeguarding the mental and material necessities of life</w:t>
      </w:r>
    </w:p>
    <w:p w14:paraId="16A9E0C0" w14:textId="77777777" w:rsidR="00FB4716" w:rsidRPr="00FB4716" w:rsidRDefault="00FB4716" w:rsidP="00FB4716">
      <w:r w:rsidRPr="00FB4716">
        <w:t xml:space="preserve"> 37</w:t>
      </w:r>
      <w:r w:rsidRPr="00FB4716">
        <w:tab/>
      </w:r>
      <w:hyperlink r:id="rId50" w:tooltip="Outline of education" w:history="1">
        <w:r w:rsidRPr="00FB4716">
          <w:rPr>
            <w:rStyle w:val="Hyperlink"/>
          </w:rPr>
          <w:t>Education</w:t>
        </w:r>
      </w:hyperlink>
    </w:p>
    <w:p w14:paraId="0E1FF567" w14:textId="77777777" w:rsidR="00FB4716" w:rsidRPr="00FB4716" w:rsidRDefault="00FB4716" w:rsidP="00FB4716">
      <w:r w:rsidRPr="00FB4716">
        <w:t xml:space="preserve"> 39</w:t>
      </w:r>
      <w:r w:rsidRPr="00FB4716">
        <w:tab/>
        <w:t xml:space="preserve">Cultural </w:t>
      </w:r>
      <w:proofErr w:type="gramStart"/>
      <w:r w:rsidRPr="00FB4716">
        <w:t>anthropology</w:t>
      </w:r>
      <w:proofErr w:type="gramEnd"/>
      <w:r w:rsidRPr="00FB4716">
        <w:t>. Ethnography. Customs. Manners. Traditions. Way of life</w:t>
      </w:r>
    </w:p>
    <w:p w14:paraId="7B16271D" w14:textId="77777777" w:rsidR="00FB4716" w:rsidRPr="00FB4716" w:rsidRDefault="00FB4716" w:rsidP="00FB4716">
      <w:pPr>
        <w:rPr>
          <w:b/>
          <w:bCs/>
        </w:rPr>
      </w:pPr>
      <w:r w:rsidRPr="00FB4716">
        <w:rPr>
          <w:b/>
          <w:bCs/>
        </w:rPr>
        <w:t>4 Currently Vacant</w:t>
      </w:r>
      <w:r w:rsidRPr="00FB4716">
        <w:t>[</w:t>
      </w:r>
      <w:hyperlink r:id="rId51" w:tooltip="Edit section: 4 Currently Vacant" w:history="1">
        <w:r w:rsidRPr="00FB4716">
          <w:rPr>
            <w:rStyle w:val="Hyperlink"/>
          </w:rPr>
          <w:t>edit</w:t>
        </w:r>
      </w:hyperlink>
      <w:r w:rsidRPr="00FB4716">
        <w:t>]</w:t>
      </w:r>
    </w:p>
    <w:p w14:paraId="1BE7744E" w14:textId="77777777" w:rsidR="00FB4716" w:rsidRPr="00FB4716" w:rsidRDefault="00FB4716" w:rsidP="00FB4716">
      <w:r w:rsidRPr="00FB4716">
        <w:t>This section is currently vacant.</w:t>
      </w:r>
    </w:p>
    <w:p w14:paraId="1965960D" w14:textId="6392C4F9" w:rsidR="00FB4716" w:rsidRPr="00FB4716" w:rsidRDefault="00FB4716" w:rsidP="00FB4716">
      <w:pPr>
        <w:rPr>
          <w:b/>
          <w:bCs/>
        </w:rPr>
      </w:pPr>
      <w:r w:rsidRPr="00FB4716">
        <w:rPr>
          <w:b/>
          <w:bCs/>
        </w:rPr>
        <w:t>5 </w:t>
      </w:r>
      <w:hyperlink r:id="rId52" w:tooltip="Outline of mathematics" w:history="1">
        <w:r w:rsidRPr="00FB4716">
          <w:rPr>
            <w:rStyle w:val="Hyperlink"/>
            <w:b/>
            <w:bCs/>
          </w:rPr>
          <w:t>Mathematics</w:t>
        </w:r>
      </w:hyperlink>
      <w:r w:rsidRPr="00FB4716">
        <w:rPr>
          <w:b/>
          <w:bCs/>
        </w:rPr>
        <w:t>. </w:t>
      </w:r>
      <w:hyperlink r:id="rId53" w:tooltip="Outline of natural science" w:history="1">
        <w:r w:rsidRPr="00FB4716">
          <w:rPr>
            <w:rStyle w:val="Hyperlink"/>
            <w:b/>
            <w:bCs/>
          </w:rPr>
          <w:t>Natural sciences</w:t>
        </w:r>
      </w:hyperlink>
    </w:p>
    <w:p w14:paraId="693A2FA9" w14:textId="77777777" w:rsidR="00FB4716" w:rsidRPr="00FB4716" w:rsidRDefault="00FB4716" w:rsidP="00FB4716">
      <w:r w:rsidRPr="00FB4716">
        <w:t xml:space="preserve"> 502/</w:t>
      </w:r>
      <w:proofErr w:type="gramStart"/>
      <w:r w:rsidRPr="00FB4716">
        <w:t>504  Environmental</w:t>
      </w:r>
      <w:proofErr w:type="gramEnd"/>
      <w:r w:rsidRPr="00FB4716">
        <w:t xml:space="preserve"> science. Conservation of natural resources. Threats to the environment and protection against them</w:t>
      </w:r>
    </w:p>
    <w:p w14:paraId="78435669" w14:textId="77777777" w:rsidR="00FB4716" w:rsidRPr="00FB4716" w:rsidRDefault="00FB4716" w:rsidP="00FB4716">
      <w:r w:rsidRPr="00FB4716">
        <w:t xml:space="preserve"> 502</w:t>
      </w:r>
      <w:r w:rsidRPr="00FB4716">
        <w:tab/>
        <w:t>The environment and its protection</w:t>
      </w:r>
    </w:p>
    <w:p w14:paraId="4A56E930" w14:textId="77777777" w:rsidR="00FB4716" w:rsidRPr="00FB4716" w:rsidRDefault="00FB4716" w:rsidP="00FB4716">
      <w:r w:rsidRPr="00FB4716">
        <w:t xml:space="preserve"> 504</w:t>
      </w:r>
      <w:r w:rsidRPr="00FB4716">
        <w:tab/>
        <w:t>Threats to the environment</w:t>
      </w:r>
    </w:p>
    <w:p w14:paraId="033CB7C6" w14:textId="77777777" w:rsidR="00FB4716" w:rsidRPr="00FB4716" w:rsidRDefault="00FB4716" w:rsidP="00FB4716">
      <w:r w:rsidRPr="00FB4716">
        <w:t xml:space="preserve"> 51</w:t>
      </w:r>
      <w:r w:rsidRPr="00FB4716">
        <w:tab/>
      </w:r>
      <w:hyperlink r:id="rId54" w:tooltip="Outline of mathematics" w:history="1">
        <w:r w:rsidRPr="00FB4716">
          <w:rPr>
            <w:rStyle w:val="Hyperlink"/>
          </w:rPr>
          <w:t>Mathematics</w:t>
        </w:r>
      </w:hyperlink>
    </w:p>
    <w:p w14:paraId="4B62D888" w14:textId="77777777" w:rsidR="00FB4716" w:rsidRPr="00FB4716" w:rsidRDefault="00FB4716" w:rsidP="00FB4716">
      <w:r w:rsidRPr="00FB4716">
        <w:t xml:space="preserve"> 510</w:t>
      </w:r>
      <w:r w:rsidRPr="00FB4716">
        <w:tab/>
        <w:t>Fundamental and general considerations of mathematics</w:t>
      </w:r>
    </w:p>
    <w:p w14:paraId="2A19BCB1" w14:textId="77777777" w:rsidR="00FB4716" w:rsidRPr="00FB4716" w:rsidRDefault="00FB4716" w:rsidP="00FB4716">
      <w:r w:rsidRPr="00FB4716">
        <w:t xml:space="preserve"> 511</w:t>
      </w:r>
      <w:r w:rsidRPr="00FB4716">
        <w:tab/>
        <w:t>Number theory</w:t>
      </w:r>
    </w:p>
    <w:p w14:paraId="38689044" w14:textId="77777777" w:rsidR="00FB4716" w:rsidRPr="00FB4716" w:rsidRDefault="00FB4716" w:rsidP="00FB4716">
      <w:r w:rsidRPr="00FB4716">
        <w:t xml:space="preserve"> 512</w:t>
      </w:r>
      <w:r w:rsidRPr="00FB4716">
        <w:tab/>
      </w:r>
      <w:hyperlink r:id="rId55" w:tooltip="Outline of algebra" w:history="1">
        <w:r w:rsidRPr="00FB4716">
          <w:rPr>
            <w:rStyle w:val="Hyperlink"/>
          </w:rPr>
          <w:t>Algebra</w:t>
        </w:r>
      </w:hyperlink>
    </w:p>
    <w:p w14:paraId="1E7362DD" w14:textId="77777777" w:rsidR="00FB4716" w:rsidRPr="00FB4716" w:rsidRDefault="00FB4716" w:rsidP="00FB4716">
      <w:r w:rsidRPr="00FB4716">
        <w:t xml:space="preserve"> 514</w:t>
      </w:r>
      <w:r w:rsidRPr="00FB4716">
        <w:tab/>
      </w:r>
      <w:hyperlink r:id="rId56" w:tooltip="Outline of geometry" w:history="1">
        <w:r w:rsidRPr="00FB4716">
          <w:rPr>
            <w:rStyle w:val="Hyperlink"/>
          </w:rPr>
          <w:t>Geometry</w:t>
        </w:r>
      </w:hyperlink>
    </w:p>
    <w:p w14:paraId="4BA469D0" w14:textId="77777777" w:rsidR="00FB4716" w:rsidRPr="00FB4716" w:rsidRDefault="00FB4716" w:rsidP="00FB4716">
      <w:r w:rsidRPr="00FB4716">
        <w:t xml:space="preserve"> 517</w:t>
      </w:r>
      <w:r w:rsidRPr="00FB4716">
        <w:tab/>
        <w:t>Analysis</w:t>
      </w:r>
    </w:p>
    <w:p w14:paraId="7D7C2CDF" w14:textId="77777777" w:rsidR="00FB4716" w:rsidRPr="00FB4716" w:rsidRDefault="00FB4716" w:rsidP="00FB4716">
      <w:r w:rsidRPr="00FB4716">
        <w:t xml:space="preserve"> 519.1</w:t>
      </w:r>
      <w:r w:rsidRPr="00FB4716">
        <w:tab/>
        <w:t>Combinatorial analysis. Graph theory</w:t>
      </w:r>
    </w:p>
    <w:p w14:paraId="1FD25ED3" w14:textId="77777777" w:rsidR="00FB4716" w:rsidRPr="00FB4716" w:rsidRDefault="00FB4716" w:rsidP="00FB4716">
      <w:r w:rsidRPr="00FB4716">
        <w:t xml:space="preserve"> 519.2</w:t>
      </w:r>
      <w:r w:rsidRPr="00FB4716">
        <w:tab/>
      </w:r>
      <w:hyperlink r:id="rId57" w:tooltip="Outline of probability" w:history="1">
        <w:r w:rsidRPr="00FB4716">
          <w:rPr>
            <w:rStyle w:val="Hyperlink"/>
          </w:rPr>
          <w:t>Probability</w:t>
        </w:r>
      </w:hyperlink>
      <w:r w:rsidRPr="00FB4716">
        <w:t>. Mathematical statistics</w:t>
      </w:r>
    </w:p>
    <w:p w14:paraId="648C8936" w14:textId="77777777" w:rsidR="00FB4716" w:rsidRPr="00FB4716" w:rsidRDefault="00FB4716" w:rsidP="00FB4716">
      <w:r w:rsidRPr="00FB4716">
        <w:t xml:space="preserve"> 519.6</w:t>
      </w:r>
      <w:r w:rsidRPr="00FB4716">
        <w:tab/>
        <w:t xml:space="preserve">Computational mathematics. </w:t>
      </w:r>
      <w:hyperlink r:id="rId58" w:tooltip="Outline of numerical analysis" w:history="1">
        <w:r w:rsidRPr="00FB4716">
          <w:rPr>
            <w:rStyle w:val="Hyperlink"/>
          </w:rPr>
          <w:t>Numerical analysis</w:t>
        </w:r>
      </w:hyperlink>
    </w:p>
    <w:p w14:paraId="7E78BE2C" w14:textId="77777777" w:rsidR="00FB4716" w:rsidRPr="00FB4716" w:rsidRDefault="00FB4716" w:rsidP="00FB4716">
      <w:r w:rsidRPr="00FB4716">
        <w:t xml:space="preserve"> 519.7</w:t>
      </w:r>
      <w:r w:rsidRPr="00FB4716">
        <w:tab/>
        <w:t>Mathematical cybernetics</w:t>
      </w:r>
    </w:p>
    <w:p w14:paraId="79248ADA" w14:textId="77777777" w:rsidR="00FB4716" w:rsidRPr="00FB4716" w:rsidRDefault="00FB4716" w:rsidP="00FB4716">
      <w:r w:rsidRPr="00FB4716">
        <w:t xml:space="preserve"> 519.8</w:t>
      </w:r>
      <w:r w:rsidRPr="00FB4716">
        <w:tab/>
        <w:t>Operational research (OR): mathematical theories and methods</w:t>
      </w:r>
    </w:p>
    <w:p w14:paraId="09EFCA8E" w14:textId="77777777" w:rsidR="00FB4716" w:rsidRPr="00FB4716" w:rsidRDefault="00FB4716" w:rsidP="00FB4716">
      <w:r w:rsidRPr="00FB4716">
        <w:t xml:space="preserve"> 52</w:t>
      </w:r>
      <w:r w:rsidRPr="00FB4716">
        <w:tab/>
      </w:r>
      <w:hyperlink r:id="rId59" w:tooltip="Outline of astronomy" w:history="1">
        <w:r w:rsidRPr="00FB4716">
          <w:rPr>
            <w:rStyle w:val="Hyperlink"/>
          </w:rPr>
          <w:t>Astronomy</w:t>
        </w:r>
      </w:hyperlink>
      <w:r w:rsidRPr="00FB4716">
        <w:t xml:space="preserve">. Astrophysics. </w:t>
      </w:r>
      <w:hyperlink r:id="rId60" w:tooltip="Outline of space exploration" w:history="1">
        <w:r w:rsidRPr="00FB4716">
          <w:rPr>
            <w:rStyle w:val="Hyperlink"/>
          </w:rPr>
          <w:t>Space research</w:t>
        </w:r>
      </w:hyperlink>
      <w:r w:rsidRPr="00FB4716">
        <w:t>. Geodesy</w:t>
      </w:r>
    </w:p>
    <w:p w14:paraId="4F3A58B7" w14:textId="77777777" w:rsidR="00FB4716" w:rsidRPr="00FB4716" w:rsidRDefault="00FB4716" w:rsidP="00FB4716">
      <w:r w:rsidRPr="00FB4716">
        <w:t xml:space="preserve"> 53</w:t>
      </w:r>
      <w:r w:rsidRPr="00FB4716">
        <w:tab/>
      </w:r>
      <w:hyperlink r:id="rId61" w:tooltip="Outline of physics" w:history="1">
        <w:r w:rsidRPr="00FB4716">
          <w:rPr>
            <w:rStyle w:val="Hyperlink"/>
          </w:rPr>
          <w:t>Physics</w:t>
        </w:r>
      </w:hyperlink>
    </w:p>
    <w:p w14:paraId="0C6A47FD" w14:textId="77777777" w:rsidR="00FB4716" w:rsidRPr="00FB4716" w:rsidRDefault="00FB4716" w:rsidP="00FB4716">
      <w:r w:rsidRPr="00FB4716">
        <w:lastRenderedPageBreak/>
        <w:t xml:space="preserve"> 531/</w:t>
      </w:r>
      <w:proofErr w:type="gramStart"/>
      <w:r w:rsidRPr="00FB4716">
        <w:t>534  Mechanics</w:t>
      </w:r>
      <w:proofErr w:type="gramEnd"/>
    </w:p>
    <w:p w14:paraId="645870C7" w14:textId="77777777" w:rsidR="00FB4716" w:rsidRPr="00FB4716" w:rsidRDefault="00FB4716" w:rsidP="00FB4716">
      <w:r w:rsidRPr="00FB4716">
        <w:t xml:space="preserve"> 535</w:t>
      </w:r>
      <w:r w:rsidRPr="00FB4716">
        <w:tab/>
        <w:t>Optics</w:t>
      </w:r>
    </w:p>
    <w:p w14:paraId="2FEB6127" w14:textId="77777777" w:rsidR="00FB4716" w:rsidRPr="00FB4716" w:rsidRDefault="00FB4716" w:rsidP="00FB4716">
      <w:r w:rsidRPr="00FB4716">
        <w:t xml:space="preserve"> 536</w:t>
      </w:r>
      <w:r w:rsidRPr="00FB4716">
        <w:tab/>
        <w:t>Heat. Thermodynamics. Statistical physics</w:t>
      </w:r>
    </w:p>
    <w:p w14:paraId="73FAED5B" w14:textId="77777777" w:rsidR="00FB4716" w:rsidRPr="00FB4716" w:rsidRDefault="00FB4716" w:rsidP="00FB4716">
      <w:r w:rsidRPr="00FB4716">
        <w:t xml:space="preserve"> 537</w:t>
      </w:r>
      <w:r w:rsidRPr="00FB4716">
        <w:tab/>
        <w:t>Electricity. Magnetism. Electromagnetism</w:t>
      </w:r>
    </w:p>
    <w:p w14:paraId="7C70B43D" w14:textId="77777777" w:rsidR="00FB4716" w:rsidRPr="00FB4716" w:rsidRDefault="00FB4716" w:rsidP="00FB4716">
      <w:r w:rsidRPr="00FB4716">
        <w:t xml:space="preserve"> 538.9</w:t>
      </w:r>
      <w:r w:rsidRPr="00FB4716">
        <w:tab/>
        <w:t>Condensed matter physics. Solid state physics</w:t>
      </w:r>
    </w:p>
    <w:p w14:paraId="0ABF95DA" w14:textId="77777777" w:rsidR="00FB4716" w:rsidRPr="00FB4716" w:rsidRDefault="00FB4716" w:rsidP="00FB4716">
      <w:r w:rsidRPr="00FB4716">
        <w:t xml:space="preserve"> 539</w:t>
      </w:r>
      <w:r w:rsidRPr="00FB4716">
        <w:tab/>
        <w:t>Physical nature of matter</w:t>
      </w:r>
    </w:p>
    <w:p w14:paraId="72E49240" w14:textId="77777777" w:rsidR="00FB4716" w:rsidRPr="00FB4716" w:rsidRDefault="00FB4716" w:rsidP="00FB4716">
      <w:r w:rsidRPr="00FB4716">
        <w:t xml:space="preserve"> 54</w:t>
      </w:r>
      <w:r w:rsidRPr="00FB4716">
        <w:tab/>
      </w:r>
      <w:hyperlink r:id="rId62" w:tooltip="Outline of chemistry" w:history="1">
        <w:r w:rsidRPr="00FB4716">
          <w:rPr>
            <w:rStyle w:val="Hyperlink"/>
          </w:rPr>
          <w:t>Chemistry</w:t>
        </w:r>
      </w:hyperlink>
      <w:r w:rsidRPr="00FB4716">
        <w:t>. Crystallography. Mineralogy</w:t>
      </w:r>
    </w:p>
    <w:p w14:paraId="45CB9B15" w14:textId="77777777" w:rsidR="00FB4716" w:rsidRPr="00FB4716" w:rsidRDefault="00FB4716" w:rsidP="00FB4716">
      <w:r w:rsidRPr="00FB4716">
        <w:t xml:space="preserve"> 542</w:t>
      </w:r>
      <w:r w:rsidRPr="00FB4716">
        <w:tab/>
        <w:t xml:space="preserve">Practical laboratory </w:t>
      </w:r>
      <w:proofErr w:type="gramStart"/>
      <w:r w:rsidRPr="00FB4716">
        <w:t>chemistry</w:t>
      </w:r>
      <w:proofErr w:type="gramEnd"/>
      <w:r w:rsidRPr="00FB4716">
        <w:t>. Preparative and experimental chemistry</w:t>
      </w:r>
    </w:p>
    <w:p w14:paraId="2F095BF5" w14:textId="77777777" w:rsidR="00FB4716" w:rsidRPr="00FB4716" w:rsidRDefault="00FB4716" w:rsidP="00FB4716">
      <w:r w:rsidRPr="00FB4716">
        <w:t xml:space="preserve"> 543</w:t>
      </w:r>
      <w:r w:rsidRPr="00FB4716">
        <w:tab/>
        <w:t xml:space="preserve">Analytical </w:t>
      </w:r>
      <w:proofErr w:type="gramStart"/>
      <w:r w:rsidRPr="00FB4716">
        <w:t>chemistry</w:t>
      </w:r>
      <w:proofErr w:type="gramEnd"/>
    </w:p>
    <w:p w14:paraId="15198BFD" w14:textId="77777777" w:rsidR="00FB4716" w:rsidRPr="00FB4716" w:rsidRDefault="00FB4716" w:rsidP="00FB4716">
      <w:r w:rsidRPr="00FB4716">
        <w:t xml:space="preserve"> 544</w:t>
      </w:r>
      <w:r w:rsidRPr="00FB4716">
        <w:tab/>
        <w:t>Physical chemistry</w:t>
      </w:r>
    </w:p>
    <w:p w14:paraId="101C356A" w14:textId="77777777" w:rsidR="00FB4716" w:rsidRPr="00FB4716" w:rsidRDefault="00FB4716" w:rsidP="00FB4716">
      <w:r w:rsidRPr="00FB4716">
        <w:t xml:space="preserve"> 546</w:t>
      </w:r>
      <w:r w:rsidRPr="00FB4716">
        <w:tab/>
        <w:t>Inorganic chemistry</w:t>
      </w:r>
    </w:p>
    <w:p w14:paraId="2539E872" w14:textId="77777777" w:rsidR="00FB4716" w:rsidRPr="00FB4716" w:rsidRDefault="00FB4716" w:rsidP="00FB4716">
      <w:r w:rsidRPr="00FB4716">
        <w:t xml:space="preserve"> 547</w:t>
      </w:r>
      <w:r w:rsidRPr="00FB4716">
        <w:tab/>
      </w:r>
      <w:hyperlink r:id="rId63" w:tooltip="Outline of organic chemistry" w:history="1">
        <w:r w:rsidRPr="00FB4716">
          <w:rPr>
            <w:rStyle w:val="Hyperlink"/>
          </w:rPr>
          <w:t>Organic chemistry</w:t>
        </w:r>
      </w:hyperlink>
    </w:p>
    <w:p w14:paraId="39971516" w14:textId="77777777" w:rsidR="00FB4716" w:rsidRPr="00FB4716" w:rsidRDefault="00FB4716" w:rsidP="00FB4716">
      <w:r w:rsidRPr="00FB4716">
        <w:t xml:space="preserve"> 548/549 Mineralogical sciences. Crystallography. Mineralogy</w:t>
      </w:r>
    </w:p>
    <w:p w14:paraId="7410C541" w14:textId="77777777" w:rsidR="00FB4716" w:rsidRPr="00FB4716" w:rsidRDefault="00FB4716" w:rsidP="00FB4716">
      <w:r w:rsidRPr="00FB4716">
        <w:t xml:space="preserve"> 55</w:t>
      </w:r>
      <w:r w:rsidRPr="00FB4716">
        <w:tab/>
      </w:r>
      <w:hyperlink r:id="rId64" w:tooltip="Outline of earth science" w:history="1">
        <w:r w:rsidRPr="00FB4716">
          <w:rPr>
            <w:rStyle w:val="Hyperlink"/>
          </w:rPr>
          <w:t>Earth sciences</w:t>
        </w:r>
      </w:hyperlink>
      <w:r w:rsidRPr="00FB4716">
        <w:t>. Geological sciences</w:t>
      </w:r>
    </w:p>
    <w:p w14:paraId="426C4DC4" w14:textId="77777777" w:rsidR="00FB4716" w:rsidRPr="00FB4716" w:rsidRDefault="00FB4716" w:rsidP="00FB4716">
      <w:r w:rsidRPr="00FB4716">
        <w:t xml:space="preserve"> 56</w:t>
      </w:r>
      <w:r w:rsidRPr="00FB4716">
        <w:tab/>
        <w:t>Paleontology</w:t>
      </w:r>
    </w:p>
    <w:p w14:paraId="4FF03B7C" w14:textId="77777777" w:rsidR="00FB4716" w:rsidRPr="00FB4716" w:rsidRDefault="00FB4716" w:rsidP="00FB4716">
      <w:r w:rsidRPr="00FB4716">
        <w:t xml:space="preserve"> 57</w:t>
      </w:r>
      <w:r w:rsidRPr="00FB4716">
        <w:tab/>
        <w:t>Biological sciences in general</w:t>
      </w:r>
    </w:p>
    <w:p w14:paraId="4E26D15F" w14:textId="77777777" w:rsidR="00FB4716" w:rsidRPr="00FB4716" w:rsidRDefault="00FB4716" w:rsidP="00FB4716">
      <w:r w:rsidRPr="00FB4716">
        <w:t xml:space="preserve"> 58</w:t>
      </w:r>
      <w:r w:rsidRPr="00FB4716">
        <w:tab/>
      </w:r>
      <w:hyperlink r:id="rId65" w:tooltip="Outline of botany" w:history="1">
        <w:r w:rsidRPr="00FB4716">
          <w:rPr>
            <w:rStyle w:val="Hyperlink"/>
          </w:rPr>
          <w:t>Botany</w:t>
        </w:r>
      </w:hyperlink>
    </w:p>
    <w:p w14:paraId="423B14BC" w14:textId="77777777" w:rsidR="00FB4716" w:rsidRPr="00FB4716" w:rsidRDefault="00FB4716" w:rsidP="00FB4716">
      <w:r w:rsidRPr="00FB4716">
        <w:t xml:space="preserve"> 59</w:t>
      </w:r>
      <w:r w:rsidRPr="00FB4716">
        <w:tab/>
      </w:r>
      <w:hyperlink r:id="rId66" w:tooltip="Outline of zoology" w:history="1">
        <w:r w:rsidRPr="00FB4716">
          <w:rPr>
            <w:rStyle w:val="Hyperlink"/>
          </w:rPr>
          <w:t>Zoology</w:t>
        </w:r>
      </w:hyperlink>
    </w:p>
    <w:p w14:paraId="6F97475C" w14:textId="4B5B8392" w:rsidR="00FB4716" w:rsidRPr="00FB4716" w:rsidRDefault="00FB4716" w:rsidP="00FB4716">
      <w:pPr>
        <w:rPr>
          <w:b/>
          <w:bCs/>
        </w:rPr>
      </w:pPr>
      <w:r w:rsidRPr="00FB4716">
        <w:rPr>
          <w:b/>
          <w:bCs/>
        </w:rPr>
        <w:t>6 </w:t>
      </w:r>
      <w:hyperlink r:id="rId67" w:tooltip="Outline of applied science" w:history="1">
        <w:r w:rsidRPr="00FB4716">
          <w:rPr>
            <w:rStyle w:val="Hyperlink"/>
            <w:b/>
            <w:bCs/>
          </w:rPr>
          <w:t>Applied sciences</w:t>
        </w:r>
      </w:hyperlink>
      <w:r w:rsidRPr="00FB4716">
        <w:rPr>
          <w:b/>
          <w:bCs/>
        </w:rPr>
        <w:t>. </w:t>
      </w:r>
      <w:hyperlink r:id="rId68" w:tooltip="Outline of medicine" w:history="1">
        <w:r w:rsidRPr="00FB4716">
          <w:rPr>
            <w:rStyle w:val="Hyperlink"/>
            <w:b/>
            <w:bCs/>
          </w:rPr>
          <w:t>Medicine</w:t>
        </w:r>
      </w:hyperlink>
      <w:r w:rsidRPr="00FB4716">
        <w:rPr>
          <w:b/>
          <w:bCs/>
        </w:rPr>
        <w:t>. </w:t>
      </w:r>
      <w:hyperlink r:id="rId69" w:tooltip="Outline of technology" w:history="1">
        <w:r w:rsidRPr="00FB4716">
          <w:rPr>
            <w:rStyle w:val="Hyperlink"/>
            <w:b/>
            <w:bCs/>
          </w:rPr>
          <w:t>Technology</w:t>
        </w:r>
      </w:hyperlink>
    </w:p>
    <w:p w14:paraId="1999972D" w14:textId="77777777" w:rsidR="00FB4716" w:rsidRPr="00FB4716" w:rsidRDefault="00FB4716" w:rsidP="00FB4716">
      <w:r w:rsidRPr="00FB4716">
        <w:t xml:space="preserve">Class 6 occupies the largest proportion of UDC schedules. It contains over 44,000 subdivisions. Each specific field of technology or industry usually contains more than one special auxiliary table with concepts needed to express operations, processes, </w:t>
      </w:r>
      <w:proofErr w:type="gramStart"/>
      <w:r w:rsidRPr="00FB4716">
        <w:t>materials</w:t>
      </w:r>
      <w:proofErr w:type="gramEnd"/>
      <w:r w:rsidRPr="00FB4716">
        <w:t xml:space="preserve"> and products. As a result, UDC codes are often created through the combination of various attributes. Equally, some parts of this class enumerate concepts to a great level of detail </w:t>
      </w:r>
      <w:proofErr w:type="gramStart"/>
      <w:r w:rsidRPr="00FB4716">
        <w:t>e.g.</w:t>
      </w:r>
      <w:proofErr w:type="gramEnd"/>
      <w:r w:rsidRPr="00FB4716">
        <w:t> </w:t>
      </w:r>
      <w:r w:rsidRPr="00FB4716">
        <w:rPr>
          <w:i/>
          <w:iCs/>
        </w:rPr>
        <w:t>621.882.212 Hexagon screws with additional shapes. Including: Flank screws. Collar screws. Cap screws</w:t>
      </w:r>
    </w:p>
    <w:p w14:paraId="34494B7A" w14:textId="77777777" w:rsidR="00FB4716" w:rsidRPr="00FB4716" w:rsidRDefault="00FB4716" w:rsidP="00FB4716">
      <w:r w:rsidRPr="00FB4716">
        <w:t xml:space="preserve"> 60    </w:t>
      </w:r>
      <w:hyperlink r:id="rId70" w:tooltip="Outline of biotechnology" w:history="1">
        <w:r w:rsidRPr="00FB4716">
          <w:rPr>
            <w:rStyle w:val="Hyperlink"/>
          </w:rPr>
          <w:t>Biotechnology</w:t>
        </w:r>
      </w:hyperlink>
    </w:p>
    <w:p w14:paraId="7AE14EA6" w14:textId="77777777" w:rsidR="00FB4716" w:rsidRPr="00FB4716" w:rsidRDefault="00FB4716" w:rsidP="00FB4716">
      <w:r w:rsidRPr="00FB4716">
        <w:t xml:space="preserve"> 61</w:t>
      </w:r>
      <w:r w:rsidRPr="00FB4716">
        <w:tab/>
        <w:t>Medical sciences</w:t>
      </w:r>
    </w:p>
    <w:p w14:paraId="30933383" w14:textId="77777777" w:rsidR="00FB4716" w:rsidRPr="00FB4716" w:rsidRDefault="00FB4716" w:rsidP="00FB4716">
      <w:r w:rsidRPr="00FB4716">
        <w:t xml:space="preserve"> 611/612 Human biology</w:t>
      </w:r>
    </w:p>
    <w:p w14:paraId="1A2BF026" w14:textId="77777777" w:rsidR="00FB4716" w:rsidRPr="00FB4716" w:rsidRDefault="00FB4716" w:rsidP="00FB4716">
      <w:r w:rsidRPr="00FB4716">
        <w:t xml:space="preserve"> 613</w:t>
      </w:r>
      <w:r w:rsidRPr="00FB4716">
        <w:tab/>
        <w:t>Hygiene generally. Personal health and hygiene</w:t>
      </w:r>
    </w:p>
    <w:p w14:paraId="22A8A731" w14:textId="77777777" w:rsidR="00FB4716" w:rsidRPr="00FB4716" w:rsidRDefault="00FB4716" w:rsidP="00FB4716">
      <w:r w:rsidRPr="00FB4716">
        <w:t xml:space="preserve"> 614</w:t>
      </w:r>
      <w:r w:rsidRPr="00FB4716">
        <w:tab/>
        <w:t>Public health and hygiene. Accident prevention</w:t>
      </w:r>
    </w:p>
    <w:p w14:paraId="3B22BDEB" w14:textId="77777777" w:rsidR="00FB4716" w:rsidRPr="00FB4716" w:rsidRDefault="00FB4716" w:rsidP="00FB4716">
      <w:r w:rsidRPr="00FB4716">
        <w:t xml:space="preserve"> 615</w:t>
      </w:r>
      <w:r w:rsidRPr="00FB4716">
        <w:tab/>
        <w:t>Pharmacology. Therapeutics. Toxicology</w:t>
      </w:r>
    </w:p>
    <w:p w14:paraId="3EDCC646" w14:textId="77777777" w:rsidR="00FB4716" w:rsidRPr="00FB4716" w:rsidRDefault="00FB4716" w:rsidP="00FB4716">
      <w:r w:rsidRPr="00FB4716">
        <w:t xml:space="preserve"> 616</w:t>
      </w:r>
      <w:r w:rsidRPr="00FB4716">
        <w:tab/>
        <w:t>Pathology. Clinical medicine</w:t>
      </w:r>
    </w:p>
    <w:p w14:paraId="36AF4678" w14:textId="77777777" w:rsidR="00FB4716" w:rsidRPr="00FB4716" w:rsidRDefault="00FB4716" w:rsidP="00FB4716">
      <w:r w:rsidRPr="00FB4716">
        <w:t xml:space="preserve"> 617</w:t>
      </w:r>
      <w:r w:rsidRPr="00FB4716">
        <w:tab/>
        <w:t xml:space="preserve">Surgery. </w:t>
      </w:r>
      <w:proofErr w:type="spellStart"/>
      <w:r w:rsidRPr="00FB4716">
        <w:t>Orthopaedics</w:t>
      </w:r>
      <w:proofErr w:type="spellEnd"/>
      <w:r w:rsidRPr="00FB4716">
        <w:t>. Ophthalmology</w:t>
      </w:r>
    </w:p>
    <w:p w14:paraId="7D2F37AA" w14:textId="77777777" w:rsidR="00FB4716" w:rsidRPr="00FB4716" w:rsidRDefault="00FB4716" w:rsidP="00FB4716">
      <w:r w:rsidRPr="00FB4716">
        <w:t xml:space="preserve"> 618</w:t>
      </w:r>
      <w:r w:rsidRPr="00FB4716">
        <w:tab/>
      </w:r>
      <w:proofErr w:type="spellStart"/>
      <w:r w:rsidRPr="00FB4716">
        <w:t>Gynaecology</w:t>
      </w:r>
      <w:proofErr w:type="spellEnd"/>
      <w:r w:rsidRPr="00FB4716">
        <w:t>. Obstetrics</w:t>
      </w:r>
    </w:p>
    <w:p w14:paraId="17777F4E" w14:textId="77777777" w:rsidR="00FB4716" w:rsidRPr="00FB4716" w:rsidRDefault="00FB4716" w:rsidP="00FB4716">
      <w:r w:rsidRPr="00FB4716">
        <w:t xml:space="preserve"> 62</w:t>
      </w:r>
      <w:r w:rsidRPr="00FB4716">
        <w:tab/>
      </w:r>
      <w:hyperlink r:id="rId71" w:tooltip="Outline of engineering" w:history="1">
        <w:r w:rsidRPr="00FB4716">
          <w:rPr>
            <w:rStyle w:val="Hyperlink"/>
          </w:rPr>
          <w:t>Engineering</w:t>
        </w:r>
      </w:hyperlink>
      <w:r w:rsidRPr="00FB4716">
        <w:t xml:space="preserve">. </w:t>
      </w:r>
      <w:hyperlink r:id="rId72" w:tooltip="Outline of technology" w:history="1">
        <w:r w:rsidRPr="00FB4716">
          <w:rPr>
            <w:rStyle w:val="Hyperlink"/>
          </w:rPr>
          <w:t>Technology</w:t>
        </w:r>
      </w:hyperlink>
      <w:r w:rsidRPr="00FB4716">
        <w:t xml:space="preserve"> in general</w:t>
      </w:r>
    </w:p>
    <w:p w14:paraId="5E5B8144" w14:textId="77777777" w:rsidR="00FB4716" w:rsidRPr="00FB4716" w:rsidRDefault="00FB4716" w:rsidP="00FB4716">
      <w:r w:rsidRPr="00FB4716">
        <w:t xml:space="preserve"> 620</w:t>
      </w:r>
      <w:r w:rsidRPr="00FB4716">
        <w:tab/>
        <w:t>Materials testing. Commercial materials. Power stations. Economics of energy</w:t>
      </w:r>
    </w:p>
    <w:p w14:paraId="777AF4CD" w14:textId="77777777" w:rsidR="00FB4716" w:rsidRPr="00FB4716" w:rsidRDefault="00FB4716" w:rsidP="00FB4716">
      <w:r w:rsidRPr="00FB4716">
        <w:t xml:space="preserve"> 621</w:t>
      </w:r>
      <w:r w:rsidRPr="00FB4716">
        <w:tab/>
        <w:t>Mechanical engineering in general. Nuclear technology. Electrical engineering. Machinery</w:t>
      </w:r>
    </w:p>
    <w:p w14:paraId="430E5A47" w14:textId="77777777" w:rsidR="00FB4716" w:rsidRPr="00FB4716" w:rsidRDefault="00FB4716" w:rsidP="00FB4716">
      <w:r w:rsidRPr="00FB4716">
        <w:t xml:space="preserve"> 622</w:t>
      </w:r>
      <w:r w:rsidRPr="00FB4716">
        <w:tab/>
      </w:r>
      <w:hyperlink r:id="rId73" w:tooltip="Outline of mining" w:history="1">
        <w:r w:rsidRPr="00FB4716">
          <w:rPr>
            <w:rStyle w:val="Hyperlink"/>
          </w:rPr>
          <w:t>Mining</w:t>
        </w:r>
      </w:hyperlink>
    </w:p>
    <w:p w14:paraId="18AA2EBC" w14:textId="77777777" w:rsidR="00FB4716" w:rsidRPr="00FB4716" w:rsidRDefault="00FB4716" w:rsidP="00FB4716">
      <w:r w:rsidRPr="00FB4716">
        <w:t xml:space="preserve"> 623</w:t>
      </w:r>
      <w:r w:rsidRPr="00FB4716">
        <w:tab/>
        <w:t>Military engineering</w:t>
      </w:r>
    </w:p>
    <w:p w14:paraId="53CFAD13" w14:textId="77777777" w:rsidR="00FB4716" w:rsidRPr="00FB4716" w:rsidRDefault="00FB4716" w:rsidP="00FB4716">
      <w:r w:rsidRPr="00FB4716">
        <w:t xml:space="preserve"> 624</w:t>
      </w:r>
      <w:r w:rsidRPr="00FB4716">
        <w:tab/>
        <w:t>Civil and structural engineering in general</w:t>
      </w:r>
    </w:p>
    <w:p w14:paraId="612F9661" w14:textId="77777777" w:rsidR="00FB4716" w:rsidRPr="00FB4716" w:rsidRDefault="00FB4716" w:rsidP="00FB4716">
      <w:r w:rsidRPr="00FB4716">
        <w:t xml:space="preserve"> 625</w:t>
      </w:r>
      <w:r w:rsidRPr="00FB4716">
        <w:tab/>
        <w:t>Civil engineering of land transport. Railway engineering. Highway engineering</w:t>
      </w:r>
    </w:p>
    <w:p w14:paraId="79A8F754" w14:textId="77777777" w:rsidR="00FB4716" w:rsidRPr="00FB4716" w:rsidRDefault="00FB4716" w:rsidP="00FB4716">
      <w:r w:rsidRPr="00FB4716">
        <w:t xml:space="preserve"> 626/</w:t>
      </w:r>
      <w:proofErr w:type="gramStart"/>
      <w:r w:rsidRPr="00FB4716">
        <w:t>627  Hydraulic</w:t>
      </w:r>
      <w:proofErr w:type="gramEnd"/>
      <w:r w:rsidRPr="00FB4716">
        <w:t xml:space="preserve"> engineering and construction. Water (aquatic) structures</w:t>
      </w:r>
    </w:p>
    <w:p w14:paraId="62254787" w14:textId="77777777" w:rsidR="00FB4716" w:rsidRPr="00FB4716" w:rsidRDefault="00FB4716" w:rsidP="00FB4716">
      <w:r w:rsidRPr="00FB4716">
        <w:t xml:space="preserve"> 629</w:t>
      </w:r>
      <w:r w:rsidRPr="00FB4716">
        <w:tab/>
        <w:t>Transport vehicle engineering</w:t>
      </w:r>
    </w:p>
    <w:p w14:paraId="4B35E32E" w14:textId="77777777" w:rsidR="00FB4716" w:rsidRPr="00FB4716" w:rsidRDefault="00FB4716" w:rsidP="00FB4716">
      <w:r w:rsidRPr="00FB4716">
        <w:t xml:space="preserve"> 63</w:t>
      </w:r>
      <w:r w:rsidRPr="00FB4716">
        <w:tab/>
      </w:r>
      <w:hyperlink r:id="rId74" w:tooltip="Outline of agriculture" w:history="1">
        <w:r w:rsidRPr="00FB4716">
          <w:rPr>
            <w:rStyle w:val="Hyperlink"/>
          </w:rPr>
          <w:t>Agriculture</w:t>
        </w:r>
      </w:hyperlink>
      <w:r w:rsidRPr="00FB4716">
        <w:t xml:space="preserve"> and related sciences and techniques. Forestry. Farming. Wildlife exploitation</w:t>
      </w:r>
    </w:p>
    <w:p w14:paraId="6D592D15" w14:textId="77777777" w:rsidR="00FB4716" w:rsidRPr="00FB4716" w:rsidRDefault="00FB4716" w:rsidP="00FB4716">
      <w:r w:rsidRPr="00FB4716">
        <w:t xml:space="preserve"> 630</w:t>
      </w:r>
      <w:r w:rsidRPr="00FB4716">
        <w:tab/>
        <w:t>Forestry</w:t>
      </w:r>
    </w:p>
    <w:p w14:paraId="11236283" w14:textId="77777777" w:rsidR="00FB4716" w:rsidRPr="00FB4716" w:rsidRDefault="00FB4716" w:rsidP="00FB4716">
      <w:r w:rsidRPr="00FB4716">
        <w:t xml:space="preserve"> 631/635</w:t>
      </w:r>
      <w:r w:rsidRPr="00FB4716">
        <w:tab/>
        <w:t>Farm management. Agronomy. Horticulture</w:t>
      </w:r>
    </w:p>
    <w:p w14:paraId="1586F404" w14:textId="77777777" w:rsidR="00FB4716" w:rsidRPr="00FB4716" w:rsidRDefault="00FB4716" w:rsidP="00FB4716">
      <w:r w:rsidRPr="00FB4716">
        <w:t xml:space="preserve"> 633/635</w:t>
      </w:r>
      <w:r w:rsidRPr="00FB4716">
        <w:tab/>
        <w:t>Horticulture in general. Specific crops</w:t>
      </w:r>
    </w:p>
    <w:p w14:paraId="754BE84F" w14:textId="77777777" w:rsidR="00FB4716" w:rsidRPr="00FB4716" w:rsidRDefault="00FB4716" w:rsidP="00FB4716">
      <w:r w:rsidRPr="00FB4716">
        <w:lastRenderedPageBreak/>
        <w:t xml:space="preserve"> 636</w:t>
      </w:r>
      <w:r w:rsidRPr="00FB4716">
        <w:tab/>
        <w:t>Animal husbandry and breeding in general. Livestock rearing. Breeding of domestic animals</w:t>
      </w:r>
    </w:p>
    <w:p w14:paraId="7C1C1B00" w14:textId="77777777" w:rsidR="00FB4716" w:rsidRPr="00FB4716" w:rsidRDefault="00FB4716" w:rsidP="00FB4716">
      <w:r w:rsidRPr="00FB4716">
        <w:t xml:space="preserve"> 64</w:t>
      </w:r>
      <w:r w:rsidRPr="00FB4716">
        <w:tab/>
        <w:t>Home economics. Domestic science. Housekeeping</w:t>
      </w:r>
    </w:p>
    <w:p w14:paraId="5D44DC63" w14:textId="77777777" w:rsidR="00FB4716" w:rsidRPr="00FB4716" w:rsidRDefault="00FB4716" w:rsidP="00FB4716">
      <w:r w:rsidRPr="00FB4716">
        <w:t xml:space="preserve"> 65</w:t>
      </w:r>
      <w:r w:rsidRPr="00FB4716">
        <w:tab/>
        <w:t>Communication and transport industries. Accountancy. Business management. Public relations</w:t>
      </w:r>
    </w:p>
    <w:p w14:paraId="35C7B8E1" w14:textId="77777777" w:rsidR="00FB4716" w:rsidRPr="00FB4716" w:rsidRDefault="00FB4716" w:rsidP="00FB4716">
      <w:r w:rsidRPr="00FB4716">
        <w:t xml:space="preserve"> 654</w:t>
      </w:r>
      <w:r w:rsidRPr="00FB4716">
        <w:tab/>
        <w:t>Telecommunication and telecontrol (organization, services)</w:t>
      </w:r>
    </w:p>
    <w:p w14:paraId="4A0C4D54" w14:textId="77777777" w:rsidR="00FB4716" w:rsidRPr="00FB4716" w:rsidRDefault="00FB4716" w:rsidP="00FB4716">
      <w:r w:rsidRPr="00FB4716">
        <w:t xml:space="preserve"> 655</w:t>
      </w:r>
      <w:r w:rsidRPr="00FB4716">
        <w:tab/>
        <w:t>Graphic industries. Printing. Publishing. Book trade</w:t>
      </w:r>
    </w:p>
    <w:p w14:paraId="54FF7531" w14:textId="77777777" w:rsidR="00FB4716" w:rsidRPr="00FB4716" w:rsidRDefault="00FB4716" w:rsidP="00FB4716">
      <w:r w:rsidRPr="00FB4716">
        <w:t xml:space="preserve"> 656</w:t>
      </w:r>
      <w:r w:rsidRPr="00FB4716">
        <w:tab/>
        <w:t>Transport and postal services. Traffic organization and control</w:t>
      </w:r>
    </w:p>
    <w:p w14:paraId="673FC54B" w14:textId="77777777" w:rsidR="00FB4716" w:rsidRPr="00FB4716" w:rsidRDefault="00FB4716" w:rsidP="00FB4716">
      <w:r w:rsidRPr="00FB4716">
        <w:t xml:space="preserve"> 657</w:t>
      </w:r>
      <w:r w:rsidRPr="00FB4716">
        <w:tab/>
        <w:t>Accountancy</w:t>
      </w:r>
    </w:p>
    <w:p w14:paraId="1480CF0D" w14:textId="77777777" w:rsidR="00FB4716" w:rsidRPr="00FB4716" w:rsidRDefault="00FB4716" w:rsidP="00FB4716">
      <w:r w:rsidRPr="00FB4716">
        <w:t xml:space="preserve"> 658</w:t>
      </w:r>
      <w:r w:rsidRPr="00FB4716">
        <w:tab/>
      </w:r>
      <w:hyperlink r:id="rId75" w:tooltip="Outline of business management" w:history="1">
        <w:r w:rsidRPr="00FB4716">
          <w:rPr>
            <w:rStyle w:val="Hyperlink"/>
          </w:rPr>
          <w:t>Business management</w:t>
        </w:r>
      </w:hyperlink>
      <w:r w:rsidRPr="00FB4716">
        <w:t>, administration. Commercial organization</w:t>
      </w:r>
    </w:p>
    <w:p w14:paraId="2C93E26B" w14:textId="77777777" w:rsidR="00FB4716" w:rsidRPr="00FB4716" w:rsidRDefault="00FB4716" w:rsidP="00FB4716">
      <w:r w:rsidRPr="00FB4716">
        <w:t xml:space="preserve"> 659</w:t>
      </w:r>
      <w:r w:rsidRPr="00FB4716">
        <w:tab/>
        <w:t xml:space="preserve">Publicity. Information work. </w:t>
      </w:r>
      <w:hyperlink r:id="rId76" w:tooltip="Outline of public relations" w:history="1">
        <w:r w:rsidRPr="00FB4716">
          <w:rPr>
            <w:rStyle w:val="Hyperlink"/>
          </w:rPr>
          <w:t>Public relations</w:t>
        </w:r>
      </w:hyperlink>
    </w:p>
    <w:p w14:paraId="4061DB4B" w14:textId="77777777" w:rsidR="00FB4716" w:rsidRPr="00FB4716" w:rsidRDefault="00FB4716" w:rsidP="00FB4716">
      <w:r w:rsidRPr="00FB4716">
        <w:t xml:space="preserve"> 66</w:t>
      </w:r>
      <w:r w:rsidRPr="00FB4716">
        <w:tab/>
        <w:t>Chemical technology. Chemical and related industries</w:t>
      </w:r>
    </w:p>
    <w:p w14:paraId="05269D79" w14:textId="77777777" w:rsidR="00FB4716" w:rsidRPr="00FB4716" w:rsidRDefault="00FB4716" w:rsidP="00FB4716">
      <w:r w:rsidRPr="00FB4716">
        <w:t xml:space="preserve"> 67</w:t>
      </w:r>
      <w:r w:rsidRPr="00FB4716">
        <w:tab/>
        <w:t xml:space="preserve">Various industries, </w:t>
      </w:r>
      <w:proofErr w:type="gramStart"/>
      <w:r w:rsidRPr="00FB4716">
        <w:t>trades</w:t>
      </w:r>
      <w:proofErr w:type="gramEnd"/>
      <w:r w:rsidRPr="00FB4716">
        <w:t xml:space="preserve"> and crafts</w:t>
      </w:r>
    </w:p>
    <w:p w14:paraId="3573DA8A" w14:textId="77777777" w:rsidR="00FB4716" w:rsidRPr="00FB4716" w:rsidRDefault="00FB4716" w:rsidP="00FB4716">
      <w:r w:rsidRPr="00FB4716">
        <w:t xml:space="preserve"> 68</w:t>
      </w:r>
      <w:r w:rsidRPr="00FB4716">
        <w:tab/>
        <w:t xml:space="preserve">Industries, </w:t>
      </w:r>
      <w:proofErr w:type="gramStart"/>
      <w:r w:rsidRPr="00FB4716">
        <w:t>crafts</w:t>
      </w:r>
      <w:proofErr w:type="gramEnd"/>
      <w:r w:rsidRPr="00FB4716">
        <w:t xml:space="preserve"> and trades for finished or assembled articles</w:t>
      </w:r>
    </w:p>
    <w:p w14:paraId="3893A0B9" w14:textId="77777777" w:rsidR="00FB4716" w:rsidRPr="00FB4716" w:rsidRDefault="00FB4716" w:rsidP="00FB4716">
      <w:r w:rsidRPr="00FB4716">
        <w:t xml:space="preserve"> 69</w:t>
      </w:r>
      <w:r w:rsidRPr="00FB4716">
        <w:tab/>
        <w:t>Building (</w:t>
      </w:r>
      <w:hyperlink r:id="rId77" w:tooltip="Outline of construction" w:history="1">
        <w:r w:rsidRPr="00FB4716">
          <w:rPr>
            <w:rStyle w:val="Hyperlink"/>
          </w:rPr>
          <w:t>construction</w:t>
        </w:r>
      </w:hyperlink>
      <w:r w:rsidRPr="00FB4716">
        <w:t>) trade. Building materials. Building practice and procedure</w:t>
      </w:r>
    </w:p>
    <w:p w14:paraId="1289A2B7" w14:textId="29D15CEC" w:rsidR="00FB4716" w:rsidRPr="00FB4716" w:rsidRDefault="00FB4716" w:rsidP="00FB4716">
      <w:pPr>
        <w:rPr>
          <w:b/>
          <w:bCs/>
        </w:rPr>
      </w:pPr>
      <w:r w:rsidRPr="00FB4716">
        <w:rPr>
          <w:b/>
          <w:bCs/>
        </w:rPr>
        <w:t>7 The arts. Recreation. </w:t>
      </w:r>
      <w:hyperlink r:id="rId78" w:tooltip="Outline of entertainment" w:history="1">
        <w:r w:rsidRPr="00FB4716">
          <w:rPr>
            <w:rStyle w:val="Hyperlink"/>
            <w:b/>
            <w:bCs/>
          </w:rPr>
          <w:t>Entertainment</w:t>
        </w:r>
      </w:hyperlink>
      <w:r w:rsidRPr="00FB4716">
        <w:rPr>
          <w:b/>
          <w:bCs/>
        </w:rPr>
        <w:t>. </w:t>
      </w:r>
      <w:hyperlink r:id="rId79" w:tooltip="Outline of sports" w:history="1">
        <w:r w:rsidRPr="00FB4716">
          <w:rPr>
            <w:rStyle w:val="Hyperlink"/>
            <w:b/>
            <w:bCs/>
          </w:rPr>
          <w:t>Sport</w:t>
        </w:r>
      </w:hyperlink>
    </w:p>
    <w:p w14:paraId="45340139" w14:textId="77777777" w:rsidR="00FB4716" w:rsidRPr="00FB4716" w:rsidRDefault="00FB4716" w:rsidP="00FB4716">
      <w:r w:rsidRPr="00FB4716">
        <w:t xml:space="preserve"> </w:t>
      </w:r>
      <w:r w:rsidRPr="00FB4716">
        <w:rPr>
          <w:i/>
          <w:iCs/>
        </w:rPr>
        <w:t>7.01/.09</w:t>
      </w:r>
      <w:r w:rsidRPr="00FB4716">
        <w:rPr>
          <w:i/>
          <w:iCs/>
        </w:rPr>
        <w:tab/>
        <w:t>Special auxiliary subdivision for the arts</w:t>
      </w:r>
    </w:p>
    <w:p w14:paraId="771FD121" w14:textId="77777777" w:rsidR="00FB4716" w:rsidRPr="00FB4716" w:rsidRDefault="00FB4716" w:rsidP="00FB4716">
      <w:r w:rsidRPr="00FB4716">
        <w:t xml:space="preserve"> </w:t>
      </w:r>
      <w:r w:rsidRPr="00FB4716">
        <w:rPr>
          <w:i/>
          <w:iCs/>
        </w:rPr>
        <w:t>7.01</w:t>
      </w:r>
      <w:r w:rsidRPr="00FB4716">
        <w:rPr>
          <w:i/>
          <w:iCs/>
        </w:rPr>
        <w:tab/>
        <w:t>Theory and philosophy of art. Principles of design, proportion, optical effect</w:t>
      </w:r>
    </w:p>
    <w:p w14:paraId="1AA6CEA2" w14:textId="77777777" w:rsidR="00FB4716" w:rsidRPr="00FB4716" w:rsidRDefault="00FB4716" w:rsidP="00FB4716">
      <w:r w:rsidRPr="00FB4716">
        <w:t xml:space="preserve"> </w:t>
      </w:r>
      <w:r w:rsidRPr="00FB4716">
        <w:rPr>
          <w:i/>
          <w:iCs/>
        </w:rPr>
        <w:t>7.02</w:t>
      </w:r>
      <w:r w:rsidRPr="00FB4716">
        <w:rPr>
          <w:i/>
          <w:iCs/>
        </w:rPr>
        <w:tab/>
        <w:t>Art technique. Craftsmanship</w:t>
      </w:r>
    </w:p>
    <w:p w14:paraId="0C51E935" w14:textId="77777777" w:rsidR="00FB4716" w:rsidRPr="00FB4716" w:rsidRDefault="00FB4716" w:rsidP="00FB4716">
      <w:r w:rsidRPr="00FB4716">
        <w:t xml:space="preserve"> </w:t>
      </w:r>
      <w:r w:rsidRPr="00FB4716">
        <w:rPr>
          <w:i/>
          <w:iCs/>
        </w:rPr>
        <w:t>7.03</w:t>
      </w:r>
      <w:r w:rsidRPr="00FB4716">
        <w:rPr>
          <w:i/>
          <w:iCs/>
        </w:rPr>
        <w:tab/>
        <w:t>Artistic periods and phases. Schools, styles, influences</w:t>
      </w:r>
    </w:p>
    <w:p w14:paraId="3D6C4D40" w14:textId="77777777" w:rsidR="00FB4716" w:rsidRPr="00FB4716" w:rsidRDefault="00FB4716" w:rsidP="00FB4716">
      <w:r w:rsidRPr="00FB4716">
        <w:t xml:space="preserve"> </w:t>
      </w:r>
      <w:r w:rsidRPr="00FB4716">
        <w:rPr>
          <w:i/>
          <w:iCs/>
        </w:rPr>
        <w:t>7.04</w:t>
      </w:r>
      <w:r w:rsidRPr="00FB4716">
        <w:rPr>
          <w:i/>
          <w:iCs/>
        </w:rPr>
        <w:tab/>
        <w:t>Subjects for artistic representation. Iconography. Iconology</w:t>
      </w:r>
    </w:p>
    <w:p w14:paraId="7EDC7686" w14:textId="77777777" w:rsidR="00FB4716" w:rsidRPr="00FB4716" w:rsidRDefault="00FB4716" w:rsidP="00FB4716">
      <w:r w:rsidRPr="00FB4716">
        <w:t xml:space="preserve"> </w:t>
      </w:r>
      <w:r w:rsidRPr="00FB4716">
        <w:rPr>
          <w:i/>
          <w:iCs/>
        </w:rPr>
        <w:t>7.05</w:t>
      </w:r>
      <w:r w:rsidRPr="00FB4716">
        <w:rPr>
          <w:i/>
          <w:iCs/>
        </w:rPr>
        <w:tab/>
        <w:t>Applications of art (in industry, trade, the home, everyday life)</w:t>
      </w:r>
    </w:p>
    <w:p w14:paraId="6ABBF08F" w14:textId="77777777" w:rsidR="00FB4716" w:rsidRPr="00FB4716" w:rsidRDefault="00FB4716" w:rsidP="00FB4716">
      <w:r w:rsidRPr="00FB4716">
        <w:t xml:space="preserve"> </w:t>
      </w:r>
      <w:r w:rsidRPr="00FB4716">
        <w:rPr>
          <w:i/>
          <w:iCs/>
        </w:rPr>
        <w:t>7.06</w:t>
      </w:r>
      <w:r w:rsidRPr="00FB4716">
        <w:rPr>
          <w:i/>
          <w:iCs/>
        </w:rPr>
        <w:tab/>
        <w:t>Various questions concerning art</w:t>
      </w:r>
    </w:p>
    <w:p w14:paraId="47087DC8" w14:textId="77777777" w:rsidR="00FB4716" w:rsidRPr="00FB4716" w:rsidRDefault="00FB4716" w:rsidP="00FB4716">
      <w:r w:rsidRPr="00FB4716">
        <w:t xml:space="preserve"> </w:t>
      </w:r>
      <w:r w:rsidRPr="00FB4716">
        <w:rPr>
          <w:i/>
          <w:iCs/>
        </w:rPr>
        <w:t>7.07</w:t>
      </w:r>
      <w:r w:rsidRPr="00FB4716">
        <w:rPr>
          <w:i/>
          <w:iCs/>
        </w:rPr>
        <w:tab/>
        <w:t>Occupations and activities associated with the arts and entertainment</w:t>
      </w:r>
    </w:p>
    <w:p w14:paraId="2BCE47B6" w14:textId="77777777" w:rsidR="00FB4716" w:rsidRPr="00FB4716" w:rsidRDefault="00FB4716" w:rsidP="00FB4716">
      <w:r w:rsidRPr="00FB4716">
        <w:t xml:space="preserve"> </w:t>
      </w:r>
      <w:r w:rsidRPr="00FB4716">
        <w:rPr>
          <w:i/>
          <w:iCs/>
        </w:rPr>
        <w:t>7.08</w:t>
      </w:r>
      <w:r w:rsidRPr="00FB4716">
        <w:rPr>
          <w:i/>
          <w:iCs/>
        </w:rPr>
        <w:tab/>
        <w:t xml:space="preserve">Characteristic features, forms, combinations etc. (in art, </w:t>
      </w:r>
      <w:proofErr w:type="gramStart"/>
      <w:r w:rsidRPr="00FB4716">
        <w:rPr>
          <w:i/>
          <w:iCs/>
        </w:rPr>
        <w:t>entertainment</w:t>
      </w:r>
      <w:proofErr w:type="gramEnd"/>
      <w:r w:rsidRPr="00FB4716">
        <w:rPr>
          <w:i/>
          <w:iCs/>
        </w:rPr>
        <w:t xml:space="preserve"> and sport)</w:t>
      </w:r>
    </w:p>
    <w:p w14:paraId="23A1D3BB" w14:textId="77777777" w:rsidR="00FB4716" w:rsidRPr="00FB4716" w:rsidRDefault="00FB4716" w:rsidP="00FB4716">
      <w:r w:rsidRPr="00FB4716">
        <w:t xml:space="preserve"> </w:t>
      </w:r>
      <w:r w:rsidRPr="00FB4716">
        <w:rPr>
          <w:i/>
          <w:iCs/>
        </w:rPr>
        <w:t>7.091</w:t>
      </w:r>
      <w:r w:rsidRPr="00FB4716">
        <w:rPr>
          <w:i/>
          <w:iCs/>
        </w:rPr>
        <w:tab/>
        <w:t>Performance, presentation (in original medium)</w:t>
      </w:r>
    </w:p>
    <w:p w14:paraId="124472C5" w14:textId="77777777" w:rsidR="00FB4716" w:rsidRPr="00FB4716" w:rsidRDefault="00FB4716" w:rsidP="00FB4716">
      <w:r w:rsidRPr="00FB4716">
        <w:t xml:space="preserve"> 71</w:t>
      </w:r>
      <w:r w:rsidRPr="00FB4716">
        <w:tab/>
        <w:t>Physical planning. Regional, town and country planning. Landscapes, parks, gardens</w:t>
      </w:r>
    </w:p>
    <w:p w14:paraId="66F3AE21" w14:textId="77777777" w:rsidR="00FB4716" w:rsidRPr="00FB4716" w:rsidRDefault="00FB4716" w:rsidP="00FB4716">
      <w:r w:rsidRPr="00FB4716">
        <w:t xml:space="preserve"> 72</w:t>
      </w:r>
      <w:r w:rsidRPr="00FB4716">
        <w:tab/>
      </w:r>
      <w:hyperlink r:id="rId80" w:tooltip="Outline of architecture" w:history="1">
        <w:r w:rsidRPr="00FB4716">
          <w:rPr>
            <w:rStyle w:val="Hyperlink"/>
          </w:rPr>
          <w:t>Architecture</w:t>
        </w:r>
      </w:hyperlink>
    </w:p>
    <w:p w14:paraId="2D6C1B87" w14:textId="77777777" w:rsidR="00FB4716" w:rsidRPr="00FB4716" w:rsidRDefault="00FB4716" w:rsidP="00FB4716">
      <w:r w:rsidRPr="00FB4716">
        <w:t xml:space="preserve"> 73</w:t>
      </w:r>
      <w:r w:rsidRPr="00FB4716">
        <w:tab/>
        <w:t>Plastic arts</w:t>
      </w:r>
    </w:p>
    <w:p w14:paraId="2768E755" w14:textId="77777777" w:rsidR="00FB4716" w:rsidRPr="00FB4716" w:rsidRDefault="00FB4716" w:rsidP="00FB4716">
      <w:r w:rsidRPr="00FB4716">
        <w:t xml:space="preserve"> 74</w:t>
      </w:r>
      <w:r w:rsidRPr="00FB4716">
        <w:tab/>
      </w:r>
      <w:hyperlink r:id="rId81" w:tooltip="Outline of drawing and drawings" w:history="1">
        <w:r w:rsidRPr="00FB4716">
          <w:rPr>
            <w:rStyle w:val="Hyperlink"/>
          </w:rPr>
          <w:t>Drawing</w:t>
        </w:r>
      </w:hyperlink>
      <w:r w:rsidRPr="00FB4716">
        <w:t xml:space="preserve">. </w:t>
      </w:r>
      <w:hyperlink r:id="rId82" w:tooltip="Outline of design" w:history="1">
        <w:r w:rsidRPr="00FB4716">
          <w:rPr>
            <w:rStyle w:val="Hyperlink"/>
          </w:rPr>
          <w:t>Design</w:t>
        </w:r>
      </w:hyperlink>
      <w:r w:rsidRPr="00FB4716">
        <w:t xml:space="preserve">. </w:t>
      </w:r>
      <w:hyperlink r:id="rId83" w:tooltip="Outline of crafts" w:history="1">
        <w:r w:rsidRPr="00FB4716">
          <w:rPr>
            <w:rStyle w:val="Hyperlink"/>
          </w:rPr>
          <w:t>Applied arts and crafts</w:t>
        </w:r>
      </w:hyperlink>
    </w:p>
    <w:p w14:paraId="7E7F60D2" w14:textId="77777777" w:rsidR="00FB4716" w:rsidRPr="00FB4716" w:rsidRDefault="00FB4716" w:rsidP="00FB4716">
      <w:r w:rsidRPr="00FB4716">
        <w:t xml:space="preserve"> 745/749</w:t>
      </w:r>
      <w:r w:rsidRPr="00FB4716">
        <w:tab/>
        <w:t>Industrial and domestic arts and crafts. Applied arts</w:t>
      </w:r>
    </w:p>
    <w:p w14:paraId="77B25A49" w14:textId="77777777" w:rsidR="00FB4716" w:rsidRPr="00FB4716" w:rsidRDefault="00FB4716" w:rsidP="00FB4716">
      <w:r w:rsidRPr="00FB4716">
        <w:t xml:space="preserve"> 75</w:t>
      </w:r>
      <w:r w:rsidRPr="00FB4716">
        <w:tab/>
      </w:r>
      <w:hyperlink r:id="rId84" w:tooltip="Outline of painting" w:history="1">
        <w:r w:rsidRPr="00FB4716">
          <w:rPr>
            <w:rStyle w:val="Hyperlink"/>
          </w:rPr>
          <w:t>Painting</w:t>
        </w:r>
      </w:hyperlink>
    </w:p>
    <w:p w14:paraId="103EA86B" w14:textId="77777777" w:rsidR="00FB4716" w:rsidRPr="00FB4716" w:rsidRDefault="00FB4716" w:rsidP="00FB4716">
      <w:r w:rsidRPr="00FB4716">
        <w:t xml:space="preserve"> 76</w:t>
      </w:r>
      <w:r w:rsidRPr="00FB4716">
        <w:tab/>
        <w:t>Graphic art, printmaking. Graphics</w:t>
      </w:r>
    </w:p>
    <w:p w14:paraId="4ECFDB20" w14:textId="77777777" w:rsidR="00FB4716" w:rsidRPr="00FB4716" w:rsidRDefault="00FB4716" w:rsidP="00FB4716">
      <w:r w:rsidRPr="00FB4716">
        <w:t xml:space="preserve"> 77</w:t>
      </w:r>
      <w:r w:rsidRPr="00FB4716">
        <w:tab/>
      </w:r>
      <w:hyperlink r:id="rId85" w:tooltip="Outline of photography" w:history="1">
        <w:r w:rsidRPr="00FB4716">
          <w:rPr>
            <w:rStyle w:val="Hyperlink"/>
          </w:rPr>
          <w:t>Photography</w:t>
        </w:r>
      </w:hyperlink>
      <w:r w:rsidRPr="00FB4716">
        <w:t xml:space="preserve"> and similar processes</w:t>
      </w:r>
    </w:p>
    <w:p w14:paraId="171634B1" w14:textId="77777777" w:rsidR="00FB4716" w:rsidRPr="00FB4716" w:rsidRDefault="00FB4716" w:rsidP="00FB4716">
      <w:r w:rsidRPr="00FB4716">
        <w:t xml:space="preserve"> 78</w:t>
      </w:r>
      <w:r w:rsidRPr="00FB4716">
        <w:tab/>
      </w:r>
      <w:hyperlink r:id="rId86" w:tooltip="Outline of music" w:history="1">
        <w:r w:rsidRPr="00FB4716">
          <w:rPr>
            <w:rStyle w:val="Hyperlink"/>
          </w:rPr>
          <w:t>Music</w:t>
        </w:r>
      </w:hyperlink>
    </w:p>
    <w:p w14:paraId="49F02A84" w14:textId="77777777" w:rsidR="00FB4716" w:rsidRPr="00FB4716" w:rsidRDefault="00FB4716" w:rsidP="00FB4716">
      <w:r w:rsidRPr="00FB4716">
        <w:t xml:space="preserve"> 79</w:t>
      </w:r>
      <w:r w:rsidRPr="00FB4716">
        <w:tab/>
        <w:t xml:space="preserve">Recreation. </w:t>
      </w:r>
      <w:hyperlink r:id="rId87" w:tooltip="Outline of entertainment" w:history="1">
        <w:r w:rsidRPr="00FB4716">
          <w:rPr>
            <w:rStyle w:val="Hyperlink"/>
          </w:rPr>
          <w:t>Entertainment</w:t>
        </w:r>
      </w:hyperlink>
      <w:r w:rsidRPr="00FB4716">
        <w:t xml:space="preserve">. </w:t>
      </w:r>
      <w:hyperlink r:id="rId88" w:tooltip="Outline of games" w:history="1">
        <w:r w:rsidRPr="00FB4716">
          <w:rPr>
            <w:rStyle w:val="Hyperlink"/>
          </w:rPr>
          <w:t>Games</w:t>
        </w:r>
      </w:hyperlink>
      <w:r w:rsidRPr="00FB4716">
        <w:t xml:space="preserve">. </w:t>
      </w:r>
      <w:hyperlink r:id="rId89" w:tooltip="Outline of sports" w:history="1">
        <w:r w:rsidRPr="00FB4716">
          <w:rPr>
            <w:rStyle w:val="Hyperlink"/>
          </w:rPr>
          <w:t>Sport</w:t>
        </w:r>
      </w:hyperlink>
    </w:p>
    <w:p w14:paraId="1D9BD6FB" w14:textId="77777777" w:rsidR="00FB4716" w:rsidRPr="00FB4716" w:rsidRDefault="00FB4716" w:rsidP="00FB4716">
      <w:r w:rsidRPr="00FB4716">
        <w:t xml:space="preserve"> 791</w:t>
      </w:r>
      <w:r w:rsidRPr="00FB4716">
        <w:tab/>
        <w:t xml:space="preserve">Cinema. </w:t>
      </w:r>
      <w:hyperlink r:id="rId90" w:tooltip="Outline of film" w:history="1">
        <w:r w:rsidRPr="00FB4716">
          <w:rPr>
            <w:rStyle w:val="Hyperlink"/>
          </w:rPr>
          <w:t>Films</w:t>
        </w:r>
      </w:hyperlink>
      <w:r w:rsidRPr="00FB4716">
        <w:t xml:space="preserve"> (motion pictures)</w:t>
      </w:r>
    </w:p>
    <w:p w14:paraId="7E932A87" w14:textId="77777777" w:rsidR="00FB4716" w:rsidRPr="00FB4716" w:rsidRDefault="00FB4716" w:rsidP="00FB4716">
      <w:r w:rsidRPr="00FB4716">
        <w:t xml:space="preserve"> 792</w:t>
      </w:r>
      <w:r w:rsidRPr="00FB4716">
        <w:tab/>
      </w:r>
      <w:hyperlink r:id="rId91" w:tooltip="Outline of theatre" w:history="1">
        <w:r w:rsidRPr="00FB4716">
          <w:rPr>
            <w:rStyle w:val="Hyperlink"/>
          </w:rPr>
          <w:t>Theatre</w:t>
        </w:r>
      </w:hyperlink>
      <w:r w:rsidRPr="00FB4716">
        <w:t xml:space="preserve">. </w:t>
      </w:r>
      <w:hyperlink r:id="rId92" w:tooltip="Outline of stagecraft" w:history="1">
        <w:r w:rsidRPr="00FB4716">
          <w:rPr>
            <w:rStyle w:val="Hyperlink"/>
          </w:rPr>
          <w:t>Stagecraft</w:t>
        </w:r>
      </w:hyperlink>
      <w:r w:rsidRPr="00FB4716">
        <w:t>. Dramatic performances</w:t>
      </w:r>
    </w:p>
    <w:p w14:paraId="6ED38AF4" w14:textId="77777777" w:rsidR="00FB4716" w:rsidRPr="00FB4716" w:rsidRDefault="00FB4716" w:rsidP="00FB4716">
      <w:r w:rsidRPr="00FB4716">
        <w:t xml:space="preserve"> 793</w:t>
      </w:r>
      <w:r w:rsidRPr="00FB4716">
        <w:tab/>
        <w:t xml:space="preserve">Social entertainments and recreations. Art of movement. </w:t>
      </w:r>
      <w:hyperlink r:id="rId93" w:tooltip="Outline of dance" w:history="1">
        <w:r w:rsidRPr="00FB4716">
          <w:rPr>
            <w:rStyle w:val="Hyperlink"/>
          </w:rPr>
          <w:t>Dance</w:t>
        </w:r>
      </w:hyperlink>
    </w:p>
    <w:p w14:paraId="4486B40B" w14:textId="77777777" w:rsidR="00FB4716" w:rsidRPr="00FB4716" w:rsidRDefault="00FB4716" w:rsidP="00FB4716">
      <w:r w:rsidRPr="00FB4716">
        <w:t xml:space="preserve"> 794</w:t>
      </w:r>
      <w:r w:rsidRPr="00FB4716">
        <w:tab/>
        <w:t xml:space="preserve">Board and table games (of thought, </w:t>
      </w:r>
      <w:proofErr w:type="gramStart"/>
      <w:r w:rsidRPr="00FB4716">
        <w:t>skill</w:t>
      </w:r>
      <w:proofErr w:type="gramEnd"/>
      <w:r w:rsidRPr="00FB4716">
        <w:t xml:space="preserve"> and chance)</w:t>
      </w:r>
    </w:p>
    <w:p w14:paraId="7EB5D825" w14:textId="77777777" w:rsidR="00FB4716" w:rsidRPr="00FB4716" w:rsidRDefault="00FB4716" w:rsidP="00FB4716">
      <w:r w:rsidRPr="00FB4716">
        <w:t xml:space="preserve"> 796</w:t>
      </w:r>
      <w:r w:rsidRPr="00FB4716">
        <w:tab/>
      </w:r>
      <w:hyperlink r:id="rId94" w:tooltip="Outline of sports" w:history="1">
        <w:r w:rsidRPr="00FB4716">
          <w:rPr>
            <w:rStyle w:val="Hyperlink"/>
          </w:rPr>
          <w:t>Sport</w:t>
        </w:r>
      </w:hyperlink>
      <w:r w:rsidRPr="00FB4716">
        <w:t xml:space="preserve">. </w:t>
      </w:r>
      <w:hyperlink r:id="rId95" w:tooltip="Outline of games" w:history="1">
        <w:r w:rsidRPr="00FB4716">
          <w:rPr>
            <w:rStyle w:val="Hyperlink"/>
          </w:rPr>
          <w:t>Games</w:t>
        </w:r>
      </w:hyperlink>
      <w:r w:rsidRPr="00FB4716">
        <w:t xml:space="preserve">. </w:t>
      </w:r>
      <w:hyperlink r:id="rId96" w:tooltip="Outline of exercise" w:history="1">
        <w:r w:rsidRPr="00FB4716">
          <w:rPr>
            <w:rStyle w:val="Hyperlink"/>
          </w:rPr>
          <w:t>Physical exercises</w:t>
        </w:r>
      </w:hyperlink>
    </w:p>
    <w:p w14:paraId="2131EE97" w14:textId="77777777" w:rsidR="00FB4716" w:rsidRPr="00FB4716" w:rsidRDefault="00FB4716" w:rsidP="00FB4716">
      <w:r w:rsidRPr="00FB4716">
        <w:t xml:space="preserve"> 797</w:t>
      </w:r>
      <w:r w:rsidRPr="00FB4716">
        <w:tab/>
        <w:t>Water sports. Aerial sports</w:t>
      </w:r>
    </w:p>
    <w:p w14:paraId="139AE71B" w14:textId="77777777" w:rsidR="00FB4716" w:rsidRPr="00FB4716" w:rsidRDefault="00FB4716" w:rsidP="00FB4716">
      <w:r w:rsidRPr="00FB4716">
        <w:t xml:space="preserve"> 798</w:t>
      </w:r>
      <w:r w:rsidRPr="00FB4716">
        <w:tab/>
        <w:t>Riding and driving. Horse and other animal sports</w:t>
      </w:r>
    </w:p>
    <w:p w14:paraId="38A0BEE4" w14:textId="77777777" w:rsidR="00FB4716" w:rsidRPr="00FB4716" w:rsidRDefault="00FB4716" w:rsidP="00FB4716">
      <w:r w:rsidRPr="00FB4716">
        <w:t xml:space="preserve"> 799</w:t>
      </w:r>
      <w:r w:rsidRPr="00FB4716">
        <w:tab/>
        <w:t>Sport fishing. Sport hunting. Shooting and target sports</w:t>
      </w:r>
    </w:p>
    <w:p w14:paraId="09C800A1" w14:textId="57615E27" w:rsidR="00FB4716" w:rsidRPr="00FB4716" w:rsidRDefault="00FB4716" w:rsidP="00FB4716">
      <w:pPr>
        <w:rPr>
          <w:b/>
          <w:bCs/>
        </w:rPr>
      </w:pPr>
      <w:r w:rsidRPr="00FB4716">
        <w:rPr>
          <w:b/>
          <w:bCs/>
        </w:rPr>
        <w:t>8 Language. </w:t>
      </w:r>
      <w:hyperlink r:id="rId97" w:tooltip="Outline of linguistics" w:history="1">
        <w:r w:rsidRPr="00FB4716">
          <w:rPr>
            <w:rStyle w:val="Hyperlink"/>
            <w:b/>
            <w:bCs/>
          </w:rPr>
          <w:t>Linguistics</w:t>
        </w:r>
      </w:hyperlink>
      <w:r w:rsidRPr="00FB4716">
        <w:rPr>
          <w:b/>
          <w:bCs/>
        </w:rPr>
        <w:t>. </w:t>
      </w:r>
      <w:hyperlink r:id="rId98" w:tooltip="Outline of literature" w:history="1">
        <w:r w:rsidRPr="00FB4716">
          <w:rPr>
            <w:rStyle w:val="Hyperlink"/>
            <w:b/>
            <w:bCs/>
          </w:rPr>
          <w:t>Literature</w:t>
        </w:r>
      </w:hyperlink>
    </w:p>
    <w:p w14:paraId="58CCE51F" w14:textId="77777777" w:rsidR="00FB4716" w:rsidRPr="00FB4716" w:rsidRDefault="00FB4716" w:rsidP="00FB4716">
      <w:r w:rsidRPr="00FB4716">
        <w:t xml:space="preserve">Tables for class 8 are fully faceted and details are expressed through combination with common auxiliaries of language (Table 1c) and a series of special auxiliary tables to indicate other facets or attributes in Linguistics or Literature. As a result, this class allows for great specificity in indexing although the schedules themselves occupy very little space in UDC. The subdivisions of </w:t>
      </w:r>
      <w:proofErr w:type="gramStart"/>
      <w:r w:rsidRPr="00FB4716">
        <w:t>e.g.</w:t>
      </w:r>
      <w:proofErr w:type="gramEnd"/>
      <w:r w:rsidRPr="00FB4716">
        <w:t> </w:t>
      </w:r>
      <w:r w:rsidRPr="00FB4716">
        <w:rPr>
          <w:i/>
          <w:iCs/>
        </w:rPr>
        <w:t>811 Languages</w:t>
      </w:r>
      <w:r w:rsidRPr="00FB4716">
        <w:t> or </w:t>
      </w:r>
      <w:r w:rsidRPr="00FB4716">
        <w:rPr>
          <w:i/>
          <w:iCs/>
        </w:rPr>
        <w:t xml:space="preserve">821 </w:t>
      </w:r>
      <w:r w:rsidRPr="00FB4716">
        <w:rPr>
          <w:i/>
          <w:iCs/>
        </w:rPr>
        <w:lastRenderedPageBreak/>
        <w:t>Literature</w:t>
      </w:r>
      <w:r w:rsidRPr="00FB4716">
        <w:t> are derived from common auxiliaries of language =1/=9 (Table 1c) by substituting a point for the equals sign, e.g. 811.111 English language (as a subject of a linguistic study) and </w:t>
      </w:r>
      <w:r w:rsidRPr="00FB4716">
        <w:rPr>
          <w:i/>
          <w:iCs/>
        </w:rPr>
        <w:t>821.111 English literature</w:t>
      </w:r>
      <w:r w:rsidRPr="00FB4716">
        <w:t> derives from </w:t>
      </w:r>
      <w:r w:rsidRPr="00FB4716">
        <w:rPr>
          <w:i/>
          <w:iCs/>
        </w:rPr>
        <w:t>=111 English language</w:t>
      </w:r>
      <w:r w:rsidRPr="00FB4716">
        <w:t xml:space="preserve">. Common auxiliaries of place and time are also frequently used in this class to express place and time facets of Linguistics or Literature, </w:t>
      </w:r>
      <w:proofErr w:type="gramStart"/>
      <w:r w:rsidRPr="00FB4716">
        <w:t>e.g.</w:t>
      </w:r>
      <w:proofErr w:type="gramEnd"/>
      <w:r w:rsidRPr="00FB4716">
        <w:t> </w:t>
      </w:r>
      <w:r w:rsidRPr="00FB4716">
        <w:rPr>
          <w:i/>
          <w:iCs/>
        </w:rPr>
        <w:t>821.111(71)"18" English literature of Canada in 19th century</w:t>
      </w:r>
    </w:p>
    <w:p w14:paraId="477EBEC9" w14:textId="77777777" w:rsidR="00FB4716" w:rsidRPr="00FB4716" w:rsidRDefault="00FB4716" w:rsidP="00FB4716">
      <w:r w:rsidRPr="00FB4716">
        <w:t xml:space="preserve"> 80</w:t>
      </w:r>
      <w:r w:rsidRPr="00FB4716">
        <w:tab/>
        <w:t>General questions relating to both linguistics and literature. Philology</w:t>
      </w:r>
    </w:p>
    <w:p w14:paraId="646A0DC4" w14:textId="77777777" w:rsidR="00FB4716" w:rsidRPr="00FB4716" w:rsidRDefault="00FB4716" w:rsidP="00FB4716">
      <w:r w:rsidRPr="00FB4716">
        <w:t xml:space="preserve"> 801</w:t>
      </w:r>
      <w:r w:rsidRPr="00FB4716">
        <w:tab/>
        <w:t>Prosody. Auxiliary sciences and sources of philology</w:t>
      </w:r>
    </w:p>
    <w:p w14:paraId="539F15DB" w14:textId="77777777" w:rsidR="00FB4716" w:rsidRPr="00FB4716" w:rsidRDefault="00FB4716" w:rsidP="00FB4716">
      <w:r w:rsidRPr="00FB4716">
        <w:t xml:space="preserve"> 808</w:t>
      </w:r>
      <w:r w:rsidRPr="00FB4716">
        <w:tab/>
        <w:t xml:space="preserve">Rhetoric. The effective use of language  </w:t>
      </w:r>
    </w:p>
    <w:p w14:paraId="191663DA" w14:textId="77777777" w:rsidR="00FB4716" w:rsidRPr="00FB4716" w:rsidRDefault="00FB4716" w:rsidP="00FB4716">
      <w:r w:rsidRPr="00FB4716">
        <w:t xml:space="preserve"> </w:t>
      </w:r>
      <w:r w:rsidRPr="00FB4716">
        <w:rPr>
          <w:b/>
          <w:bCs/>
        </w:rPr>
        <w:t>81</w:t>
      </w:r>
      <w:r w:rsidRPr="00FB4716">
        <w:rPr>
          <w:b/>
          <w:bCs/>
        </w:rPr>
        <w:tab/>
      </w:r>
      <w:hyperlink r:id="rId99" w:tooltip="Outline of linguistics" w:history="1">
        <w:r w:rsidRPr="00FB4716">
          <w:rPr>
            <w:rStyle w:val="Hyperlink"/>
            <w:b/>
            <w:bCs/>
          </w:rPr>
          <w:t>Linguistics</w:t>
        </w:r>
      </w:hyperlink>
      <w:r w:rsidRPr="00FB4716">
        <w:rPr>
          <w:b/>
          <w:bCs/>
        </w:rPr>
        <w:t xml:space="preserve"> and languages</w:t>
      </w:r>
    </w:p>
    <w:p w14:paraId="0B016E40" w14:textId="77777777" w:rsidR="00FB4716" w:rsidRPr="00FB4716" w:rsidRDefault="00FB4716" w:rsidP="00FB4716">
      <w:r w:rsidRPr="00FB4716">
        <w:t xml:space="preserve"> </w:t>
      </w:r>
      <w:r w:rsidRPr="00FB4716">
        <w:rPr>
          <w:i/>
          <w:iCs/>
        </w:rPr>
        <w:t>81`1/`4</w:t>
      </w:r>
      <w:r w:rsidRPr="00FB4716">
        <w:rPr>
          <w:i/>
          <w:iCs/>
        </w:rPr>
        <w:tab/>
        <w:t>Special auxiliary subdivision for subject fields and facets of linguistics and languages</w:t>
      </w:r>
    </w:p>
    <w:p w14:paraId="50EF4EBD" w14:textId="77777777" w:rsidR="00FB4716" w:rsidRPr="00FB4716" w:rsidRDefault="00FB4716" w:rsidP="00FB4716">
      <w:r w:rsidRPr="00FB4716">
        <w:rPr>
          <w:i/>
          <w:iCs/>
        </w:rPr>
        <w:t xml:space="preserve"> 81`1</w:t>
      </w:r>
      <w:r w:rsidRPr="00FB4716">
        <w:rPr>
          <w:i/>
          <w:iCs/>
        </w:rPr>
        <w:tab/>
        <w:t>General linguistics</w:t>
      </w:r>
    </w:p>
    <w:p w14:paraId="07AC7910" w14:textId="77777777" w:rsidR="00FB4716" w:rsidRPr="00FB4716" w:rsidRDefault="00FB4716" w:rsidP="00FB4716">
      <w:r w:rsidRPr="00FB4716">
        <w:t xml:space="preserve"> </w:t>
      </w:r>
      <w:r w:rsidRPr="00FB4716">
        <w:rPr>
          <w:i/>
          <w:iCs/>
        </w:rPr>
        <w:t>81`2</w:t>
      </w:r>
      <w:r w:rsidRPr="00FB4716">
        <w:rPr>
          <w:i/>
          <w:iCs/>
        </w:rPr>
        <w:tab/>
      </w:r>
      <w:hyperlink r:id="rId100" w:tooltip="Outline of semiotics" w:history="1">
        <w:r w:rsidRPr="00FB4716">
          <w:rPr>
            <w:rStyle w:val="Hyperlink"/>
            <w:i/>
            <w:iCs/>
          </w:rPr>
          <w:t>Theory of signs</w:t>
        </w:r>
      </w:hyperlink>
      <w:r w:rsidRPr="00FB4716">
        <w:rPr>
          <w:i/>
          <w:iCs/>
        </w:rPr>
        <w:t>. Theory of translation. Standardization. Usage. Geographical linguistics</w:t>
      </w:r>
    </w:p>
    <w:p w14:paraId="7EAD0A77" w14:textId="77777777" w:rsidR="00FB4716" w:rsidRPr="00FB4716" w:rsidRDefault="00FB4716" w:rsidP="00FB4716">
      <w:r w:rsidRPr="00FB4716">
        <w:t xml:space="preserve"> </w:t>
      </w:r>
      <w:r w:rsidRPr="00FB4716">
        <w:rPr>
          <w:i/>
          <w:iCs/>
        </w:rPr>
        <w:t>81`3</w:t>
      </w:r>
      <w:r w:rsidRPr="00FB4716">
        <w:rPr>
          <w:i/>
          <w:iCs/>
        </w:rPr>
        <w:tab/>
        <w:t>Mathematical and applied linguistics. Phonetics. Graphemics. Grammar. Semantics. Stylistics</w:t>
      </w:r>
    </w:p>
    <w:p w14:paraId="4F776526" w14:textId="77777777" w:rsidR="00FB4716" w:rsidRPr="00FB4716" w:rsidRDefault="00FB4716" w:rsidP="00FB4716">
      <w:r w:rsidRPr="00FB4716">
        <w:t xml:space="preserve"> </w:t>
      </w:r>
      <w:r w:rsidRPr="00FB4716">
        <w:rPr>
          <w:i/>
          <w:iCs/>
        </w:rPr>
        <w:t>81`4</w:t>
      </w:r>
      <w:r w:rsidRPr="00FB4716">
        <w:rPr>
          <w:i/>
          <w:iCs/>
        </w:rPr>
        <w:tab/>
        <w:t>Text linguistics, Discourse analysis. Typological linguistics</w:t>
      </w:r>
    </w:p>
    <w:p w14:paraId="32704EA1" w14:textId="77777777" w:rsidR="00FB4716" w:rsidRPr="00FB4716" w:rsidRDefault="00FB4716" w:rsidP="00FB4716">
      <w:r w:rsidRPr="00FB4716">
        <w:t xml:space="preserve"> </w:t>
      </w:r>
      <w:r w:rsidRPr="00FB4716">
        <w:rPr>
          <w:i/>
          <w:iCs/>
        </w:rPr>
        <w:t>81`42</w:t>
      </w:r>
      <w:r w:rsidRPr="00FB4716">
        <w:rPr>
          <w:i/>
          <w:iCs/>
        </w:rPr>
        <w:tab/>
        <w:t>Text linguistics. Discourse analysis</w:t>
      </w:r>
    </w:p>
    <w:p w14:paraId="19853894" w14:textId="77777777" w:rsidR="00FB4716" w:rsidRPr="00FB4716" w:rsidRDefault="00FB4716" w:rsidP="00FB4716">
      <w:r w:rsidRPr="00FB4716">
        <w:t xml:space="preserve"> </w:t>
      </w:r>
      <w:r w:rsidRPr="00FB4716">
        <w:rPr>
          <w:i/>
          <w:iCs/>
        </w:rPr>
        <w:t>81`44</w:t>
      </w:r>
      <w:r w:rsidRPr="00FB4716">
        <w:rPr>
          <w:i/>
          <w:iCs/>
        </w:rPr>
        <w:tab/>
        <w:t>Typological linguistics</w:t>
      </w:r>
    </w:p>
    <w:p w14:paraId="26D84130" w14:textId="77777777" w:rsidR="00FB4716" w:rsidRPr="00FB4716" w:rsidRDefault="00FB4716" w:rsidP="00FB4716">
      <w:r w:rsidRPr="00FB4716">
        <w:t xml:space="preserve"> 811</w:t>
      </w:r>
      <w:r w:rsidRPr="00FB4716">
        <w:tab/>
        <w:t>Languages</w:t>
      </w:r>
    </w:p>
    <w:p w14:paraId="5149837C" w14:textId="77777777" w:rsidR="00FB4716" w:rsidRPr="00FB4716" w:rsidRDefault="00FB4716" w:rsidP="00FB4716">
      <w:r w:rsidRPr="00FB4716">
        <w:t xml:space="preserve">       Derived from the common auxiliaries of language =1/=9 (Table 1c) by replacing the equal sign = with prefix </w:t>
      </w:r>
      <w:r w:rsidRPr="00FB4716">
        <w:rPr>
          <w:i/>
          <w:iCs/>
        </w:rPr>
        <w:t>811.</w:t>
      </w:r>
      <w:r w:rsidRPr="00FB4716">
        <w:t xml:space="preserve"> </w:t>
      </w:r>
      <w:proofErr w:type="gramStart"/>
      <w:r w:rsidRPr="00FB4716">
        <w:t>e.g.</w:t>
      </w:r>
      <w:proofErr w:type="gramEnd"/>
      <w:r w:rsidRPr="00FB4716">
        <w:t xml:space="preserve"> </w:t>
      </w:r>
      <w:r w:rsidRPr="00FB4716">
        <w:rPr>
          <w:i/>
          <w:iCs/>
        </w:rPr>
        <w:t>=111 English</w:t>
      </w:r>
      <w:r w:rsidRPr="00FB4716">
        <w:t xml:space="preserve"> becomes </w:t>
      </w:r>
      <w:r w:rsidRPr="00FB4716">
        <w:rPr>
          <w:i/>
          <w:iCs/>
        </w:rPr>
        <w:t>811.111 Linguistics of English language</w:t>
      </w:r>
    </w:p>
    <w:p w14:paraId="0C461CF8" w14:textId="77777777" w:rsidR="00FB4716" w:rsidRPr="00FB4716" w:rsidRDefault="00FB4716" w:rsidP="00FB4716">
      <w:r w:rsidRPr="00FB4716">
        <w:t xml:space="preserve"> 811.1/.9</w:t>
      </w:r>
      <w:r w:rsidRPr="00FB4716">
        <w:tab/>
        <w:t>All languages natural or artificial</w:t>
      </w:r>
    </w:p>
    <w:p w14:paraId="78D1FF4D" w14:textId="77777777" w:rsidR="00FB4716" w:rsidRPr="00FB4716" w:rsidRDefault="00FB4716" w:rsidP="00FB4716">
      <w:r w:rsidRPr="00FB4716">
        <w:t xml:space="preserve"> 811.1/.8</w:t>
      </w:r>
      <w:r w:rsidRPr="00FB4716">
        <w:tab/>
        <w:t>Individual natural languages</w:t>
      </w:r>
    </w:p>
    <w:p w14:paraId="2B3C296E" w14:textId="77777777" w:rsidR="00FB4716" w:rsidRPr="00FB4716" w:rsidRDefault="00FB4716" w:rsidP="00FB4716">
      <w:r w:rsidRPr="00FB4716">
        <w:t xml:space="preserve"> 811.1/.2</w:t>
      </w:r>
      <w:r w:rsidRPr="00FB4716">
        <w:tab/>
        <w:t>Indo-European languages</w:t>
      </w:r>
    </w:p>
    <w:p w14:paraId="3E0E2F90" w14:textId="77777777" w:rsidR="00FB4716" w:rsidRPr="00FB4716" w:rsidRDefault="00FB4716" w:rsidP="00FB4716">
      <w:r w:rsidRPr="00FB4716">
        <w:t xml:space="preserve"> 811.21/.22</w:t>
      </w:r>
      <w:r w:rsidRPr="00FB4716">
        <w:tab/>
        <w:t>Indo-Iranian languages</w:t>
      </w:r>
    </w:p>
    <w:p w14:paraId="41436F8B" w14:textId="77777777" w:rsidR="00FB4716" w:rsidRPr="00FB4716" w:rsidRDefault="00FB4716" w:rsidP="00FB4716">
      <w:r w:rsidRPr="00FB4716">
        <w:t xml:space="preserve"> 811.3</w:t>
      </w:r>
      <w:r w:rsidRPr="00FB4716">
        <w:tab/>
        <w:t>Dead languages of unknown affiliation. Caucasian languages</w:t>
      </w:r>
    </w:p>
    <w:p w14:paraId="531B053B" w14:textId="77777777" w:rsidR="00FB4716" w:rsidRPr="00FB4716" w:rsidRDefault="00FB4716" w:rsidP="00FB4716">
      <w:r w:rsidRPr="00FB4716">
        <w:t xml:space="preserve"> 811.4</w:t>
      </w:r>
      <w:r w:rsidRPr="00FB4716">
        <w:tab/>
        <w:t>Afro-Asiatic, Nilo-Saharan, Congo-Kordofanian, Khoisan languages</w:t>
      </w:r>
    </w:p>
    <w:p w14:paraId="4EA48B30" w14:textId="77777777" w:rsidR="00FB4716" w:rsidRPr="00FB4716" w:rsidRDefault="00FB4716" w:rsidP="00FB4716">
      <w:r w:rsidRPr="00FB4716">
        <w:t xml:space="preserve"> 811.5</w:t>
      </w:r>
      <w:r w:rsidRPr="00FB4716">
        <w:tab/>
        <w:t xml:space="preserve">Ural-Altaic, </w:t>
      </w:r>
      <w:proofErr w:type="spellStart"/>
      <w:r w:rsidRPr="00FB4716">
        <w:t>Palaeo</w:t>
      </w:r>
      <w:proofErr w:type="spellEnd"/>
      <w:r w:rsidRPr="00FB4716">
        <w:t xml:space="preserve">-Siberian, Eskimo-Aleut, </w:t>
      </w:r>
      <w:proofErr w:type="gramStart"/>
      <w:r w:rsidRPr="00FB4716">
        <w:t>Dravidian</w:t>
      </w:r>
      <w:proofErr w:type="gramEnd"/>
      <w:r w:rsidRPr="00FB4716">
        <w:t xml:space="preserve"> and Sino-Tibetan languages. Japanese. Korean. Ainu</w:t>
      </w:r>
    </w:p>
    <w:p w14:paraId="197C99B7" w14:textId="77777777" w:rsidR="00FB4716" w:rsidRPr="00FB4716" w:rsidRDefault="00FB4716" w:rsidP="00FB4716">
      <w:r w:rsidRPr="00FB4716">
        <w:t xml:space="preserve"> 811.6</w:t>
      </w:r>
      <w:r w:rsidRPr="00FB4716">
        <w:tab/>
        <w:t>Austro-Asiatic languages. Austronesian languages</w:t>
      </w:r>
    </w:p>
    <w:p w14:paraId="5C21BCD3" w14:textId="77777777" w:rsidR="00FB4716" w:rsidRPr="00FB4716" w:rsidRDefault="00FB4716" w:rsidP="00FB4716">
      <w:r w:rsidRPr="00FB4716">
        <w:t xml:space="preserve"> 811.7</w:t>
      </w:r>
      <w:r w:rsidRPr="00FB4716">
        <w:tab/>
        <w:t>Indo-Pacific (non-Austronesian) languages. Australian languages</w:t>
      </w:r>
    </w:p>
    <w:p w14:paraId="1555BF19" w14:textId="77777777" w:rsidR="00FB4716" w:rsidRPr="00FB4716" w:rsidRDefault="00FB4716" w:rsidP="00FB4716">
      <w:r w:rsidRPr="00FB4716">
        <w:t xml:space="preserve"> 811.8</w:t>
      </w:r>
      <w:r w:rsidRPr="00FB4716">
        <w:tab/>
        <w:t>American indigenous languages</w:t>
      </w:r>
    </w:p>
    <w:p w14:paraId="1590F0C2" w14:textId="77777777" w:rsidR="00FB4716" w:rsidRPr="00FB4716" w:rsidRDefault="00FB4716" w:rsidP="00FB4716">
      <w:r w:rsidRPr="00FB4716">
        <w:t xml:space="preserve"> 811.9</w:t>
      </w:r>
      <w:r w:rsidRPr="00FB4716">
        <w:tab/>
        <w:t>Artificial languages</w:t>
      </w:r>
    </w:p>
    <w:p w14:paraId="747111AC" w14:textId="77777777" w:rsidR="00FB4716" w:rsidRPr="00FB4716" w:rsidRDefault="00FB4716" w:rsidP="00FB4716">
      <w:r w:rsidRPr="00FB4716">
        <w:t xml:space="preserve"> </w:t>
      </w:r>
      <w:r w:rsidRPr="00FB4716">
        <w:rPr>
          <w:b/>
          <w:bCs/>
        </w:rPr>
        <w:t>82</w:t>
      </w:r>
      <w:r w:rsidRPr="00FB4716">
        <w:rPr>
          <w:b/>
          <w:bCs/>
        </w:rPr>
        <w:tab/>
      </w:r>
      <w:hyperlink r:id="rId101" w:tooltip="Outline of literature" w:history="1">
        <w:r w:rsidRPr="00FB4716">
          <w:rPr>
            <w:rStyle w:val="Hyperlink"/>
            <w:b/>
            <w:bCs/>
          </w:rPr>
          <w:t>Literature</w:t>
        </w:r>
      </w:hyperlink>
    </w:p>
    <w:p w14:paraId="30BFF377" w14:textId="77777777" w:rsidR="00FB4716" w:rsidRPr="00FB4716" w:rsidRDefault="00FB4716" w:rsidP="00FB4716">
      <w:r w:rsidRPr="00FB4716">
        <w:t xml:space="preserve"> </w:t>
      </w:r>
      <w:r w:rsidRPr="00FB4716">
        <w:rPr>
          <w:i/>
          <w:iCs/>
        </w:rPr>
        <w:t>82-1/-9</w:t>
      </w:r>
      <w:r w:rsidRPr="00FB4716">
        <w:rPr>
          <w:i/>
          <w:iCs/>
        </w:rPr>
        <w:tab/>
        <w:t>Special auxiliary subdivision for literary forms, genres</w:t>
      </w:r>
    </w:p>
    <w:p w14:paraId="4EEBD8FF" w14:textId="77777777" w:rsidR="00FB4716" w:rsidRPr="00FB4716" w:rsidRDefault="00FB4716" w:rsidP="00FB4716">
      <w:r w:rsidRPr="00FB4716">
        <w:t xml:space="preserve"> </w:t>
      </w:r>
      <w:r w:rsidRPr="00FB4716">
        <w:rPr>
          <w:i/>
          <w:iCs/>
        </w:rPr>
        <w:t>82-1</w:t>
      </w:r>
      <w:r w:rsidRPr="00FB4716">
        <w:rPr>
          <w:i/>
          <w:iCs/>
        </w:rPr>
        <w:tab/>
      </w:r>
      <w:hyperlink r:id="rId102" w:tooltip="Outline of poetry" w:history="1">
        <w:r w:rsidRPr="00FB4716">
          <w:rPr>
            <w:rStyle w:val="Hyperlink"/>
            <w:i/>
            <w:iCs/>
          </w:rPr>
          <w:t>Poetry</w:t>
        </w:r>
      </w:hyperlink>
      <w:r w:rsidRPr="00FB4716">
        <w:rPr>
          <w:i/>
          <w:iCs/>
        </w:rPr>
        <w:t>. Poems. Verse</w:t>
      </w:r>
    </w:p>
    <w:p w14:paraId="48F09464" w14:textId="77777777" w:rsidR="00FB4716" w:rsidRPr="00FB4716" w:rsidRDefault="00FB4716" w:rsidP="00FB4716">
      <w:r w:rsidRPr="00FB4716">
        <w:t xml:space="preserve"> </w:t>
      </w:r>
      <w:r w:rsidRPr="00FB4716">
        <w:rPr>
          <w:i/>
          <w:iCs/>
        </w:rPr>
        <w:t>82-2</w:t>
      </w:r>
      <w:r w:rsidRPr="00FB4716">
        <w:rPr>
          <w:i/>
          <w:iCs/>
        </w:rPr>
        <w:tab/>
        <w:t>Drama. Plays</w:t>
      </w:r>
    </w:p>
    <w:p w14:paraId="50798D6E" w14:textId="77777777" w:rsidR="00FB4716" w:rsidRPr="00FB4716" w:rsidRDefault="00FB4716" w:rsidP="00FB4716">
      <w:r w:rsidRPr="00FB4716">
        <w:t xml:space="preserve"> </w:t>
      </w:r>
      <w:r w:rsidRPr="00FB4716">
        <w:rPr>
          <w:i/>
          <w:iCs/>
        </w:rPr>
        <w:t>82-3</w:t>
      </w:r>
      <w:r w:rsidRPr="00FB4716">
        <w:rPr>
          <w:i/>
          <w:iCs/>
        </w:rPr>
        <w:tab/>
      </w:r>
      <w:hyperlink r:id="rId103" w:tooltip="Outline of fiction" w:history="1">
        <w:r w:rsidRPr="00FB4716">
          <w:rPr>
            <w:rStyle w:val="Hyperlink"/>
            <w:i/>
            <w:iCs/>
          </w:rPr>
          <w:t>Fiction</w:t>
        </w:r>
      </w:hyperlink>
      <w:r w:rsidRPr="00FB4716">
        <w:rPr>
          <w:i/>
          <w:iCs/>
        </w:rPr>
        <w:t>. Prose narrative</w:t>
      </w:r>
    </w:p>
    <w:p w14:paraId="62338B47" w14:textId="77777777" w:rsidR="00FB4716" w:rsidRPr="00FB4716" w:rsidRDefault="00FB4716" w:rsidP="00FB4716">
      <w:r w:rsidRPr="00FB4716">
        <w:t xml:space="preserve"> </w:t>
      </w:r>
      <w:r w:rsidRPr="00FB4716">
        <w:rPr>
          <w:i/>
          <w:iCs/>
        </w:rPr>
        <w:t>82-31</w:t>
      </w:r>
      <w:r w:rsidRPr="00FB4716">
        <w:rPr>
          <w:i/>
          <w:iCs/>
        </w:rPr>
        <w:tab/>
        <w:t>Novels. Full-length stories</w:t>
      </w:r>
    </w:p>
    <w:p w14:paraId="6E730638" w14:textId="77777777" w:rsidR="00FB4716" w:rsidRPr="00FB4716" w:rsidRDefault="00FB4716" w:rsidP="00FB4716">
      <w:r w:rsidRPr="00FB4716">
        <w:t xml:space="preserve"> </w:t>
      </w:r>
      <w:r w:rsidRPr="00FB4716">
        <w:rPr>
          <w:i/>
          <w:iCs/>
        </w:rPr>
        <w:t>82-32</w:t>
      </w:r>
      <w:r w:rsidRPr="00FB4716">
        <w:rPr>
          <w:i/>
          <w:iCs/>
        </w:rPr>
        <w:tab/>
        <w:t>Short stories. Novellas</w:t>
      </w:r>
    </w:p>
    <w:p w14:paraId="4DC293F8" w14:textId="77777777" w:rsidR="00FB4716" w:rsidRPr="00FB4716" w:rsidRDefault="00FB4716" w:rsidP="00FB4716">
      <w:r w:rsidRPr="00FB4716">
        <w:t xml:space="preserve"> </w:t>
      </w:r>
      <w:r w:rsidRPr="00FB4716">
        <w:rPr>
          <w:i/>
          <w:iCs/>
        </w:rPr>
        <w:t>82-4</w:t>
      </w:r>
      <w:r w:rsidRPr="00FB4716">
        <w:rPr>
          <w:i/>
          <w:iCs/>
        </w:rPr>
        <w:tab/>
        <w:t>Essays</w:t>
      </w:r>
    </w:p>
    <w:p w14:paraId="3CB37439" w14:textId="77777777" w:rsidR="00FB4716" w:rsidRPr="00FB4716" w:rsidRDefault="00FB4716" w:rsidP="00FB4716">
      <w:r w:rsidRPr="00FB4716">
        <w:t xml:space="preserve"> </w:t>
      </w:r>
      <w:r w:rsidRPr="00FB4716">
        <w:rPr>
          <w:i/>
          <w:iCs/>
        </w:rPr>
        <w:t>82-5</w:t>
      </w:r>
      <w:r w:rsidRPr="00FB4716">
        <w:rPr>
          <w:i/>
          <w:iCs/>
        </w:rPr>
        <w:tab/>
        <w:t>Oratory. Speeches</w:t>
      </w:r>
    </w:p>
    <w:p w14:paraId="4B7E9476" w14:textId="77777777" w:rsidR="00FB4716" w:rsidRPr="00FB4716" w:rsidRDefault="00FB4716" w:rsidP="00FB4716">
      <w:r w:rsidRPr="00FB4716">
        <w:t xml:space="preserve"> </w:t>
      </w:r>
      <w:r w:rsidRPr="00FB4716">
        <w:rPr>
          <w:i/>
          <w:iCs/>
        </w:rPr>
        <w:t>82-6</w:t>
      </w:r>
      <w:r w:rsidRPr="00FB4716">
        <w:rPr>
          <w:i/>
          <w:iCs/>
        </w:rPr>
        <w:tab/>
        <w:t>Letters. Art of letter-writing. Correspondence. Genuine letters</w:t>
      </w:r>
    </w:p>
    <w:p w14:paraId="52123FF8" w14:textId="77777777" w:rsidR="00FB4716" w:rsidRPr="00FB4716" w:rsidRDefault="00FB4716" w:rsidP="00FB4716">
      <w:r w:rsidRPr="00FB4716">
        <w:t xml:space="preserve"> </w:t>
      </w:r>
      <w:r w:rsidRPr="00FB4716">
        <w:rPr>
          <w:i/>
          <w:iCs/>
        </w:rPr>
        <w:t>82-7</w:t>
      </w:r>
      <w:r w:rsidRPr="00FB4716">
        <w:rPr>
          <w:i/>
          <w:iCs/>
        </w:rPr>
        <w:tab/>
        <w:t xml:space="preserve">Prose satire. </w:t>
      </w:r>
      <w:proofErr w:type="spellStart"/>
      <w:r w:rsidRPr="00FB4716">
        <w:rPr>
          <w:i/>
          <w:iCs/>
        </w:rPr>
        <w:t>Humour</w:t>
      </w:r>
      <w:proofErr w:type="spellEnd"/>
      <w:r w:rsidRPr="00FB4716">
        <w:rPr>
          <w:i/>
          <w:iCs/>
        </w:rPr>
        <w:t>, epigram, parody</w:t>
      </w:r>
    </w:p>
    <w:p w14:paraId="212CE36A" w14:textId="77777777" w:rsidR="00FB4716" w:rsidRPr="00FB4716" w:rsidRDefault="00FB4716" w:rsidP="00FB4716">
      <w:r w:rsidRPr="00FB4716">
        <w:t xml:space="preserve"> </w:t>
      </w:r>
      <w:r w:rsidRPr="00FB4716">
        <w:rPr>
          <w:i/>
          <w:iCs/>
        </w:rPr>
        <w:t>82-8</w:t>
      </w:r>
      <w:r w:rsidRPr="00FB4716">
        <w:rPr>
          <w:i/>
          <w:iCs/>
        </w:rPr>
        <w:tab/>
        <w:t>Miscellanea. Polygraphies. Selections</w:t>
      </w:r>
    </w:p>
    <w:p w14:paraId="521D1693" w14:textId="77777777" w:rsidR="00FB4716" w:rsidRPr="00FB4716" w:rsidRDefault="00FB4716" w:rsidP="00FB4716">
      <w:r w:rsidRPr="00FB4716">
        <w:t xml:space="preserve"> </w:t>
      </w:r>
      <w:r w:rsidRPr="00FB4716">
        <w:rPr>
          <w:i/>
          <w:iCs/>
        </w:rPr>
        <w:t>82-9</w:t>
      </w:r>
      <w:r w:rsidRPr="00FB4716">
        <w:rPr>
          <w:i/>
          <w:iCs/>
        </w:rPr>
        <w:tab/>
        <w:t>Various other literary forms</w:t>
      </w:r>
    </w:p>
    <w:p w14:paraId="40F7E0AA" w14:textId="77777777" w:rsidR="00FB4716" w:rsidRPr="00FB4716" w:rsidRDefault="00FB4716" w:rsidP="00FB4716">
      <w:r w:rsidRPr="00FB4716">
        <w:t xml:space="preserve"> </w:t>
      </w:r>
      <w:r w:rsidRPr="00FB4716">
        <w:rPr>
          <w:i/>
          <w:iCs/>
        </w:rPr>
        <w:t>82-92</w:t>
      </w:r>
      <w:r w:rsidRPr="00FB4716">
        <w:rPr>
          <w:i/>
          <w:iCs/>
        </w:rPr>
        <w:tab/>
        <w:t>Periodical literature. Writings in serials, journals, reviews</w:t>
      </w:r>
    </w:p>
    <w:p w14:paraId="0072BCBE" w14:textId="77777777" w:rsidR="00FB4716" w:rsidRPr="00FB4716" w:rsidRDefault="00FB4716" w:rsidP="00FB4716">
      <w:r w:rsidRPr="00FB4716">
        <w:t xml:space="preserve"> </w:t>
      </w:r>
      <w:r w:rsidRPr="00FB4716">
        <w:rPr>
          <w:i/>
          <w:iCs/>
        </w:rPr>
        <w:t>82-94</w:t>
      </w:r>
      <w:r w:rsidRPr="00FB4716">
        <w:rPr>
          <w:i/>
          <w:iCs/>
        </w:rPr>
        <w:tab/>
        <w:t>History as literary genre. Historical writing. Historiography. Chronicles. Annals. Memoirs</w:t>
      </w:r>
    </w:p>
    <w:p w14:paraId="4CBF767A" w14:textId="77777777" w:rsidR="00FB4716" w:rsidRPr="00FB4716" w:rsidRDefault="00FB4716" w:rsidP="00FB4716">
      <w:r w:rsidRPr="00FB4716">
        <w:t xml:space="preserve"> </w:t>
      </w:r>
      <w:r w:rsidRPr="00FB4716">
        <w:rPr>
          <w:i/>
          <w:iCs/>
        </w:rPr>
        <w:t>82.02/.09</w:t>
      </w:r>
      <w:r w:rsidRPr="00FB4716">
        <w:rPr>
          <w:i/>
          <w:iCs/>
        </w:rPr>
        <w:tab/>
        <w:t xml:space="preserve">Special auxiliary subdivision for theory, </w:t>
      </w:r>
      <w:proofErr w:type="gramStart"/>
      <w:r w:rsidRPr="00FB4716">
        <w:rPr>
          <w:i/>
          <w:iCs/>
        </w:rPr>
        <w:t>study</w:t>
      </w:r>
      <w:proofErr w:type="gramEnd"/>
      <w:r w:rsidRPr="00FB4716">
        <w:rPr>
          <w:i/>
          <w:iCs/>
        </w:rPr>
        <w:t xml:space="preserve"> and technique of literature</w:t>
      </w:r>
    </w:p>
    <w:p w14:paraId="6830FBAA" w14:textId="77777777" w:rsidR="00FB4716" w:rsidRPr="00FB4716" w:rsidRDefault="00FB4716" w:rsidP="00FB4716">
      <w:r w:rsidRPr="00FB4716">
        <w:t xml:space="preserve"> </w:t>
      </w:r>
      <w:r w:rsidRPr="00FB4716">
        <w:rPr>
          <w:i/>
          <w:iCs/>
        </w:rPr>
        <w:t>82.02</w:t>
      </w:r>
      <w:r w:rsidRPr="00FB4716">
        <w:rPr>
          <w:i/>
          <w:iCs/>
        </w:rPr>
        <w:tab/>
        <w:t xml:space="preserve">Literary schools, </w:t>
      </w:r>
      <w:proofErr w:type="gramStart"/>
      <w:r w:rsidRPr="00FB4716">
        <w:rPr>
          <w:i/>
          <w:iCs/>
        </w:rPr>
        <w:t>trends</w:t>
      </w:r>
      <w:proofErr w:type="gramEnd"/>
      <w:r w:rsidRPr="00FB4716">
        <w:rPr>
          <w:i/>
          <w:iCs/>
        </w:rPr>
        <w:t xml:space="preserve"> and movements</w:t>
      </w:r>
    </w:p>
    <w:p w14:paraId="3A3389CA" w14:textId="77777777" w:rsidR="00FB4716" w:rsidRPr="00FB4716" w:rsidRDefault="00FB4716" w:rsidP="00FB4716">
      <w:r w:rsidRPr="00FB4716">
        <w:lastRenderedPageBreak/>
        <w:t xml:space="preserve"> </w:t>
      </w:r>
      <w:r w:rsidRPr="00FB4716">
        <w:rPr>
          <w:i/>
          <w:iCs/>
        </w:rPr>
        <w:t>82.09</w:t>
      </w:r>
      <w:r w:rsidRPr="00FB4716">
        <w:rPr>
          <w:i/>
          <w:iCs/>
        </w:rPr>
        <w:tab/>
        <w:t>Literary criticism. Literary studies</w:t>
      </w:r>
    </w:p>
    <w:p w14:paraId="6639ECD6" w14:textId="77777777" w:rsidR="00FB4716" w:rsidRPr="00FB4716" w:rsidRDefault="00FB4716" w:rsidP="00FB4716">
      <w:r w:rsidRPr="00FB4716">
        <w:t xml:space="preserve"> </w:t>
      </w:r>
      <w:r w:rsidRPr="00FB4716">
        <w:rPr>
          <w:i/>
          <w:iCs/>
        </w:rPr>
        <w:t>82.091</w:t>
      </w:r>
      <w:r w:rsidRPr="00FB4716">
        <w:rPr>
          <w:i/>
          <w:iCs/>
        </w:rPr>
        <w:tab/>
        <w:t>Comparative literary studies. Comparative literature</w:t>
      </w:r>
    </w:p>
    <w:p w14:paraId="573FC181" w14:textId="77777777" w:rsidR="00FB4716" w:rsidRPr="00FB4716" w:rsidRDefault="00FB4716" w:rsidP="00FB4716">
      <w:r w:rsidRPr="00FB4716">
        <w:t xml:space="preserve"> 821</w:t>
      </w:r>
      <w:r w:rsidRPr="00FB4716">
        <w:tab/>
        <w:t>Literatures of individual languages and language families</w:t>
      </w:r>
    </w:p>
    <w:p w14:paraId="43EF640E" w14:textId="77777777" w:rsidR="00FB4716" w:rsidRPr="00FB4716" w:rsidRDefault="00FB4716" w:rsidP="00FB4716">
      <w:r w:rsidRPr="00FB4716">
        <w:t xml:space="preserve">       Derived from the common auxiliaries of language =1/=9 (Table 1c) by replacing the equal sign = with prefix </w:t>
      </w:r>
      <w:r w:rsidRPr="00FB4716">
        <w:rPr>
          <w:i/>
          <w:iCs/>
        </w:rPr>
        <w:t>821.</w:t>
      </w:r>
      <w:r w:rsidRPr="00FB4716">
        <w:t xml:space="preserve"> </w:t>
      </w:r>
      <w:proofErr w:type="gramStart"/>
      <w:r w:rsidRPr="00FB4716">
        <w:t>e.g.</w:t>
      </w:r>
      <w:proofErr w:type="gramEnd"/>
      <w:r w:rsidRPr="00FB4716">
        <w:t xml:space="preserve"> </w:t>
      </w:r>
      <w:r w:rsidRPr="00FB4716">
        <w:rPr>
          <w:i/>
          <w:iCs/>
        </w:rPr>
        <w:t>=111 English</w:t>
      </w:r>
      <w:r w:rsidRPr="00FB4716">
        <w:t xml:space="preserve"> becomes </w:t>
      </w:r>
      <w:r w:rsidRPr="00FB4716">
        <w:rPr>
          <w:i/>
          <w:iCs/>
        </w:rPr>
        <w:t>821.111 English literature</w:t>
      </w:r>
    </w:p>
    <w:p w14:paraId="51DE4008" w14:textId="27F702C1" w:rsidR="00FB4716" w:rsidRPr="00FB4716" w:rsidRDefault="00FB4716" w:rsidP="00FB4716">
      <w:pPr>
        <w:rPr>
          <w:b/>
          <w:bCs/>
        </w:rPr>
      </w:pPr>
      <w:r w:rsidRPr="00FB4716">
        <w:rPr>
          <w:b/>
          <w:bCs/>
        </w:rPr>
        <w:t>9 </w:t>
      </w:r>
      <w:hyperlink r:id="rId104" w:tooltip="Outline of geography" w:history="1">
        <w:r w:rsidRPr="00FB4716">
          <w:rPr>
            <w:rStyle w:val="Hyperlink"/>
            <w:b/>
            <w:bCs/>
          </w:rPr>
          <w:t>Geography</w:t>
        </w:r>
      </w:hyperlink>
      <w:r w:rsidRPr="00FB4716">
        <w:rPr>
          <w:b/>
          <w:bCs/>
        </w:rPr>
        <w:t>. Biography. </w:t>
      </w:r>
      <w:hyperlink r:id="rId105" w:tooltip="Outline of history" w:history="1">
        <w:r w:rsidRPr="00FB4716">
          <w:rPr>
            <w:rStyle w:val="Hyperlink"/>
            <w:b/>
            <w:bCs/>
          </w:rPr>
          <w:t>History</w:t>
        </w:r>
      </w:hyperlink>
    </w:p>
    <w:p w14:paraId="564B4FAB" w14:textId="77777777" w:rsidR="00FB4716" w:rsidRPr="00FB4716" w:rsidRDefault="00FB4716" w:rsidP="00FB4716">
      <w:r w:rsidRPr="00FB4716">
        <w:t>Tables for Geography and History in UDC are fully faceted and place, time and ethnic grouping facets are expressed through combination with common auxiliaries of place (Table 1d), ethnic grouping (Table 1f) and time (Table 1g)</w:t>
      </w:r>
    </w:p>
    <w:p w14:paraId="223C2804" w14:textId="77777777" w:rsidR="00FB4716" w:rsidRPr="00FB4716" w:rsidRDefault="00FB4716" w:rsidP="00FB4716">
      <w:r w:rsidRPr="00FB4716">
        <w:t xml:space="preserve"> 902/908</w:t>
      </w:r>
      <w:r w:rsidRPr="00FB4716">
        <w:tab/>
        <w:t>Archaeology. Prehistory. Cultural remains. Area studies</w:t>
      </w:r>
    </w:p>
    <w:p w14:paraId="78D7F392" w14:textId="77777777" w:rsidR="00FB4716" w:rsidRPr="00FB4716" w:rsidRDefault="00FB4716" w:rsidP="00FB4716">
      <w:r w:rsidRPr="00FB4716">
        <w:t xml:space="preserve"> 902</w:t>
      </w:r>
      <w:r w:rsidRPr="00FB4716">
        <w:tab/>
      </w:r>
      <w:hyperlink r:id="rId106" w:tooltip="Outline of archaeology" w:history="1">
        <w:r w:rsidRPr="00FB4716">
          <w:rPr>
            <w:rStyle w:val="Hyperlink"/>
          </w:rPr>
          <w:t>Archaeology</w:t>
        </w:r>
      </w:hyperlink>
    </w:p>
    <w:p w14:paraId="0FA82B3E" w14:textId="77777777" w:rsidR="00FB4716" w:rsidRPr="00FB4716" w:rsidRDefault="00FB4716" w:rsidP="00FB4716">
      <w:r w:rsidRPr="00FB4716">
        <w:t xml:space="preserve"> 903</w:t>
      </w:r>
      <w:r w:rsidRPr="00FB4716">
        <w:tab/>
        <w:t>Prehistory. Prehistoric remains, artifacts, antiquities</w:t>
      </w:r>
    </w:p>
    <w:p w14:paraId="418F9F19" w14:textId="77777777" w:rsidR="00FB4716" w:rsidRPr="00FB4716" w:rsidRDefault="00FB4716" w:rsidP="00FB4716">
      <w:r w:rsidRPr="00FB4716">
        <w:t xml:space="preserve"> 904</w:t>
      </w:r>
      <w:r w:rsidRPr="00FB4716">
        <w:tab/>
        <w:t>Cultural remains of historical times</w:t>
      </w:r>
    </w:p>
    <w:p w14:paraId="3DD7570D" w14:textId="77777777" w:rsidR="00FB4716" w:rsidRPr="00FB4716" w:rsidRDefault="00FB4716" w:rsidP="00FB4716">
      <w:r w:rsidRPr="00FB4716">
        <w:t xml:space="preserve"> 908</w:t>
      </w:r>
      <w:r w:rsidRPr="00FB4716">
        <w:tab/>
        <w:t>Area studies. Study of a locality</w:t>
      </w:r>
    </w:p>
    <w:p w14:paraId="093366D1" w14:textId="77777777" w:rsidR="00FB4716" w:rsidRPr="00FB4716" w:rsidRDefault="00FB4716" w:rsidP="00FB4716">
      <w:r w:rsidRPr="00FB4716">
        <w:t xml:space="preserve"> 91</w:t>
      </w:r>
      <w:r w:rsidRPr="00FB4716">
        <w:tab/>
      </w:r>
      <w:hyperlink r:id="rId107" w:tooltip="Outline of geography" w:history="1">
        <w:r w:rsidRPr="00FB4716">
          <w:rPr>
            <w:rStyle w:val="Hyperlink"/>
          </w:rPr>
          <w:t>Geography</w:t>
        </w:r>
      </w:hyperlink>
      <w:r w:rsidRPr="00FB4716">
        <w:t xml:space="preserve">. Exploration of the Earth and of individual countries. Travel. </w:t>
      </w:r>
      <w:hyperlink r:id="rId108" w:anchor="Regional_geography" w:tooltip="Outline of geography" w:history="1">
        <w:r w:rsidRPr="00FB4716">
          <w:rPr>
            <w:rStyle w:val="Hyperlink"/>
          </w:rPr>
          <w:t>Regional geography</w:t>
        </w:r>
      </w:hyperlink>
    </w:p>
    <w:p w14:paraId="13FC1248" w14:textId="77777777" w:rsidR="00FB4716" w:rsidRPr="00FB4716" w:rsidRDefault="00FB4716" w:rsidP="00FB4716">
      <w:r w:rsidRPr="00FB4716">
        <w:t xml:space="preserve"> 910</w:t>
      </w:r>
      <w:r w:rsidRPr="00FB4716">
        <w:tab/>
        <w:t>General questions. Geography as a science. Exploration. Travel</w:t>
      </w:r>
    </w:p>
    <w:p w14:paraId="48560A08" w14:textId="77777777" w:rsidR="00FB4716" w:rsidRPr="00FB4716" w:rsidRDefault="00FB4716" w:rsidP="00FB4716">
      <w:r w:rsidRPr="00FB4716">
        <w:t xml:space="preserve"> 911</w:t>
      </w:r>
      <w:r w:rsidRPr="00FB4716">
        <w:tab/>
        <w:t>General geography. Science of geographical factors (systematic geography). Theoretical geography</w:t>
      </w:r>
    </w:p>
    <w:p w14:paraId="27CB9F63" w14:textId="77777777" w:rsidR="00FB4716" w:rsidRPr="00FB4716" w:rsidRDefault="00FB4716" w:rsidP="00FB4716">
      <w:r w:rsidRPr="00FB4716">
        <w:t xml:space="preserve"> 911.2</w:t>
      </w:r>
      <w:r w:rsidRPr="00FB4716">
        <w:tab/>
      </w:r>
      <w:hyperlink r:id="rId109" w:anchor="Physical_geography" w:tooltip="Outline of geography" w:history="1">
        <w:r w:rsidRPr="00FB4716">
          <w:rPr>
            <w:rStyle w:val="Hyperlink"/>
          </w:rPr>
          <w:t>Physical geography</w:t>
        </w:r>
      </w:hyperlink>
    </w:p>
    <w:p w14:paraId="49AE6192" w14:textId="77777777" w:rsidR="00FB4716" w:rsidRPr="00FB4716" w:rsidRDefault="00FB4716" w:rsidP="00FB4716">
      <w:r w:rsidRPr="00FB4716">
        <w:t xml:space="preserve"> 911.3</w:t>
      </w:r>
      <w:r w:rsidRPr="00FB4716">
        <w:tab/>
      </w:r>
      <w:hyperlink r:id="rId110" w:anchor="Human_geography" w:tooltip="Outline of geography" w:history="1">
        <w:r w:rsidRPr="00FB4716">
          <w:rPr>
            <w:rStyle w:val="Hyperlink"/>
          </w:rPr>
          <w:t>Human geography</w:t>
        </w:r>
      </w:hyperlink>
      <w:r w:rsidRPr="00FB4716">
        <w:t xml:space="preserve"> (cultural geography). Geography of cultural factors</w:t>
      </w:r>
    </w:p>
    <w:p w14:paraId="41E1F841" w14:textId="77777777" w:rsidR="00FB4716" w:rsidRPr="00FB4716" w:rsidRDefault="00FB4716" w:rsidP="00FB4716">
      <w:r w:rsidRPr="00FB4716">
        <w:t xml:space="preserve"> 911.5/.9</w:t>
      </w:r>
      <w:r w:rsidRPr="00FB4716">
        <w:tab/>
        <w:t>Theoretical geography</w:t>
      </w:r>
    </w:p>
    <w:p w14:paraId="14FDA3C4" w14:textId="77777777" w:rsidR="00FB4716" w:rsidRPr="00FB4716" w:rsidRDefault="00FB4716" w:rsidP="00FB4716">
      <w:r w:rsidRPr="00FB4716">
        <w:t xml:space="preserve"> 912</w:t>
      </w:r>
      <w:r w:rsidRPr="00FB4716">
        <w:tab/>
        <w:t xml:space="preserve">Nonliterary, </w:t>
      </w:r>
      <w:proofErr w:type="spellStart"/>
      <w:r w:rsidRPr="00FB4716">
        <w:t>nontextual</w:t>
      </w:r>
      <w:proofErr w:type="spellEnd"/>
      <w:r w:rsidRPr="00FB4716">
        <w:t xml:space="preserve"> representations of a region</w:t>
      </w:r>
    </w:p>
    <w:p w14:paraId="61805AFC" w14:textId="77777777" w:rsidR="00FB4716" w:rsidRPr="00FB4716" w:rsidRDefault="00FB4716" w:rsidP="00FB4716">
      <w:r w:rsidRPr="00FB4716">
        <w:t xml:space="preserve"> 913</w:t>
      </w:r>
      <w:r w:rsidRPr="00FB4716">
        <w:tab/>
      </w:r>
      <w:hyperlink r:id="rId111" w:anchor="Regional_geography" w:tooltip="Outline of geography" w:history="1">
        <w:r w:rsidRPr="00FB4716">
          <w:rPr>
            <w:rStyle w:val="Hyperlink"/>
          </w:rPr>
          <w:t>Regional geography</w:t>
        </w:r>
      </w:hyperlink>
    </w:p>
    <w:p w14:paraId="142F6C03" w14:textId="77777777" w:rsidR="00FB4716" w:rsidRPr="00FB4716" w:rsidRDefault="00FB4716" w:rsidP="00FB4716">
      <w:r w:rsidRPr="00FB4716">
        <w:t xml:space="preserve"> 92</w:t>
      </w:r>
      <w:r w:rsidRPr="00FB4716">
        <w:tab/>
        <w:t>Biographical studies. Genealogy. Heraldry. Flags</w:t>
      </w:r>
    </w:p>
    <w:p w14:paraId="7A4F693B" w14:textId="77777777" w:rsidR="00FB4716" w:rsidRPr="00FB4716" w:rsidRDefault="00FB4716" w:rsidP="00FB4716">
      <w:r w:rsidRPr="00FB4716">
        <w:t xml:space="preserve"> 929</w:t>
      </w:r>
      <w:r w:rsidRPr="00FB4716">
        <w:tab/>
        <w:t>Biographical studies</w:t>
      </w:r>
    </w:p>
    <w:p w14:paraId="5384FAD6" w14:textId="77777777" w:rsidR="00FB4716" w:rsidRPr="00FB4716" w:rsidRDefault="00FB4716" w:rsidP="00FB4716">
      <w:r w:rsidRPr="00FB4716">
        <w:t xml:space="preserve"> 929.5</w:t>
      </w:r>
      <w:r w:rsidRPr="00FB4716">
        <w:tab/>
        <w:t>Genealogy</w:t>
      </w:r>
    </w:p>
    <w:p w14:paraId="2F97CE11" w14:textId="77777777" w:rsidR="00FB4716" w:rsidRPr="00FB4716" w:rsidRDefault="00FB4716" w:rsidP="00FB4716">
      <w:r w:rsidRPr="00FB4716">
        <w:t xml:space="preserve"> 929.6</w:t>
      </w:r>
      <w:r w:rsidRPr="00FB4716">
        <w:tab/>
        <w:t>Heraldry</w:t>
      </w:r>
    </w:p>
    <w:p w14:paraId="6DC93259" w14:textId="77777777" w:rsidR="00FB4716" w:rsidRPr="00FB4716" w:rsidRDefault="00FB4716" w:rsidP="00FB4716">
      <w:r w:rsidRPr="00FB4716">
        <w:t xml:space="preserve"> 929.7</w:t>
      </w:r>
      <w:r w:rsidRPr="00FB4716">
        <w:tab/>
        <w:t>Nobility. Titles. Peerage</w:t>
      </w:r>
    </w:p>
    <w:p w14:paraId="5A9D67CF" w14:textId="77777777" w:rsidR="00FB4716" w:rsidRPr="00FB4716" w:rsidRDefault="00FB4716" w:rsidP="00FB4716">
      <w:r w:rsidRPr="00FB4716">
        <w:t xml:space="preserve"> 929.9</w:t>
      </w:r>
      <w:r w:rsidRPr="00FB4716">
        <w:tab/>
        <w:t>Flags. Standards. Banners</w:t>
      </w:r>
    </w:p>
    <w:p w14:paraId="63A44431" w14:textId="77777777" w:rsidR="00FB4716" w:rsidRPr="00FB4716" w:rsidRDefault="00FB4716" w:rsidP="00FB4716">
      <w:r w:rsidRPr="00FB4716">
        <w:t xml:space="preserve"> 93/94</w:t>
      </w:r>
      <w:r w:rsidRPr="00FB4716">
        <w:tab/>
      </w:r>
      <w:hyperlink r:id="rId112" w:tooltip="Outline of history" w:history="1">
        <w:r w:rsidRPr="00FB4716">
          <w:rPr>
            <w:rStyle w:val="Hyperlink"/>
          </w:rPr>
          <w:t>History</w:t>
        </w:r>
      </w:hyperlink>
    </w:p>
    <w:p w14:paraId="2FD8FD65" w14:textId="77777777" w:rsidR="00FB4716" w:rsidRPr="00FB4716" w:rsidRDefault="00FB4716" w:rsidP="00FB4716">
      <w:r w:rsidRPr="00FB4716">
        <w:t xml:space="preserve"> 930</w:t>
      </w:r>
      <w:r w:rsidRPr="00FB4716">
        <w:tab/>
        <w:t>Science of history. Historiography</w:t>
      </w:r>
    </w:p>
    <w:p w14:paraId="327DCD41" w14:textId="77777777" w:rsidR="00FB4716" w:rsidRPr="00FB4716" w:rsidRDefault="00FB4716" w:rsidP="00FB4716">
      <w:r w:rsidRPr="00FB4716">
        <w:t xml:space="preserve"> 930.1</w:t>
      </w:r>
      <w:r w:rsidRPr="00FB4716">
        <w:tab/>
        <w:t>History as a science</w:t>
      </w:r>
    </w:p>
    <w:p w14:paraId="1F380DFB" w14:textId="77777777" w:rsidR="00FB4716" w:rsidRPr="00FB4716" w:rsidRDefault="00FB4716" w:rsidP="00FB4716">
      <w:r w:rsidRPr="00FB4716">
        <w:t xml:space="preserve"> 930.2</w:t>
      </w:r>
      <w:r w:rsidRPr="00FB4716">
        <w:tab/>
        <w:t>Methodology of history. Ancillary historical sciences</w:t>
      </w:r>
    </w:p>
    <w:p w14:paraId="447D2815" w14:textId="77777777" w:rsidR="00FB4716" w:rsidRPr="00FB4716" w:rsidRDefault="00FB4716" w:rsidP="00FB4716">
      <w:r w:rsidRPr="00FB4716">
        <w:t xml:space="preserve"> 930.25</w:t>
      </w:r>
      <w:r w:rsidRPr="00FB4716">
        <w:tab/>
      </w:r>
      <w:proofErr w:type="spellStart"/>
      <w:r w:rsidRPr="00FB4716">
        <w:t>Archivistics</w:t>
      </w:r>
      <w:proofErr w:type="spellEnd"/>
      <w:r w:rsidRPr="00FB4716">
        <w:t>. Archives (including public and other records)</w:t>
      </w:r>
    </w:p>
    <w:p w14:paraId="10777590" w14:textId="77777777" w:rsidR="00FB4716" w:rsidRPr="00FB4716" w:rsidRDefault="00FB4716" w:rsidP="00FB4716">
      <w:r w:rsidRPr="00FB4716">
        <w:t xml:space="preserve"> 930.85</w:t>
      </w:r>
      <w:r w:rsidRPr="00FB4716">
        <w:tab/>
        <w:t>History of civilization. Cultural history</w:t>
      </w:r>
    </w:p>
    <w:p w14:paraId="51E5D72C" w14:textId="77777777" w:rsidR="00FB4716" w:rsidRPr="00FB4716" w:rsidRDefault="00FB4716" w:rsidP="00FB4716">
      <w:r w:rsidRPr="00FB4716">
        <w:t xml:space="preserve"> 94</w:t>
      </w:r>
      <w:r w:rsidRPr="00FB4716">
        <w:tab/>
        <w:t>General</w:t>
      </w:r>
    </w:p>
    <w:p w14:paraId="797CA639" w14:textId="77777777" w:rsidR="00FB4716" w:rsidRPr="00FB4716" w:rsidRDefault="00FB4716" w:rsidP="00FB4716">
      <w:pPr>
        <w:rPr>
          <w:b/>
          <w:bCs/>
        </w:rPr>
      </w:pPr>
      <w:r w:rsidRPr="00FB4716">
        <w:rPr>
          <w:b/>
          <w:bCs/>
        </w:rPr>
        <w:t>Common auxiliary tables</w:t>
      </w:r>
      <w:r w:rsidRPr="00FB4716">
        <w:t>[</w:t>
      </w:r>
      <w:hyperlink r:id="rId113" w:tooltip="Edit section: Common auxiliary tables" w:history="1">
        <w:r w:rsidRPr="00FB4716">
          <w:rPr>
            <w:rStyle w:val="Hyperlink"/>
          </w:rPr>
          <w:t>edit</w:t>
        </w:r>
      </w:hyperlink>
      <w:r w:rsidRPr="00FB4716">
        <w:t>]</w:t>
      </w:r>
    </w:p>
    <w:p w14:paraId="3E01C07C" w14:textId="63D5F676" w:rsidR="00FB4716" w:rsidRPr="00FB4716" w:rsidRDefault="00FB4716" w:rsidP="00FB4716">
      <w:pPr>
        <w:rPr>
          <w:b/>
          <w:bCs/>
        </w:rPr>
      </w:pPr>
      <w:r w:rsidRPr="00FB4716">
        <w:rPr>
          <w:b/>
          <w:bCs/>
        </w:rPr>
        <w:t>Common auxiliaries of language. Table 1c</w:t>
      </w:r>
    </w:p>
    <w:p w14:paraId="64421E8D" w14:textId="77777777" w:rsidR="00FB4716" w:rsidRPr="00FB4716" w:rsidRDefault="00FB4716" w:rsidP="00FB4716">
      <w:r w:rsidRPr="00FB4716">
        <w:t xml:space="preserve"> =1/=9</w:t>
      </w:r>
      <w:r w:rsidRPr="00FB4716">
        <w:tab/>
        <w:t>Languages (natural and artificial)</w:t>
      </w:r>
    </w:p>
    <w:p w14:paraId="579AE854" w14:textId="77777777" w:rsidR="00FB4716" w:rsidRPr="00FB4716" w:rsidRDefault="00FB4716" w:rsidP="00FB4716">
      <w:r w:rsidRPr="00FB4716">
        <w:t xml:space="preserve"> =1/=8</w:t>
      </w:r>
      <w:r w:rsidRPr="00FB4716">
        <w:tab/>
        <w:t>Natural languages</w:t>
      </w:r>
    </w:p>
    <w:p w14:paraId="6CCFC7F0" w14:textId="77777777" w:rsidR="00FB4716" w:rsidRPr="00FB4716" w:rsidRDefault="00FB4716" w:rsidP="00FB4716">
      <w:r w:rsidRPr="00FB4716">
        <w:t xml:space="preserve"> =1/=2</w:t>
      </w:r>
      <w:r w:rsidRPr="00FB4716">
        <w:tab/>
        <w:t>Indo-European languages</w:t>
      </w:r>
    </w:p>
    <w:p w14:paraId="7A3631D4" w14:textId="77777777" w:rsidR="00FB4716" w:rsidRPr="00FB4716" w:rsidRDefault="00FB4716" w:rsidP="00FB4716">
      <w:r w:rsidRPr="00FB4716">
        <w:t xml:space="preserve"> =1</w:t>
      </w:r>
      <w:r w:rsidRPr="00FB4716">
        <w:tab/>
        <w:t>Indo-European languages of Europe</w:t>
      </w:r>
    </w:p>
    <w:p w14:paraId="0C2284BC" w14:textId="77777777" w:rsidR="00FB4716" w:rsidRPr="00FB4716" w:rsidRDefault="00FB4716" w:rsidP="00FB4716">
      <w:r w:rsidRPr="00FB4716">
        <w:t xml:space="preserve"> =11</w:t>
      </w:r>
      <w:r w:rsidRPr="00FB4716">
        <w:tab/>
        <w:t>Germanic languages</w:t>
      </w:r>
    </w:p>
    <w:p w14:paraId="234AD75F" w14:textId="77777777" w:rsidR="00FB4716" w:rsidRPr="00FB4716" w:rsidRDefault="00FB4716" w:rsidP="00FB4716">
      <w:r w:rsidRPr="00FB4716">
        <w:t xml:space="preserve"> =12</w:t>
      </w:r>
      <w:r w:rsidRPr="00FB4716">
        <w:tab/>
        <w:t>Italic languages</w:t>
      </w:r>
    </w:p>
    <w:p w14:paraId="09351E66" w14:textId="77777777" w:rsidR="00FB4716" w:rsidRPr="00FB4716" w:rsidRDefault="00FB4716" w:rsidP="00FB4716">
      <w:r w:rsidRPr="00FB4716">
        <w:t xml:space="preserve"> =13</w:t>
      </w:r>
      <w:r w:rsidRPr="00FB4716">
        <w:tab/>
        <w:t>Romance languages</w:t>
      </w:r>
    </w:p>
    <w:p w14:paraId="55DBDC16" w14:textId="77777777" w:rsidR="00FB4716" w:rsidRPr="00FB4716" w:rsidRDefault="00FB4716" w:rsidP="00FB4716">
      <w:r w:rsidRPr="00FB4716">
        <w:t xml:space="preserve"> =14</w:t>
      </w:r>
      <w:r w:rsidRPr="00FB4716">
        <w:tab/>
        <w:t>Greek (Hellenic)</w:t>
      </w:r>
    </w:p>
    <w:p w14:paraId="6E971833" w14:textId="77777777" w:rsidR="00FB4716" w:rsidRPr="00FB4716" w:rsidRDefault="00FB4716" w:rsidP="00FB4716">
      <w:r w:rsidRPr="00FB4716">
        <w:t xml:space="preserve"> =15</w:t>
      </w:r>
      <w:r w:rsidRPr="00FB4716">
        <w:tab/>
        <w:t>Celtic languages</w:t>
      </w:r>
    </w:p>
    <w:p w14:paraId="35883F0F" w14:textId="77777777" w:rsidR="00FB4716" w:rsidRPr="00FB4716" w:rsidRDefault="00FB4716" w:rsidP="00FB4716">
      <w:r w:rsidRPr="00FB4716">
        <w:lastRenderedPageBreak/>
        <w:t xml:space="preserve"> =16</w:t>
      </w:r>
      <w:r w:rsidRPr="00FB4716">
        <w:tab/>
        <w:t>Slavic languages</w:t>
      </w:r>
    </w:p>
    <w:p w14:paraId="46E7F6E5" w14:textId="77777777" w:rsidR="00FB4716" w:rsidRPr="00FB4716" w:rsidRDefault="00FB4716" w:rsidP="00FB4716">
      <w:r w:rsidRPr="00FB4716">
        <w:t xml:space="preserve"> =17</w:t>
      </w:r>
      <w:r w:rsidRPr="00FB4716">
        <w:tab/>
        <w:t>Baltic languages</w:t>
      </w:r>
    </w:p>
    <w:p w14:paraId="4BF77DDE" w14:textId="77777777" w:rsidR="00FB4716" w:rsidRPr="00FB4716" w:rsidRDefault="00FB4716" w:rsidP="00FB4716">
      <w:r w:rsidRPr="00FB4716">
        <w:t xml:space="preserve"> =18</w:t>
      </w:r>
      <w:r w:rsidRPr="00FB4716">
        <w:tab/>
        <w:t>Albanian</w:t>
      </w:r>
    </w:p>
    <w:p w14:paraId="70A47CD8" w14:textId="77777777" w:rsidR="00FB4716" w:rsidRPr="00FB4716" w:rsidRDefault="00FB4716" w:rsidP="00FB4716">
      <w:r w:rsidRPr="00FB4716">
        <w:t xml:space="preserve"> =19</w:t>
      </w:r>
      <w:r w:rsidRPr="00FB4716">
        <w:tab/>
        <w:t>Armenian</w:t>
      </w:r>
    </w:p>
    <w:p w14:paraId="71566A72" w14:textId="77777777" w:rsidR="00FB4716" w:rsidRPr="00FB4716" w:rsidRDefault="00FB4716" w:rsidP="00FB4716">
      <w:r w:rsidRPr="00FB4716">
        <w:t xml:space="preserve"> =2</w:t>
      </w:r>
      <w:r w:rsidRPr="00FB4716">
        <w:tab/>
        <w:t>Indo-Iranian, Nuristani (</w:t>
      </w:r>
      <w:proofErr w:type="spellStart"/>
      <w:r w:rsidRPr="00FB4716">
        <w:t>Kafiri</w:t>
      </w:r>
      <w:proofErr w:type="spellEnd"/>
      <w:r w:rsidRPr="00FB4716">
        <w:t>) and dead Indo-European languages</w:t>
      </w:r>
    </w:p>
    <w:p w14:paraId="1B3E7A8C" w14:textId="77777777" w:rsidR="00FB4716" w:rsidRPr="00FB4716" w:rsidRDefault="00FB4716" w:rsidP="00FB4716">
      <w:r w:rsidRPr="00FB4716">
        <w:t xml:space="preserve"> =21/=22</w:t>
      </w:r>
      <w:r w:rsidRPr="00FB4716">
        <w:tab/>
        <w:t>Indo-Iranian languages</w:t>
      </w:r>
    </w:p>
    <w:p w14:paraId="46F00C53" w14:textId="77777777" w:rsidR="00FB4716" w:rsidRPr="00FB4716" w:rsidRDefault="00FB4716" w:rsidP="00FB4716">
      <w:r w:rsidRPr="00FB4716">
        <w:t xml:space="preserve"> =21</w:t>
      </w:r>
      <w:r w:rsidRPr="00FB4716">
        <w:tab/>
        <w:t>Indic languages</w:t>
      </w:r>
    </w:p>
    <w:p w14:paraId="0215A03A" w14:textId="77777777" w:rsidR="00FB4716" w:rsidRPr="00FB4716" w:rsidRDefault="00FB4716" w:rsidP="00FB4716">
      <w:r w:rsidRPr="00FB4716">
        <w:t xml:space="preserve"> =22</w:t>
      </w:r>
      <w:r w:rsidRPr="00FB4716">
        <w:tab/>
        <w:t>Iranian languages</w:t>
      </w:r>
    </w:p>
    <w:p w14:paraId="12B07CE8" w14:textId="77777777" w:rsidR="00FB4716" w:rsidRPr="00FB4716" w:rsidRDefault="00FB4716" w:rsidP="00FB4716">
      <w:r w:rsidRPr="00FB4716">
        <w:t xml:space="preserve"> =29</w:t>
      </w:r>
      <w:r w:rsidRPr="00FB4716">
        <w:tab/>
        <w:t>Dead Indo-European languages (not listed elsewhere)</w:t>
      </w:r>
    </w:p>
    <w:p w14:paraId="17B48DBA" w14:textId="77777777" w:rsidR="00FB4716" w:rsidRPr="00FB4716" w:rsidRDefault="00FB4716" w:rsidP="00FB4716">
      <w:r w:rsidRPr="00FB4716">
        <w:t xml:space="preserve"> =3</w:t>
      </w:r>
      <w:r w:rsidRPr="00FB4716">
        <w:tab/>
        <w:t>Dead languages of unknown affiliation. Caucasian languages</w:t>
      </w:r>
    </w:p>
    <w:p w14:paraId="04ADE0F4" w14:textId="77777777" w:rsidR="00FB4716" w:rsidRPr="00FB4716" w:rsidRDefault="00FB4716" w:rsidP="00FB4716">
      <w:r w:rsidRPr="00FB4716">
        <w:t xml:space="preserve"> =34</w:t>
      </w:r>
      <w:r w:rsidRPr="00FB4716">
        <w:tab/>
        <w:t>Dead languages of unknown affiliation, spoken in the Mediterranean and Near East (except Semitic)</w:t>
      </w:r>
    </w:p>
    <w:p w14:paraId="1D9BB5F4" w14:textId="77777777" w:rsidR="00FB4716" w:rsidRPr="00FB4716" w:rsidRDefault="00FB4716" w:rsidP="00FB4716">
      <w:r w:rsidRPr="00FB4716">
        <w:t xml:space="preserve"> =35</w:t>
      </w:r>
      <w:r w:rsidRPr="00FB4716">
        <w:tab/>
        <w:t>Caucasian languages</w:t>
      </w:r>
    </w:p>
    <w:p w14:paraId="79A005CA" w14:textId="77777777" w:rsidR="00FB4716" w:rsidRPr="00FB4716" w:rsidRDefault="00FB4716" w:rsidP="00FB4716">
      <w:r w:rsidRPr="00FB4716">
        <w:t xml:space="preserve"> =4</w:t>
      </w:r>
      <w:r w:rsidRPr="00FB4716">
        <w:tab/>
        <w:t>Afro-Asiatic, Nilo-Saharan, Congo-Kordofanian, Khoisan languages</w:t>
      </w:r>
    </w:p>
    <w:p w14:paraId="0B0B0069" w14:textId="77777777" w:rsidR="00FB4716" w:rsidRPr="00FB4716" w:rsidRDefault="00FB4716" w:rsidP="00FB4716">
      <w:r w:rsidRPr="00FB4716">
        <w:t xml:space="preserve"> =41</w:t>
      </w:r>
      <w:r w:rsidRPr="00FB4716">
        <w:tab/>
        <w:t>Afro-Asiatic (Hamito-Semitic) languages</w:t>
      </w:r>
    </w:p>
    <w:p w14:paraId="401B7085" w14:textId="77777777" w:rsidR="00FB4716" w:rsidRPr="00FB4716" w:rsidRDefault="00FB4716" w:rsidP="00FB4716">
      <w:r w:rsidRPr="00FB4716">
        <w:t xml:space="preserve"> =42</w:t>
      </w:r>
      <w:r w:rsidRPr="00FB4716">
        <w:tab/>
        <w:t>Nilo-Saharan languages</w:t>
      </w:r>
    </w:p>
    <w:p w14:paraId="77B876E1" w14:textId="77777777" w:rsidR="00FB4716" w:rsidRPr="00FB4716" w:rsidRDefault="00FB4716" w:rsidP="00FB4716">
      <w:r w:rsidRPr="00FB4716">
        <w:t xml:space="preserve"> =43</w:t>
      </w:r>
      <w:r w:rsidRPr="00FB4716">
        <w:tab/>
        <w:t>Congo-Kordofanian (Niger-Kordofanian) languages</w:t>
      </w:r>
    </w:p>
    <w:p w14:paraId="7AB58A66" w14:textId="77777777" w:rsidR="00FB4716" w:rsidRPr="00FB4716" w:rsidRDefault="00FB4716" w:rsidP="00FB4716">
      <w:r w:rsidRPr="00FB4716">
        <w:t xml:space="preserve"> =45</w:t>
      </w:r>
      <w:r w:rsidRPr="00FB4716">
        <w:tab/>
        <w:t>Khoisan languages</w:t>
      </w:r>
    </w:p>
    <w:p w14:paraId="218B6437" w14:textId="77777777" w:rsidR="00FB4716" w:rsidRPr="00FB4716" w:rsidRDefault="00FB4716" w:rsidP="00FB4716">
      <w:r w:rsidRPr="00FB4716">
        <w:t xml:space="preserve"> =5</w:t>
      </w:r>
      <w:r w:rsidRPr="00FB4716">
        <w:tab/>
        <w:t xml:space="preserve">Ural-Altaic, </w:t>
      </w:r>
      <w:proofErr w:type="spellStart"/>
      <w:r w:rsidRPr="00FB4716">
        <w:t>Palaeo</w:t>
      </w:r>
      <w:proofErr w:type="spellEnd"/>
      <w:r w:rsidRPr="00FB4716">
        <w:t xml:space="preserve">-Siberian, Eskimo-Aleut, </w:t>
      </w:r>
      <w:proofErr w:type="gramStart"/>
      <w:r w:rsidRPr="00FB4716">
        <w:t>Dravidian</w:t>
      </w:r>
      <w:proofErr w:type="gramEnd"/>
      <w:r w:rsidRPr="00FB4716">
        <w:t xml:space="preserve"> and Sino-Tibetan languages. Japanese. Korean. Ainu</w:t>
      </w:r>
    </w:p>
    <w:p w14:paraId="7B9060E0" w14:textId="77777777" w:rsidR="00FB4716" w:rsidRPr="00FB4716" w:rsidRDefault="00FB4716" w:rsidP="00FB4716">
      <w:r w:rsidRPr="00FB4716">
        <w:t xml:space="preserve"> =51</w:t>
      </w:r>
      <w:r w:rsidRPr="00FB4716">
        <w:tab/>
        <w:t>Ural-Altaic languages</w:t>
      </w:r>
    </w:p>
    <w:p w14:paraId="6CE17BD7" w14:textId="77777777" w:rsidR="00FB4716" w:rsidRPr="00FB4716" w:rsidRDefault="00FB4716" w:rsidP="00FB4716">
      <w:r w:rsidRPr="00FB4716">
        <w:t xml:space="preserve"> =521</w:t>
      </w:r>
      <w:r w:rsidRPr="00FB4716">
        <w:tab/>
        <w:t>Japanese</w:t>
      </w:r>
    </w:p>
    <w:p w14:paraId="2158DAB9" w14:textId="77777777" w:rsidR="00FB4716" w:rsidRPr="00FB4716" w:rsidRDefault="00FB4716" w:rsidP="00FB4716">
      <w:r w:rsidRPr="00FB4716">
        <w:t xml:space="preserve"> =531</w:t>
      </w:r>
      <w:r w:rsidRPr="00FB4716">
        <w:tab/>
        <w:t>Korean</w:t>
      </w:r>
    </w:p>
    <w:p w14:paraId="68CBA92C" w14:textId="77777777" w:rsidR="00FB4716" w:rsidRPr="00FB4716" w:rsidRDefault="00FB4716" w:rsidP="00FB4716">
      <w:r w:rsidRPr="00FB4716">
        <w:t xml:space="preserve"> =541</w:t>
      </w:r>
      <w:r w:rsidRPr="00FB4716">
        <w:tab/>
        <w:t>Ainu</w:t>
      </w:r>
    </w:p>
    <w:p w14:paraId="6825DF23" w14:textId="77777777" w:rsidR="00FB4716" w:rsidRPr="00FB4716" w:rsidRDefault="00FB4716" w:rsidP="00FB4716">
      <w:r w:rsidRPr="00FB4716">
        <w:t xml:space="preserve"> =55</w:t>
      </w:r>
      <w:r w:rsidRPr="00FB4716">
        <w:tab/>
      </w:r>
      <w:proofErr w:type="spellStart"/>
      <w:r w:rsidRPr="00FB4716">
        <w:t>Palaeo</w:t>
      </w:r>
      <w:proofErr w:type="spellEnd"/>
      <w:r w:rsidRPr="00FB4716">
        <w:t>-Siberian languages</w:t>
      </w:r>
    </w:p>
    <w:p w14:paraId="0FEE3FF9" w14:textId="77777777" w:rsidR="00FB4716" w:rsidRPr="00FB4716" w:rsidRDefault="00FB4716" w:rsidP="00FB4716">
      <w:r w:rsidRPr="00FB4716">
        <w:t xml:space="preserve"> =56</w:t>
      </w:r>
      <w:r w:rsidRPr="00FB4716">
        <w:tab/>
        <w:t>Eskimo-Aleut languages</w:t>
      </w:r>
    </w:p>
    <w:p w14:paraId="4218E968" w14:textId="77777777" w:rsidR="00FB4716" w:rsidRPr="00FB4716" w:rsidRDefault="00FB4716" w:rsidP="00FB4716">
      <w:r w:rsidRPr="00FB4716">
        <w:t xml:space="preserve"> =58</w:t>
      </w:r>
      <w:r w:rsidRPr="00FB4716">
        <w:tab/>
        <w:t>Sino-Tibetan languages</w:t>
      </w:r>
    </w:p>
    <w:p w14:paraId="50BF0C3A" w14:textId="77777777" w:rsidR="00FB4716" w:rsidRPr="00FB4716" w:rsidRDefault="00FB4716" w:rsidP="00FB4716">
      <w:r w:rsidRPr="00FB4716">
        <w:t xml:space="preserve"> =6</w:t>
      </w:r>
      <w:r w:rsidRPr="00FB4716">
        <w:tab/>
        <w:t>Austro-Asiatic languages. Austronesian languages</w:t>
      </w:r>
    </w:p>
    <w:p w14:paraId="4C44F7EB" w14:textId="77777777" w:rsidR="00FB4716" w:rsidRPr="00FB4716" w:rsidRDefault="00FB4716" w:rsidP="00FB4716">
      <w:r w:rsidRPr="00FB4716">
        <w:t xml:space="preserve"> =61</w:t>
      </w:r>
      <w:r w:rsidRPr="00FB4716">
        <w:tab/>
        <w:t>Austro-Asiatic languages</w:t>
      </w:r>
    </w:p>
    <w:p w14:paraId="0CE7CCF6" w14:textId="77777777" w:rsidR="00FB4716" w:rsidRPr="00FB4716" w:rsidRDefault="00FB4716" w:rsidP="00FB4716">
      <w:r w:rsidRPr="00FB4716">
        <w:t xml:space="preserve"> =62</w:t>
      </w:r>
      <w:r w:rsidRPr="00FB4716">
        <w:tab/>
        <w:t>Austronesian languages</w:t>
      </w:r>
    </w:p>
    <w:p w14:paraId="33AEC3FF" w14:textId="77777777" w:rsidR="00FB4716" w:rsidRPr="00FB4716" w:rsidRDefault="00FB4716" w:rsidP="00FB4716">
      <w:r w:rsidRPr="00FB4716">
        <w:t xml:space="preserve"> =7</w:t>
      </w:r>
      <w:r w:rsidRPr="00FB4716">
        <w:tab/>
        <w:t>Indo-Pacific (non-Austronesian) languages. Australian languages</w:t>
      </w:r>
    </w:p>
    <w:p w14:paraId="52A1E42E" w14:textId="77777777" w:rsidR="00FB4716" w:rsidRPr="00FB4716" w:rsidRDefault="00FB4716" w:rsidP="00FB4716">
      <w:r w:rsidRPr="00FB4716">
        <w:t xml:space="preserve"> =71</w:t>
      </w:r>
      <w:r w:rsidRPr="00FB4716">
        <w:tab/>
        <w:t>Indo-Pacific (non-Austronesian) languages</w:t>
      </w:r>
    </w:p>
    <w:p w14:paraId="27BB8AAF" w14:textId="77777777" w:rsidR="00FB4716" w:rsidRPr="00FB4716" w:rsidRDefault="00FB4716" w:rsidP="00FB4716">
      <w:r w:rsidRPr="00FB4716">
        <w:t xml:space="preserve"> =72</w:t>
      </w:r>
      <w:r w:rsidRPr="00FB4716">
        <w:tab/>
        <w:t>Australian languages</w:t>
      </w:r>
    </w:p>
    <w:p w14:paraId="60C42A79" w14:textId="77777777" w:rsidR="00FB4716" w:rsidRPr="00FB4716" w:rsidRDefault="00FB4716" w:rsidP="00FB4716">
      <w:r w:rsidRPr="00FB4716">
        <w:t xml:space="preserve"> =8</w:t>
      </w:r>
      <w:r w:rsidRPr="00FB4716">
        <w:tab/>
        <w:t>American indigenous languages</w:t>
      </w:r>
    </w:p>
    <w:p w14:paraId="609E480F" w14:textId="77777777" w:rsidR="00FB4716" w:rsidRPr="00FB4716" w:rsidRDefault="00FB4716" w:rsidP="00FB4716">
      <w:r w:rsidRPr="00FB4716">
        <w:t xml:space="preserve"> =81</w:t>
      </w:r>
      <w:r w:rsidRPr="00FB4716">
        <w:tab/>
        <w:t xml:space="preserve">Indigenous languages of Canada, </w:t>
      </w:r>
      <w:proofErr w:type="gramStart"/>
      <w:r w:rsidRPr="00FB4716">
        <w:t>USA</w:t>
      </w:r>
      <w:proofErr w:type="gramEnd"/>
      <w:r w:rsidRPr="00FB4716">
        <w:t xml:space="preserve"> and Northern-Central Mexico</w:t>
      </w:r>
    </w:p>
    <w:p w14:paraId="333F5B11" w14:textId="77777777" w:rsidR="00FB4716" w:rsidRPr="00FB4716" w:rsidRDefault="00FB4716" w:rsidP="00FB4716">
      <w:r w:rsidRPr="00FB4716">
        <w:t xml:space="preserve"> =82</w:t>
      </w:r>
      <w:r w:rsidRPr="00FB4716">
        <w:tab/>
        <w:t xml:space="preserve">Indigenous languages of western North American Coast, </w:t>
      </w:r>
      <w:proofErr w:type="gramStart"/>
      <w:r w:rsidRPr="00FB4716">
        <w:t>Mexico</w:t>
      </w:r>
      <w:proofErr w:type="gramEnd"/>
      <w:r w:rsidRPr="00FB4716">
        <w:t xml:space="preserve"> and Yucatán</w:t>
      </w:r>
    </w:p>
    <w:p w14:paraId="20955912" w14:textId="77777777" w:rsidR="00FB4716" w:rsidRPr="00FB4716" w:rsidRDefault="00FB4716" w:rsidP="00FB4716">
      <w:r w:rsidRPr="00FB4716">
        <w:t xml:space="preserve"> =84/=88</w:t>
      </w:r>
      <w:r w:rsidRPr="00FB4716">
        <w:tab/>
        <w:t>Central and South American indigenous languages</w:t>
      </w:r>
    </w:p>
    <w:p w14:paraId="1C86BC5E" w14:textId="77777777" w:rsidR="00FB4716" w:rsidRPr="00FB4716" w:rsidRDefault="00FB4716" w:rsidP="00FB4716">
      <w:r w:rsidRPr="00FB4716">
        <w:t xml:space="preserve"> =84</w:t>
      </w:r>
      <w:r w:rsidRPr="00FB4716">
        <w:tab/>
        <w:t>Ge-</w:t>
      </w:r>
      <w:proofErr w:type="spellStart"/>
      <w:r w:rsidRPr="00FB4716">
        <w:t>Pano</w:t>
      </w:r>
      <w:proofErr w:type="spellEnd"/>
      <w:r w:rsidRPr="00FB4716">
        <w:t>-Carib languages. Macro-</w:t>
      </w:r>
      <w:proofErr w:type="spellStart"/>
      <w:r w:rsidRPr="00FB4716">
        <w:t>Chibchan</w:t>
      </w:r>
      <w:proofErr w:type="spellEnd"/>
      <w:r w:rsidRPr="00FB4716">
        <w:t xml:space="preserve"> languages</w:t>
      </w:r>
    </w:p>
    <w:p w14:paraId="77F517CB" w14:textId="77777777" w:rsidR="00FB4716" w:rsidRPr="00FB4716" w:rsidRDefault="00FB4716" w:rsidP="00FB4716">
      <w:r w:rsidRPr="00FB4716">
        <w:t xml:space="preserve"> =85</w:t>
      </w:r>
      <w:r w:rsidRPr="00FB4716">
        <w:tab/>
        <w:t>Andean languages. Equatorial languages</w:t>
      </w:r>
    </w:p>
    <w:p w14:paraId="109EC90D" w14:textId="77777777" w:rsidR="00FB4716" w:rsidRPr="00FB4716" w:rsidRDefault="00FB4716" w:rsidP="00FB4716">
      <w:r w:rsidRPr="00FB4716">
        <w:t xml:space="preserve"> =86</w:t>
      </w:r>
      <w:r w:rsidRPr="00FB4716">
        <w:tab/>
        <w:t>Chaco languages. Patagonian and Fuegian languages</w:t>
      </w:r>
    </w:p>
    <w:p w14:paraId="3693A667" w14:textId="77777777" w:rsidR="00FB4716" w:rsidRPr="00FB4716" w:rsidRDefault="00FB4716" w:rsidP="00FB4716">
      <w:r w:rsidRPr="00FB4716">
        <w:t xml:space="preserve"> =88</w:t>
      </w:r>
      <w:r w:rsidRPr="00FB4716">
        <w:tab/>
        <w:t>Isolated, unclassified Central and South American indigenous languages</w:t>
      </w:r>
    </w:p>
    <w:p w14:paraId="59639D7A" w14:textId="77777777" w:rsidR="00FB4716" w:rsidRPr="00FB4716" w:rsidRDefault="00FB4716" w:rsidP="00FB4716">
      <w:r w:rsidRPr="00FB4716">
        <w:t xml:space="preserve"> =9</w:t>
      </w:r>
      <w:r w:rsidRPr="00FB4716">
        <w:tab/>
        <w:t>Artificial languages</w:t>
      </w:r>
    </w:p>
    <w:p w14:paraId="5D9D25EA" w14:textId="77777777" w:rsidR="00FB4716" w:rsidRPr="00FB4716" w:rsidRDefault="00FB4716" w:rsidP="00FB4716">
      <w:r w:rsidRPr="00FB4716">
        <w:t xml:space="preserve"> =92</w:t>
      </w:r>
      <w:r w:rsidRPr="00FB4716">
        <w:tab/>
        <w:t>Artificial languages for use among human beings. International auxiliary languages (interlanguages)</w:t>
      </w:r>
    </w:p>
    <w:p w14:paraId="70C45E9E" w14:textId="77777777" w:rsidR="00FB4716" w:rsidRPr="00FB4716" w:rsidRDefault="00FB4716" w:rsidP="00FB4716">
      <w:r w:rsidRPr="00FB4716">
        <w:t xml:space="preserve"> =93</w:t>
      </w:r>
      <w:r w:rsidRPr="00FB4716">
        <w:tab/>
        <w:t>Artificial languages used to instruct machines. Programming languages. Computer languages</w:t>
      </w:r>
    </w:p>
    <w:p w14:paraId="386EC0B8" w14:textId="1DC1B67D" w:rsidR="00FB4716" w:rsidRPr="00FB4716" w:rsidRDefault="00FB4716" w:rsidP="00FB4716">
      <w:pPr>
        <w:rPr>
          <w:b/>
          <w:bCs/>
        </w:rPr>
      </w:pPr>
      <w:r w:rsidRPr="00FB4716">
        <w:rPr>
          <w:b/>
          <w:bCs/>
        </w:rPr>
        <w:t>(0...) Common auxiliaries of form. Table 1d</w:t>
      </w:r>
    </w:p>
    <w:p w14:paraId="0BE42D49" w14:textId="77777777" w:rsidR="00FB4716" w:rsidRPr="00FB4716" w:rsidRDefault="00FB4716" w:rsidP="00FB4716">
      <w:r w:rsidRPr="00FB4716">
        <w:t xml:space="preserve"> </w:t>
      </w:r>
      <w:r w:rsidRPr="00FB4716">
        <w:rPr>
          <w:i/>
          <w:iCs/>
        </w:rPr>
        <w:t>(0.02/.08)</w:t>
      </w:r>
      <w:r w:rsidRPr="00FB4716">
        <w:rPr>
          <w:i/>
          <w:iCs/>
        </w:rPr>
        <w:tab/>
        <w:t>Special auxiliary subdivision for document form</w:t>
      </w:r>
    </w:p>
    <w:p w14:paraId="4BAA0636" w14:textId="77777777" w:rsidR="00FB4716" w:rsidRPr="00FB4716" w:rsidRDefault="00FB4716" w:rsidP="00FB4716">
      <w:r w:rsidRPr="00FB4716">
        <w:lastRenderedPageBreak/>
        <w:t xml:space="preserve"> </w:t>
      </w:r>
      <w:r w:rsidRPr="00FB4716">
        <w:rPr>
          <w:i/>
          <w:iCs/>
        </w:rPr>
        <w:t>(0.02)</w:t>
      </w:r>
      <w:r w:rsidRPr="00FB4716">
        <w:rPr>
          <w:i/>
          <w:iCs/>
        </w:rPr>
        <w:tab/>
        <w:t>Documents according to physical, external form</w:t>
      </w:r>
    </w:p>
    <w:p w14:paraId="54BD2467" w14:textId="77777777" w:rsidR="00FB4716" w:rsidRPr="00FB4716" w:rsidRDefault="00FB4716" w:rsidP="00FB4716">
      <w:r w:rsidRPr="00FB4716">
        <w:t xml:space="preserve"> </w:t>
      </w:r>
      <w:r w:rsidRPr="00FB4716">
        <w:rPr>
          <w:i/>
          <w:iCs/>
        </w:rPr>
        <w:t>(0.03)</w:t>
      </w:r>
      <w:r w:rsidRPr="00FB4716">
        <w:rPr>
          <w:i/>
          <w:iCs/>
        </w:rPr>
        <w:tab/>
        <w:t>Documents according to method of production</w:t>
      </w:r>
    </w:p>
    <w:p w14:paraId="772A54A3" w14:textId="77777777" w:rsidR="00FB4716" w:rsidRPr="00FB4716" w:rsidRDefault="00FB4716" w:rsidP="00FB4716">
      <w:r w:rsidRPr="00FB4716">
        <w:t xml:space="preserve"> </w:t>
      </w:r>
      <w:r w:rsidRPr="00FB4716">
        <w:rPr>
          <w:i/>
          <w:iCs/>
        </w:rPr>
        <w:t>(0.032)</w:t>
      </w:r>
      <w:r w:rsidRPr="00FB4716">
        <w:rPr>
          <w:i/>
          <w:iCs/>
        </w:rPr>
        <w:tab/>
        <w:t>Handwritten documents (autograph, holograph copies). Manuscripts. Pictorial documents (drawings, paintings)</w:t>
      </w:r>
    </w:p>
    <w:p w14:paraId="2DFDED86" w14:textId="77777777" w:rsidR="00FB4716" w:rsidRPr="00FB4716" w:rsidRDefault="00FB4716" w:rsidP="00FB4716">
      <w:r w:rsidRPr="00FB4716">
        <w:t xml:space="preserve"> </w:t>
      </w:r>
      <w:r w:rsidRPr="00FB4716">
        <w:rPr>
          <w:i/>
          <w:iCs/>
        </w:rPr>
        <w:t>(0.034)</w:t>
      </w:r>
      <w:r w:rsidRPr="00FB4716">
        <w:rPr>
          <w:i/>
          <w:iCs/>
        </w:rPr>
        <w:tab/>
        <w:t>Machine-readable documents</w:t>
      </w:r>
    </w:p>
    <w:p w14:paraId="018DEE59" w14:textId="77777777" w:rsidR="00FB4716" w:rsidRPr="00FB4716" w:rsidRDefault="00FB4716" w:rsidP="00FB4716">
      <w:r w:rsidRPr="00FB4716">
        <w:t xml:space="preserve"> </w:t>
      </w:r>
      <w:r w:rsidRPr="00FB4716">
        <w:rPr>
          <w:i/>
          <w:iCs/>
        </w:rPr>
        <w:t>(0.04)</w:t>
      </w:r>
      <w:r w:rsidRPr="00FB4716">
        <w:rPr>
          <w:i/>
          <w:iCs/>
        </w:rPr>
        <w:tab/>
        <w:t>Documents according to stage of production</w:t>
      </w:r>
    </w:p>
    <w:p w14:paraId="3CFD7671" w14:textId="77777777" w:rsidR="00FB4716" w:rsidRPr="00FB4716" w:rsidRDefault="00FB4716" w:rsidP="00FB4716">
      <w:r w:rsidRPr="00FB4716">
        <w:t xml:space="preserve"> </w:t>
      </w:r>
      <w:r w:rsidRPr="00FB4716">
        <w:rPr>
          <w:i/>
          <w:iCs/>
        </w:rPr>
        <w:t>(0.05)</w:t>
      </w:r>
      <w:r w:rsidRPr="00FB4716">
        <w:rPr>
          <w:i/>
          <w:iCs/>
        </w:rPr>
        <w:tab/>
        <w:t xml:space="preserve">Documents for </w:t>
      </w:r>
      <w:proofErr w:type="gramStart"/>
      <w:r w:rsidRPr="00FB4716">
        <w:rPr>
          <w:i/>
          <w:iCs/>
        </w:rPr>
        <w:t>particular kinds</w:t>
      </w:r>
      <w:proofErr w:type="gramEnd"/>
      <w:r w:rsidRPr="00FB4716">
        <w:rPr>
          <w:i/>
          <w:iCs/>
        </w:rPr>
        <w:t xml:space="preserve"> of user</w:t>
      </w:r>
    </w:p>
    <w:p w14:paraId="62B5AA09" w14:textId="77777777" w:rsidR="00FB4716" w:rsidRPr="00FB4716" w:rsidRDefault="00FB4716" w:rsidP="00FB4716">
      <w:r w:rsidRPr="00FB4716">
        <w:t xml:space="preserve"> </w:t>
      </w:r>
      <w:r w:rsidRPr="00FB4716">
        <w:rPr>
          <w:i/>
          <w:iCs/>
        </w:rPr>
        <w:t>(0.06)</w:t>
      </w:r>
      <w:r w:rsidRPr="00FB4716">
        <w:rPr>
          <w:i/>
          <w:iCs/>
        </w:rPr>
        <w:tab/>
        <w:t>Documents according to level of presentation and availability</w:t>
      </w:r>
    </w:p>
    <w:p w14:paraId="6E491088" w14:textId="77777777" w:rsidR="00FB4716" w:rsidRPr="00FB4716" w:rsidRDefault="00FB4716" w:rsidP="00FB4716">
      <w:r w:rsidRPr="00FB4716">
        <w:t xml:space="preserve"> </w:t>
      </w:r>
      <w:r w:rsidRPr="00FB4716">
        <w:rPr>
          <w:i/>
          <w:iCs/>
        </w:rPr>
        <w:t>(0.07)</w:t>
      </w:r>
      <w:r w:rsidRPr="00FB4716">
        <w:rPr>
          <w:i/>
          <w:iCs/>
        </w:rPr>
        <w:tab/>
        <w:t>Supplementary matter issued with a document</w:t>
      </w:r>
    </w:p>
    <w:p w14:paraId="040C1584" w14:textId="77777777" w:rsidR="00FB4716" w:rsidRPr="00FB4716" w:rsidRDefault="00FB4716" w:rsidP="00FB4716">
      <w:r w:rsidRPr="00FB4716">
        <w:t xml:space="preserve"> </w:t>
      </w:r>
      <w:r w:rsidRPr="00FB4716">
        <w:rPr>
          <w:i/>
          <w:iCs/>
        </w:rPr>
        <w:t>(0.08)</w:t>
      </w:r>
      <w:r w:rsidRPr="00FB4716">
        <w:rPr>
          <w:i/>
          <w:iCs/>
        </w:rPr>
        <w:tab/>
        <w:t>Separately issued supplements or parts of documents</w:t>
      </w:r>
    </w:p>
    <w:p w14:paraId="5EA20FD7" w14:textId="77777777" w:rsidR="00FB4716" w:rsidRPr="00FB4716" w:rsidRDefault="00FB4716" w:rsidP="00FB4716">
      <w:r w:rsidRPr="00FB4716">
        <w:t xml:space="preserve"> (01)</w:t>
      </w:r>
      <w:r w:rsidRPr="00FB4716">
        <w:tab/>
        <w:t>Bibliographies</w:t>
      </w:r>
    </w:p>
    <w:p w14:paraId="0A468F5D" w14:textId="77777777" w:rsidR="00FB4716" w:rsidRPr="00FB4716" w:rsidRDefault="00FB4716" w:rsidP="00FB4716">
      <w:r w:rsidRPr="00FB4716">
        <w:t xml:space="preserve"> (02)</w:t>
      </w:r>
      <w:r w:rsidRPr="00FB4716">
        <w:tab/>
        <w:t>Books in general</w:t>
      </w:r>
    </w:p>
    <w:p w14:paraId="4FF6979C" w14:textId="77777777" w:rsidR="00FB4716" w:rsidRPr="00FB4716" w:rsidRDefault="00FB4716" w:rsidP="00FB4716">
      <w:r w:rsidRPr="00FB4716">
        <w:t xml:space="preserve"> (03)</w:t>
      </w:r>
      <w:r w:rsidRPr="00FB4716">
        <w:tab/>
        <w:t>Reference works</w:t>
      </w:r>
    </w:p>
    <w:p w14:paraId="422317AF" w14:textId="77777777" w:rsidR="00FB4716" w:rsidRPr="00FB4716" w:rsidRDefault="00FB4716" w:rsidP="00FB4716">
      <w:r w:rsidRPr="00FB4716">
        <w:t xml:space="preserve"> (04)</w:t>
      </w:r>
      <w:r w:rsidRPr="00FB4716">
        <w:tab/>
      </w:r>
      <w:proofErr w:type="gramStart"/>
      <w:r w:rsidRPr="00FB4716">
        <w:t>Non-serial</w:t>
      </w:r>
      <w:proofErr w:type="gramEnd"/>
      <w:r w:rsidRPr="00FB4716">
        <w:t xml:space="preserve"> separates. Separata</w:t>
      </w:r>
    </w:p>
    <w:p w14:paraId="57507083" w14:textId="77777777" w:rsidR="00FB4716" w:rsidRPr="00FB4716" w:rsidRDefault="00FB4716" w:rsidP="00FB4716">
      <w:r w:rsidRPr="00FB4716">
        <w:t xml:space="preserve"> (041)</w:t>
      </w:r>
      <w:r w:rsidRPr="00FB4716">
        <w:tab/>
        <w:t>Pamphlets. Brochures</w:t>
      </w:r>
    </w:p>
    <w:p w14:paraId="43F9268F" w14:textId="77777777" w:rsidR="00FB4716" w:rsidRPr="00FB4716" w:rsidRDefault="00FB4716" w:rsidP="00FB4716">
      <w:r w:rsidRPr="00FB4716">
        <w:t xml:space="preserve"> (042)</w:t>
      </w:r>
      <w:r w:rsidRPr="00FB4716">
        <w:tab/>
        <w:t>Addresses. Lectures. Speeches</w:t>
      </w:r>
    </w:p>
    <w:p w14:paraId="4849150A" w14:textId="77777777" w:rsidR="00FB4716" w:rsidRPr="00FB4716" w:rsidRDefault="00FB4716" w:rsidP="00FB4716">
      <w:r w:rsidRPr="00FB4716">
        <w:t xml:space="preserve"> (043)</w:t>
      </w:r>
      <w:r w:rsidRPr="00FB4716">
        <w:tab/>
        <w:t>Theses. Dissertations</w:t>
      </w:r>
    </w:p>
    <w:p w14:paraId="36B8F959" w14:textId="77777777" w:rsidR="00FB4716" w:rsidRPr="00FB4716" w:rsidRDefault="00FB4716" w:rsidP="00FB4716">
      <w:r w:rsidRPr="00FB4716">
        <w:t xml:space="preserve"> (044)</w:t>
      </w:r>
      <w:r w:rsidRPr="00FB4716">
        <w:tab/>
        <w:t>Personal documents. Correspondence. Letters. Circulars</w:t>
      </w:r>
    </w:p>
    <w:p w14:paraId="7142A791" w14:textId="77777777" w:rsidR="00FB4716" w:rsidRPr="00FB4716" w:rsidRDefault="00FB4716" w:rsidP="00FB4716">
      <w:r w:rsidRPr="00FB4716">
        <w:t xml:space="preserve"> (045)</w:t>
      </w:r>
      <w:r w:rsidRPr="00FB4716">
        <w:tab/>
        <w:t>Articles in serials, collections etc. Contributions</w:t>
      </w:r>
    </w:p>
    <w:p w14:paraId="25235685" w14:textId="77777777" w:rsidR="00FB4716" w:rsidRPr="00FB4716" w:rsidRDefault="00FB4716" w:rsidP="00FB4716">
      <w:r w:rsidRPr="00FB4716">
        <w:t xml:space="preserve"> (046)</w:t>
      </w:r>
      <w:r w:rsidRPr="00FB4716">
        <w:tab/>
        <w:t>Newspaper articles</w:t>
      </w:r>
    </w:p>
    <w:p w14:paraId="57BAF512" w14:textId="77777777" w:rsidR="00FB4716" w:rsidRPr="00FB4716" w:rsidRDefault="00FB4716" w:rsidP="00FB4716">
      <w:r w:rsidRPr="00FB4716">
        <w:t xml:space="preserve"> (047)</w:t>
      </w:r>
      <w:r w:rsidRPr="00FB4716">
        <w:tab/>
        <w:t>Reports. Notices. Bulletins</w:t>
      </w:r>
    </w:p>
    <w:p w14:paraId="3A589BB1" w14:textId="77777777" w:rsidR="00FB4716" w:rsidRPr="00FB4716" w:rsidRDefault="00FB4716" w:rsidP="00FB4716">
      <w:r w:rsidRPr="00FB4716">
        <w:t xml:space="preserve"> (048)</w:t>
      </w:r>
      <w:r w:rsidRPr="00FB4716">
        <w:tab/>
        <w:t>Bibliographic descriptions. Abstracts. Summaries. Surveys</w:t>
      </w:r>
    </w:p>
    <w:p w14:paraId="74599B35" w14:textId="77777777" w:rsidR="00FB4716" w:rsidRPr="00FB4716" w:rsidRDefault="00FB4716" w:rsidP="00FB4716">
      <w:r w:rsidRPr="00FB4716">
        <w:t xml:space="preserve"> (049)</w:t>
      </w:r>
      <w:r w:rsidRPr="00FB4716">
        <w:tab/>
        <w:t>Other non-serial separates</w:t>
      </w:r>
    </w:p>
    <w:p w14:paraId="2CA42C27" w14:textId="77777777" w:rsidR="00FB4716" w:rsidRPr="00FB4716" w:rsidRDefault="00FB4716" w:rsidP="00FB4716">
      <w:r w:rsidRPr="00FB4716">
        <w:t xml:space="preserve"> (05)</w:t>
      </w:r>
      <w:r w:rsidRPr="00FB4716">
        <w:tab/>
        <w:t>Serial publications. Periodicals</w:t>
      </w:r>
    </w:p>
    <w:p w14:paraId="313E9D39" w14:textId="77777777" w:rsidR="00FB4716" w:rsidRPr="00FB4716" w:rsidRDefault="00FB4716" w:rsidP="00FB4716">
      <w:r w:rsidRPr="00FB4716">
        <w:t xml:space="preserve"> (06)</w:t>
      </w:r>
      <w:r w:rsidRPr="00FB4716">
        <w:tab/>
        <w:t>Documents relating to societies, associations, organizations</w:t>
      </w:r>
    </w:p>
    <w:p w14:paraId="4A22715E" w14:textId="77777777" w:rsidR="00FB4716" w:rsidRPr="00FB4716" w:rsidRDefault="00FB4716" w:rsidP="00FB4716">
      <w:r w:rsidRPr="00FB4716">
        <w:t xml:space="preserve"> (07)</w:t>
      </w:r>
      <w:r w:rsidRPr="00FB4716">
        <w:tab/>
        <w:t>Documents for instruction, teaching, study, training</w:t>
      </w:r>
    </w:p>
    <w:p w14:paraId="2663FEF0" w14:textId="77777777" w:rsidR="00FB4716" w:rsidRPr="00FB4716" w:rsidRDefault="00FB4716" w:rsidP="00FB4716">
      <w:r w:rsidRPr="00FB4716">
        <w:t xml:space="preserve"> (08)</w:t>
      </w:r>
      <w:r w:rsidRPr="00FB4716">
        <w:tab/>
        <w:t xml:space="preserve">Collected and </w:t>
      </w:r>
      <w:proofErr w:type="spellStart"/>
      <w:r w:rsidRPr="00FB4716">
        <w:t>polygraphic</w:t>
      </w:r>
      <w:proofErr w:type="spellEnd"/>
      <w:r w:rsidRPr="00FB4716">
        <w:t xml:space="preserve"> works. Forms. Lists. Illustrations. Business publications</w:t>
      </w:r>
    </w:p>
    <w:p w14:paraId="65380438" w14:textId="77777777" w:rsidR="00FB4716" w:rsidRPr="00FB4716" w:rsidRDefault="00FB4716" w:rsidP="00FB4716">
      <w:r w:rsidRPr="00FB4716">
        <w:t xml:space="preserve"> (09)</w:t>
      </w:r>
      <w:r w:rsidRPr="00FB4716">
        <w:tab/>
        <w:t>Presentation in historical form. Legal and historical sources</w:t>
      </w:r>
    </w:p>
    <w:p w14:paraId="3106B9AD" w14:textId="77777777" w:rsidR="00FB4716" w:rsidRPr="00FB4716" w:rsidRDefault="00FB4716" w:rsidP="00FB4716">
      <w:r w:rsidRPr="00FB4716">
        <w:t xml:space="preserve"> (091)</w:t>
      </w:r>
      <w:r w:rsidRPr="00FB4716">
        <w:tab/>
        <w:t>Presentation in chronological, historical form. Historical presentation in the strict sense</w:t>
      </w:r>
    </w:p>
    <w:p w14:paraId="6A0DF9D0" w14:textId="77777777" w:rsidR="00FB4716" w:rsidRPr="00FB4716" w:rsidRDefault="00FB4716" w:rsidP="00FB4716">
      <w:r w:rsidRPr="00FB4716">
        <w:t xml:space="preserve"> (092)</w:t>
      </w:r>
      <w:r w:rsidRPr="00FB4716">
        <w:tab/>
        <w:t>Biographical presentation</w:t>
      </w:r>
    </w:p>
    <w:p w14:paraId="353583D8" w14:textId="77777777" w:rsidR="00FB4716" w:rsidRPr="00FB4716" w:rsidRDefault="00FB4716" w:rsidP="00FB4716">
      <w:r w:rsidRPr="00FB4716">
        <w:t xml:space="preserve"> (093)</w:t>
      </w:r>
      <w:r w:rsidRPr="00FB4716">
        <w:tab/>
        <w:t>Historical sources</w:t>
      </w:r>
    </w:p>
    <w:p w14:paraId="610FC2CB" w14:textId="77777777" w:rsidR="00FB4716" w:rsidRPr="00FB4716" w:rsidRDefault="00FB4716" w:rsidP="00FB4716">
      <w:r w:rsidRPr="00FB4716">
        <w:t xml:space="preserve"> (094)</w:t>
      </w:r>
      <w:r w:rsidRPr="00FB4716">
        <w:tab/>
        <w:t>Legal sources. Legal documents</w:t>
      </w:r>
    </w:p>
    <w:p w14:paraId="34B0D0F8" w14:textId="47318281" w:rsidR="00FB4716" w:rsidRPr="00FB4716" w:rsidRDefault="00FB4716" w:rsidP="00FB4716">
      <w:pPr>
        <w:rPr>
          <w:b/>
          <w:bCs/>
        </w:rPr>
      </w:pPr>
      <w:r w:rsidRPr="00FB4716">
        <w:rPr>
          <w:b/>
          <w:bCs/>
        </w:rPr>
        <w:t>(1/9) Common auxiliaries of place. Table 1e</w:t>
      </w:r>
    </w:p>
    <w:p w14:paraId="7E4D9128" w14:textId="77777777" w:rsidR="00FB4716" w:rsidRPr="00FB4716" w:rsidRDefault="00FB4716" w:rsidP="00FB4716">
      <w:r w:rsidRPr="00FB4716">
        <w:t xml:space="preserve"> (1)</w:t>
      </w:r>
      <w:r w:rsidRPr="00FB4716">
        <w:tab/>
        <w:t>Place and space in general. Localization. Orientation</w:t>
      </w:r>
    </w:p>
    <w:p w14:paraId="00C6AE49" w14:textId="77777777" w:rsidR="00FB4716" w:rsidRPr="00FB4716" w:rsidRDefault="00FB4716" w:rsidP="00FB4716">
      <w:r w:rsidRPr="00FB4716">
        <w:t xml:space="preserve"> </w:t>
      </w:r>
      <w:r w:rsidRPr="00FB4716">
        <w:rPr>
          <w:i/>
          <w:iCs/>
        </w:rPr>
        <w:t>(1-0/-9)</w:t>
      </w:r>
      <w:r w:rsidRPr="00FB4716">
        <w:rPr>
          <w:i/>
          <w:iCs/>
        </w:rPr>
        <w:tab/>
        <w:t>Special auxiliary subdivision for boundaries and spatial forms of various kinds</w:t>
      </w:r>
    </w:p>
    <w:p w14:paraId="6118D8A5" w14:textId="77777777" w:rsidR="00FB4716" w:rsidRPr="00FB4716" w:rsidRDefault="00FB4716" w:rsidP="00FB4716">
      <w:r w:rsidRPr="00FB4716">
        <w:t xml:space="preserve"> </w:t>
      </w:r>
      <w:r w:rsidRPr="00FB4716">
        <w:rPr>
          <w:i/>
          <w:iCs/>
        </w:rPr>
        <w:t>(1-0)</w:t>
      </w:r>
      <w:r w:rsidRPr="00FB4716">
        <w:rPr>
          <w:i/>
          <w:iCs/>
        </w:rPr>
        <w:tab/>
        <w:t>Zones</w:t>
      </w:r>
    </w:p>
    <w:p w14:paraId="113C1FA4" w14:textId="77777777" w:rsidR="00FB4716" w:rsidRPr="00FB4716" w:rsidRDefault="00FB4716" w:rsidP="00FB4716">
      <w:r w:rsidRPr="00FB4716">
        <w:t xml:space="preserve"> </w:t>
      </w:r>
      <w:r w:rsidRPr="00FB4716">
        <w:rPr>
          <w:i/>
          <w:iCs/>
        </w:rPr>
        <w:t>(1-1)</w:t>
      </w:r>
      <w:r w:rsidRPr="00FB4716">
        <w:rPr>
          <w:i/>
          <w:iCs/>
        </w:rPr>
        <w:tab/>
        <w:t>Orientation. Points of the compass. Relative position</w:t>
      </w:r>
    </w:p>
    <w:p w14:paraId="4A969285" w14:textId="77777777" w:rsidR="00FB4716" w:rsidRPr="00FB4716" w:rsidRDefault="00FB4716" w:rsidP="00FB4716">
      <w:r w:rsidRPr="00FB4716">
        <w:t xml:space="preserve"> </w:t>
      </w:r>
      <w:r w:rsidRPr="00FB4716">
        <w:rPr>
          <w:i/>
          <w:iCs/>
        </w:rPr>
        <w:t>(1-11)</w:t>
      </w:r>
      <w:r w:rsidRPr="00FB4716">
        <w:rPr>
          <w:i/>
          <w:iCs/>
        </w:rPr>
        <w:tab/>
        <w:t>East. Eastern</w:t>
      </w:r>
    </w:p>
    <w:p w14:paraId="0D7FDE26" w14:textId="77777777" w:rsidR="00FB4716" w:rsidRPr="00FB4716" w:rsidRDefault="00FB4716" w:rsidP="00FB4716">
      <w:r w:rsidRPr="00FB4716">
        <w:t xml:space="preserve"> </w:t>
      </w:r>
      <w:r w:rsidRPr="00FB4716">
        <w:rPr>
          <w:i/>
          <w:iCs/>
        </w:rPr>
        <w:t>(1-13)</w:t>
      </w:r>
      <w:r w:rsidRPr="00FB4716">
        <w:rPr>
          <w:i/>
          <w:iCs/>
        </w:rPr>
        <w:tab/>
        <w:t>South. Southern</w:t>
      </w:r>
    </w:p>
    <w:p w14:paraId="7D7A0582" w14:textId="77777777" w:rsidR="00FB4716" w:rsidRPr="00FB4716" w:rsidRDefault="00FB4716" w:rsidP="00FB4716">
      <w:r w:rsidRPr="00FB4716">
        <w:t xml:space="preserve"> </w:t>
      </w:r>
      <w:r w:rsidRPr="00FB4716">
        <w:rPr>
          <w:i/>
          <w:iCs/>
        </w:rPr>
        <w:t>(1-14)</w:t>
      </w:r>
      <w:r w:rsidRPr="00FB4716">
        <w:rPr>
          <w:i/>
          <w:iCs/>
        </w:rPr>
        <w:tab/>
        <w:t>South-west. South-western</w:t>
      </w:r>
    </w:p>
    <w:p w14:paraId="4D3244C9" w14:textId="77777777" w:rsidR="00FB4716" w:rsidRPr="00FB4716" w:rsidRDefault="00FB4716" w:rsidP="00FB4716">
      <w:r w:rsidRPr="00FB4716">
        <w:t xml:space="preserve"> </w:t>
      </w:r>
      <w:r w:rsidRPr="00FB4716">
        <w:rPr>
          <w:i/>
          <w:iCs/>
        </w:rPr>
        <w:t>(1-15)</w:t>
      </w:r>
      <w:r w:rsidRPr="00FB4716">
        <w:rPr>
          <w:i/>
          <w:iCs/>
        </w:rPr>
        <w:tab/>
        <w:t>West. Western</w:t>
      </w:r>
    </w:p>
    <w:p w14:paraId="1C85B6E7" w14:textId="77777777" w:rsidR="00FB4716" w:rsidRPr="00FB4716" w:rsidRDefault="00FB4716" w:rsidP="00FB4716">
      <w:r w:rsidRPr="00FB4716">
        <w:t xml:space="preserve"> </w:t>
      </w:r>
      <w:r w:rsidRPr="00FB4716">
        <w:rPr>
          <w:i/>
          <w:iCs/>
        </w:rPr>
        <w:t>(1-17)</w:t>
      </w:r>
      <w:r w:rsidRPr="00FB4716">
        <w:rPr>
          <w:i/>
          <w:iCs/>
        </w:rPr>
        <w:tab/>
        <w:t>North. Northern</w:t>
      </w:r>
    </w:p>
    <w:p w14:paraId="50C67443" w14:textId="77777777" w:rsidR="00FB4716" w:rsidRPr="00FB4716" w:rsidRDefault="00FB4716" w:rsidP="00FB4716">
      <w:r w:rsidRPr="00FB4716">
        <w:t xml:space="preserve"> </w:t>
      </w:r>
      <w:r w:rsidRPr="00FB4716">
        <w:rPr>
          <w:i/>
          <w:iCs/>
        </w:rPr>
        <w:t>(1-19)</w:t>
      </w:r>
      <w:r w:rsidRPr="00FB4716">
        <w:rPr>
          <w:i/>
          <w:iCs/>
        </w:rPr>
        <w:tab/>
        <w:t xml:space="preserve">Relative location, </w:t>
      </w:r>
      <w:proofErr w:type="gramStart"/>
      <w:r w:rsidRPr="00FB4716">
        <w:rPr>
          <w:i/>
          <w:iCs/>
        </w:rPr>
        <w:t>direction</w:t>
      </w:r>
      <w:proofErr w:type="gramEnd"/>
      <w:r w:rsidRPr="00FB4716">
        <w:rPr>
          <w:i/>
          <w:iCs/>
        </w:rPr>
        <w:t xml:space="preserve"> and orientation</w:t>
      </w:r>
    </w:p>
    <w:p w14:paraId="68671EF4" w14:textId="77777777" w:rsidR="00FB4716" w:rsidRPr="00FB4716" w:rsidRDefault="00FB4716" w:rsidP="00FB4716">
      <w:r w:rsidRPr="00FB4716">
        <w:t xml:space="preserve"> </w:t>
      </w:r>
      <w:r w:rsidRPr="00FB4716">
        <w:rPr>
          <w:i/>
          <w:iCs/>
        </w:rPr>
        <w:t>(1-2)</w:t>
      </w:r>
      <w:r w:rsidRPr="00FB4716">
        <w:rPr>
          <w:i/>
          <w:iCs/>
        </w:rPr>
        <w:tab/>
        <w:t>Lowest administrative units. Localities</w:t>
      </w:r>
    </w:p>
    <w:p w14:paraId="571B7711" w14:textId="77777777" w:rsidR="00FB4716" w:rsidRPr="00FB4716" w:rsidRDefault="00FB4716" w:rsidP="00FB4716">
      <w:r w:rsidRPr="00FB4716">
        <w:t xml:space="preserve"> </w:t>
      </w:r>
      <w:r w:rsidRPr="00FB4716">
        <w:rPr>
          <w:i/>
          <w:iCs/>
        </w:rPr>
        <w:t>(1-5)</w:t>
      </w:r>
      <w:r w:rsidRPr="00FB4716">
        <w:rPr>
          <w:i/>
          <w:iCs/>
        </w:rPr>
        <w:tab/>
        <w:t>Dependent or semi-dependent territories</w:t>
      </w:r>
    </w:p>
    <w:p w14:paraId="53B3ADC0" w14:textId="77777777" w:rsidR="00FB4716" w:rsidRPr="00FB4716" w:rsidRDefault="00FB4716" w:rsidP="00FB4716">
      <w:r w:rsidRPr="00FB4716">
        <w:t xml:space="preserve"> </w:t>
      </w:r>
      <w:r w:rsidRPr="00FB4716">
        <w:rPr>
          <w:i/>
          <w:iCs/>
        </w:rPr>
        <w:t>(1-6)</w:t>
      </w:r>
      <w:r w:rsidRPr="00FB4716">
        <w:rPr>
          <w:i/>
          <w:iCs/>
        </w:rPr>
        <w:tab/>
        <w:t>States or groupings of states from various points of view</w:t>
      </w:r>
    </w:p>
    <w:p w14:paraId="2F1D9224" w14:textId="77777777" w:rsidR="00FB4716" w:rsidRPr="00FB4716" w:rsidRDefault="00FB4716" w:rsidP="00FB4716">
      <w:r w:rsidRPr="00FB4716">
        <w:t xml:space="preserve"> </w:t>
      </w:r>
      <w:r w:rsidRPr="00FB4716">
        <w:rPr>
          <w:i/>
          <w:iCs/>
        </w:rPr>
        <w:t>(1-7)</w:t>
      </w:r>
      <w:r w:rsidRPr="00FB4716">
        <w:rPr>
          <w:i/>
          <w:iCs/>
        </w:rPr>
        <w:tab/>
        <w:t xml:space="preserve">Places and areas according to privacy, </w:t>
      </w:r>
      <w:proofErr w:type="gramStart"/>
      <w:r w:rsidRPr="00FB4716">
        <w:rPr>
          <w:i/>
          <w:iCs/>
        </w:rPr>
        <w:t>publicness</w:t>
      </w:r>
      <w:proofErr w:type="gramEnd"/>
      <w:r w:rsidRPr="00FB4716">
        <w:rPr>
          <w:i/>
          <w:iCs/>
        </w:rPr>
        <w:t xml:space="preserve"> and other special features</w:t>
      </w:r>
    </w:p>
    <w:p w14:paraId="1C7C3E6E" w14:textId="77777777" w:rsidR="00FB4716" w:rsidRPr="00FB4716" w:rsidRDefault="00FB4716" w:rsidP="00FB4716">
      <w:r w:rsidRPr="00FB4716">
        <w:lastRenderedPageBreak/>
        <w:t xml:space="preserve"> </w:t>
      </w:r>
      <w:r w:rsidRPr="00FB4716">
        <w:rPr>
          <w:i/>
          <w:iCs/>
        </w:rPr>
        <w:t>(1-8)</w:t>
      </w:r>
      <w:r w:rsidRPr="00FB4716">
        <w:rPr>
          <w:i/>
          <w:iCs/>
        </w:rPr>
        <w:tab/>
        <w:t>Location. Source. Transit. Destination</w:t>
      </w:r>
    </w:p>
    <w:p w14:paraId="6573C326" w14:textId="77777777" w:rsidR="00FB4716" w:rsidRPr="00FB4716" w:rsidRDefault="00FB4716" w:rsidP="00FB4716">
      <w:r w:rsidRPr="00FB4716">
        <w:t xml:space="preserve"> </w:t>
      </w:r>
      <w:r w:rsidRPr="00FB4716">
        <w:rPr>
          <w:i/>
          <w:iCs/>
        </w:rPr>
        <w:t>(1-9)</w:t>
      </w:r>
      <w:r w:rsidRPr="00FB4716">
        <w:rPr>
          <w:i/>
          <w:iCs/>
        </w:rPr>
        <w:tab/>
        <w:t>Regionalization according to specialized points of view</w:t>
      </w:r>
    </w:p>
    <w:p w14:paraId="251263B2" w14:textId="77777777" w:rsidR="00FB4716" w:rsidRPr="00FB4716" w:rsidRDefault="00FB4716" w:rsidP="00FB4716">
      <w:r w:rsidRPr="00FB4716">
        <w:t xml:space="preserve"> (100)</w:t>
      </w:r>
      <w:r w:rsidRPr="00FB4716">
        <w:tab/>
        <w:t>Universal as to place. International. All countries in general</w:t>
      </w:r>
    </w:p>
    <w:p w14:paraId="4D8763CD" w14:textId="77777777" w:rsidR="00FB4716" w:rsidRPr="00FB4716" w:rsidRDefault="00FB4716" w:rsidP="00FB4716">
      <w:r w:rsidRPr="00FB4716">
        <w:t xml:space="preserve"> (2)</w:t>
      </w:r>
      <w:r w:rsidRPr="00FB4716">
        <w:tab/>
        <w:t>Physiographic designation</w:t>
      </w:r>
    </w:p>
    <w:p w14:paraId="5E0C9BE4" w14:textId="77777777" w:rsidR="00FB4716" w:rsidRPr="00FB4716" w:rsidRDefault="00FB4716" w:rsidP="00FB4716">
      <w:r w:rsidRPr="00FB4716">
        <w:t xml:space="preserve"> (20)</w:t>
      </w:r>
      <w:r w:rsidRPr="00FB4716">
        <w:tab/>
        <w:t>Ecosphere</w:t>
      </w:r>
    </w:p>
    <w:p w14:paraId="24C573AA" w14:textId="77777777" w:rsidR="00FB4716" w:rsidRPr="00FB4716" w:rsidRDefault="00FB4716" w:rsidP="00FB4716">
      <w:r w:rsidRPr="00FB4716">
        <w:t xml:space="preserve"> (21)</w:t>
      </w:r>
      <w:r w:rsidRPr="00FB4716">
        <w:tab/>
        <w:t xml:space="preserve">Surface of the Earth in general. Land </w:t>
      </w:r>
      <w:proofErr w:type="gramStart"/>
      <w:r w:rsidRPr="00FB4716">
        <w:t>areas in particular</w:t>
      </w:r>
      <w:proofErr w:type="gramEnd"/>
      <w:r w:rsidRPr="00FB4716">
        <w:t>. Natural zones and regions</w:t>
      </w:r>
    </w:p>
    <w:p w14:paraId="45F30192" w14:textId="77777777" w:rsidR="00FB4716" w:rsidRPr="00FB4716" w:rsidRDefault="00FB4716" w:rsidP="00FB4716">
      <w:r w:rsidRPr="00FB4716">
        <w:t xml:space="preserve"> (23)</w:t>
      </w:r>
      <w:r w:rsidRPr="00FB4716">
        <w:tab/>
        <w:t>Above sea level. Surface relief. Above ground generally. Mountains</w:t>
      </w:r>
    </w:p>
    <w:p w14:paraId="16901C74" w14:textId="77777777" w:rsidR="00FB4716" w:rsidRPr="00FB4716" w:rsidRDefault="00FB4716" w:rsidP="00FB4716">
      <w:r w:rsidRPr="00FB4716">
        <w:t xml:space="preserve"> (24)</w:t>
      </w:r>
      <w:r w:rsidRPr="00FB4716">
        <w:tab/>
        <w:t>Below sea level. Underground. Subterranean</w:t>
      </w:r>
    </w:p>
    <w:p w14:paraId="31A03C86" w14:textId="77777777" w:rsidR="00FB4716" w:rsidRPr="00FB4716" w:rsidRDefault="00FB4716" w:rsidP="00FB4716">
      <w:r w:rsidRPr="00FB4716">
        <w:t xml:space="preserve"> (25)</w:t>
      </w:r>
      <w:r w:rsidRPr="00FB4716">
        <w:tab/>
        <w:t>Natural flat ground (at, above or below sea level). The ground in its natural condition, cultivated or inhabited</w:t>
      </w:r>
    </w:p>
    <w:p w14:paraId="6B3EA4DD" w14:textId="77777777" w:rsidR="00FB4716" w:rsidRPr="00FB4716" w:rsidRDefault="00FB4716" w:rsidP="00FB4716">
      <w:r w:rsidRPr="00FB4716">
        <w:t xml:space="preserve"> (26)</w:t>
      </w:r>
      <w:r w:rsidRPr="00FB4716">
        <w:tab/>
        <w:t xml:space="preserve">Oceans, </w:t>
      </w:r>
      <w:proofErr w:type="gramStart"/>
      <w:r w:rsidRPr="00FB4716">
        <w:t>seas</w:t>
      </w:r>
      <w:proofErr w:type="gramEnd"/>
      <w:r w:rsidRPr="00FB4716">
        <w:t xml:space="preserve"> and interconnections</w:t>
      </w:r>
    </w:p>
    <w:p w14:paraId="5D47975D" w14:textId="77777777" w:rsidR="00FB4716" w:rsidRPr="00FB4716" w:rsidRDefault="00FB4716" w:rsidP="00FB4716">
      <w:r w:rsidRPr="00FB4716">
        <w:t xml:space="preserve"> (28)</w:t>
      </w:r>
      <w:r w:rsidRPr="00FB4716">
        <w:tab/>
        <w:t>Inland waters</w:t>
      </w:r>
    </w:p>
    <w:p w14:paraId="1E86A5FA" w14:textId="77777777" w:rsidR="00FB4716" w:rsidRPr="00FB4716" w:rsidRDefault="00FB4716" w:rsidP="00FB4716">
      <w:r w:rsidRPr="00FB4716">
        <w:t xml:space="preserve"> (29)</w:t>
      </w:r>
      <w:r w:rsidRPr="00FB4716">
        <w:tab/>
        <w:t>The world according to physiographic features</w:t>
      </w:r>
    </w:p>
    <w:p w14:paraId="2E9A1D78" w14:textId="77777777" w:rsidR="00FB4716" w:rsidRPr="00FB4716" w:rsidRDefault="00FB4716" w:rsidP="00FB4716">
      <w:r w:rsidRPr="00FB4716">
        <w:t xml:space="preserve"> (3)</w:t>
      </w:r>
      <w:r w:rsidRPr="00FB4716">
        <w:tab/>
        <w:t>Places of the ancient and mediaeval world</w:t>
      </w:r>
    </w:p>
    <w:p w14:paraId="69696087" w14:textId="77777777" w:rsidR="00FB4716" w:rsidRPr="00FB4716" w:rsidRDefault="00FB4716" w:rsidP="00FB4716">
      <w:r w:rsidRPr="00FB4716">
        <w:t xml:space="preserve"> (31)</w:t>
      </w:r>
      <w:r w:rsidRPr="00FB4716">
        <w:tab/>
        <w:t>Ancient China and Japan</w:t>
      </w:r>
    </w:p>
    <w:p w14:paraId="0AA91661" w14:textId="77777777" w:rsidR="00FB4716" w:rsidRPr="00FB4716" w:rsidRDefault="00FB4716" w:rsidP="00FB4716">
      <w:r w:rsidRPr="00FB4716">
        <w:t xml:space="preserve"> (32)</w:t>
      </w:r>
      <w:r w:rsidRPr="00FB4716">
        <w:tab/>
      </w:r>
      <w:hyperlink r:id="rId114" w:tooltip="Outline of ancient Egypt" w:history="1">
        <w:r w:rsidRPr="00FB4716">
          <w:rPr>
            <w:rStyle w:val="Hyperlink"/>
          </w:rPr>
          <w:t>Ancient Egypt</w:t>
        </w:r>
      </w:hyperlink>
    </w:p>
    <w:p w14:paraId="13CC39F8" w14:textId="77777777" w:rsidR="00FB4716" w:rsidRPr="00FB4716" w:rsidRDefault="00FB4716" w:rsidP="00FB4716">
      <w:r w:rsidRPr="00FB4716">
        <w:t xml:space="preserve"> (33)</w:t>
      </w:r>
      <w:r w:rsidRPr="00FB4716">
        <w:tab/>
        <w:t>Ancient Roman Province of Judaea. The Holy Land. Region of the Israelites</w:t>
      </w:r>
    </w:p>
    <w:p w14:paraId="1CD89173" w14:textId="77777777" w:rsidR="00FB4716" w:rsidRPr="00FB4716" w:rsidRDefault="00FB4716" w:rsidP="00FB4716">
      <w:r w:rsidRPr="00FB4716">
        <w:t xml:space="preserve"> (34)</w:t>
      </w:r>
      <w:r w:rsidRPr="00FB4716">
        <w:tab/>
      </w:r>
      <w:hyperlink r:id="rId115" w:tooltip="Outline of ancient India" w:history="1">
        <w:r w:rsidRPr="00FB4716">
          <w:rPr>
            <w:rStyle w:val="Hyperlink"/>
          </w:rPr>
          <w:t>Ancient India</w:t>
        </w:r>
      </w:hyperlink>
    </w:p>
    <w:p w14:paraId="3B509EA7" w14:textId="77777777" w:rsidR="00FB4716" w:rsidRPr="00FB4716" w:rsidRDefault="00FB4716" w:rsidP="00FB4716">
      <w:r w:rsidRPr="00FB4716">
        <w:t xml:space="preserve"> (35)</w:t>
      </w:r>
      <w:r w:rsidRPr="00FB4716">
        <w:tab/>
      </w:r>
      <w:proofErr w:type="spellStart"/>
      <w:r w:rsidRPr="00FB4716">
        <w:t>Medo</w:t>
      </w:r>
      <w:proofErr w:type="spellEnd"/>
      <w:r w:rsidRPr="00FB4716">
        <w:t>-Persia</w:t>
      </w:r>
    </w:p>
    <w:p w14:paraId="1EE33726" w14:textId="77777777" w:rsidR="00FB4716" w:rsidRPr="00FB4716" w:rsidRDefault="00FB4716" w:rsidP="00FB4716">
      <w:r w:rsidRPr="00FB4716">
        <w:t xml:space="preserve"> (36)</w:t>
      </w:r>
      <w:r w:rsidRPr="00FB4716">
        <w:tab/>
        <w:t>Regions of the so-called barbarians</w:t>
      </w:r>
    </w:p>
    <w:p w14:paraId="0DC7756A" w14:textId="77777777" w:rsidR="00FB4716" w:rsidRPr="00FB4716" w:rsidRDefault="00FB4716" w:rsidP="00FB4716">
      <w:r w:rsidRPr="00FB4716">
        <w:t xml:space="preserve"> (37)</w:t>
      </w:r>
      <w:r w:rsidRPr="00FB4716">
        <w:tab/>
        <w:t xml:space="preserve">Italia. </w:t>
      </w:r>
      <w:hyperlink r:id="rId116" w:tooltip="Outline of ancient Rome" w:history="1">
        <w:r w:rsidRPr="00FB4716">
          <w:rPr>
            <w:rStyle w:val="Hyperlink"/>
          </w:rPr>
          <w:t>Ancient Rome</w:t>
        </w:r>
      </w:hyperlink>
      <w:r w:rsidRPr="00FB4716">
        <w:t xml:space="preserve"> and Italy</w:t>
      </w:r>
    </w:p>
    <w:p w14:paraId="37F0175C" w14:textId="77777777" w:rsidR="00FB4716" w:rsidRPr="00FB4716" w:rsidRDefault="00FB4716" w:rsidP="00FB4716">
      <w:r w:rsidRPr="00FB4716">
        <w:t xml:space="preserve"> (38)</w:t>
      </w:r>
      <w:r w:rsidRPr="00FB4716">
        <w:tab/>
      </w:r>
      <w:hyperlink r:id="rId117" w:tooltip="Outline of ancient Greece" w:history="1">
        <w:r w:rsidRPr="00FB4716">
          <w:rPr>
            <w:rStyle w:val="Hyperlink"/>
          </w:rPr>
          <w:t>Ancient Greece</w:t>
        </w:r>
      </w:hyperlink>
    </w:p>
    <w:p w14:paraId="10BCF293" w14:textId="77777777" w:rsidR="00FB4716" w:rsidRPr="00FB4716" w:rsidRDefault="00FB4716" w:rsidP="00FB4716">
      <w:r w:rsidRPr="00FB4716">
        <w:t xml:space="preserve"> (39)   Catalan regions</w:t>
      </w:r>
    </w:p>
    <w:p w14:paraId="3BB2B630" w14:textId="77777777" w:rsidR="00FB4716" w:rsidRPr="00FB4716" w:rsidRDefault="00FB4716" w:rsidP="00FB4716">
      <w:r w:rsidRPr="00FB4716">
        <w:t xml:space="preserve"> (399)</w:t>
      </w:r>
      <w:r w:rsidRPr="00FB4716">
        <w:tab/>
        <w:t>Other regions. Ancient geographical divisions other than those of classical antiquity</w:t>
      </w:r>
    </w:p>
    <w:p w14:paraId="52041F89" w14:textId="77777777" w:rsidR="00FB4716" w:rsidRPr="00FB4716" w:rsidRDefault="00FB4716" w:rsidP="00FB4716">
      <w:r w:rsidRPr="00FB4716">
        <w:t xml:space="preserve"> (4/9)</w:t>
      </w:r>
      <w:r w:rsidRPr="00FB4716">
        <w:tab/>
        <w:t>Countries and places of the modern world</w:t>
      </w:r>
    </w:p>
    <w:p w14:paraId="033AAB48" w14:textId="77777777" w:rsidR="00FB4716" w:rsidRPr="00FB4716" w:rsidRDefault="00FB4716" w:rsidP="00FB4716">
      <w:r w:rsidRPr="00FB4716">
        <w:t xml:space="preserve"> (4)</w:t>
      </w:r>
      <w:r w:rsidRPr="00FB4716">
        <w:tab/>
      </w:r>
      <w:hyperlink r:id="rId118" w:tooltip="Outline of Europe" w:history="1">
        <w:r w:rsidRPr="00FB4716">
          <w:rPr>
            <w:rStyle w:val="Hyperlink"/>
          </w:rPr>
          <w:t>Europe</w:t>
        </w:r>
      </w:hyperlink>
    </w:p>
    <w:p w14:paraId="7CC99AD5" w14:textId="77777777" w:rsidR="00FB4716" w:rsidRPr="00FB4716" w:rsidRDefault="00FB4716" w:rsidP="00FB4716">
      <w:r w:rsidRPr="00FB4716">
        <w:t xml:space="preserve"> (5)</w:t>
      </w:r>
      <w:r w:rsidRPr="00FB4716">
        <w:tab/>
      </w:r>
      <w:hyperlink r:id="rId119" w:tooltip="Outline of Asia" w:history="1">
        <w:r w:rsidRPr="00FB4716">
          <w:rPr>
            <w:rStyle w:val="Hyperlink"/>
          </w:rPr>
          <w:t>Asia</w:t>
        </w:r>
      </w:hyperlink>
    </w:p>
    <w:p w14:paraId="5D45C7A1" w14:textId="77777777" w:rsidR="00FB4716" w:rsidRPr="00FB4716" w:rsidRDefault="00FB4716" w:rsidP="00FB4716">
      <w:r w:rsidRPr="00FB4716">
        <w:t xml:space="preserve"> (6)</w:t>
      </w:r>
      <w:r w:rsidRPr="00FB4716">
        <w:tab/>
      </w:r>
      <w:hyperlink r:id="rId120" w:tooltip="Outline of Africa" w:history="1">
        <w:r w:rsidRPr="00FB4716">
          <w:rPr>
            <w:rStyle w:val="Hyperlink"/>
          </w:rPr>
          <w:t>Africa</w:t>
        </w:r>
      </w:hyperlink>
    </w:p>
    <w:p w14:paraId="59084BC5" w14:textId="77777777" w:rsidR="00FB4716" w:rsidRPr="00FB4716" w:rsidRDefault="00FB4716" w:rsidP="00FB4716">
      <w:r w:rsidRPr="00FB4716">
        <w:t xml:space="preserve"> (7)</w:t>
      </w:r>
      <w:r w:rsidRPr="00FB4716">
        <w:tab/>
      </w:r>
      <w:hyperlink r:id="rId121" w:tooltip="Outline of North America" w:history="1">
        <w:r w:rsidRPr="00FB4716">
          <w:rPr>
            <w:rStyle w:val="Hyperlink"/>
          </w:rPr>
          <w:t>North</w:t>
        </w:r>
      </w:hyperlink>
      <w:r w:rsidRPr="00FB4716">
        <w:t xml:space="preserve"> and Central America</w:t>
      </w:r>
    </w:p>
    <w:p w14:paraId="2E4FAE11" w14:textId="77777777" w:rsidR="00FB4716" w:rsidRPr="00FB4716" w:rsidRDefault="00FB4716" w:rsidP="00FB4716">
      <w:r w:rsidRPr="00FB4716">
        <w:t xml:space="preserve"> (8)</w:t>
      </w:r>
      <w:r w:rsidRPr="00FB4716">
        <w:tab/>
      </w:r>
      <w:hyperlink r:id="rId122" w:tooltip="Outline of South America" w:history="1">
        <w:r w:rsidRPr="00FB4716">
          <w:rPr>
            <w:rStyle w:val="Hyperlink"/>
          </w:rPr>
          <w:t>South America</w:t>
        </w:r>
      </w:hyperlink>
    </w:p>
    <w:p w14:paraId="41D5926D" w14:textId="77777777" w:rsidR="00FB4716" w:rsidRPr="00FB4716" w:rsidRDefault="00FB4716" w:rsidP="00FB4716">
      <w:r w:rsidRPr="00FB4716">
        <w:t xml:space="preserve"> (9)</w:t>
      </w:r>
      <w:r w:rsidRPr="00FB4716">
        <w:tab/>
        <w:t xml:space="preserve">States and regions of the South Pacific and </w:t>
      </w:r>
      <w:hyperlink r:id="rId123" w:tooltip="Outline of Australia" w:history="1">
        <w:r w:rsidRPr="00FB4716">
          <w:rPr>
            <w:rStyle w:val="Hyperlink"/>
          </w:rPr>
          <w:t>Australia</w:t>
        </w:r>
      </w:hyperlink>
      <w:r w:rsidRPr="00FB4716">
        <w:t>. Arctic. Antarctic</w:t>
      </w:r>
    </w:p>
    <w:p w14:paraId="395F27AE" w14:textId="77777777" w:rsidR="00FB4716" w:rsidRPr="00FB4716" w:rsidRDefault="00FB4716" w:rsidP="00FB4716">
      <w:pPr>
        <w:rPr>
          <w:b/>
          <w:bCs/>
        </w:rPr>
      </w:pPr>
      <w:r w:rsidRPr="00FB4716">
        <w:rPr>
          <w:b/>
          <w:bCs/>
        </w:rPr>
        <w:t xml:space="preserve">(=...) Common auxiliaries of human ancestry, ethnic </w:t>
      </w:r>
      <w:proofErr w:type="gramStart"/>
      <w:r w:rsidRPr="00FB4716">
        <w:rPr>
          <w:b/>
          <w:bCs/>
        </w:rPr>
        <w:t>grouping</w:t>
      </w:r>
      <w:proofErr w:type="gramEnd"/>
      <w:r w:rsidRPr="00FB4716">
        <w:rPr>
          <w:b/>
          <w:bCs/>
        </w:rPr>
        <w:t xml:space="preserve"> and nationality. Table 1f</w:t>
      </w:r>
      <w:r w:rsidRPr="00FB4716">
        <w:t>[</w:t>
      </w:r>
      <w:hyperlink r:id="rId124" w:tooltip="Edit section: (=...) Common auxiliaries of human ancestry, ethnic grouping and nationality. Table 1f" w:history="1">
        <w:r w:rsidRPr="00FB4716">
          <w:rPr>
            <w:rStyle w:val="Hyperlink"/>
          </w:rPr>
          <w:t>edit</w:t>
        </w:r>
      </w:hyperlink>
      <w:r w:rsidRPr="00FB4716">
        <w:t>]</w:t>
      </w:r>
    </w:p>
    <w:p w14:paraId="12820E03" w14:textId="77777777" w:rsidR="00FB4716" w:rsidRPr="00FB4716" w:rsidRDefault="00FB4716" w:rsidP="00FB4716">
      <w:r w:rsidRPr="00FB4716">
        <w:rPr>
          <w:i/>
          <w:iCs/>
        </w:rPr>
        <w:t xml:space="preserve">They are derived mainly from the common auxiliaries of language =... (Table 1c) and so may also usefully distinguish linguistic-cultural groups, </w:t>
      </w:r>
      <w:proofErr w:type="gramStart"/>
      <w:r w:rsidRPr="00FB4716">
        <w:rPr>
          <w:i/>
          <w:iCs/>
        </w:rPr>
        <w:t>e.g.</w:t>
      </w:r>
      <w:proofErr w:type="gramEnd"/>
      <w:r w:rsidRPr="00FB4716">
        <w:rPr>
          <w:i/>
          <w:iCs/>
        </w:rPr>
        <w:t xml:space="preserve"> =111 English is used to represent (=111) English speaking peoples</w:t>
      </w:r>
    </w:p>
    <w:p w14:paraId="22604DBA" w14:textId="77777777" w:rsidR="00FB4716" w:rsidRPr="00FB4716" w:rsidRDefault="00FB4716" w:rsidP="00FB4716">
      <w:r w:rsidRPr="00FB4716">
        <w:t xml:space="preserve"> (=01)</w:t>
      </w:r>
      <w:r w:rsidRPr="00FB4716">
        <w:tab/>
        <w:t>Human ancestry groups</w:t>
      </w:r>
    </w:p>
    <w:p w14:paraId="63929ABB" w14:textId="77777777" w:rsidR="00FB4716" w:rsidRPr="00FB4716" w:rsidRDefault="00FB4716" w:rsidP="00FB4716">
      <w:r w:rsidRPr="00FB4716">
        <w:t xml:space="preserve"> (=011)</w:t>
      </w:r>
      <w:r w:rsidRPr="00FB4716">
        <w:tab/>
        <w:t>European Continental Ancestry Group</w:t>
      </w:r>
    </w:p>
    <w:p w14:paraId="0A46E0B0" w14:textId="77777777" w:rsidR="00FB4716" w:rsidRPr="00FB4716" w:rsidRDefault="00FB4716" w:rsidP="00FB4716">
      <w:r w:rsidRPr="00FB4716">
        <w:t xml:space="preserve"> (=012)</w:t>
      </w:r>
      <w:r w:rsidRPr="00FB4716">
        <w:tab/>
        <w:t>Asian Continental Ancestry Group</w:t>
      </w:r>
    </w:p>
    <w:p w14:paraId="5C2670DD" w14:textId="77777777" w:rsidR="00FB4716" w:rsidRPr="00FB4716" w:rsidRDefault="00FB4716" w:rsidP="00FB4716">
      <w:r w:rsidRPr="00FB4716">
        <w:t xml:space="preserve"> (=013)</w:t>
      </w:r>
      <w:r w:rsidRPr="00FB4716">
        <w:tab/>
        <w:t>African Continental Ancestry Group</w:t>
      </w:r>
    </w:p>
    <w:p w14:paraId="49C4BF94" w14:textId="77777777" w:rsidR="00FB4716" w:rsidRPr="00FB4716" w:rsidRDefault="00FB4716" w:rsidP="00FB4716">
      <w:r w:rsidRPr="00FB4716">
        <w:t xml:space="preserve"> (=014)</w:t>
      </w:r>
      <w:r w:rsidRPr="00FB4716">
        <w:tab/>
        <w:t>Oceanic Ancestry Group</w:t>
      </w:r>
    </w:p>
    <w:p w14:paraId="1BF65CD2" w14:textId="77777777" w:rsidR="00FB4716" w:rsidRPr="00FB4716" w:rsidRDefault="00FB4716" w:rsidP="00FB4716">
      <w:r w:rsidRPr="00FB4716">
        <w:t xml:space="preserve"> (=017)</w:t>
      </w:r>
      <w:r w:rsidRPr="00FB4716">
        <w:tab/>
        <w:t>American Native Continental Ancestry Group</w:t>
      </w:r>
    </w:p>
    <w:p w14:paraId="5553A5C7" w14:textId="77777777" w:rsidR="00FB4716" w:rsidRPr="00FB4716" w:rsidRDefault="00FB4716" w:rsidP="00FB4716">
      <w:r w:rsidRPr="00FB4716">
        <w:t xml:space="preserve"> (=1/=8)</w:t>
      </w:r>
      <w:r w:rsidRPr="00FB4716">
        <w:tab/>
        <w:t>Linguistic-cultural groups, ethnic groups, peoples [</w:t>
      </w:r>
      <w:r w:rsidRPr="00FB4716">
        <w:rPr>
          <w:b/>
          <w:bCs/>
        </w:rPr>
        <w:t>derived from Table 1c</w:t>
      </w:r>
      <w:r w:rsidRPr="00FB4716">
        <w:t>]</w:t>
      </w:r>
    </w:p>
    <w:p w14:paraId="050B93B2" w14:textId="77777777" w:rsidR="00FB4716" w:rsidRPr="00FB4716" w:rsidRDefault="00FB4716" w:rsidP="00FB4716">
      <w:r w:rsidRPr="00FB4716">
        <w:t xml:space="preserve"> (=1:1/9)</w:t>
      </w:r>
      <w:r w:rsidRPr="00FB4716">
        <w:tab/>
        <w:t xml:space="preserve">Peoples associated with </w:t>
      </w:r>
      <w:proofErr w:type="gramStart"/>
      <w:r w:rsidRPr="00FB4716">
        <w:t>particular places</w:t>
      </w:r>
      <w:proofErr w:type="gramEnd"/>
    </w:p>
    <w:p w14:paraId="282DC352" w14:textId="77777777" w:rsidR="00FB4716" w:rsidRPr="00FB4716" w:rsidRDefault="00FB4716" w:rsidP="00FB4716">
      <w:r w:rsidRPr="00FB4716">
        <w:t xml:space="preserve">               </w:t>
      </w:r>
      <w:r w:rsidRPr="00FB4716">
        <w:rPr>
          <w:i/>
          <w:iCs/>
        </w:rPr>
        <w:t>e.g. (=111:71) Anglophone population of Canada</w:t>
      </w:r>
    </w:p>
    <w:p w14:paraId="7EAAE858" w14:textId="77777777" w:rsidR="00FB4716" w:rsidRPr="00FB4716" w:rsidRDefault="00FB4716" w:rsidP="00FB4716">
      <w:pPr>
        <w:rPr>
          <w:b/>
          <w:bCs/>
        </w:rPr>
      </w:pPr>
      <w:r w:rsidRPr="00FB4716">
        <w:rPr>
          <w:b/>
          <w:bCs/>
        </w:rPr>
        <w:t>"..." Common auxiliaries of time. Table 1g</w:t>
      </w:r>
      <w:r w:rsidRPr="00FB4716">
        <w:t>[</w:t>
      </w:r>
      <w:hyperlink r:id="rId125" w:tooltip="Edit section: &quot;...&quot; Common auxiliaries of time. Table 1g" w:history="1">
        <w:r w:rsidRPr="00FB4716">
          <w:rPr>
            <w:rStyle w:val="Hyperlink"/>
          </w:rPr>
          <w:t>edit</w:t>
        </w:r>
      </w:hyperlink>
      <w:r w:rsidRPr="00FB4716">
        <w:t>]</w:t>
      </w:r>
    </w:p>
    <w:p w14:paraId="7DA063B6" w14:textId="77777777" w:rsidR="00FB4716" w:rsidRPr="00FB4716" w:rsidRDefault="00FB4716" w:rsidP="00FB4716">
      <w:r w:rsidRPr="00FB4716">
        <w:t xml:space="preserve"> "0/2"</w:t>
      </w:r>
      <w:r w:rsidRPr="00FB4716">
        <w:tab/>
        <w:t>Dates and ranges of time (CE or AD) in conventional Christian (Gregorian) reckoning</w:t>
      </w:r>
    </w:p>
    <w:p w14:paraId="0D1E451E" w14:textId="77777777" w:rsidR="00FB4716" w:rsidRPr="00FB4716" w:rsidRDefault="00FB4716" w:rsidP="00FB4716">
      <w:r w:rsidRPr="00FB4716">
        <w:t xml:space="preserve"> "0"</w:t>
      </w:r>
      <w:r w:rsidRPr="00FB4716">
        <w:tab/>
        <w:t>First millennium CE</w:t>
      </w:r>
    </w:p>
    <w:p w14:paraId="5D4E3716" w14:textId="77777777" w:rsidR="00FB4716" w:rsidRPr="00FB4716" w:rsidRDefault="00FB4716" w:rsidP="00FB4716">
      <w:r w:rsidRPr="00FB4716">
        <w:lastRenderedPageBreak/>
        <w:t xml:space="preserve"> "1"</w:t>
      </w:r>
      <w:r w:rsidRPr="00FB4716">
        <w:tab/>
        <w:t>Second millennium CE</w:t>
      </w:r>
    </w:p>
    <w:p w14:paraId="1CA420C2" w14:textId="77777777" w:rsidR="00FB4716" w:rsidRPr="00FB4716" w:rsidRDefault="00FB4716" w:rsidP="00FB4716">
      <w:r w:rsidRPr="00FB4716">
        <w:t xml:space="preserve"> "2"</w:t>
      </w:r>
      <w:r w:rsidRPr="00FB4716">
        <w:tab/>
        <w:t>Third millennium CE</w:t>
      </w:r>
    </w:p>
    <w:p w14:paraId="5F897D2E" w14:textId="77777777" w:rsidR="00FB4716" w:rsidRPr="00FB4716" w:rsidRDefault="00FB4716" w:rsidP="00FB4716">
      <w:r w:rsidRPr="00FB4716">
        <w:t xml:space="preserve"> "3/7"</w:t>
      </w:r>
      <w:r w:rsidRPr="00FB4716">
        <w:tab/>
        <w:t>Time divisions other than dates in Christian (Gregorian) reckoning</w:t>
      </w:r>
    </w:p>
    <w:p w14:paraId="38942B39" w14:textId="77777777" w:rsidR="00FB4716" w:rsidRPr="00FB4716" w:rsidRDefault="00FB4716" w:rsidP="00FB4716">
      <w:r w:rsidRPr="00FB4716">
        <w:t xml:space="preserve"> "3"</w:t>
      </w:r>
      <w:r w:rsidRPr="00FB4716">
        <w:tab/>
        <w:t>Conventional time divisions and subdivisions: numbered, named, etc.</w:t>
      </w:r>
    </w:p>
    <w:p w14:paraId="274AF78F" w14:textId="77777777" w:rsidR="00FB4716" w:rsidRPr="00FB4716" w:rsidRDefault="00FB4716" w:rsidP="00FB4716">
      <w:r w:rsidRPr="00FB4716">
        <w:t xml:space="preserve"> "4"</w:t>
      </w:r>
      <w:r w:rsidRPr="00FB4716">
        <w:tab/>
        <w:t>Duration. Time-span. Period. Term. Ages and age-groups</w:t>
      </w:r>
    </w:p>
    <w:p w14:paraId="0207F83A" w14:textId="77777777" w:rsidR="00FB4716" w:rsidRPr="00FB4716" w:rsidRDefault="00FB4716" w:rsidP="00FB4716">
      <w:r w:rsidRPr="00FB4716">
        <w:t xml:space="preserve"> "5"</w:t>
      </w:r>
      <w:r w:rsidRPr="00FB4716">
        <w:tab/>
        <w:t>Periodicity. Frequency. Recurrence at specified intervals.</w:t>
      </w:r>
    </w:p>
    <w:p w14:paraId="06CA834B" w14:textId="77777777" w:rsidR="00FB4716" w:rsidRPr="00FB4716" w:rsidRDefault="00FB4716" w:rsidP="00FB4716">
      <w:r w:rsidRPr="00FB4716">
        <w:t xml:space="preserve"> "6"</w:t>
      </w:r>
      <w:r w:rsidRPr="00FB4716">
        <w:tab/>
        <w:t xml:space="preserve">Geological, </w:t>
      </w:r>
      <w:proofErr w:type="gramStart"/>
      <w:r w:rsidRPr="00FB4716">
        <w:t>archaeological</w:t>
      </w:r>
      <w:proofErr w:type="gramEnd"/>
      <w:r w:rsidRPr="00FB4716">
        <w:t xml:space="preserve"> and cultural time divisions</w:t>
      </w:r>
    </w:p>
    <w:p w14:paraId="221B8CE5" w14:textId="77777777" w:rsidR="00FB4716" w:rsidRPr="00FB4716" w:rsidRDefault="00FB4716" w:rsidP="00FB4716">
      <w:r w:rsidRPr="00FB4716">
        <w:t xml:space="preserve"> "61/62" Geological time division</w:t>
      </w:r>
    </w:p>
    <w:p w14:paraId="15F903F4" w14:textId="77777777" w:rsidR="00FB4716" w:rsidRPr="00FB4716" w:rsidRDefault="00FB4716" w:rsidP="00FB4716">
      <w:r w:rsidRPr="00FB4716">
        <w:t xml:space="preserve"> "63"</w:t>
      </w:r>
      <w:r w:rsidRPr="00FB4716">
        <w:tab/>
        <w:t>Archaeological, prehistoric, protohistoric periods and ages</w:t>
      </w:r>
    </w:p>
    <w:p w14:paraId="0D1958E9" w14:textId="77777777" w:rsidR="00FB4716" w:rsidRPr="00FB4716" w:rsidRDefault="00FB4716" w:rsidP="00FB4716">
      <w:r w:rsidRPr="00FB4716">
        <w:t xml:space="preserve"> "67/69" Time reckonings: universal, secular, non-Christian religious</w:t>
      </w:r>
    </w:p>
    <w:p w14:paraId="20749363" w14:textId="77777777" w:rsidR="00FB4716" w:rsidRPr="00FB4716" w:rsidRDefault="00FB4716" w:rsidP="00FB4716">
      <w:r w:rsidRPr="00FB4716">
        <w:t xml:space="preserve"> "67"</w:t>
      </w:r>
      <w:r w:rsidRPr="00FB4716">
        <w:tab/>
        <w:t>Universal time reckoning. Before Present</w:t>
      </w:r>
    </w:p>
    <w:p w14:paraId="334709A8" w14:textId="77777777" w:rsidR="00FB4716" w:rsidRPr="00FB4716" w:rsidRDefault="00FB4716" w:rsidP="00FB4716">
      <w:r w:rsidRPr="00FB4716">
        <w:t xml:space="preserve"> "68"</w:t>
      </w:r>
      <w:r w:rsidRPr="00FB4716">
        <w:tab/>
        <w:t>Secular time reckonings other than universal and the Christian (Gregorian) calendar</w:t>
      </w:r>
    </w:p>
    <w:p w14:paraId="474A3534" w14:textId="77777777" w:rsidR="00FB4716" w:rsidRPr="00FB4716" w:rsidRDefault="00FB4716" w:rsidP="00FB4716">
      <w:r w:rsidRPr="00FB4716">
        <w:t xml:space="preserve"> "69"</w:t>
      </w:r>
      <w:r w:rsidRPr="00FB4716">
        <w:tab/>
        <w:t>Dates and time units in non-Christian (non-Gregorian) religious time reckonings</w:t>
      </w:r>
    </w:p>
    <w:p w14:paraId="04E7F2CF" w14:textId="77777777" w:rsidR="00FB4716" w:rsidRPr="00FB4716" w:rsidRDefault="00FB4716" w:rsidP="00FB4716">
      <w:r w:rsidRPr="00FB4716">
        <w:t xml:space="preserve"> "7"</w:t>
      </w:r>
      <w:r w:rsidRPr="00FB4716">
        <w:tab/>
        <w:t>Phenomena in time. Phenomenology of time</w:t>
      </w:r>
    </w:p>
    <w:p w14:paraId="515AA200" w14:textId="77777777" w:rsidR="00FB4716" w:rsidRPr="00FB4716" w:rsidRDefault="00FB4716" w:rsidP="00FB4716">
      <w:pPr>
        <w:rPr>
          <w:b/>
          <w:bCs/>
        </w:rPr>
      </w:pPr>
      <w:r w:rsidRPr="00FB4716">
        <w:rPr>
          <w:b/>
          <w:bCs/>
        </w:rPr>
        <w:t>-0 Common auxiliaries of general characteristics. Table 1k</w:t>
      </w:r>
      <w:r w:rsidRPr="00FB4716">
        <w:t>[</w:t>
      </w:r>
      <w:hyperlink r:id="rId126" w:tooltip="Edit section: -0 Common auxiliaries of general characteristics. Table 1k" w:history="1">
        <w:r w:rsidRPr="00FB4716">
          <w:rPr>
            <w:rStyle w:val="Hyperlink"/>
          </w:rPr>
          <w:t>edit</w:t>
        </w:r>
      </w:hyperlink>
      <w:r w:rsidRPr="00FB4716">
        <w:t>]</w:t>
      </w:r>
    </w:p>
    <w:p w14:paraId="1D05B9B0" w14:textId="77777777" w:rsidR="00FB4716" w:rsidRPr="00FB4716" w:rsidRDefault="00FB4716" w:rsidP="00FB4716">
      <w:r w:rsidRPr="00FB4716">
        <w:t xml:space="preserve"> </w:t>
      </w:r>
      <w:r w:rsidRPr="00FB4716">
        <w:rPr>
          <w:b/>
          <w:bCs/>
        </w:rPr>
        <w:t>-02</w:t>
      </w:r>
      <w:r w:rsidRPr="00FB4716">
        <w:rPr>
          <w:b/>
          <w:bCs/>
        </w:rPr>
        <w:tab/>
        <w:t>Common auxiliaries of properties</w:t>
      </w:r>
    </w:p>
    <w:p w14:paraId="7FB146B0" w14:textId="77777777" w:rsidR="00FB4716" w:rsidRPr="00FB4716" w:rsidRDefault="00FB4716" w:rsidP="00FB4716">
      <w:r w:rsidRPr="00FB4716">
        <w:t xml:space="preserve"> -021</w:t>
      </w:r>
      <w:r w:rsidRPr="00FB4716">
        <w:tab/>
        <w:t>Properties of existence</w:t>
      </w:r>
    </w:p>
    <w:p w14:paraId="4EF1BF27" w14:textId="77777777" w:rsidR="00FB4716" w:rsidRPr="00FB4716" w:rsidRDefault="00FB4716" w:rsidP="00FB4716">
      <w:r w:rsidRPr="00FB4716">
        <w:t xml:space="preserve"> -022</w:t>
      </w:r>
      <w:r w:rsidRPr="00FB4716">
        <w:tab/>
        <w:t>Properties of magnitude, degree, quantity, number, temporal values, dimension, size</w:t>
      </w:r>
    </w:p>
    <w:p w14:paraId="2B3F26B1" w14:textId="77777777" w:rsidR="00FB4716" w:rsidRPr="00FB4716" w:rsidRDefault="00FB4716" w:rsidP="00FB4716">
      <w:r w:rsidRPr="00FB4716">
        <w:t xml:space="preserve"> -023</w:t>
      </w:r>
      <w:r w:rsidRPr="00FB4716">
        <w:tab/>
        <w:t>Properties of shape</w:t>
      </w:r>
    </w:p>
    <w:p w14:paraId="30BC20E1" w14:textId="77777777" w:rsidR="00FB4716" w:rsidRPr="00FB4716" w:rsidRDefault="00FB4716" w:rsidP="00FB4716">
      <w:r w:rsidRPr="00FB4716">
        <w:t xml:space="preserve"> -024</w:t>
      </w:r>
      <w:r w:rsidRPr="00FB4716">
        <w:tab/>
        <w:t>Properties of structure. Properties of position</w:t>
      </w:r>
    </w:p>
    <w:p w14:paraId="3C4623A4" w14:textId="77777777" w:rsidR="00FB4716" w:rsidRPr="00FB4716" w:rsidRDefault="00FB4716" w:rsidP="00FB4716">
      <w:r w:rsidRPr="00FB4716">
        <w:t xml:space="preserve"> -025</w:t>
      </w:r>
      <w:r w:rsidRPr="00FB4716">
        <w:tab/>
        <w:t>Properties of arrangement</w:t>
      </w:r>
    </w:p>
    <w:p w14:paraId="69D2247D" w14:textId="77777777" w:rsidR="00FB4716" w:rsidRPr="00FB4716" w:rsidRDefault="00FB4716" w:rsidP="00FB4716">
      <w:r w:rsidRPr="00FB4716">
        <w:t xml:space="preserve"> -026</w:t>
      </w:r>
      <w:r w:rsidRPr="00FB4716">
        <w:tab/>
        <w:t>Properties of action and movement</w:t>
      </w:r>
    </w:p>
    <w:p w14:paraId="3DCECE6A" w14:textId="77777777" w:rsidR="00FB4716" w:rsidRPr="00FB4716" w:rsidRDefault="00FB4716" w:rsidP="00FB4716">
      <w:r w:rsidRPr="00FB4716">
        <w:t xml:space="preserve"> -027</w:t>
      </w:r>
      <w:r w:rsidRPr="00FB4716">
        <w:tab/>
        <w:t>Operational properties</w:t>
      </w:r>
    </w:p>
    <w:p w14:paraId="41D18DC7" w14:textId="77777777" w:rsidR="00FB4716" w:rsidRPr="00FB4716" w:rsidRDefault="00FB4716" w:rsidP="00FB4716">
      <w:r w:rsidRPr="00FB4716">
        <w:t xml:space="preserve"> -028</w:t>
      </w:r>
      <w:r w:rsidRPr="00FB4716">
        <w:tab/>
        <w:t>Properties of style and presentation</w:t>
      </w:r>
    </w:p>
    <w:p w14:paraId="1F38D9E5" w14:textId="77777777" w:rsidR="00FB4716" w:rsidRPr="00FB4716" w:rsidRDefault="00FB4716" w:rsidP="00FB4716">
      <w:r w:rsidRPr="00FB4716">
        <w:t xml:space="preserve"> -029</w:t>
      </w:r>
      <w:r w:rsidRPr="00FB4716">
        <w:tab/>
        <w:t>Properties derived from other main classes</w:t>
      </w:r>
    </w:p>
    <w:p w14:paraId="630BEE6C" w14:textId="77777777" w:rsidR="00FB4716" w:rsidRPr="00FB4716" w:rsidRDefault="00FB4716" w:rsidP="00FB4716">
      <w:r w:rsidRPr="00FB4716">
        <w:t xml:space="preserve"> </w:t>
      </w:r>
      <w:r w:rsidRPr="00FB4716">
        <w:rPr>
          <w:b/>
          <w:bCs/>
        </w:rPr>
        <w:t>-03 Common auxiliaries of materials</w:t>
      </w:r>
    </w:p>
    <w:p w14:paraId="5BC682F8" w14:textId="77777777" w:rsidR="00FB4716" w:rsidRPr="00FB4716" w:rsidRDefault="00FB4716" w:rsidP="00FB4716">
      <w:r w:rsidRPr="00FB4716">
        <w:t xml:space="preserve"> -032</w:t>
      </w:r>
      <w:r w:rsidRPr="00FB4716">
        <w:tab/>
        <w:t>Naturally occurring mineral materials</w:t>
      </w:r>
    </w:p>
    <w:p w14:paraId="699B46D9" w14:textId="77777777" w:rsidR="00FB4716" w:rsidRPr="00FB4716" w:rsidRDefault="00FB4716" w:rsidP="00FB4716">
      <w:r w:rsidRPr="00FB4716">
        <w:t xml:space="preserve"> -033</w:t>
      </w:r>
      <w:r w:rsidRPr="00FB4716">
        <w:tab/>
        <w:t>Manufactured mineral-based materials</w:t>
      </w:r>
    </w:p>
    <w:p w14:paraId="04F9DC1C" w14:textId="77777777" w:rsidR="00FB4716" w:rsidRPr="00FB4716" w:rsidRDefault="00FB4716" w:rsidP="00FB4716">
      <w:r w:rsidRPr="00FB4716">
        <w:t xml:space="preserve"> -034</w:t>
      </w:r>
      <w:r w:rsidRPr="00FB4716">
        <w:tab/>
        <w:t>Metals</w:t>
      </w:r>
    </w:p>
    <w:p w14:paraId="007DD985" w14:textId="77777777" w:rsidR="00FB4716" w:rsidRPr="00FB4716" w:rsidRDefault="00FB4716" w:rsidP="00FB4716">
      <w:r w:rsidRPr="00FB4716">
        <w:t xml:space="preserve"> -035</w:t>
      </w:r>
      <w:r w:rsidRPr="00FB4716">
        <w:tab/>
        <w:t>Materials of mainly organic origin</w:t>
      </w:r>
    </w:p>
    <w:p w14:paraId="770E7165" w14:textId="77777777" w:rsidR="00FB4716" w:rsidRPr="00FB4716" w:rsidRDefault="00FB4716" w:rsidP="00FB4716">
      <w:r w:rsidRPr="00FB4716">
        <w:t xml:space="preserve"> -036</w:t>
      </w:r>
      <w:r w:rsidRPr="00FB4716">
        <w:tab/>
        <w:t>Macromolecular materials. Rubbers and plastics</w:t>
      </w:r>
    </w:p>
    <w:p w14:paraId="002124BC" w14:textId="77777777" w:rsidR="00FB4716" w:rsidRPr="00FB4716" w:rsidRDefault="00FB4716" w:rsidP="00FB4716">
      <w:r w:rsidRPr="00FB4716">
        <w:t xml:space="preserve"> -037</w:t>
      </w:r>
      <w:r w:rsidRPr="00FB4716">
        <w:tab/>
        <w:t xml:space="preserve">Textiles. </w:t>
      </w:r>
      <w:proofErr w:type="spellStart"/>
      <w:r w:rsidRPr="00FB4716">
        <w:t>Fibres</w:t>
      </w:r>
      <w:proofErr w:type="spellEnd"/>
      <w:r w:rsidRPr="00FB4716">
        <w:t>. Yarns. Fabrics. Cloth</w:t>
      </w:r>
    </w:p>
    <w:p w14:paraId="128AF4AD" w14:textId="77777777" w:rsidR="00FB4716" w:rsidRPr="00FB4716" w:rsidRDefault="00FB4716" w:rsidP="00FB4716">
      <w:r w:rsidRPr="00FB4716">
        <w:t xml:space="preserve"> -039</w:t>
      </w:r>
      <w:r w:rsidRPr="00FB4716">
        <w:tab/>
        <w:t>Other materials</w:t>
      </w:r>
    </w:p>
    <w:p w14:paraId="77D9430C" w14:textId="77777777" w:rsidR="00FB4716" w:rsidRPr="00FB4716" w:rsidRDefault="00FB4716" w:rsidP="00FB4716">
      <w:r w:rsidRPr="00FB4716">
        <w:t xml:space="preserve"> </w:t>
      </w:r>
      <w:r w:rsidRPr="00FB4716">
        <w:rPr>
          <w:b/>
          <w:bCs/>
        </w:rPr>
        <w:t xml:space="preserve">-04 Common auxiliaries of relations, </w:t>
      </w:r>
      <w:proofErr w:type="gramStart"/>
      <w:r w:rsidRPr="00FB4716">
        <w:rPr>
          <w:b/>
          <w:bCs/>
        </w:rPr>
        <w:t>processes</w:t>
      </w:r>
      <w:proofErr w:type="gramEnd"/>
      <w:r w:rsidRPr="00FB4716">
        <w:rPr>
          <w:b/>
          <w:bCs/>
        </w:rPr>
        <w:t xml:space="preserve"> and operations</w:t>
      </w:r>
    </w:p>
    <w:p w14:paraId="64EE2663" w14:textId="77777777" w:rsidR="00FB4716" w:rsidRPr="00FB4716" w:rsidRDefault="00FB4716" w:rsidP="00FB4716">
      <w:r w:rsidRPr="00FB4716">
        <w:t xml:space="preserve"> -042</w:t>
      </w:r>
      <w:r w:rsidRPr="00FB4716">
        <w:tab/>
        <w:t>Phase relations</w:t>
      </w:r>
    </w:p>
    <w:p w14:paraId="1F43A020" w14:textId="77777777" w:rsidR="00FB4716" w:rsidRPr="00FB4716" w:rsidRDefault="00FB4716" w:rsidP="00FB4716">
      <w:r w:rsidRPr="00FB4716">
        <w:t xml:space="preserve"> -043</w:t>
      </w:r>
      <w:r w:rsidRPr="00FB4716">
        <w:tab/>
        <w:t>General processes</w:t>
      </w:r>
    </w:p>
    <w:p w14:paraId="00629E48" w14:textId="77777777" w:rsidR="00FB4716" w:rsidRPr="00FB4716" w:rsidRDefault="00FB4716" w:rsidP="00FB4716">
      <w:r w:rsidRPr="00FB4716">
        <w:t xml:space="preserve"> -043.8/.9 Processes of existence</w:t>
      </w:r>
    </w:p>
    <w:p w14:paraId="625EDB8A" w14:textId="77777777" w:rsidR="00FB4716" w:rsidRPr="00FB4716" w:rsidRDefault="00FB4716" w:rsidP="00FB4716">
      <w:r w:rsidRPr="00FB4716">
        <w:t xml:space="preserve"> -045</w:t>
      </w:r>
      <w:r w:rsidRPr="00FB4716">
        <w:tab/>
        <w:t>Processes related to position, arrangement, movement, physical properties, states of matter</w:t>
      </w:r>
    </w:p>
    <w:p w14:paraId="6C191D7D" w14:textId="77777777" w:rsidR="00FB4716" w:rsidRPr="00FB4716" w:rsidRDefault="00FB4716" w:rsidP="00FB4716">
      <w:r w:rsidRPr="00FB4716">
        <w:t xml:space="preserve"> -047/-049</w:t>
      </w:r>
      <w:r w:rsidRPr="00FB4716">
        <w:tab/>
        <w:t>General operations and activities</w:t>
      </w:r>
    </w:p>
    <w:p w14:paraId="1A8D4344" w14:textId="77777777" w:rsidR="00FB4716" w:rsidRPr="00FB4716" w:rsidRDefault="00FB4716" w:rsidP="00FB4716">
      <w:r w:rsidRPr="00FB4716">
        <w:t xml:space="preserve"> </w:t>
      </w:r>
      <w:r w:rsidRPr="00FB4716">
        <w:rPr>
          <w:b/>
          <w:bCs/>
        </w:rPr>
        <w:t>-05 Common auxiliaries of persons and personal characteristics</w:t>
      </w:r>
    </w:p>
    <w:p w14:paraId="385A4F1C" w14:textId="77777777" w:rsidR="00FB4716" w:rsidRPr="00FB4716" w:rsidRDefault="00FB4716" w:rsidP="00FB4716">
      <w:r w:rsidRPr="00FB4716">
        <w:t xml:space="preserve"> -051</w:t>
      </w:r>
      <w:r w:rsidRPr="00FB4716">
        <w:tab/>
        <w:t>Persons as agents, doers, practitioners (studying, making, serving etc.)</w:t>
      </w:r>
    </w:p>
    <w:p w14:paraId="7B99C2FB" w14:textId="77777777" w:rsidR="00FB4716" w:rsidRPr="00FB4716" w:rsidRDefault="00FB4716" w:rsidP="00FB4716">
      <w:r w:rsidRPr="00FB4716">
        <w:t xml:space="preserve"> -052</w:t>
      </w:r>
      <w:r w:rsidRPr="00FB4716">
        <w:tab/>
        <w:t>Persons as targets, clients, users (studied, served etc.)</w:t>
      </w:r>
    </w:p>
    <w:p w14:paraId="54DA00E8" w14:textId="77777777" w:rsidR="00FB4716" w:rsidRPr="00FB4716" w:rsidRDefault="00FB4716" w:rsidP="00FB4716">
      <w:r w:rsidRPr="00FB4716">
        <w:t xml:space="preserve"> -053</w:t>
      </w:r>
      <w:r w:rsidRPr="00FB4716">
        <w:tab/>
        <w:t>Persons according to age or age-groups</w:t>
      </w:r>
    </w:p>
    <w:p w14:paraId="4A61A982" w14:textId="77777777" w:rsidR="00FB4716" w:rsidRPr="00FB4716" w:rsidRDefault="00FB4716" w:rsidP="00FB4716">
      <w:r w:rsidRPr="00FB4716">
        <w:t xml:space="preserve"> -054</w:t>
      </w:r>
      <w:r w:rsidRPr="00FB4716">
        <w:tab/>
        <w:t>Persons according to ethnic characteristics, nationality, citizenship etc.</w:t>
      </w:r>
    </w:p>
    <w:p w14:paraId="1FB0C947" w14:textId="77777777" w:rsidR="00FB4716" w:rsidRPr="00FB4716" w:rsidRDefault="00FB4716" w:rsidP="00FB4716">
      <w:r w:rsidRPr="00FB4716">
        <w:t xml:space="preserve"> -055</w:t>
      </w:r>
      <w:r w:rsidRPr="00FB4716">
        <w:tab/>
        <w:t>Persons according to gender and kinship</w:t>
      </w:r>
    </w:p>
    <w:p w14:paraId="5C267598" w14:textId="77777777" w:rsidR="00FB4716" w:rsidRPr="00FB4716" w:rsidRDefault="00FB4716" w:rsidP="00FB4716">
      <w:r w:rsidRPr="00FB4716">
        <w:t xml:space="preserve"> -056</w:t>
      </w:r>
      <w:r w:rsidRPr="00FB4716">
        <w:tab/>
        <w:t>Persons according to constitution, health, disposition, hereditary or other traits</w:t>
      </w:r>
    </w:p>
    <w:p w14:paraId="4A7A2907" w14:textId="77777777" w:rsidR="00FB4716" w:rsidRPr="00FB4716" w:rsidRDefault="00FB4716" w:rsidP="00FB4716">
      <w:r w:rsidRPr="00FB4716">
        <w:t xml:space="preserve"> -057</w:t>
      </w:r>
      <w:r w:rsidRPr="00FB4716">
        <w:tab/>
        <w:t>Persons according to occupation, work, livelihood, education</w:t>
      </w:r>
    </w:p>
    <w:p w14:paraId="08FF5105" w14:textId="7FDD274F" w:rsidR="00FB4716" w:rsidRPr="00FB4716" w:rsidRDefault="00FB4716" w:rsidP="00FB4716">
      <w:r w:rsidRPr="00FB4716">
        <w:lastRenderedPageBreak/>
        <w:t xml:space="preserve"> -058</w:t>
      </w:r>
      <w:r w:rsidRPr="00FB4716">
        <w:tab/>
        <w:t>Persons according to social class, civil status</w:t>
      </w:r>
    </w:p>
    <w:p w14:paraId="75FA0D3C" w14:textId="0AB082B2" w:rsidR="00375372" w:rsidRDefault="00691D83" w:rsidP="00691D83">
      <w:pPr>
        <w:pStyle w:val="Heading2"/>
        <w:rPr>
          <w:lang w:val="en-US"/>
        </w:rPr>
      </w:pPr>
      <w:r>
        <w:rPr>
          <w:lang w:val="en-US"/>
        </w:rPr>
        <w:t>Dewey Decimal System</w:t>
      </w:r>
    </w:p>
    <w:p w14:paraId="2699E217" w14:textId="77777777" w:rsidR="00375372" w:rsidRDefault="00E628CC" w:rsidP="00E628CC">
      <w:pPr>
        <w:pStyle w:val="Heading3"/>
      </w:pPr>
      <w:r>
        <w:t>000 Generalities</w:t>
      </w:r>
    </w:p>
    <w:p w14:paraId="37DE8DDC" w14:textId="77777777" w:rsidR="00375372" w:rsidRDefault="00E628CC" w:rsidP="00E628CC">
      <w:r w:rsidRPr="00E628CC">
        <w:t>001 Knowledge</w:t>
      </w:r>
    </w:p>
    <w:p w14:paraId="267F8E74" w14:textId="77777777" w:rsidR="00375372" w:rsidRDefault="00E628CC" w:rsidP="00E628CC">
      <w:r w:rsidRPr="00E628CC">
        <w:t>002 The book</w:t>
      </w:r>
    </w:p>
    <w:p w14:paraId="47A1F63D" w14:textId="77777777" w:rsidR="00375372" w:rsidRDefault="00E628CC" w:rsidP="00E628CC">
      <w:r w:rsidRPr="00E628CC">
        <w:t>003 Systems</w:t>
      </w:r>
    </w:p>
    <w:p w14:paraId="0FF68424" w14:textId="77777777" w:rsidR="00375372" w:rsidRDefault="00E628CC" w:rsidP="00E628CC">
      <w:r w:rsidRPr="00E628CC">
        <w:t>004 Data processing Computer science</w:t>
      </w:r>
    </w:p>
    <w:p w14:paraId="26575D77" w14:textId="77777777" w:rsidR="00375372" w:rsidRDefault="00E628CC" w:rsidP="00E628CC">
      <w:r w:rsidRPr="00E628CC">
        <w:t>005 Computer programming, programs, data</w:t>
      </w:r>
    </w:p>
    <w:p w14:paraId="7BFDCF6C" w14:textId="77777777" w:rsidR="00375372" w:rsidRDefault="00E628CC" w:rsidP="00E628CC">
      <w:r w:rsidRPr="00E628CC">
        <w:t>006 Special computer methods</w:t>
      </w:r>
    </w:p>
    <w:p w14:paraId="74149F44" w14:textId="77777777" w:rsidR="00375372" w:rsidRDefault="00E628CC" w:rsidP="00E628CC">
      <w:r w:rsidRPr="00E628CC">
        <w:t>007 Not assigned or no longer used</w:t>
      </w:r>
    </w:p>
    <w:p w14:paraId="631BF3EB" w14:textId="77777777" w:rsidR="00375372" w:rsidRDefault="00E628CC" w:rsidP="00E628CC">
      <w:r w:rsidRPr="00E628CC">
        <w:t>008 Not assigned or no longer used</w:t>
      </w:r>
    </w:p>
    <w:p w14:paraId="6294514F" w14:textId="77777777" w:rsidR="00375372" w:rsidRDefault="00E628CC" w:rsidP="00E628CC">
      <w:r w:rsidRPr="00E628CC">
        <w:t>009 Not assigned or no longer used</w:t>
      </w:r>
    </w:p>
    <w:p w14:paraId="73405FE1" w14:textId="77777777" w:rsidR="00375372" w:rsidRDefault="00E628CC" w:rsidP="001C3F81">
      <w:pPr>
        <w:pStyle w:val="Heading4"/>
      </w:pPr>
      <w:r w:rsidRPr="00E628CC">
        <w:t>010 Bibliography</w:t>
      </w:r>
    </w:p>
    <w:p w14:paraId="4C941D3B" w14:textId="77777777" w:rsidR="00375372" w:rsidRDefault="00E628CC" w:rsidP="00E628CC">
      <w:r w:rsidRPr="00E628CC">
        <w:t>011 Bibliographies</w:t>
      </w:r>
    </w:p>
    <w:p w14:paraId="49176866" w14:textId="77777777" w:rsidR="00375372" w:rsidRDefault="00E628CC" w:rsidP="00E628CC">
      <w:r w:rsidRPr="00E628CC">
        <w:t>012 Bibliographies of individuals</w:t>
      </w:r>
    </w:p>
    <w:p w14:paraId="6750E5B2" w14:textId="77777777" w:rsidR="00375372" w:rsidRDefault="00E628CC" w:rsidP="00E628CC">
      <w:r w:rsidRPr="00E628CC">
        <w:t>013 Bibliographies of works by specific classes of authors</w:t>
      </w:r>
    </w:p>
    <w:p w14:paraId="09873AF1" w14:textId="77777777" w:rsidR="00375372" w:rsidRDefault="00E628CC" w:rsidP="00E628CC">
      <w:r w:rsidRPr="00E628CC">
        <w:t>014 Bibliographies of anonymous and pseudonymous works</w:t>
      </w:r>
    </w:p>
    <w:p w14:paraId="54BC9376" w14:textId="77777777" w:rsidR="00375372" w:rsidRDefault="00E628CC" w:rsidP="00E628CC">
      <w:r w:rsidRPr="00E628CC">
        <w:t>015 Bibliographies of works from specific places</w:t>
      </w:r>
    </w:p>
    <w:p w14:paraId="6ABDE7A8" w14:textId="77777777" w:rsidR="00375372" w:rsidRDefault="00E628CC" w:rsidP="00E628CC">
      <w:r w:rsidRPr="00E628CC">
        <w:t>016 Bibliographies of works from specific subjects</w:t>
      </w:r>
    </w:p>
    <w:p w14:paraId="7C677D10" w14:textId="77777777" w:rsidR="00375372" w:rsidRDefault="00E628CC" w:rsidP="00E628CC">
      <w:r w:rsidRPr="00E628CC">
        <w:t>017 General subject catalogs</w:t>
      </w:r>
    </w:p>
    <w:p w14:paraId="0FE94310" w14:textId="77777777" w:rsidR="00375372" w:rsidRDefault="00E628CC" w:rsidP="00E628CC">
      <w:r w:rsidRPr="00E628CC">
        <w:t>018 Catalogs arranged by author &amp; date</w:t>
      </w:r>
    </w:p>
    <w:p w14:paraId="60C6A2F5" w14:textId="77777777" w:rsidR="00375372" w:rsidRDefault="00E628CC" w:rsidP="00E628CC">
      <w:r w:rsidRPr="00E628CC">
        <w:t>019 Dictionary catalogs</w:t>
      </w:r>
    </w:p>
    <w:p w14:paraId="5765A5E9" w14:textId="77777777" w:rsidR="00375372" w:rsidRDefault="00E628CC" w:rsidP="001C3F81">
      <w:pPr>
        <w:pStyle w:val="Heading4"/>
      </w:pPr>
      <w:r w:rsidRPr="00E628CC">
        <w:t>020 Library &amp; information sciences</w:t>
      </w:r>
    </w:p>
    <w:p w14:paraId="5792E352" w14:textId="77777777" w:rsidR="00375372" w:rsidRDefault="00E628CC" w:rsidP="00E628CC">
      <w:r w:rsidRPr="00E628CC">
        <w:t>021 Library relationships</w:t>
      </w:r>
    </w:p>
    <w:p w14:paraId="41524DEB" w14:textId="77777777" w:rsidR="00375372" w:rsidRDefault="00E628CC" w:rsidP="00E628CC">
      <w:r w:rsidRPr="00E628CC">
        <w:t>022 Administration of the physical plant</w:t>
      </w:r>
    </w:p>
    <w:p w14:paraId="1AB9EBA0" w14:textId="77777777" w:rsidR="00375372" w:rsidRDefault="00E628CC" w:rsidP="00E628CC">
      <w:r w:rsidRPr="00E628CC">
        <w:t>023 Personnel administration</w:t>
      </w:r>
    </w:p>
    <w:p w14:paraId="7BB74BF6" w14:textId="77777777" w:rsidR="00375372" w:rsidRDefault="00E628CC" w:rsidP="00E628CC">
      <w:r w:rsidRPr="00E628CC">
        <w:t>024 Not assigned or no longer used</w:t>
      </w:r>
    </w:p>
    <w:p w14:paraId="4AEFBA76" w14:textId="77777777" w:rsidR="00375372" w:rsidRDefault="00E628CC" w:rsidP="00E628CC">
      <w:r w:rsidRPr="00E628CC">
        <w:t>025 Library operations</w:t>
      </w:r>
    </w:p>
    <w:p w14:paraId="16E338F4" w14:textId="77777777" w:rsidR="00375372" w:rsidRDefault="00E628CC" w:rsidP="00E628CC">
      <w:r w:rsidRPr="00E628CC">
        <w:t>026 Libraries for specific subjects</w:t>
      </w:r>
    </w:p>
    <w:p w14:paraId="4E74898F" w14:textId="77777777" w:rsidR="00375372" w:rsidRDefault="00E628CC" w:rsidP="00E628CC">
      <w:r w:rsidRPr="00E628CC">
        <w:t>027 General libraries</w:t>
      </w:r>
    </w:p>
    <w:p w14:paraId="67EFC5FE" w14:textId="77777777" w:rsidR="00375372" w:rsidRDefault="00E628CC" w:rsidP="00E628CC">
      <w:r w:rsidRPr="00E628CC">
        <w:t>028 Reading, use of other information media</w:t>
      </w:r>
    </w:p>
    <w:p w14:paraId="26CAF007" w14:textId="77777777" w:rsidR="00375372" w:rsidRDefault="00E628CC" w:rsidP="00E628CC">
      <w:r w:rsidRPr="00E628CC">
        <w:t>029 Not assigned or no longer used</w:t>
      </w:r>
    </w:p>
    <w:p w14:paraId="5429696F" w14:textId="77777777" w:rsidR="00375372" w:rsidRDefault="00E628CC" w:rsidP="001C3F81">
      <w:pPr>
        <w:pStyle w:val="Heading4"/>
      </w:pPr>
      <w:r w:rsidRPr="00E628CC">
        <w:t>030 General encyclopedic works</w:t>
      </w:r>
    </w:p>
    <w:p w14:paraId="53451969" w14:textId="77777777" w:rsidR="00375372" w:rsidRDefault="00E628CC" w:rsidP="00E628CC">
      <w:r w:rsidRPr="00E628CC">
        <w:t>031 General encyclopedic works — American</w:t>
      </w:r>
    </w:p>
    <w:p w14:paraId="419E723B" w14:textId="77777777" w:rsidR="00375372" w:rsidRDefault="00E628CC" w:rsidP="00E628CC">
      <w:r w:rsidRPr="00E628CC">
        <w:t>032 General encyclopedic works in English</w:t>
      </w:r>
    </w:p>
    <w:p w14:paraId="39570C84" w14:textId="77777777" w:rsidR="00375372" w:rsidRDefault="00E628CC" w:rsidP="00E628CC">
      <w:r w:rsidRPr="00E628CC">
        <w:t>033 General encyclopedic works in other Germanic languages</w:t>
      </w:r>
    </w:p>
    <w:p w14:paraId="0793CF4A" w14:textId="77777777" w:rsidR="00375372" w:rsidRDefault="00E628CC" w:rsidP="00E628CC">
      <w:r w:rsidRPr="00E628CC">
        <w:t>034 General encyclopedic works in French, Provencal, Catalan</w:t>
      </w:r>
    </w:p>
    <w:p w14:paraId="7E39C87D" w14:textId="77777777" w:rsidR="00375372" w:rsidRDefault="00E628CC" w:rsidP="00E628CC">
      <w:r w:rsidRPr="00E628CC">
        <w:t>035 General encyclopedic works in Italian, Romanian, Rhaeto-Romanic</w:t>
      </w:r>
    </w:p>
    <w:p w14:paraId="25626794" w14:textId="77777777" w:rsidR="00375372" w:rsidRDefault="00E628CC" w:rsidP="00E628CC">
      <w:r w:rsidRPr="00E628CC">
        <w:t>036 General encyclopedic works in Spanish &amp; Portuguese</w:t>
      </w:r>
    </w:p>
    <w:p w14:paraId="02D69A41" w14:textId="77777777" w:rsidR="00375372" w:rsidRDefault="00E628CC" w:rsidP="00E628CC">
      <w:r w:rsidRPr="00E628CC">
        <w:t>037 General encyclopedic works in Slavic languages</w:t>
      </w:r>
    </w:p>
    <w:p w14:paraId="547F39F0" w14:textId="77777777" w:rsidR="00375372" w:rsidRDefault="00E628CC" w:rsidP="00E628CC">
      <w:r w:rsidRPr="00E628CC">
        <w:t>038 General encyclopedic works in Scandinavian languages</w:t>
      </w:r>
    </w:p>
    <w:p w14:paraId="0849BAE4" w14:textId="77777777" w:rsidR="00375372" w:rsidRDefault="00E628CC" w:rsidP="00E628CC">
      <w:r w:rsidRPr="00E628CC">
        <w:t>039 General encyclopedic works in other languages</w:t>
      </w:r>
    </w:p>
    <w:p w14:paraId="23F24CE9" w14:textId="77777777" w:rsidR="00375372" w:rsidRDefault="00E628CC" w:rsidP="001C3F81">
      <w:pPr>
        <w:pStyle w:val="Heading4"/>
      </w:pPr>
      <w:r w:rsidRPr="00E628CC">
        <w:t>040 Not assigned or no longer used</w:t>
      </w:r>
    </w:p>
    <w:p w14:paraId="5E1432F2" w14:textId="77777777" w:rsidR="00375372" w:rsidRDefault="00E628CC" w:rsidP="00E628CC">
      <w:r w:rsidRPr="00E628CC">
        <w:t>041 Not assigned or no longer used</w:t>
      </w:r>
    </w:p>
    <w:p w14:paraId="5F41D8AD" w14:textId="77777777" w:rsidR="00375372" w:rsidRDefault="00E628CC" w:rsidP="00E628CC">
      <w:r w:rsidRPr="00E628CC">
        <w:t>042 Not assigned or no longer used</w:t>
      </w:r>
    </w:p>
    <w:p w14:paraId="48F3F5CC" w14:textId="77777777" w:rsidR="00375372" w:rsidRDefault="00E628CC" w:rsidP="00E628CC">
      <w:r w:rsidRPr="00E628CC">
        <w:lastRenderedPageBreak/>
        <w:t>043 Not assigned or no longer used</w:t>
      </w:r>
    </w:p>
    <w:p w14:paraId="1D0E57E1" w14:textId="77777777" w:rsidR="00375372" w:rsidRDefault="00E628CC" w:rsidP="00E628CC">
      <w:r w:rsidRPr="00E628CC">
        <w:t>044 Not assigned or no longer used</w:t>
      </w:r>
    </w:p>
    <w:p w14:paraId="3050E6A2" w14:textId="77777777" w:rsidR="00375372" w:rsidRDefault="00E628CC" w:rsidP="00E628CC">
      <w:r w:rsidRPr="00E628CC">
        <w:t>045 Not assigned or no longer used</w:t>
      </w:r>
    </w:p>
    <w:p w14:paraId="3CF316C4" w14:textId="77777777" w:rsidR="00375372" w:rsidRDefault="00E628CC" w:rsidP="00E628CC">
      <w:r w:rsidRPr="00E628CC">
        <w:t>046 Not assigned or no longer used</w:t>
      </w:r>
    </w:p>
    <w:p w14:paraId="7BA49F44" w14:textId="77777777" w:rsidR="00375372" w:rsidRDefault="00E628CC" w:rsidP="00E628CC">
      <w:r w:rsidRPr="00E628CC">
        <w:t>047 Not assigned or no longer used</w:t>
      </w:r>
    </w:p>
    <w:p w14:paraId="21A7E54F" w14:textId="77777777" w:rsidR="00375372" w:rsidRDefault="00E628CC" w:rsidP="00E628CC">
      <w:r w:rsidRPr="00E628CC">
        <w:t>048 Not assigned or no longer used</w:t>
      </w:r>
    </w:p>
    <w:p w14:paraId="53A27BEA" w14:textId="77777777" w:rsidR="00375372" w:rsidRDefault="00E628CC" w:rsidP="00E628CC">
      <w:r w:rsidRPr="00E628CC">
        <w:t>049 Not assigned or no longer used</w:t>
      </w:r>
    </w:p>
    <w:p w14:paraId="7F0E9058" w14:textId="77777777" w:rsidR="00375372" w:rsidRDefault="00E628CC" w:rsidP="001C3F81">
      <w:pPr>
        <w:pStyle w:val="Heading4"/>
      </w:pPr>
      <w:r w:rsidRPr="00E628CC">
        <w:t>050 General serials &amp; their indexes</w:t>
      </w:r>
    </w:p>
    <w:p w14:paraId="462E8F7F" w14:textId="77777777" w:rsidR="00375372" w:rsidRDefault="00E628CC" w:rsidP="00E628CC">
      <w:r w:rsidRPr="00E628CC">
        <w:t>051 General serials &amp; their indexes American</w:t>
      </w:r>
    </w:p>
    <w:p w14:paraId="59A7EB03" w14:textId="77777777" w:rsidR="00375372" w:rsidRDefault="00E628CC" w:rsidP="00E628CC">
      <w:r w:rsidRPr="00E628CC">
        <w:t>052 General serials &amp; their indexes In English</w:t>
      </w:r>
    </w:p>
    <w:p w14:paraId="1C97DBA3" w14:textId="77777777" w:rsidR="00375372" w:rsidRDefault="00E628CC" w:rsidP="00E628CC">
      <w:r w:rsidRPr="00E628CC">
        <w:t xml:space="preserve">053 General serials &amp; their indexes </w:t>
      </w:r>
      <w:proofErr w:type="gramStart"/>
      <w:r w:rsidRPr="00E628CC">
        <w:t>In</w:t>
      </w:r>
      <w:proofErr w:type="gramEnd"/>
      <w:r w:rsidRPr="00E628CC">
        <w:t xml:space="preserve"> other Germanic languages</w:t>
      </w:r>
    </w:p>
    <w:p w14:paraId="6FA706F6" w14:textId="77777777" w:rsidR="00375372" w:rsidRDefault="00E628CC" w:rsidP="00E628CC">
      <w:r w:rsidRPr="00E628CC">
        <w:t>054 General serials &amp; their indexes In French, Provencal, Catalan</w:t>
      </w:r>
    </w:p>
    <w:p w14:paraId="54A8A858" w14:textId="77777777" w:rsidR="00375372" w:rsidRDefault="00E628CC" w:rsidP="00E628CC">
      <w:r w:rsidRPr="00E628CC">
        <w:t>055 General serials &amp; their indexes In Italian, Romanian, Rhaeto-Romanic</w:t>
      </w:r>
    </w:p>
    <w:p w14:paraId="243491D7" w14:textId="77777777" w:rsidR="00375372" w:rsidRDefault="00E628CC" w:rsidP="00E628CC">
      <w:r w:rsidRPr="00E628CC">
        <w:t>056 General serials &amp; their indexes In Spanish &amp; Portuguese</w:t>
      </w:r>
    </w:p>
    <w:p w14:paraId="140D76BF" w14:textId="77777777" w:rsidR="00375372" w:rsidRDefault="00E628CC" w:rsidP="00E628CC">
      <w:r w:rsidRPr="00E628CC">
        <w:t>057 General serials &amp; their indexes In Slavic languages</w:t>
      </w:r>
    </w:p>
    <w:p w14:paraId="57313BBF" w14:textId="77777777" w:rsidR="00375372" w:rsidRDefault="00E628CC" w:rsidP="00E628CC">
      <w:r w:rsidRPr="00E628CC">
        <w:t>058 General serials &amp; their indexes In Scandinavian languages</w:t>
      </w:r>
    </w:p>
    <w:p w14:paraId="73CE90B0" w14:textId="77777777" w:rsidR="00375372" w:rsidRDefault="00E628CC" w:rsidP="00E628CC">
      <w:r w:rsidRPr="00E628CC">
        <w:t xml:space="preserve">059 General serials &amp; their indexes </w:t>
      </w:r>
      <w:proofErr w:type="gramStart"/>
      <w:r w:rsidRPr="00E628CC">
        <w:t>In</w:t>
      </w:r>
      <w:proofErr w:type="gramEnd"/>
      <w:r w:rsidRPr="00E628CC">
        <w:t xml:space="preserve"> other languages</w:t>
      </w:r>
    </w:p>
    <w:p w14:paraId="2DB7AB7B" w14:textId="77777777" w:rsidR="00375372" w:rsidRDefault="00E628CC" w:rsidP="001C3F81">
      <w:pPr>
        <w:pStyle w:val="Heading4"/>
      </w:pPr>
      <w:r w:rsidRPr="00E628CC">
        <w:t>060 General organization &amp; museology</w:t>
      </w:r>
    </w:p>
    <w:p w14:paraId="2DD8EEE5" w14:textId="77777777" w:rsidR="00375372" w:rsidRDefault="00E628CC" w:rsidP="00E628CC">
      <w:r w:rsidRPr="00E628CC">
        <w:t>061 General organization &amp; museology In North America</w:t>
      </w:r>
    </w:p>
    <w:p w14:paraId="3450C4F1" w14:textId="77777777" w:rsidR="00375372" w:rsidRDefault="00E628CC" w:rsidP="00E628CC">
      <w:r w:rsidRPr="00E628CC">
        <w:t xml:space="preserve">062 General organization &amp; museology In British Isles </w:t>
      </w:r>
      <w:proofErr w:type="gramStart"/>
      <w:r w:rsidRPr="00E628CC">
        <w:t>In</w:t>
      </w:r>
      <w:proofErr w:type="gramEnd"/>
      <w:r w:rsidRPr="00E628CC">
        <w:t xml:space="preserve"> England</w:t>
      </w:r>
    </w:p>
    <w:p w14:paraId="2F6B7B7C" w14:textId="77777777" w:rsidR="00375372" w:rsidRDefault="00E628CC" w:rsidP="00E628CC">
      <w:r w:rsidRPr="00E628CC">
        <w:t xml:space="preserve">063 General organization &amp; museology </w:t>
      </w:r>
      <w:proofErr w:type="gramStart"/>
      <w:r w:rsidRPr="00E628CC">
        <w:t>In</w:t>
      </w:r>
      <w:proofErr w:type="gramEnd"/>
      <w:r w:rsidRPr="00E628CC">
        <w:t xml:space="preserve"> central Europe In Germany</w:t>
      </w:r>
    </w:p>
    <w:p w14:paraId="7A3D1DD7" w14:textId="77777777" w:rsidR="00375372" w:rsidRDefault="00E628CC" w:rsidP="00E628CC">
      <w:r w:rsidRPr="00E628CC">
        <w:t>064 General organization &amp; museology In France &amp; Monaco</w:t>
      </w:r>
    </w:p>
    <w:p w14:paraId="6BBC4B22" w14:textId="77777777" w:rsidR="00375372" w:rsidRDefault="00E628CC" w:rsidP="00E628CC">
      <w:r w:rsidRPr="00E628CC">
        <w:t>065 General organization &amp; museology In Italy &amp; adjacent territories</w:t>
      </w:r>
    </w:p>
    <w:p w14:paraId="2EE25B43" w14:textId="77777777" w:rsidR="00375372" w:rsidRDefault="00E628CC" w:rsidP="00E628CC">
      <w:r w:rsidRPr="00E628CC">
        <w:t>066 General organization &amp; museology In Iberian Peninsula &amp; adjacent islands</w:t>
      </w:r>
    </w:p>
    <w:p w14:paraId="2A671A69" w14:textId="77777777" w:rsidR="00375372" w:rsidRDefault="00E628CC" w:rsidP="00E628CC">
      <w:r w:rsidRPr="00E628CC">
        <w:t xml:space="preserve">067 General organization &amp; museology </w:t>
      </w:r>
      <w:proofErr w:type="gramStart"/>
      <w:r w:rsidRPr="00E628CC">
        <w:t>In</w:t>
      </w:r>
      <w:proofErr w:type="gramEnd"/>
      <w:r w:rsidRPr="00E628CC">
        <w:t xml:space="preserve"> eastern Europe In Soviet Union</w:t>
      </w:r>
    </w:p>
    <w:p w14:paraId="7F122029" w14:textId="77777777" w:rsidR="00375372" w:rsidRDefault="00E628CC" w:rsidP="00E628CC">
      <w:r w:rsidRPr="00E628CC">
        <w:t xml:space="preserve">068 General organization &amp; museology </w:t>
      </w:r>
      <w:proofErr w:type="gramStart"/>
      <w:r w:rsidRPr="00E628CC">
        <w:t>In</w:t>
      </w:r>
      <w:proofErr w:type="gramEnd"/>
      <w:r w:rsidRPr="00E628CC">
        <w:t xml:space="preserve"> other areas</w:t>
      </w:r>
    </w:p>
    <w:p w14:paraId="4C9DE197" w14:textId="77777777" w:rsidR="00375372" w:rsidRDefault="00E628CC" w:rsidP="00E628CC">
      <w:r w:rsidRPr="00E628CC">
        <w:t>069 Museology (Museum science)</w:t>
      </w:r>
    </w:p>
    <w:p w14:paraId="4F568F10" w14:textId="77777777" w:rsidR="00375372" w:rsidRDefault="00E628CC" w:rsidP="001C3F81">
      <w:pPr>
        <w:pStyle w:val="Heading4"/>
      </w:pPr>
      <w:r w:rsidRPr="00E628CC">
        <w:t>070 News media, journalism, publishing</w:t>
      </w:r>
    </w:p>
    <w:p w14:paraId="16C6C004" w14:textId="77777777" w:rsidR="00375372" w:rsidRDefault="00E628CC" w:rsidP="00E628CC">
      <w:r w:rsidRPr="00E628CC">
        <w:t>071 News media, journalism, publishing In North America</w:t>
      </w:r>
    </w:p>
    <w:p w14:paraId="466A5483" w14:textId="77777777" w:rsidR="00375372" w:rsidRDefault="00E628CC" w:rsidP="00E628CC">
      <w:r w:rsidRPr="00E628CC">
        <w:t xml:space="preserve">072 News media, journalism, publishing In British Isles </w:t>
      </w:r>
      <w:proofErr w:type="gramStart"/>
      <w:r w:rsidRPr="00E628CC">
        <w:t>In</w:t>
      </w:r>
      <w:proofErr w:type="gramEnd"/>
      <w:r w:rsidRPr="00E628CC">
        <w:t xml:space="preserve"> England</w:t>
      </w:r>
    </w:p>
    <w:p w14:paraId="3D8F31ED" w14:textId="77777777" w:rsidR="00375372" w:rsidRDefault="00E628CC" w:rsidP="00E628CC">
      <w:r w:rsidRPr="00E628CC">
        <w:t xml:space="preserve">073 News media, journalism, publishing </w:t>
      </w:r>
      <w:proofErr w:type="gramStart"/>
      <w:r w:rsidRPr="00E628CC">
        <w:t>In</w:t>
      </w:r>
      <w:proofErr w:type="gramEnd"/>
      <w:r w:rsidRPr="00E628CC">
        <w:t xml:space="preserve"> central Europe In Germany</w:t>
      </w:r>
    </w:p>
    <w:p w14:paraId="458706B9" w14:textId="77777777" w:rsidR="00375372" w:rsidRDefault="00E628CC" w:rsidP="00E628CC">
      <w:r w:rsidRPr="00E628CC">
        <w:t>074 News media, journalism, publishing In France &amp; Monaco</w:t>
      </w:r>
    </w:p>
    <w:p w14:paraId="3C7A98C7" w14:textId="77777777" w:rsidR="00375372" w:rsidRDefault="00E628CC" w:rsidP="00E628CC">
      <w:r w:rsidRPr="00E628CC">
        <w:t>075 News media, journalism, publishing In Italy &amp; adjacent territories</w:t>
      </w:r>
    </w:p>
    <w:p w14:paraId="33D35233" w14:textId="77777777" w:rsidR="00375372" w:rsidRDefault="00E628CC" w:rsidP="00E628CC">
      <w:r w:rsidRPr="00E628CC">
        <w:t>076 News media, journalism, publishing In Iberian Peninsula &amp; adjacent islands</w:t>
      </w:r>
    </w:p>
    <w:p w14:paraId="5D4060A2" w14:textId="77777777" w:rsidR="00375372" w:rsidRDefault="00E628CC" w:rsidP="00E628CC">
      <w:r w:rsidRPr="00E628CC">
        <w:t xml:space="preserve">077 News media, journalism, publishing </w:t>
      </w:r>
      <w:proofErr w:type="gramStart"/>
      <w:r w:rsidRPr="00E628CC">
        <w:t>In</w:t>
      </w:r>
      <w:proofErr w:type="gramEnd"/>
      <w:r w:rsidRPr="00E628CC">
        <w:t xml:space="preserve"> eastern Europe In Soviet Union</w:t>
      </w:r>
    </w:p>
    <w:p w14:paraId="588A5B13" w14:textId="77777777" w:rsidR="00375372" w:rsidRDefault="00E628CC" w:rsidP="00E628CC">
      <w:r w:rsidRPr="00E628CC">
        <w:t>078 News media, journalism, publishing In Scandinavia</w:t>
      </w:r>
    </w:p>
    <w:p w14:paraId="565B0231" w14:textId="77777777" w:rsidR="00375372" w:rsidRDefault="00E628CC" w:rsidP="00E628CC">
      <w:r w:rsidRPr="00E628CC">
        <w:t xml:space="preserve">079 News media, journalism, publishing </w:t>
      </w:r>
      <w:proofErr w:type="gramStart"/>
      <w:r w:rsidRPr="00E628CC">
        <w:t>In</w:t>
      </w:r>
      <w:proofErr w:type="gramEnd"/>
      <w:r w:rsidRPr="00E628CC">
        <w:t xml:space="preserve"> other languages</w:t>
      </w:r>
    </w:p>
    <w:p w14:paraId="6BBE4F1C" w14:textId="77777777" w:rsidR="00375372" w:rsidRDefault="00E628CC" w:rsidP="001C3F81">
      <w:pPr>
        <w:pStyle w:val="Heading4"/>
      </w:pPr>
      <w:r w:rsidRPr="00E628CC">
        <w:t>080 General collections</w:t>
      </w:r>
    </w:p>
    <w:p w14:paraId="079C6497" w14:textId="77777777" w:rsidR="00375372" w:rsidRDefault="00E628CC" w:rsidP="00E628CC">
      <w:r w:rsidRPr="00E628CC">
        <w:t>081 General collections American</w:t>
      </w:r>
    </w:p>
    <w:p w14:paraId="42D181DC" w14:textId="77777777" w:rsidR="00375372" w:rsidRDefault="00E628CC" w:rsidP="00E628CC">
      <w:r w:rsidRPr="00E628CC">
        <w:t>082 General collections In English</w:t>
      </w:r>
    </w:p>
    <w:p w14:paraId="286B0DB4" w14:textId="77777777" w:rsidR="00375372" w:rsidRDefault="00E628CC" w:rsidP="00E628CC">
      <w:r w:rsidRPr="00E628CC">
        <w:t xml:space="preserve">083 General collections </w:t>
      </w:r>
      <w:proofErr w:type="gramStart"/>
      <w:r w:rsidRPr="00E628CC">
        <w:t>In</w:t>
      </w:r>
      <w:proofErr w:type="gramEnd"/>
      <w:r w:rsidRPr="00E628CC">
        <w:t xml:space="preserve"> other Germanic languages</w:t>
      </w:r>
    </w:p>
    <w:p w14:paraId="593508BA" w14:textId="77777777" w:rsidR="00375372" w:rsidRDefault="00E628CC" w:rsidP="00E628CC">
      <w:r w:rsidRPr="00E628CC">
        <w:t>084 General collections In French, Provencal, Catalan</w:t>
      </w:r>
    </w:p>
    <w:p w14:paraId="2DE34B14" w14:textId="77777777" w:rsidR="00375372" w:rsidRDefault="00E628CC" w:rsidP="00E628CC">
      <w:r w:rsidRPr="00E628CC">
        <w:t>085 General collections In Italian, Romanian, Rhaeto-Romanic</w:t>
      </w:r>
    </w:p>
    <w:p w14:paraId="1048CA40" w14:textId="77777777" w:rsidR="00375372" w:rsidRDefault="00E628CC" w:rsidP="00E628CC">
      <w:r w:rsidRPr="00E628CC">
        <w:t>086 General collections In Spanish &amp; Portuguese</w:t>
      </w:r>
    </w:p>
    <w:p w14:paraId="7C77F965" w14:textId="77777777" w:rsidR="00375372" w:rsidRDefault="00E628CC" w:rsidP="00E628CC">
      <w:r w:rsidRPr="00E628CC">
        <w:t>087 General collections In Slavic languages</w:t>
      </w:r>
    </w:p>
    <w:p w14:paraId="35F97840" w14:textId="77777777" w:rsidR="00375372" w:rsidRDefault="00E628CC" w:rsidP="00E628CC">
      <w:r w:rsidRPr="00E628CC">
        <w:t>088 General collections In Scandinavian languages</w:t>
      </w:r>
    </w:p>
    <w:p w14:paraId="5A414DE2" w14:textId="77777777" w:rsidR="00375372" w:rsidRDefault="00E628CC" w:rsidP="00E628CC">
      <w:r w:rsidRPr="00E628CC">
        <w:lastRenderedPageBreak/>
        <w:t xml:space="preserve">089 General collections </w:t>
      </w:r>
      <w:proofErr w:type="gramStart"/>
      <w:r w:rsidRPr="00E628CC">
        <w:t>In</w:t>
      </w:r>
      <w:proofErr w:type="gramEnd"/>
      <w:r w:rsidRPr="00E628CC">
        <w:t xml:space="preserve"> other languages</w:t>
      </w:r>
    </w:p>
    <w:p w14:paraId="73EA1742" w14:textId="77777777" w:rsidR="00375372" w:rsidRDefault="00E628CC" w:rsidP="001C3F81">
      <w:pPr>
        <w:pStyle w:val="Heading4"/>
      </w:pPr>
      <w:r w:rsidRPr="00E628CC">
        <w:t>090 Manuscripts &amp; rare books</w:t>
      </w:r>
    </w:p>
    <w:p w14:paraId="55D5C71C" w14:textId="77777777" w:rsidR="00375372" w:rsidRDefault="00E628CC" w:rsidP="00E628CC">
      <w:r w:rsidRPr="00E628CC">
        <w:t>091 Manuscripts</w:t>
      </w:r>
    </w:p>
    <w:p w14:paraId="2D6E35DD" w14:textId="77777777" w:rsidR="00375372" w:rsidRDefault="00E628CC" w:rsidP="00E628CC">
      <w:r w:rsidRPr="00E628CC">
        <w:t>092 Block books</w:t>
      </w:r>
    </w:p>
    <w:p w14:paraId="5C8BC85B" w14:textId="77777777" w:rsidR="00375372" w:rsidRDefault="00E628CC" w:rsidP="00E628CC">
      <w:r w:rsidRPr="00E628CC">
        <w:t>093 Incunabula</w:t>
      </w:r>
    </w:p>
    <w:p w14:paraId="75FD6477" w14:textId="77777777" w:rsidR="00375372" w:rsidRDefault="00E628CC" w:rsidP="00E628CC">
      <w:r w:rsidRPr="00E628CC">
        <w:t>094 Printed books</w:t>
      </w:r>
    </w:p>
    <w:p w14:paraId="5BC1D88D" w14:textId="77777777" w:rsidR="00375372" w:rsidRDefault="00E628CC" w:rsidP="00E628CC">
      <w:r w:rsidRPr="00E628CC">
        <w:t>095 Books notable for bindings</w:t>
      </w:r>
    </w:p>
    <w:p w14:paraId="55956D78" w14:textId="77777777" w:rsidR="00375372" w:rsidRDefault="00E628CC" w:rsidP="00E628CC">
      <w:r w:rsidRPr="00E628CC">
        <w:t>096 Books notable for illustrations</w:t>
      </w:r>
    </w:p>
    <w:p w14:paraId="614FB7C2" w14:textId="77777777" w:rsidR="00375372" w:rsidRDefault="00E628CC" w:rsidP="00E628CC">
      <w:r w:rsidRPr="00E628CC">
        <w:t>097 Books notable for ownership or origin</w:t>
      </w:r>
    </w:p>
    <w:p w14:paraId="01E4485D" w14:textId="77777777" w:rsidR="00375372" w:rsidRDefault="00E628CC" w:rsidP="00E628CC">
      <w:r w:rsidRPr="00E628CC">
        <w:t>098 Prohibited works, forgeries, hoaxes</w:t>
      </w:r>
    </w:p>
    <w:p w14:paraId="23D5DE8C" w14:textId="4A49879C" w:rsidR="00375372" w:rsidRDefault="00E628CC" w:rsidP="00E628CC">
      <w:r w:rsidRPr="00E628CC">
        <w:t>099 Books notable for format</w:t>
      </w:r>
    </w:p>
    <w:p w14:paraId="21850733" w14:textId="77777777" w:rsidR="00375372" w:rsidRDefault="00E628CC" w:rsidP="00E628CC">
      <w:pPr>
        <w:pStyle w:val="Heading3"/>
      </w:pPr>
      <w:r>
        <w:t>100 Philosophy &amp; psychology</w:t>
      </w:r>
    </w:p>
    <w:p w14:paraId="23918F94" w14:textId="77777777" w:rsidR="00375372" w:rsidRDefault="00E628CC" w:rsidP="00E628CC">
      <w:r w:rsidRPr="00E628CC">
        <w:t>100 Philosophy &amp; psychology</w:t>
      </w:r>
    </w:p>
    <w:p w14:paraId="3CDB33F7" w14:textId="77777777" w:rsidR="00375372" w:rsidRDefault="00E628CC" w:rsidP="00E628CC">
      <w:r w:rsidRPr="00E628CC">
        <w:t>101 Theory of philosophy</w:t>
      </w:r>
    </w:p>
    <w:p w14:paraId="0E3FF629" w14:textId="77777777" w:rsidR="00375372" w:rsidRDefault="00E628CC" w:rsidP="00E628CC">
      <w:r w:rsidRPr="00E628CC">
        <w:t>102 Miscellany of philosophy</w:t>
      </w:r>
    </w:p>
    <w:p w14:paraId="31385C68" w14:textId="77777777" w:rsidR="00375372" w:rsidRDefault="00E628CC" w:rsidP="00E628CC">
      <w:r w:rsidRPr="00E628CC">
        <w:t>103 Dictionaries of philosophy</w:t>
      </w:r>
    </w:p>
    <w:p w14:paraId="1172BC32" w14:textId="77777777" w:rsidR="00375372" w:rsidRDefault="00E628CC" w:rsidP="00E628CC">
      <w:r w:rsidRPr="00E628CC">
        <w:t>104 Not assigned or no longer used</w:t>
      </w:r>
    </w:p>
    <w:p w14:paraId="1F20F18B" w14:textId="77777777" w:rsidR="00375372" w:rsidRDefault="00E628CC" w:rsidP="00E628CC">
      <w:r w:rsidRPr="00E628CC">
        <w:t>105 Serial publications of philosophy</w:t>
      </w:r>
    </w:p>
    <w:p w14:paraId="03035CD2" w14:textId="77777777" w:rsidR="00375372" w:rsidRDefault="00E628CC" w:rsidP="00E628CC">
      <w:r w:rsidRPr="00E628CC">
        <w:t>106 Organizations of philosophy</w:t>
      </w:r>
    </w:p>
    <w:p w14:paraId="069CBB12" w14:textId="77777777" w:rsidR="00375372" w:rsidRDefault="00E628CC" w:rsidP="00E628CC">
      <w:r w:rsidRPr="00E628CC">
        <w:t>107 Education, research in philosophy</w:t>
      </w:r>
    </w:p>
    <w:p w14:paraId="22BC8516" w14:textId="77777777" w:rsidR="00375372" w:rsidRDefault="00E628CC" w:rsidP="00E628CC">
      <w:r w:rsidRPr="00E628CC">
        <w:t>108 Kinds of persons in philosophy</w:t>
      </w:r>
    </w:p>
    <w:p w14:paraId="03228D8C" w14:textId="77777777" w:rsidR="00375372" w:rsidRDefault="00E628CC" w:rsidP="00E628CC">
      <w:r w:rsidRPr="00E628CC">
        <w:t xml:space="preserve">109 Historical </w:t>
      </w:r>
      <w:proofErr w:type="gramStart"/>
      <w:r w:rsidRPr="00E628CC">
        <w:t>treatment</w:t>
      </w:r>
      <w:proofErr w:type="gramEnd"/>
      <w:r w:rsidRPr="00E628CC">
        <w:t xml:space="preserve"> of philosophy</w:t>
      </w:r>
    </w:p>
    <w:p w14:paraId="236628C5" w14:textId="77777777" w:rsidR="00375372" w:rsidRDefault="00E628CC" w:rsidP="001C3F81">
      <w:pPr>
        <w:pStyle w:val="Heading4"/>
      </w:pPr>
      <w:r w:rsidRPr="00E628CC">
        <w:t>110 Metaphysics</w:t>
      </w:r>
    </w:p>
    <w:p w14:paraId="4EA97CDF" w14:textId="77777777" w:rsidR="00375372" w:rsidRDefault="00E628CC" w:rsidP="00E628CC">
      <w:r w:rsidRPr="00E628CC">
        <w:t>111 Ontology</w:t>
      </w:r>
    </w:p>
    <w:p w14:paraId="41FA3E20" w14:textId="77777777" w:rsidR="00375372" w:rsidRDefault="00E628CC" w:rsidP="00E628CC">
      <w:r w:rsidRPr="00E628CC">
        <w:t>112 Not assigned or no longer used</w:t>
      </w:r>
    </w:p>
    <w:p w14:paraId="5CCAD6F9" w14:textId="77777777" w:rsidR="00375372" w:rsidRDefault="00E628CC" w:rsidP="00E628CC">
      <w:r w:rsidRPr="00E628CC">
        <w:t>113 Cosmology (Philosophy of nature)</w:t>
      </w:r>
    </w:p>
    <w:p w14:paraId="34C4B229" w14:textId="77777777" w:rsidR="00375372" w:rsidRDefault="00E628CC" w:rsidP="00E628CC">
      <w:r w:rsidRPr="00E628CC">
        <w:t>114 Space</w:t>
      </w:r>
    </w:p>
    <w:p w14:paraId="352D1686" w14:textId="77777777" w:rsidR="00375372" w:rsidRDefault="00E628CC" w:rsidP="00E628CC">
      <w:r w:rsidRPr="00E628CC">
        <w:t>115 Time</w:t>
      </w:r>
    </w:p>
    <w:p w14:paraId="4B940D0F" w14:textId="77777777" w:rsidR="00375372" w:rsidRDefault="00E628CC" w:rsidP="00E628CC">
      <w:r w:rsidRPr="00E628CC">
        <w:t>116 Change</w:t>
      </w:r>
    </w:p>
    <w:p w14:paraId="06186770" w14:textId="77777777" w:rsidR="00375372" w:rsidRDefault="00E628CC" w:rsidP="00E628CC">
      <w:r w:rsidRPr="00E628CC">
        <w:t>117 Structure</w:t>
      </w:r>
    </w:p>
    <w:p w14:paraId="79F5187B" w14:textId="77777777" w:rsidR="00375372" w:rsidRDefault="00E628CC" w:rsidP="00E628CC">
      <w:r w:rsidRPr="00E628CC">
        <w:t>118 Force &amp; Energy</w:t>
      </w:r>
    </w:p>
    <w:p w14:paraId="3A9A3549" w14:textId="77777777" w:rsidR="00375372" w:rsidRDefault="00E628CC" w:rsidP="00E628CC">
      <w:r w:rsidRPr="00E628CC">
        <w:t>119 Number &amp; quantity</w:t>
      </w:r>
    </w:p>
    <w:p w14:paraId="5E326528" w14:textId="77777777" w:rsidR="00375372" w:rsidRDefault="00E628CC" w:rsidP="001C3F81">
      <w:pPr>
        <w:pStyle w:val="Heading4"/>
      </w:pPr>
      <w:r w:rsidRPr="00E628CC">
        <w:t>120 Epistemology, causation, humankind</w:t>
      </w:r>
    </w:p>
    <w:p w14:paraId="468400E0" w14:textId="77777777" w:rsidR="00375372" w:rsidRDefault="00E628CC" w:rsidP="00E628CC">
      <w:r w:rsidRPr="00E628CC">
        <w:t>121 Epistemology (Theory of knowledge)</w:t>
      </w:r>
    </w:p>
    <w:p w14:paraId="31A00155" w14:textId="77777777" w:rsidR="00375372" w:rsidRDefault="00E628CC" w:rsidP="00E628CC">
      <w:r w:rsidRPr="00E628CC">
        <w:t>122 Causation</w:t>
      </w:r>
    </w:p>
    <w:p w14:paraId="15A59090" w14:textId="77777777" w:rsidR="00375372" w:rsidRDefault="00E628CC" w:rsidP="00E628CC">
      <w:r w:rsidRPr="00E628CC">
        <w:t>123 Determinism &amp; indeterminism</w:t>
      </w:r>
    </w:p>
    <w:p w14:paraId="387C8649" w14:textId="77777777" w:rsidR="00375372" w:rsidRDefault="00E628CC" w:rsidP="00E628CC">
      <w:r w:rsidRPr="00E628CC">
        <w:t>124 Teleology</w:t>
      </w:r>
    </w:p>
    <w:p w14:paraId="3EA784FF" w14:textId="77777777" w:rsidR="00375372" w:rsidRDefault="00E628CC" w:rsidP="00E628CC">
      <w:r w:rsidRPr="00E628CC">
        <w:t>125 Not assigned or no longer used</w:t>
      </w:r>
    </w:p>
    <w:p w14:paraId="6CA19B7F" w14:textId="77777777" w:rsidR="00375372" w:rsidRDefault="00E628CC" w:rsidP="00E628CC">
      <w:r w:rsidRPr="00E628CC">
        <w:t>126 The self</w:t>
      </w:r>
    </w:p>
    <w:p w14:paraId="74196EFA" w14:textId="77777777" w:rsidR="00375372" w:rsidRDefault="00E628CC" w:rsidP="00E628CC">
      <w:r w:rsidRPr="00E628CC">
        <w:t>127 The unconscious &amp; the subconscious</w:t>
      </w:r>
    </w:p>
    <w:p w14:paraId="776311B8" w14:textId="77777777" w:rsidR="00375372" w:rsidRDefault="00E628CC" w:rsidP="00E628CC">
      <w:r w:rsidRPr="00E628CC">
        <w:t>128 Humankind</w:t>
      </w:r>
    </w:p>
    <w:p w14:paraId="0B3E9D5A" w14:textId="77777777" w:rsidR="00375372" w:rsidRDefault="00E628CC" w:rsidP="00E628CC">
      <w:r w:rsidRPr="00E628CC">
        <w:t>129 Origin &amp; destiny of individual souls</w:t>
      </w:r>
    </w:p>
    <w:p w14:paraId="092AAEC1" w14:textId="77777777" w:rsidR="00375372" w:rsidRDefault="00E628CC" w:rsidP="001C3F81">
      <w:pPr>
        <w:pStyle w:val="Heading4"/>
      </w:pPr>
      <w:r w:rsidRPr="00E628CC">
        <w:t>130 Paranormal phenomena</w:t>
      </w:r>
    </w:p>
    <w:p w14:paraId="2C8D2246" w14:textId="77777777" w:rsidR="00375372" w:rsidRDefault="00E628CC" w:rsidP="00E628CC">
      <w:r w:rsidRPr="00E628CC">
        <w:t>131 Occult methods for achieving well-being</w:t>
      </w:r>
    </w:p>
    <w:p w14:paraId="6FFEA86E" w14:textId="77777777" w:rsidR="00375372" w:rsidRDefault="00E628CC" w:rsidP="00E628CC">
      <w:r w:rsidRPr="00E628CC">
        <w:t>132 Not assigned or no longer used</w:t>
      </w:r>
    </w:p>
    <w:p w14:paraId="1EBACA8A" w14:textId="77777777" w:rsidR="00375372" w:rsidRDefault="00E628CC" w:rsidP="00E628CC">
      <w:r w:rsidRPr="00E628CC">
        <w:t>133 Parapsychology &amp; occultism</w:t>
      </w:r>
    </w:p>
    <w:p w14:paraId="2D0CB473" w14:textId="77777777" w:rsidR="00375372" w:rsidRDefault="00E628CC" w:rsidP="00E628CC">
      <w:r w:rsidRPr="00E628CC">
        <w:lastRenderedPageBreak/>
        <w:t>134 Not assigned or no longer used</w:t>
      </w:r>
    </w:p>
    <w:p w14:paraId="785DF072" w14:textId="77777777" w:rsidR="00375372" w:rsidRDefault="00E628CC" w:rsidP="00E628CC">
      <w:r w:rsidRPr="00E628CC">
        <w:t>135 Dreams &amp; mysteries</w:t>
      </w:r>
    </w:p>
    <w:p w14:paraId="5804D170" w14:textId="77777777" w:rsidR="00375372" w:rsidRDefault="00E628CC" w:rsidP="00E628CC">
      <w:r w:rsidRPr="00E628CC">
        <w:t>136 Not assigned or no longer used</w:t>
      </w:r>
    </w:p>
    <w:p w14:paraId="756D4F8C" w14:textId="77777777" w:rsidR="00375372" w:rsidRDefault="00E628CC" w:rsidP="00E628CC">
      <w:r w:rsidRPr="00E628CC">
        <w:t xml:space="preserve">137 Divinatory </w:t>
      </w:r>
      <w:proofErr w:type="gramStart"/>
      <w:r w:rsidRPr="00E628CC">
        <w:t>graphology</w:t>
      </w:r>
      <w:proofErr w:type="gramEnd"/>
    </w:p>
    <w:p w14:paraId="5648AABB" w14:textId="77777777" w:rsidR="00375372" w:rsidRDefault="00E628CC" w:rsidP="00E628CC">
      <w:r w:rsidRPr="00E628CC">
        <w:t>138 Physiognomy</w:t>
      </w:r>
    </w:p>
    <w:p w14:paraId="47AF57F1" w14:textId="77777777" w:rsidR="00375372" w:rsidRDefault="00E628CC" w:rsidP="00E628CC">
      <w:r w:rsidRPr="00E628CC">
        <w:t>139 Phrenology</w:t>
      </w:r>
    </w:p>
    <w:p w14:paraId="669B0ACF" w14:textId="77777777" w:rsidR="00375372" w:rsidRDefault="00E628CC" w:rsidP="001C3F81">
      <w:pPr>
        <w:pStyle w:val="Heading4"/>
      </w:pPr>
      <w:r w:rsidRPr="00E628CC">
        <w:t>140 Specific philosophical schools</w:t>
      </w:r>
    </w:p>
    <w:p w14:paraId="79632C3B" w14:textId="77777777" w:rsidR="00375372" w:rsidRDefault="00E628CC" w:rsidP="00E628CC">
      <w:r w:rsidRPr="00E628CC">
        <w:t>141 Idealism &amp; related systems</w:t>
      </w:r>
    </w:p>
    <w:p w14:paraId="0BE4941E" w14:textId="77777777" w:rsidR="00375372" w:rsidRDefault="00E628CC" w:rsidP="00E628CC">
      <w:r w:rsidRPr="00E628CC">
        <w:t xml:space="preserve">142 Critical </w:t>
      </w:r>
      <w:proofErr w:type="gramStart"/>
      <w:r w:rsidRPr="00E628CC">
        <w:t>philosophy</w:t>
      </w:r>
      <w:proofErr w:type="gramEnd"/>
    </w:p>
    <w:p w14:paraId="03823B88" w14:textId="77777777" w:rsidR="00375372" w:rsidRDefault="00E628CC" w:rsidP="00E628CC">
      <w:r w:rsidRPr="00E628CC">
        <w:t>143 Intuitionism &amp; Bergsonism</w:t>
      </w:r>
    </w:p>
    <w:p w14:paraId="4A36CF91" w14:textId="77777777" w:rsidR="00375372" w:rsidRDefault="00E628CC" w:rsidP="00E628CC">
      <w:r w:rsidRPr="00E628CC">
        <w:t>144 Humanism &amp; related systems</w:t>
      </w:r>
    </w:p>
    <w:p w14:paraId="4733113A" w14:textId="77777777" w:rsidR="00375372" w:rsidRDefault="00E628CC" w:rsidP="00E628CC">
      <w:r w:rsidRPr="00E628CC">
        <w:t>145 Sensationalism</w:t>
      </w:r>
    </w:p>
    <w:p w14:paraId="6D6C3F97" w14:textId="77777777" w:rsidR="00375372" w:rsidRDefault="00E628CC" w:rsidP="00E628CC">
      <w:r w:rsidRPr="00E628CC">
        <w:t>146 Naturalism &amp; related systems</w:t>
      </w:r>
    </w:p>
    <w:p w14:paraId="159DCE40" w14:textId="77777777" w:rsidR="00375372" w:rsidRDefault="00E628CC" w:rsidP="00E628CC">
      <w:r w:rsidRPr="00E628CC">
        <w:t>147 Pantheism &amp; related systems</w:t>
      </w:r>
    </w:p>
    <w:p w14:paraId="7133E375" w14:textId="77777777" w:rsidR="00375372" w:rsidRDefault="00E628CC" w:rsidP="00E628CC">
      <w:r w:rsidRPr="00E628CC">
        <w:t>148 Liberalism, eclecticism, traditionalism</w:t>
      </w:r>
    </w:p>
    <w:p w14:paraId="0A8A1717" w14:textId="77777777" w:rsidR="00375372" w:rsidRDefault="00E628CC" w:rsidP="00E628CC">
      <w:r w:rsidRPr="00E628CC">
        <w:t>149 Other philosophical systems</w:t>
      </w:r>
    </w:p>
    <w:p w14:paraId="39C6A7D8" w14:textId="77777777" w:rsidR="00375372" w:rsidRDefault="00E628CC" w:rsidP="001C3F81">
      <w:pPr>
        <w:pStyle w:val="Heading4"/>
      </w:pPr>
      <w:r w:rsidRPr="00E628CC">
        <w:t>150 Psychology</w:t>
      </w:r>
    </w:p>
    <w:p w14:paraId="4C8248C1" w14:textId="77777777" w:rsidR="00375372" w:rsidRDefault="00E628CC" w:rsidP="00E628CC">
      <w:r w:rsidRPr="00E628CC">
        <w:t>151 Not assigned or no longer used</w:t>
      </w:r>
    </w:p>
    <w:p w14:paraId="28252342" w14:textId="77777777" w:rsidR="00375372" w:rsidRDefault="00E628CC" w:rsidP="00E628CC">
      <w:r w:rsidRPr="00E628CC">
        <w:t>152 Perception, movement, emotions, drives</w:t>
      </w:r>
    </w:p>
    <w:p w14:paraId="5F87C714" w14:textId="77777777" w:rsidR="00375372" w:rsidRDefault="00E628CC" w:rsidP="00E628CC">
      <w:r w:rsidRPr="00E628CC">
        <w:t>153 Mental processes &amp; intelligence</w:t>
      </w:r>
    </w:p>
    <w:p w14:paraId="05C50C7F" w14:textId="77777777" w:rsidR="00375372" w:rsidRDefault="00E628CC" w:rsidP="00E628CC">
      <w:r w:rsidRPr="00E628CC">
        <w:t>154 Subconscious &amp; altered states</w:t>
      </w:r>
    </w:p>
    <w:p w14:paraId="2286A21F" w14:textId="77777777" w:rsidR="00375372" w:rsidRDefault="00E628CC" w:rsidP="00E628CC">
      <w:r w:rsidRPr="00E628CC">
        <w:t>155 Differential &amp; developmental psychology</w:t>
      </w:r>
    </w:p>
    <w:p w14:paraId="6508B4FB" w14:textId="77777777" w:rsidR="00375372" w:rsidRDefault="00E628CC" w:rsidP="00E628CC">
      <w:r w:rsidRPr="00E628CC">
        <w:t>156 Comparative psychology</w:t>
      </w:r>
    </w:p>
    <w:p w14:paraId="0C24490A" w14:textId="77777777" w:rsidR="00375372" w:rsidRDefault="00E628CC" w:rsidP="00E628CC">
      <w:r w:rsidRPr="00E628CC">
        <w:t>157 Not assigned or no longer used</w:t>
      </w:r>
    </w:p>
    <w:p w14:paraId="521CF3A4" w14:textId="77777777" w:rsidR="00375372" w:rsidRDefault="00E628CC" w:rsidP="00E628CC">
      <w:r w:rsidRPr="00E628CC">
        <w:t xml:space="preserve">158 Applied </w:t>
      </w:r>
      <w:proofErr w:type="gramStart"/>
      <w:r w:rsidRPr="00E628CC">
        <w:t>psychology</w:t>
      </w:r>
      <w:proofErr w:type="gramEnd"/>
    </w:p>
    <w:p w14:paraId="299B0ED7" w14:textId="77777777" w:rsidR="00375372" w:rsidRDefault="00E628CC" w:rsidP="00E628CC">
      <w:r w:rsidRPr="00E628CC">
        <w:t>159 Not assigned or no longer used</w:t>
      </w:r>
    </w:p>
    <w:p w14:paraId="3E6CE024" w14:textId="77777777" w:rsidR="00375372" w:rsidRDefault="00E628CC" w:rsidP="001C3F81">
      <w:pPr>
        <w:pStyle w:val="Heading4"/>
      </w:pPr>
      <w:r w:rsidRPr="00E628CC">
        <w:t>160 Logic</w:t>
      </w:r>
    </w:p>
    <w:p w14:paraId="2C05A1DA" w14:textId="77777777" w:rsidR="00375372" w:rsidRDefault="00E628CC" w:rsidP="00E628CC">
      <w:r w:rsidRPr="00E628CC">
        <w:t>161 Induction</w:t>
      </w:r>
    </w:p>
    <w:p w14:paraId="13CBE2E0" w14:textId="77777777" w:rsidR="00375372" w:rsidRDefault="00E628CC" w:rsidP="00E628CC">
      <w:r w:rsidRPr="00E628CC">
        <w:t>162 Deduction</w:t>
      </w:r>
    </w:p>
    <w:p w14:paraId="099510C4" w14:textId="77777777" w:rsidR="00375372" w:rsidRDefault="00E628CC" w:rsidP="00E628CC">
      <w:r w:rsidRPr="00E628CC">
        <w:t>163 Not assigned or no longer used</w:t>
      </w:r>
    </w:p>
    <w:p w14:paraId="3AAA423F" w14:textId="77777777" w:rsidR="00375372" w:rsidRDefault="00E628CC" w:rsidP="00E628CC">
      <w:r w:rsidRPr="00E628CC">
        <w:t>164 Not assigned or no longer used</w:t>
      </w:r>
    </w:p>
    <w:p w14:paraId="406373BA" w14:textId="77777777" w:rsidR="00375372" w:rsidRDefault="00E628CC" w:rsidP="00E628CC">
      <w:r w:rsidRPr="00E628CC">
        <w:t>165 Fallacies &amp; sources of error</w:t>
      </w:r>
    </w:p>
    <w:p w14:paraId="4B76CC86" w14:textId="77777777" w:rsidR="00375372" w:rsidRDefault="00E628CC" w:rsidP="00E628CC">
      <w:r w:rsidRPr="00E628CC">
        <w:t>166 Syllogisms</w:t>
      </w:r>
    </w:p>
    <w:p w14:paraId="01CEE7AF" w14:textId="77777777" w:rsidR="00375372" w:rsidRDefault="00E628CC" w:rsidP="00E628CC">
      <w:r w:rsidRPr="00E628CC">
        <w:t>167 Hypotheses</w:t>
      </w:r>
    </w:p>
    <w:p w14:paraId="42BB8F47" w14:textId="77777777" w:rsidR="00375372" w:rsidRDefault="00E628CC" w:rsidP="00E628CC">
      <w:r w:rsidRPr="00E628CC">
        <w:t>168 Argument &amp; persuasion</w:t>
      </w:r>
    </w:p>
    <w:p w14:paraId="7FA4366A" w14:textId="77777777" w:rsidR="00375372" w:rsidRDefault="00E628CC" w:rsidP="00E628CC">
      <w:r w:rsidRPr="00E628CC">
        <w:t>169 Analogy</w:t>
      </w:r>
    </w:p>
    <w:p w14:paraId="7BB3DB39" w14:textId="77777777" w:rsidR="00375372" w:rsidRDefault="00E628CC" w:rsidP="001C3F81">
      <w:pPr>
        <w:pStyle w:val="Heading4"/>
      </w:pPr>
      <w:r w:rsidRPr="00E628CC">
        <w:t>170 Ethics (Moral philosophy)</w:t>
      </w:r>
    </w:p>
    <w:p w14:paraId="722E33C5" w14:textId="77777777" w:rsidR="00375372" w:rsidRDefault="00E628CC" w:rsidP="00E628CC">
      <w:r w:rsidRPr="00E628CC">
        <w:t>171 Systems &amp; doctrines</w:t>
      </w:r>
    </w:p>
    <w:p w14:paraId="1872D173" w14:textId="77777777" w:rsidR="00375372" w:rsidRDefault="00E628CC" w:rsidP="00E628CC">
      <w:r w:rsidRPr="00E628CC">
        <w:t>172 Political ethics</w:t>
      </w:r>
    </w:p>
    <w:p w14:paraId="5027CA24" w14:textId="77777777" w:rsidR="00375372" w:rsidRDefault="00E628CC" w:rsidP="00E628CC">
      <w:r w:rsidRPr="00E628CC">
        <w:t>173 Ethics of family relationships</w:t>
      </w:r>
    </w:p>
    <w:p w14:paraId="2C5B5DEC" w14:textId="77777777" w:rsidR="00375372" w:rsidRDefault="00E628CC" w:rsidP="00E628CC">
      <w:r w:rsidRPr="00E628CC">
        <w:t>174 Economic &amp; professional ethics</w:t>
      </w:r>
    </w:p>
    <w:p w14:paraId="4CC5E9A1" w14:textId="77777777" w:rsidR="00375372" w:rsidRDefault="00E628CC" w:rsidP="00E628CC">
      <w:r w:rsidRPr="00E628CC">
        <w:t>175 Ethics of recreation &amp; leisure</w:t>
      </w:r>
    </w:p>
    <w:p w14:paraId="2E8BFC85" w14:textId="77777777" w:rsidR="00375372" w:rsidRDefault="00E628CC" w:rsidP="00E628CC">
      <w:r w:rsidRPr="00E628CC">
        <w:t>176 Ethics of sex &amp; reproduction</w:t>
      </w:r>
    </w:p>
    <w:p w14:paraId="3913FD12" w14:textId="77777777" w:rsidR="00375372" w:rsidRDefault="00E628CC" w:rsidP="00E628CC">
      <w:r w:rsidRPr="00E628CC">
        <w:t>177 Ethics of social relations</w:t>
      </w:r>
    </w:p>
    <w:p w14:paraId="13A2204F" w14:textId="77777777" w:rsidR="00375372" w:rsidRDefault="00E628CC" w:rsidP="00E628CC">
      <w:r w:rsidRPr="00E628CC">
        <w:t>178 Ethics of consumption</w:t>
      </w:r>
    </w:p>
    <w:p w14:paraId="1713A79A" w14:textId="77777777" w:rsidR="00375372" w:rsidRDefault="00E628CC" w:rsidP="00E628CC">
      <w:r w:rsidRPr="00E628CC">
        <w:t>179 Other ethical norms</w:t>
      </w:r>
    </w:p>
    <w:p w14:paraId="04B4F8FE" w14:textId="77777777" w:rsidR="00375372" w:rsidRDefault="00E628CC" w:rsidP="001C3F81">
      <w:pPr>
        <w:pStyle w:val="Heading4"/>
      </w:pPr>
      <w:r w:rsidRPr="00E628CC">
        <w:lastRenderedPageBreak/>
        <w:t>180 Ancient, medieval, Oriental philosophy</w:t>
      </w:r>
    </w:p>
    <w:p w14:paraId="57FDC5FA" w14:textId="77777777" w:rsidR="00375372" w:rsidRDefault="00E628CC" w:rsidP="00E628CC">
      <w:r w:rsidRPr="00E628CC">
        <w:t>181 Oriental philosophy</w:t>
      </w:r>
    </w:p>
    <w:p w14:paraId="612314E0" w14:textId="77777777" w:rsidR="00375372" w:rsidRDefault="00E628CC" w:rsidP="00E628CC">
      <w:r w:rsidRPr="00E628CC">
        <w:t>182 Pre-Socratic Greek philosophies</w:t>
      </w:r>
    </w:p>
    <w:p w14:paraId="7550A095" w14:textId="77777777" w:rsidR="00375372" w:rsidRDefault="00E628CC" w:rsidP="00E628CC">
      <w:r w:rsidRPr="00E628CC">
        <w:t>183 Sophistic &amp; Socratic philosophies</w:t>
      </w:r>
    </w:p>
    <w:p w14:paraId="33A1A2FF" w14:textId="77777777" w:rsidR="00375372" w:rsidRDefault="00E628CC" w:rsidP="00E628CC">
      <w:r w:rsidRPr="00E628CC">
        <w:t xml:space="preserve">184 Platonic </w:t>
      </w:r>
      <w:proofErr w:type="gramStart"/>
      <w:r w:rsidRPr="00E628CC">
        <w:t>philosophy</w:t>
      </w:r>
      <w:proofErr w:type="gramEnd"/>
    </w:p>
    <w:p w14:paraId="49CB2751" w14:textId="77777777" w:rsidR="00375372" w:rsidRDefault="00E628CC" w:rsidP="00E628CC">
      <w:r w:rsidRPr="00E628CC">
        <w:t>185 Aristotelian philosophy</w:t>
      </w:r>
    </w:p>
    <w:p w14:paraId="2DE02C0F" w14:textId="77777777" w:rsidR="00375372" w:rsidRDefault="00E628CC" w:rsidP="00E628CC">
      <w:r w:rsidRPr="00E628CC">
        <w:t>186 Skeptic and Neoplatonic philosophies</w:t>
      </w:r>
    </w:p>
    <w:p w14:paraId="033F124C" w14:textId="77777777" w:rsidR="00375372" w:rsidRDefault="00E628CC" w:rsidP="00E628CC">
      <w:r w:rsidRPr="00E628CC">
        <w:t>187 Epicurean philosophy</w:t>
      </w:r>
    </w:p>
    <w:p w14:paraId="1009C62E" w14:textId="77777777" w:rsidR="00375372" w:rsidRDefault="00E628CC" w:rsidP="00E628CC">
      <w:r w:rsidRPr="00E628CC">
        <w:t>188 Stoic philosophy</w:t>
      </w:r>
    </w:p>
    <w:p w14:paraId="63772747" w14:textId="77777777" w:rsidR="00375372" w:rsidRDefault="00E628CC" w:rsidP="00E628CC">
      <w:r w:rsidRPr="00E628CC">
        <w:t>189 Medieval Western philosophy</w:t>
      </w:r>
    </w:p>
    <w:p w14:paraId="1D5129F3" w14:textId="77777777" w:rsidR="00375372" w:rsidRDefault="00E628CC" w:rsidP="001C3F81">
      <w:pPr>
        <w:pStyle w:val="Heading4"/>
      </w:pPr>
      <w:r w:rsidRPr="00E628CC">
        <w:t>190 Modern Western philosophy</w:t>
      </w:r>
    </w:p>
    <w:p w14:paraId="51134C55" w14:textId="77777777" w:rsidR="00375372" w:rsidRDefault="00E628CC" w:rsidP="00E628CC">
      <w:r w:rsidRPr="00E628CC">
        <w:t>191 Modern Western philosophy United States &amp; Canada</w:t>
      </w:r>
    </w:p>
    <w:p w14:paraId="5A5F557F" w14:textId="77777777" w:rsidR="00375372" w:rsidRDefault="00E628CC" w:rsidP="00E628CC">
      <w:r w:rsidRPr="00E628CC">
        <w:t>192 Modern Western philosophy British Isles</w:t>
      </w:r>
    </w:p>
    <w:p w14:paraId="77510E3E" w14:textId="77777777" w:rsidR="00375372" w:rsidRDefault="00E628CC" w:rsidP="00E628CC">
      <w:r w:rsidRPr="00E628CC">
        <w:t>193 Modern Western philosophy Germany &amp; Austria</w:t>
      </w:r>
    </w:p>
    <w:p w14:paraId="36DBEC7A" w14:textId="77777777" w:rsidR="00375372" w:rsidRDefault="00E628CC" w:rsidP="00E628CC">
      <w:r w:rsidRPr="00E628CC">
        <w:t>194 Modern Western philosophy France</w:t>
      </w:r>
    </w:p>
    <w:p w14:paraId="16C9EE6B" w14:textId="77777777" w:rsidR="00375372" w:rsidRDefault="00E628CC" w:rsidP="00E628CC">
      <w:r w:rsidRPr="00E628CC">
        <w:t>195 Modern Western philosophy Italy</w:t>
      </w:r>
    </w:p>
    <w:p w14:paraId="42A05E6B" w14:textId="77777777" w:rsidR="00375372" w:rsidRDefault="00E628CC" w:rsidP="00E628CC">
      <w:r w:rsidRPr="00E628CC">
        <w:t>196 Modern Western philosophy Spain &amp; Portugal</w:t>
      </w:r>
    </w:p>
    <w:p w14:paraId="173CABE0" w14:textId="77777777" w:rsidR="00375372" w:rsidRDefault="00E628CC" w:rsidP="00E628CC">
      <w:r w:rsidRPr="00E628CC">
        <w:t>197 Modern Western philosophy Soviet Union</w:t>
      </w:r>
    </w:p>
    <w:p w14:paraId="7984D661" w14:textId="77777777" w:rsidR="00375372" w:rsidRDefault="00E628CC" w:rsidP="00E628CC">
      <w:r w:rsidRPr="00E628CC">
        <w:t>198 Modern Western philosophy Scandinavia</w:t>
      </w:r>
    </w:p>
    <w:p w14:paraId="38ADFD0F" w14:textId="0D9A74F0" w:rsidR="00375372" w:rsidRDefault="00E628CC" w:rsidP="00E628CC">
      <w:r w:rsidRPr="00E628CC">
        <w:t>199 Modern Western philosophy Other geographical areas</w:t>
      </w:r>
    </w:p>
    <w:p w14:paraId="6501FECD" w14:textId="77777777" w:rsidR="00375372" w:rsidRDefault="00E628CC" w:rsidP="00E628CC">
      <w:pPr>
        <w:pStyle w:val="Heading3"/>
      </w:pPr>
      <w:r>
        <w:t>200 Religion</w:t>
      </w:r>
    </w:p>
    <w:p w14:paraId="78275E40" w14:textId="77777777" w:rsidR="00375372" w:rsidRDefault="00E628CC" w:rsidP="00E628CC">
      <w:r w:rsidRPr="00E628CC">
        <w:t>201 Philosophy of Christianity</w:t>
      </w:r>
    </w:p>
    <w:p w14:paraId="574DCE67" w14:textId="77777777" w:rsidR="00375372" w:rsidRDefault="00E628CC" w:rsidP="00E628CC">
      <w:r w:rsidRPr="00E628CC">
        <w:t>202 Miscellany of Christianity</w:t>
      </w:r>
    </w:p>
    <w:p w14:paraId="572C0F77" w14:textId="77777777" w:rsidR="00375372" w:rsidRDefault="00E628CC" w:rsidP="00E628CC">
      <w:r w:rsidRPr="00E628CC">
        <w:t>203 Dictionaries of Christianity</w:t>
      </w:r>
    </w:p>
    <w:p w14:paraId="2EEDA649" w14:textId="77777777" w:rsidR="00375372" w:rsidRDefault="00E628CC" w:rsidP="00E628CC">
      <w:r w:rsidRPr="00E628CC">
        <w:t>204 Special topics</w:t>
      </w:r>
    </w:p>
    <w:p w14:paraId="2189EB77" w14:textId="77777777" w:rsidR="00375372" w:rsidRDefault="00E628CC" w:rsidP="00E628CC">
      <w:r w:rsidRPr="00E628CC">
        <w:t>205 Serial publications of Christianity</w:t>
      </w:r>
    </w:p>
    <w:p w14:paraId="7DF7F13A" w14:textId="77777777" w:rsidR="00375372" w:rsidRDefault="00E628CC" w:rsidP="00E628CC">
      <w:r w:rsidRPr="00E628CC">
        <w:t>206 Organizations of Christianity</w:t>
      </w:r>
    </w:p>
    <w:p w14:paraId="6E78CDEF" w14:textId="77777777" w:rsidR="00375372" w:rsidRDefault="00E628CC" w:rsidP="00E628CC">
      <w:r w:rsidRPr="00E628CC">
        <w:t>207 Education, research in Christianity</w:t>
      </w:r>
    </w:p>
    <w:p w14:paraId="1525185E" w14:textId="77777777" w:rsidR="00375372" w:rsidRDefault="00E628CC" w:rsidP="00E628CC">
      <w:r w:rsidRPr="00E628CC">
        <w:t>208 Kinds of persons in Christianity</w:t>
      </w:r>
    </w:p>
    <w:p w14:paraId="51C751B8" w14:textId="77777777" w:rsidR="00375372" w:rsidRDefault="00E628CC" w:rsidP="00E628CC">
      <w:r w:rsidRPr="00E628CC">
        <w:t>209 History &amp; geography of Christianity</w:t>
      </w:r>
    </w:p>
    <w:p w14:paraId="467725BC" w14:textId="77777777" w:rsidR="00375372" w:rsidRDefault="00E628CC" w:rsidP="001C3F81">
      <w:pPr>
        <w:pStyle w:val="Heading4"/>
      </w:pPr>
      <w:r w:rsidRPr="00E628CC">
        <w:t>210 Natural theology</w:t>
      </w:r>
    </w:p>
    <w:p w14:paraId="74896D95" w14:textId="77777777" w:rsidR="00375372" w:rsidRDefault="00E628CC" w:rsidP="00E628CC">
      <w:r w:rsidRPr="00E628CC">
        <w:t>211 Concepts of God</w:t>
      </w:r>
    </w:p>
    <w:p w14:paraId="7CB593D5" w14:textId="77777777" w:rsidR="00375372" w:rsidRDefault="00E628CC" w:rsidP="00E628CC">
      <w:r w:rsidRPr="00E628CC">
        <w:t>212 Existence, attributes of God</w:t>
      </w:r>
    </w:p>
    <w:p w14:paraId="4B8A8326" w14:textId="77777777" w:rsidR="00375372" w:rsidRDefault="00E628CC" w:rsidP="00E628CC">
      <w:r w:rsidRPr="00E628CC">
        <w:t>213 Creation</w:t>
      </w:r>
    </w:p>
    <w:p w14:paraId="7F5B185D" w14:textId="77777777" w:rsidR="00375372" w:rsidRDefault="00E628CC" w:rsidP="00E628CC">
      <w:r w:rsidRPr="00E628CC">
        <w:t>214 Theodicy</w:t>
      </w:r>
    </w:p>
    <w:p w14:paraId="1832636D" w14:textId="77777777" w:rsidR="00375372" w:rsidRDefault="00E628CC" w:rsidP="00E628CC">
      <w:r w:rsidRPr="00E628CC">
        <w:t>215 Science &amp; religion</w:t>
      </w:r>
    </w:p>
    <w:p w14:paraId="53454E53" w14:textId="77777777" w:rsidR="00375372" w:rsidRDefault="00E628CC" w:rsidP="00E628CC">
      <w:r w:rsidRPr="00E628CC">
        <w:t>216 Good &amp; evil</w:t>
      </w:r>
    </w:p>
    <w:p w14:paraId="72D0FE17" w14:textId="77777777" w:rsidR="00375372" w:rsidRDefault="00E628CC" w:rsidP="00E628CC">
      <w:r w:rsidRPr="00E628CC">
        <w:t>217 Not assigned or no longer used</w:t>
      </w:r>
    </w:p>
    <w:p w14:paraId="50976675" w14:textId="77777777" w:rsidR="00375372" w:rsidRDefault="00E628CC" w:rsidP="00E628CC">
      <w:r w:rsidRPr="00E628CC">
        <w:t>218 Humankind</w:t>
      </w:r>
    </w:p>
    <w:p w14:paraId="1F9D48FA" w14:textId="77777777" w:rsidR="00375372" w:rsidRDefault="00E628CC" w:rsidP="00E628CC">
      <w:r w:rsidRPr="00E628CC">
        <w:t>219 Not assigned or no longer used</w:t>
      </w:r>
    </w:p>
    <w:p w14:paraId="1BBF2AE8" w14:textId="77777777" w:rsidR="00375372" w:rsidRDefault="00E628CC" w:rsidP="001C3F81">
      <w:pPr>
        <w:pStyle w:val="Heading4"/>
      </w:pPr>
      <w:r w:rsidRPr="00E628CC">
        <w:t>220 Bible</w:t>
      </w:r>
    </w:p>
    <w:p w14:paraId="4AF4F913" w14:textId="77777777" w:rsidR="00375372" w:rsidRDefault="00E628CC" w:rsidP="00E628CC">
      <w:r w:rsidRPr="00E628CC">
        <w:t>221 Old Testament</w:t>
      </w:r>
    </w:p>
    <w:p w14:paraId="43751EAD" w14:textId="77777777" w:rsidR="00375372" w:rsidRDefault="00E628CC" w:rsidP="00E628CC">
      <w:r w:rsidRPr="00E628CC">
        <w:t>222 Historical books of Old Testament</w:t>
      </w:r>
    </w:p>
    <w:p w14:paraId="08F83668" w14:textId="77777777" w:rsidR="00375372" w:rsidRDefault="00E628CC" w:rsidP="00E628CC">
      <w:r w:rsidRPr="00E628CC">
        <w:t>223 Poetic books of Old Testament</w:t>
      </w:r>
    </w:p>
    <w:p w14:paraId="3DA88CFE" w14:textId="77777777" w:rsidR="00375372" w:rsidRDefault="00E628CC" w:rsidP="00E628CC">
      <w:r w:rsidRPr="00E628CC">
        <w:t>224 Prophetic books of Old Testament</w:t>
      </w:r>
    </w:p>
    <w:p w14:paraId="5609EEB5" w14:textId="77777777" w:rsidR="00375372" w:rsidRDefault="00E628CC" w:rsidP="00E628CC">
      <w:r w:rsidRPr="00E628CC">
        <w:t>225 New Testament</w:t>
      </w:r>
    </w:p>
    <w:p w14:paraId="60093EE2" w14:textId="77777777" w:rsidR="00375372" w:rsidRDefault="00E628CC" w:rsidP="00E628CC">
      <w:r w:rsidRPr="00E628CC">
        <w:lastRenderedPageBreak/>
        <w:t>226 Gospels &amp; Acts</w:t>
      </w:r>
    </w:p>
    <w:p w14:paraId="69D63021" w14:textId="77777777" w:rsidR="00375372" w:rsidRDefault="00E628CC" w:rsidP="00E628CC">
      <w:r w:rsidRPr="00E628CC">
        <w:t>227 Epistles</w:t>
      </w:r>
    </w:p>
    <w:p w14:paraId="2354D82B" w14:textId="77777777" w:rsidR="00375372" w:rsidRDefault="00E628CC" w:rsidP="00E628CC">
      <w:r w:rsidRPr="00E628CC">
        <w:t>228 Revelation (Apocalypse)</w:t>
      </w:r>
    </w:p>
    <w:p w14:paraId="529B4E1D" w14:textId="77777777" w:rsidR="00375372" w:rsidRDefault="00E628CC" w:rsidP="00E628CC">
      <w:r w:rsidRPr="00E628CC">
        <w:t>229 Apocrypha &amp; pseudepigrapha</w:t>
      </w:r>
    </w:p>
    <w:p w14:paraId="36240757" w14:textId="77777777" w:rsidR="00375372" w:rsidRDefault="00E628CC" w:rsidP="001C3F81">
      <w:pPr>
        <w:pStyle w:val="Heading4"/>
      </w:pPr>
      <w:r w:rsidRPr="00E628CC">
        <w:t>230 Christian theology</w:t>
      </w:r>
    </w:p>
    <w:p w14:paraId="1C0E46BB" w14:textId="77777777" w:rsidR="00375372" w:rsidRDefault="00E628CC" w:rsidP="00E628CC">
      <w:r w:rsidRPr="00E628CC">
        <w:t>231 God</w:t>
      </w:r>
    </w:p>
    <w:p w14:paraId="52939289" w14:textId="77777777" w:rsidR="00375372" w:rsidRDefault="00E628CC" w:rsidP="00E628CC">
      <w:r w:rsidRPr="00E628CC">
        <w:t>232 Jesus Christ &amp; his family</w:t>
      </w:r>
    </w:p>
    <w:p w14:paraId="226BC4AC" w14:textId="77777777" w:rsidR="00375372" w:rsidRDefault="00E628CC" w:rsidP="00E628CC">
      <w:r w:rsidRPr="00E628CC">
        <w:t>233 Humankind</w:t>
      </w:r>
    </w:p>
    <w:p w14:paraId="03190086" w14:textId="77777777" w:rsidR="00375372" w:rsidRDefault="00E628CC" w:rsidP="00E628CC">
      <w:r w:rsidRPr="00E628CC">
        <w:t>234 Salvation (Soteriology) &amp; grace</w:t>
      </w:r>
    </w:p>
    <w:p w14:paraId="3999BDB2" w14:textId="77777777" w:rsidR="00375372" w:rsidRDefault="00E628CC" w:rsidP="00E628CC">
      <w:r w:rsidRPr="00E628CC">
        <w:t>235 Spiritual beings</w:t>
      </w:r>
    </w:p>
    <w:p w14:paraId="11201640" w14:textId="77777777" w:rsidR="00375372" w:rsidRDefault="00E628CC" w:rsidP="00E628CC">
      <w:r w:rsidRPr="00E628CC">
        <w:t>236 Eschatology</w:t>
      </w:r>
    </w:p>
    <w:p w14:paraId="4CBB641B" w14:textId="77777777" w:rsidR="00375372" w:rsidRDefault="00E628CC" w:rsidP="00E628CC">
      <w:r w:rsidRPr="00E628CC">
        <w:t>237 Not assigned or no longer used</w:t>
      </w:r>
    </w:p>
    <w:p w14:paraId="264DA634" w14:textId="77777777" w:rsidR="00375372" w:rsidRDefault="00E628CC" w:rsidP="00E628CC">
      <w:r w:rsidRPr="00E628CC">
        <w:t>238 Creeds &amp; catechisms</w:t>
      </w:r>
    </w:p>
    <w:p w14:paraId="3EBFED0F" w14:textId="77777777" w:rsidR="00375372" w:rsidRDefault="00E628CC" w:rsidP="00E628CC">
      <w:r w:rsidRPr="00E628CC">
        <w:t>239 Apologetics &amp; polemics</w:t>
      </w:r>
    </w:p>
    <w:p w14:paraId="776CCD1F" w14:textId="77777777" w:rsidR="00375372" w:rsidRDefault="00E628CC" w:rsidP="001C3F81">
      <w:pPr>
        <w:pStyle w:val="Heading4"/>
      </w:pPr>
      <w:r w:rsidRPr="00E628CC">
        <w:t>240 Christian moral &amp; devotional theology</w:t>
      </w:r>
    </w:p>
    <w:p w14:paraId="16C92FA4" w14:textId="77777777" w:rsidR="00375372" w:rsidRDefault="00E628CC" w:rsidP="00E628CC">
      <w:r w:rsidRPr="00E628CC">
        <w:t>241 Moral theology</w:t>
      </w:r>
    </w:p>
    <w:p w14:paraId="7C903F78" w14:textId="77777777" w:rsidR="00375372" w:rsidRDefault="00E628CC" w:rsidP="00E628CC">
      <w:r w:rsidRPr="00E628CC">
        <w:t>242 Devotional literature</w:t>
      </w:r>
    </w:p>
    <w:p w14:paraId="5CDA599D" w14:textId="77777777" w:rsidR="00375372" w:rsidRDefault="00E628CC" w:rsidP="00E628CC">
      <w:r w:rsidRPr="00E628CC">
        <w:t>243 Evangelistic writings for individuals</w:t>
      </w:r>
    </w:p>
    <w:p w14:paraId="63031EEE" w14:textId="77777777" w:rsidR="00375372" w:rsidRDefault="00E628CC" w:rsidP="00E628CC">
      <w:r w:rsidRPr="00E628CC">
        <w:t>244 Not assigned or no longer used</w:t>
      </w:r>
    </w:p>
    <w:p w14:paraId="1CD1B32C" w14:textId="77777777" w:rsidR="00375372" w:rsidRDefault="00E628CC" w:rsidP="00E628CC">
      <w:r w:rsidRPr="00E628CC">
        <w:t>245 Texts of hymns</w:t>
      </w:r>
    </w:p>
    <w:p w14:paraId="4EB5D787" w14:textId="77777777" w:rsidR="00375372" w:rsidRDefault="00E628CC" w:rsidP="00E628CC">
      <w:r w:rsidRPr="00E628CC">
        <w:t>246 Use of art in Christianity</w:t>
      </w:r>
    </w:p>
    <w:p w14:paraId="55CE15B6" w14:textId="77777777" w:rsidR="00375372" w:rsidRDefault="00E628CC" w:rsidP="00E628CC">
      <w:r w:rsidRPr="00E628CC">
        <w:t>247 Church furnishings &amp; articles</w:t>
      </w:r>
    </w:p>
    <w:p w14:paraId="1D7A5F7F" w14:textId="77777777" w:rsidR="00375372" w:rsidRDefault="00E628CC" w:rsidP="00E628CC">
      <w:r w:rsidRPr="00E628CC">
        <w:t>248 Christian experience, practice, life</w:t>
      </w:r>
    </w:p>
    <w:p w14:paraId="0BB8A6C9" w14:textId="77777777" w:rsidR="00375372" w:rsidRDefault="00E628CC" w:rsidP="00E628CC">
      <w:r w:rsidRPr="00E628CC">
        <w:t>249 Christian observances in family life</w:t>
      </w:r>
    </w:p>
    <w:p w14:paraId="360EF20D" w14:textId="77777777" w:rsidR="00375372" w:rsidRDefault="00E628CC" w:rsidP="001C3F81">
      <w:pPr>
        <w:pStyle w:val="Heading4"/>
      </w:pPr>
      <w:r w:rsidRPr="00E628CC">
        <w:t>250 Christian orders &amp; local church</w:t>
      </w:r>
    </w:p>
    <w:p w14:paraId="278FE240" w14:textId="77777777" w:rsidR="00375372" w:rsidRDefault="00E628CC" w:rsidP="00E628CC">
      <w:r w:rsidRPr="00E628CC">
        <w:t>251 Preaching (Homiletics)</w:t>
      </w:r>
    </w:p>
    <w:p w14:paraId="29C7FCF8" w14:textId="77777777" w:rsidR="00375372" w:rsidRDefault="00E628CC" w:rsidP="00E628CC">
      <w:r w:rsidRPr="00E628CC">
        <w:t>252 Texts of sermons</w:t>
      </w:r>
    </w:p>
    <w:p w14:paraId="5AC59035" w14:textId="77777777" w:rsidR="00375372" w:rsidRDefault="00E628CC" w:rsidP="00E628CC">
      <w:r w:rsidRPr="00E628CC">
        <w:t>253 Pastoral office (Pastoral theology)</w:t>
      </w:r>
    </w:p>
    <w:p w14:paraId="1C898737" w14:textId="77777777" w:rsidR="00375372" w:rsidRDefault="00E628CC" w:rsidP="00E628CC">
      <w:r w:rsidRPr="00E628CC">
        <w:t>254 Parish government &amp; administration</w:t>
      </w:r>
    </w:p>
    <w:p w14:paraId="38EC11BE" w14:textId="77777777" w:rsidR="00375372" w:rsidRDefault="00E628CC" w:rsidP="00E628CC">
      <w:r w:rsidRPr="00E628CC">
        <w:t>255 Religious congregations &amp; orders</w:t>
      </w:r>
    </w:p>
    <w:p w14:paraId="445A11EC" w14:textId="77777777" w:rsidR="00375372" w:rsidRDefault="00E628CC" w:rsidP="00E628CC">
      <w:r w:rsidRPr="00E628CC">
        <w:t>256 Not assigned or no longer used</w:t>
      </w:r>
    </w:p>
    <w:p w14:paraId="7CD2E489" w14:textId="77777777" w:rsidR="00375372" w:rsidRDefault="00E628CC" w:rsidP="00E628CC">
      <w:r w:rsidRPr="00E628CC">
        <w:t>257 Not assigned or no longer used</w:t>
      </w:r>
    </w:p>
    <w:p w14:paraId="3FBDB7EE" w14:textId="77777777" w:rsidR="00375372" w:rsidRDefault="00E628CC" w:rsidP="00E628CC">
      <w:r w:rsidRPr="00E628CC">
        <w:t>258 Not assigned or no longer used</w:t>
      </w:r>
    </w:p>
    <w:p w14:paraId="52F8AECF" w14:textId="77777777" w:rsidR="00375372" w:rsidRDefault="00E628CC" w:rsidP="00E628CC">
      <w:r w:rsidRPr="00E628CC">
        <w:t>259 Activities of the local church</w:t>
      </w:r>
    </w:p>
    <w:p w14:paraId="0F3616A2" w14:textId="77777777" w:rsidR="00375372" w:rsidRDefault="00E628CC" w:rsidP="001C3F81">
      <w:pPr>
        <w:pStyle w:val="Heading4"/>
      </w:pPr>
      <w:r w:rsidRPr="00E628CC">
        <w:t>260 Christian social theology</w:t>
      </w:r>
    </w:p>
    <w:p w14:paraId="3E598030" w14:textId="77777777" w:rsidR="00375372" w:rsidRDefault="00E628CC" w:rsidP="00E628CC">
      <w:r w:rsidRPr="00E628CC">
        <w:t>261 Social theology</w:t>
      </w:r>
    </w:p>
    <w:p w14:paraId="72B5B53D" w14:textId="77777777" w:rsidR="00375372" w:rsidRDefault="00E628CC" w:rsidP="00E628CC">
      <w:r w:rsidRPr="00E628CC">
        <w:t>262 Ecclesiology</w:t>
      </w:r>
    </w:p>
    <w:p w14:paraId="7BAD8AD8" w14:textId="77777777" w:rsidR="00375372" w:rsidRDefault="00E628CC" w:rsidP="00E628CC">
      <w:r w:rsidRPr="00E628CC">
        <w:t>263 Times, places of religious observance</w:t>
      </w:r>
    </w:p>
    <w:p w14:paraId="6312E256" w14:textId="77777777" w:rsidR="00375372" w:rsidRDefault="00E628CC" w:rsidP="00E628CC">
      <w:r w:rsidRPr="00E628CC">
        <w:t>264 Public worship</w:t>
      </w:r>
    </w:p>
    <w:p w14:paraId="1FA920D8" w14:textId="77777777" w:rsidR="00375372" w:rsidRDefault="00E628CC" w:rsidP="00E628CC">
      <w:r w:rsidRPr="00E628CC">
        <w:t>265 Sacraments, other rites &amp; acts</w:t>
      </w:r>
    </w:p>
    <w:p w14:paraId="464C2262" w14:textId="77777777" w:rsidR="00375372" w:rsidRDefault="00E628CC" w:rsidP="00E628CC">
      <w:r w:rsidRPr="00E628CC">
        <w:t>266 Missions</w:t>
      </w:r>
    </w:p>
    <w:p w14:paraId="50B6C7D1" w14:textId="77777777" w:rsidR="00375372" w:rsidRDefault="00E628CC" w:rsidP="00E628CC">
      <w:r w:rsidRPr="00E628CC">
        <w:t>267 Associations for religious work</w:t>
      </w:r>
    </w:p>
    <w:p w14:paraId="50BD5D9E" w14:textId="77777777" w:rsidR="00375372" w:rsidRDefault="00E628CC" w:rsidP="00E628CC">
      <w:r w:rsidRPr="00E628CC">
        <w:t>268 Religious education</w:t>
      </w:r>
    </w:p>
    <w:p w14:paraId="7A14F64F" w14:textId="77777777" w:rsidR="00375372" w:rsidRDefault="00E628CC" w:rsidP="00E628CC">
      <w:r w:rsidRPr="00E628CC">
        <w:t>269 Spiritual renewal</w:t>
      </w:r>
    </w:p>
    <w:p w14:paraId="019C0D34" w14:textId="77777777" w:rsidR="00375372" w:rsidRDefault="00E628CC" w:rsidP="001C3F81">
      <w:pPr>
        <w:pStyle w:val="Heading4"/>
      </w:pPr>
      <w:r w:rsidRPr="00E628CC">
        <w:t>270 Christian church history</w:t>
      </w:r>
    </w:p>
    <w:p w14:paraId="2737D025" w14:textId="77777777" w:rsidR="00375372" w:rsidRDefault="00E628CC" w:rsidP="00E628CC">
      <w:r w:rsidRPr="00E628CC">
        <w:t>271 Religious orders in church history</w:t>
      </w:r>
    </w:p>
    <w:p w14:paraId="576C47C3" w14:textId="77777777" w:rsidR="00375372" w:rsidRDefault="00E628CC" w:rsidP="00E628CC">
      <w:r w:rsidRPr="00E628CC">
        <w:lastRenderedPageBreak/>
        <w:t>272 Persecutions in church history</w:t>
      </w:r>
    </w:p>
    <w:p w14:paraId="494A42B0" w14:textId="77777777" w:rsidR="00375372" w:rsidRDefault="00E628CC" w:rsidP="00E628CC">
      <w:r w:rsidRPr="00E628CC">
        <w:t>273 Heresies in church history</w:t>
      </w:r>
    </w:p>
    <w:p w14:paraId="678923B8" w14:textId="77777777" w:rsidR="00375372" w:rsidRDefault="00E628CC" w:rsidP="00E628CC">
      <w:r w:rsidRPr="00E628CC">
        <w:t>274 Christian church in Europe</w:t>
      </w:r>
    </w:p>
    <w:p w14:paraId="24F941D8" w14:textId="77777777" w:rsidR="00375372" w:rsidRDefault="00E628CC" w:rsidP="00E628CC">
      <w:r w:rsidRPr="00E628CC">
        <w:t>275 Christian church in Asia</w:t>
      </w:r>
    </w:p>
    <w:p w14:paraId="399BAAFF" w14:textId="77777777" w:rsidR="00375372" w:rsidRDefault="00E628CC" w:rsidP="00E628CC">
      <w:r w:rsidRPr="00E628CC">
        <w:t>276 Christian church in Africa</w:t>
      </w:r>
    </w:p>
    <w:p w14:paraId="0E4DA96D" w14:textId="77777777" w:rsidR="00375372" w:rsidRDefault="00E628CC" w:rsidP="00E628CC">
      <w:r w:rsidRPr="00E628CC">
        <w:t>277 Christian church in North America</w:t>
      </w:r>
    </w:p>
    <w:p w14:paraId="6E907F77" w14:textId="77777777" w:rsidR="00375372" w:rsidRDefault="00E628CC" w:rsidP="00E628CC">
      <w:r w:rsidRPr="00E628CC">
        <w:t>278 Christian church in South America</w:t>
      </w:r>
    </w:p>
    <w:p w14:paraId="44346DF4" w14:textId="77777777" w:rsidR="00375372" w:rsidRDefault="00E628CC" w:rsidP="00E628CC">
      <w:r w:rsidRPr="00E628CC">
        <w:t>279 Christian church in other areas</w:t>
      </w:r>
    </w:p>
    <w:p w14:paraId="68402288" w14:textId="77777777" w:rsidR="00375372" w:rsidRDefault="00E628CC" w:rsidP="001C3F81">
      <w:pPr>
        <w:pStyle w:val="Heading4"/>
      </w:pPr>
      <w:r w:rsidRPr="00E628CC">
        <w:t>280 Christian denominations &amp; sects</w:t>
      </w:r>
    </w:p>
    <w:p w14:paraId="7A5BD5A5" w14:textId="77777777" w:rsidR="00375372" w:rsidRDefault="00E628CC" w:rsidP="00E628CC">
      <w:r w:rsidRPr="00E628CC">
        <w:t>281 Early church &amp; Eastern churches</w:t>
      </w:r>
    </w:p>
    <w:p w14:paraId="59E975C2" w14:textId="77777777" w:rsidR="00375372" w:rsidRDefault="00E628CC" w:rsidP="00E628CC">
      <w:r w:rsidRPr="00E628CC">
        <w:t>282 Roman Catholic Church</w:t>
      </w:r>
    </w:p>
    <w:p w14:paraId="71B8E635" w14:textId="77777777" w:rsidR="00375372" w:rsidRDefault="00E628CC" w:rsidP="00E628CC">
      <w:r w:rsidRPr="00E628CC">
        <w:t>283 Anglican churches</w:t>
      </w:r>
    </w:p>
    <w:p w14:paraId="703EA27E" w14:textId="77777777" w:rsidR="00375372" w:rsidRDefault="00E628CC" w:rsidP="00E628CC">
      <w:r w:rsidRPr="00E628CC">
        <w:t>284 Protestants of Continental origin</w:t>
      </w:r>
    </w:p>
    <w:p w14:paraId="6E925087" w14:textId="77777777" w:rsidR="00375372" w:rsidRDefault="00E628CC" w:rsidP="00E628CC">
      <w:r w:rsidRPr="00E628CC">
        <w:t>285 Presbyterian, Reformed, Congregational</w:t>
      </w:r>
    </w:p>
    <w:p w14:paraId="67A84690" w14:textId="77777777" w:rsidR="00375372" w:rsidRDefault="00E628CC" w:rsidP="00E628CC">
      <w:r w:rsidRPr="00E628CC">
        <w:t>286 Baptist, Disciples of Christ, Adventist</w:t>
      </w:r>
    </w:p>
    <w:p w14:paraId="714755B1" w14:textId="77777777" w:rsidR="00375372" w:rsidRDefault="00E628CC" w:rsidP="00E628CC">
      <w:r w:rsidRPr="00E628CC">
        <w:t>287 Methodist &amp; related churches</w:t>
      </w:r>
    </w:p>
    <w:p w14:paraId="5A736502" w14:textId="77777777" w:rsidR="00375372" w:rsidRDefault="00E628CC" w:rsidP="00E628CC">
      <w:r w:rsidRPr="00E628CC">
        <w:t>288 Not assigned or no longer used</w:t>
      </w:r>
    </w:p>
    <w:p w14:paraId="75597498" w14:textId="77777777" w:rsidR="00375372" w:rsidRDefault="00E628CC" w:rsidP="00E628CC">
      <w:r w:rsidRPr="00E628CC">
        <w:t>289 Other denominations &amp; sects</w:t>
      </w:r>
    </w:p>
    <w:p w14:paraId="7D2526FB" w14:textId="77777777" w:rsidR="00375372" w:rsidRDefault="00E628CC" w:rsidP="001C3F81">
      <w:pPr>
        <w:pStyle w:val="Heading4"/>
      </w:pPr>
      <w:r w:rsidRPr="00E628CC">
        <w:t>290 Other &amp; comparative religions</w:t>
      </w:r>
    </w:p>
    <w:p w14:paraId="0736BB9D" w14:textId="77777777" w:rsidR="00375372" w:rsidRDefault="00E628CC" w:rsidP="00E628CC">
      <w:r w:rsidRPr="00E628CC">
        <w:t>291 Comparative religion</w:t>
      </w:r>
    </w:p>
    <w:p w14:paraId="6CE50FAB" w14:textId="77777777" w:rsidR="00375372" w:rsidRDefault="00E628CC" w:rsidP="00E628CC">
      <w:r w:rsidRPr="00E628CC">
        <w:t>292 Classical (Greek &amp; Roman) religion</w:t>
      </w:r>
    </w:p>
    <w:p w14:paraId="7D88AE74" w14:textId="77777777" w:rsidR="00375372" w:rsidRDefault="00E628CC" w:rsidP="00E628CC">
      <w:r w:rsidRPr="00E628CC">
        <w:t>293 Germanic religion</w:t>
      </w:r>
    </w:p>
    <w:p w14:paraId="43E3495E" w14:textId="77777777" w:rsidR="00375372" w:rsidRDefault="00E628CC" w:rsidP="00E628CC">
      <w:r w:rsidRPr="00E628CC">
        <w:t>294 Religions of Indic origin</w:t>
      </w:r>
    </w:p>
    <w:p w14:paraId="032572BA" w14:textId="77777777" w:rsidR="00375372" w:rsidRDefault="00E628CC" w:rsidP="00E628CC">
      <w:r w:rsidRPr="00E628CC">
        <w:t>295 Zoroastrianism (</w:t>
      </w:r>
      <w:proofErr w:type="spellStart"/>
      <w:r w:rsidRPr="00E628CC">
        <w:t>Mazdaism</w:t>
      </w:r>
      <w:proofErr w:type="spellEnd"/>
      <w:r w:rsidRPr="00E628CC">
        <w:t xml:space="preserve">, </w:t>
      </w:r>
      <w:proofErr w:type="spellStart"/>
      <w:r w:rsidRPr="00E628CC">
        <w:t>Parseeism</w:t>
      </w:r>
      <w:proofErr w:type="spellEnd"/>
      <w:r w:rsidRPr="00E628CC">
        <w:t>)</w:t>
      </w:r>
    </w:p>
    <w:p w14:paraId="2987DA08" w14:textId="77777777" w:rsidR="00375372" w:rsidRDefault="00E628CC" w:rsidP="00E628CC">
      <w:r w:rsidRPr="00E628CC">
        <w:t>296 Judaism</w:t>
      </w:r>
    </w:p>
    <w:p w14:paraId="12AAD6EF" w14:textId="77777777" w:rsidR="00375372" w:rsidRDefault="00E628CC" w:rsidP="00E628CC">
      <w:r w:rsidRPr="00E628CC">
        <w:t>297 Islam &amp; religions originating in it</w:t>
      </w:r>
    </w:p>
    <w:p w14:paraId="20C0FD89" w14:textId="77777777" w:rsidR="00375372" w:rsidRDefault="00E628CC" w:rsidP="00E628CC">
      <w:r w:rsidRPr="00E628CC">
        <w:t>298 Not assigned or no longer used</w:t>
      </w:r>
    </w:p>
    <w:p w14:paraId="3FB42CED" w14:textId="3F043DBB" w:rsidR="00375372" w:rsidRDefault="00E628CC" w:rsidP="00E628CC">
      <w:r w:rsidRPr="00E628CC">
        <w:t>299 Other religions</w:t>
      </w:r>
    </w:p>
    <w:p w14:paraId="0657FFCE" w14:textId="77777777" w:rsidR="00375372" w:rsidRDefault="00E628CC" w:rsidP="00E628CC">
      <w:pPr>
        <w:pStyle w:val="Heading3"/>
      </w:pPr>
      <w:r>
        <w:t>300 Social sciences</w:t>
      </w:r>
    </w:p>
    <w:p w14:paraId="31F5F100" w14:textId="77777777" w:rsidR="00375372" w:rsidRDefault="00E628CC" w:rsidP="00E628CC">
      <w:r w:rsidRPr="00E628CC">
        <w:t>301 Sociology &amp; anthropology</w:t>
      </w:r>
    </w:p>
    <w:p w14:paraId="6E832C69" w14:textId="77777777" w:rsidR="00375372" w:rsidRDefault="00E628CC" w:rsidP="00E628CC">
      <w:r w:rsidRPr="00E628CC">
        <w:t>302 Social interaction</w:t>
      </w:r>
    </w:p>
    <w:p w14:paraId="273FB36D" w14:textId="77777777" w:rsidR="00375372" w:rsidRDefault="00E628CC" w:rsidP="00E628CC">
      <w:r w:rsidRPr="00E628CC">
        <w:t>303 Social processes</w:t>
      </w:r>
    </w:p>
    <w:p w14:paraId="2B2A82E9" w14:textId="77777777" w:rsidR="00375372" w:rsidRDefault="00E628CC" w:rsidP="00E628CC">
      <w:r w:rsidRPr="00E628CC">
        <w:t>304 Factors affecting social behavior</w:t>
      </w:r>
    </w:p>
    <w:p w14:paraId="5311B914" w14:textId="77777777" w:rsidR="00375372" w:rsidRDefault="00E628CC" w:rsidP="00E628CC">
      <w:r w:rsidRPr="00E628CC">
        <w:t>305 Social groups</w:t>
      </w:r>
    </w:p>
    <w:p w14:paraId="1E939E7A" w14:textId="77777777" w:rsidR="00375372" w:rsidRDefault="00E628CC" w:rsidP="00E628CC">
      <w:r w:rsidRPr="00E628CC">
        <w:t>306 Culture &amp; institutions</w:t>
      </w:r>
    </w:p>
    <w:p w14:paraId="6EEAF8E4" w14:textId="77777777" w:rsidR="00375372" w:rsidRDefault="00E628CC" w:rsidP="00E628CC">
      <w:r w:rsidRPr="00E628CC">
        <w:t>307 Communities</w:t>
      </w:r>
    </w:p>
    <w:p w14:paraId="0FE8A11B" w14:textId="77777777" w:rsidR="00375372" w:rsidRDefault="00E628CC" w:rsidP="00E628CC">
      <w:r w:rsidRPr="00E628CC">
        <w:t>308 Not assigned or no longer used</w:t>
      </w:r>
    </w:p>
    <w:p w14:paraId="4A5213F0" w14:textId="77777777" w:rsidR="00375372" w:rsidRDefault="00E628CC" w:rsidP="00E628CC">
      <w:r w:rsidRPr="00E628CC">
        <w:t>309 Not assigned or no longer used</w:t>
      </w:r>
    </w:p>
    <w:p w14:paraId="5B530A30" w14:textId="77777777" w:rsidR="00375372" w:rsidRDefault="00E628CC" w:rsidP="001C3F81">
      <w:pPr>
        <w:pStyle w:val="Heading4"/>
      </w:pPr>
      <w:r w:rsidRPr="00E628CC">
        <w:t>310 General statistics</w:t>
      </w:r>
    </w:p>
    <w:p w14:paraId="63936E98" w14:textId="77777777" w:rsidR="00375372" w:rsidRDefault="00E628CC" w:rsidP="00E628CC">
      <w:r w:rsidRPr="00E628CC">
        <w:t>311 Not assigned or no longer used</w:t>
      </w:r>
    </w:p>
    <w:p w14:paraId="5A6AC5C8" w14:textId="77777777" w:rsidR="00375372" w:rsidRDefault="00E628CC" w:rsidP="00E628CC">
      <w:r w:rsidRPr="00E628CC">
        <w:t>312 Not assigned or no longer used</w:t>
      </w:r>
    </w:p>
    <w:p w14:paraId="254A40D5" w14:textId="77777777" w:rsidR="00375372" w:rsidRDefault="00E628CC" w:rsidP="00E628CC">
      <w:r w:rsidRPr="00E628CC">
        <w:t>313 Not assigned or no longer used</w:t>
      </w:r>
    </w:p>
    <w:p w14:paraId="7329A04E" w14:textId="77777777" w:rsidR="00375372" w:rsidRDefault="00E628CC" w:rsidP="00E628CC">
      <w:r w:rsidRPr="00E628CC">
        <w:t>314 General statistics Of Europe</w:t>
      </w:r>
    </w:p>
    <w:p w14:paraId="21984C05" w14:textId="77777777" w:rsidR="00375372" w:rsidRDefault="00E628CC" w:rsidP="00E628CC">
      <w:r w:rsidRPr="00E628CC">
        <w:t>315 General statistics Of Asia</w:t>
      </w:r>
    </w:p>
    <w:p w14:paraId="768AF613" w14:textId="77777777" w:rsidR="00375372" w:rsidRDefault="00E628CC" w:rsidP="00E628CC">
      <w:r w:rsidRPr="00E628CC">
        <w:t>316 General statistics Of Africa</w:t>
      </w:r>
    </w:p>
    <w:p w14:paraId="7C4C54CD" w14:textId="77777777" w:rsidR="00375372" w:rsidRDefault="00E628CC" w:rsidP="00E628CC">
      <w:r w:rsidRPr="00E628CC">
        <w:t>317 General statistics Of North America</w:t>
      </w:r>
    </w:p>
    <w:p w14:paraId="127ECAE0" w14:textId="77777777" w:rsidR="00375372" w:rsidRDefault="00E628CC" w:rsidP="00E628CC">
      <w:r w:rsidRPr="00E628CC">
        <w:lastRenderedPageBreak/>
        <w:t>318 General statistics Of South America</w:t>
      </w:r>
    </w:p>
    <w:p w14:paraId="30556446" w14:textId="77777777" w:rsidR="00375372" w:rsidRDefault="00E628CC" w:rsidP="00E628CC">
      <w:r w:rsidRPr="00E628CC">
        <w:t xml:space="preserve">319 General statistics </w:t>
      </w:r>
      <w:proofErr w:type="gramStart"/>
      <w:r w:rsidRPr="00E628CC">
        <w:t>Of</w:t>
      </w:r>
      <w:proofErr w:type="gramEnd"/>
      <w:r w:rsidRPr="00E628CC">
        <w:t xml:space="preserve"> other parts of the world</w:t>
      </w:r>
    </w:p>
    <w:p w14:paraId="0089C834" w14:textId="77777777" w:rsidR="00375372" w:rsidRDefault="00E628CC" w:rsidP="001C3F81">
      <w:pPr>
        <w:pStyle w:val="Heading4"/>
      </w:pPr>
      <w:r w:rsidRPr="00E628CC">
        <w:t xml:space="preserve">320 Political </w:t>
      </w:r>
      <w:proofErr w:type="gramStart"/>
      <w:r w:rsidRPr="00E628CC">
        <w:t>science</w:t>
      </w:r>
      <w:proofErr w:type="gramEnd"/>
    </w:p>
    <w:p w14:paraId="58CED90E" w14:textId="77777777" w:rsidR="00375372" w:rsidRDefault="00E628CC" w:rsidP="00E628CC">
      <w:r w:rsidRPr="00E628CC">
        <w:t>321 Systems of governments &amp; states</w:t>
      </w:r>
    </w:p>
    <w:p w14:paraId="7EFF6294" w14:textId="77777777" w:rsidR="00375372" w:rsidRDefault="00E628CC" w:rsidP="00E628CC">
      <w:r w:rsidRPr="00E628CC">
        <w:t>322 Relation of state to organized groups</w:t>
      </w:r>
    </w:p>
    <w:p w14:paraId="0C99E878" w14:textId="77777777" w:rsidR="00375372" w:rsidRDefault="00E628CC" w:rsidP="00E628CC">
      <w:r w:rsidRPr="00E628CC">
        <w:t>323 Civil &amp; political rights</w:t>
      </w:r>
    </w:p>
    <w:p w14:paraId="20E0D89E" w14:textId="77777777" w:rsidR="00375372" w:rsidRDefault="00E628CC" w:rsidP="00E628CC">
      <w:r w:rsidRPr="00E628CC">
        <w:t>324 The political process</w:t>
      </w:r>
    </w:p>
    <w:p w14:paraId="5895194B" w14:textId="77777777" w:rsidR="00375372" w:rsidRDefault="00E628CC" w:rsidP="00E628CC">
      <w:r w:rsidRPr="00E628CC">
        <w:t>325 International migration &amp; colonization</w:t>
      </w:r>
    </w:p>
    <w:p w14:paraId="4D7B1CC4" w14:textId="77777777" w:rsidR="00375372" w:rsidRDefault="00E628CC" w:rsidP="00E628CC">
      <w:r w:rsidRPr="00E628CC">
        <w:t>326 Slavery &amp; emancipation</w:t>
      </w:r>
    </w:p>
    <w:p w14:paraId="5E7782E7" w14:textId="77777777" w:rsidR="00375372" w:rsidRDefault="00E628CC" w:rsidP="00E628CC">
      <w:r w:rsidRPr="00E628CC">
        <w:t>327 International relations</w:t>
      </w:r>
    </w:p>
    <w:p w14:paraId="6F734805" w14:textId="77777777" w:rsidR="00375372" w:rsidRDefault="00E628CC" w:rsidP="00E628CC">
      <w:r w:rsidRPr="00E628CC">
        <w:t>328 The legislative process</w:t>
      </w:r>
    </w:p>
    <w:p w14:paraId="4E3AE4F1" w14:textId="77777777" w:rsidR="00375372" w:rsidRDefault="00E628CC" w:rsidP="00E628CC">
      <w:r w:rsidRPr="00E628CC">
        <w:t>329 Not assigned or no longer used</w:t>
      </w:r>
    </w:p>
    <w:p w14:paraId="46B583BF" w14:textId="77777777" w:rsidR="00375372" w:rsidRDefault="00E628CC" w:rsidP="001C3F81">
      <w:pPr>
        <w:pStyle w:val="Heading4"/>
      </w:pPr>
      <w:r w:rsidRPr="00E628CC">
        <w:t>330 Economics</w:t>
      </w:r>
    </w:p>
    <w:p w14:paraId="62BC453C" w14:textId="77777777" w:rsidR="00375372" w:rsidRDefault="00E628CC" w:rsidP="00E628CC">
      <w:r w:rsidRPr="00E628CC">
        <w:t>331 Labor economics</w:t>
      </w:r>
    </w:p>
    <w:p w14:paraId="31C40FBD" w14:textId="77777777" w:rsidR="00375372" w:rsidRDefault="00E628CC" w:rsidP="00E628CC">
      <w:r w:rsidRPr="00E628CC">
        <w:t>332 Financial economics</w:t>
      </w:r>
    </w:p>
    <w:p w14:paraId="174112F4" w14:textId="77777777" w:rsidR="00375372" w:rsidRDefault="00E628CC" w:rsidP="00E628CC">
      <w:r w:rsidRPr="00E628CC">
        <w:t>333 Land economics</w:t>
      </w:r>
    </w:p>
    <w:p w14:paraId="06FA205E" w14:textId="77777777" w:rsidR="00375372" w:rsidRDefault="00E628CC" w:rsidP="00E628CC">
      <w:r w:rsidRPr="00E628CC">
        <w:t>334 Cooperatives</w:t>
      </w:r>
    </w:p>
    <w:p w14:paraId="70C1BBEB" w14:textId="77777777" w:rsidR="00375372" w:rsidRDefault="00E628CC" w:rsidP="00E628CC">
      <w:r w:rsidRPr="00E628CC">
        <w:t>335 Socialism &amp; related systems</w:t>
      </w:r>
    </w:p>
    <w:p w14:paraId="33895A5D" w14:textId="77777777" w:rsidR="00375372" w:rsidRDefault="00E628CC" w:rsidP="00E628CC">
      <w:r w:rsidRPr="00E628CC">
        <w:t>336 Public finance</w:t>
      </w:r>
    </w:p>
    <w:p w14:paraId="70532E10" w14:textId="77777777" w:rsidR="00375372" w:rsidRDefault="00E628CC" w:rsidP="00E628CC">
      <w:r w:rsidRPr="00E628CC">
        <w:t>337 International economics</w:t>
      </w:r>
    </w:p>
    <w:p w14:paraId="2505F784" w14:textId="77777777" w:rsidR="00375372" w:rsidRDefault="00E628CC" w:rsidP="00E628CC">
      <w:r w:rsidRPr="00E628CC">
        <w:t>338 Production</w:t>
      </w:r>
    </w:p>
    <w:p w14:paraId="0BFEF713" w14:textId="77777777" w:rsidR="00375372" w:rsidRDefault="00E628CC" w:rsidP="00E628CC">
      <w:r w:rsidRPr="00E628CC">
        <w:t>339 Macroeconomics &amp; related topics</w:t>
      </w:r>
    </w:p>
    <w:p w14:paraId="2E8FEBDC" w14:textId="77777777" w:rsidR="00375372" w:rsidRDefault="00E628CC" w:rsidP="001C3F81">
      <w:pPr>
        <w:pStyle w:val="Heading4"/>
      </w:pPr>
      <w:r w:rsidRPr="00E628CC">
        <w:t>340 Law</w:t>
      </w:r>
    </w:p>
    <w:p w14:paraId="6BEBFF2A" w14:textId="77777777" w:rsidR="00375372" w:rsidRDefault="00E628CC" w:rsidP="00E628CC">
      <w:r w:rsidRPr="00E628CC">
        <w:t>341 International law</w:t>
      </w:r>
    </w:p>
    <w:p w14:paraId="05FC4030" w14:textId="77777777" w:rsidR="00375372" w:rsidRDefault="00E628CC" w:rsidP="00E628CC">
      <w:r w:rsidRPr="00E628CC">
        <w:t>342 Constitutional &amp; administrative law</w:t>
      </w:r>
    </w:p>
    <w:p w14:paraId="143F4ECB" w14:textId="77777777" w:rsidR="00375372" w:rsidRDefault="00E628CC" w:rsidP="00E628CC">
      <w:r w:rsidRPr="00E628CC">
        <w:t>343 Military, tax, trade, industrial law</w:t>
      </w:r>
    </w:p>
    <w:p w14:paraId="3724E08A" w14:textId="77777777" w:rsidR="00375372" w:rsidRDefault="00E628CC" w:rsidP="00E628CC">
      <w:r w:rsidRPr="00E628CC">
        <w:t>344 Social, labor, welfare, &amp; related law</w:t>
      </w:r>
    </w:p>
    <w:p w14:paraId="15EEEAEF" w14:textId="77777777" w:rsidR="00375372" w:rsidRDefault="00E628CC" w:rsidP="00E628CC">
      <w:r w:rsidRPr="00E628CC">
        <w:t>345 Criminal law</w:t>
      </w:r>
    </w:p>
    <w:p w14:paraId="61969EE9" w14:textId="77777777" w:rsidR="00375372" w:rsidRDefault="00E628CC" w:rsidP="00E628CC">
      <w:r w:rsidRPr="00E628CC">
        <w:t>346 Private law</w:t>
      </w:r>
    </w:p>
    <w:p w14:paraId="46E403EF" w14:textId="77777777" w:rsidR="00375372" w:rsidRDefault="00E628CC" w:rsidP="00E628CC">
      <w:r w:rsidRPr="00E628CC">
        <w:t>347 Civil procedure &amp; courts</w:t>
      </w:r>
    </w:p>
    <w:p w14:paraId="71618786" w14:textId="77777777" w:rsidR="00375372" w:rsidRDefault="00E628CC" w:rsidP="00E628CC">
      <w:r w:rsidRPr="00E628CC">
        <w:t>348 Law (Statutes), regulations, cases</w:t>
      </w:r>
    </w:p>
    <w:p w14:paraId="1A050558" w14:textId="77777777" w:rsidR="00375372" w:rsidRDefault="00E628CC" w:rsidP="00E628CC">
      <w:r w:rsidRPr="00E628CC">
        <w:t>349 Law of specific jurisdictions &amp; areas</w:t>
      </w:r>
    </w:p>
    <w:p w14:paraId="28CAEBBC" w14:textId="77777777" w:rsidR="00375372" w:rsidRDefault="00E628CC" w:rsidP="001C3F81">
      <w:pPr>
        <w:pStyle w:val="Heading4"/>
      </w:pPr>
      <w:r w:rsidRPr="00E628CC">
        <w:t>350 Public administration</w:t>
      </w:r>
    </w:p>
    <w:p w14:paraId="38F440D0" w14:textId="77777777" w:rsidR="00375372" w:rsidRDefault="00E628CC" w:rsidP="00E628CC">
      <w:r w:rsidRPr="00E628CC">
        <w:t>351 Of central governments</w:t>
      </w:r>
    </w:p>
    <w:p w14:paraId="4E656C03" w14:textId="77777777" w:rsidR="00375372" w:rsidRDefault="00E628CC" w:rsidP="00E628CC">
      <w:r w:rsidRPr="00E628CC">
        <w:t>352 Of local governments</w:t>
      </w:r>
    </w:p>
    <w:p w14:paraId="6A51C824" w14:textId="77777777" w:rsidR="00375372" w:rsidRDefault="00E628CC" w:rsidP="00E628CC">
      <w:r w:rsidRPr="00E628CC">
        <w:t>353 of U.S. federal &amp; state governments</w:t>
      </w:r>
    </w:p>
    <w:p w14:paraId="3AB721F7" w14:textId="77777777" w:rsidR="00375372" w:rsidRDefault="00E628CC" w:rsidP="00E628CC">
      <w:r w:rsidRPr="00E628CC">
        <w:t>354 Of specific central governments</w:t>
      </w:r>
    </w:p>
    <w:p w14:paraId="4C34673E" w14:textId="77777777" w:rsidR="00375372" w:rsidRDefault="00E628CC" w:rsidP="00E628CC">
      <w:r w:rsidRPr="00E628CC">
        <w:t>355 Military science</w:t>
      </w:r>
    </w:p>
    <w:p w14:paraId="17C7EA51" w14:textId="77777777" w:rsidR="00375372" w:rsidRDefault="00E628CC" w:rsidP="00E628CC">
      <w:r w:rsidRPr="00E628CC">
        <w:t>356 Foot forces &amp; warfare</w:t>
      </w:r>
    </w:p>
    <w:p w14:paraId="7D83BE25" w14:textId="77777777" w:rsidR="00375372" w:rsidRDefault="00E628CC" w:rsidP="00E628CC">
      <w:r w:rsidRPr="00E628CC">
        <w:t>357 Mounted forces &amp; warfare</w:t>
      </w:r>
    </w:p>
    <w:p w14:paraId="4414AEDC" w14:textId="77777777" w:rsidR="00375372" w:rsidRDefault="00E628CC" w:rsidP="00E628CC">
      <w:r w:rsidRPr="00E628CC">
        <w:t>358 Other specialized forces &amp; services</w:t>
      </w:r>
    </w:p>
    <w:p w14:paraId="5290351F" w14:textId="77777777" w:rsidR="00375372" w:rsidRDefault="00E628CC" w:rsidP="00E628CC">
      <w:r w:rsidRPr="00E628CC">
        <w:t>359 Sea (Naval) forces &amp; warfare</w:t>
      </w:r>
    </w:p>
    <w:p w14:paraId="6274AB04" w14:textId="77777777" w:rsidR="00375372" w:rsidRDefault="00E628CC" w:rsidP="001C3F81">
      <w:pPr>
        <w:pStyle w:val="Heading4"/>
      </w:pPr>
      <w:r w:rsidRPr="00E628CC">
        <w:t>360 Social services; association</w:t>
      </w:r>
    </w:p>
    <w:p w14:paraId="74F42CB6" w14:textId="77777777" w:rsidR="00375372" w:rsidRDefault="00E628CC" w:rsidP="00E628CC">
      <w:r w:rsidRPr="00E628CC">
        <w:t>361 General social problems &amp; services</w:t>
      </w:r>
    </w:p>
    <w:p w14:paraId="60034D84" w14:textId="77777777" w:rsidR="00375372" w:rsidRDefault="00E628CC" w:rsidP="00E628CC">
      <w:r w:rsidRPr="00E628CC">
        <w:t>362 Social welfare problems &amp; services</w:t>
      </w:r>
    </w:p>
    <w:p w14:paraId="164A6DAB" w14:textId="77777777" w:rsidR="00375372" w:rsidRDefault="00E628CC" w:rsidP="00E628CC">
      <w:r w:rsidRPr="00E628CC">
        <w:t>363 Other social problems &amp; services</w:t>
      </w:r>
    </w:p>
    <w:p w14:paraId="6E057E5B" w14:textId="77777777" w:rsidR="00375372" w:rsidRDefault="00E628CC" w:rsidP="00E628CC">
      <w:r w:rsidRPr="00E628CC">
        <w:lastRenderedPageBreak/>
        <w:t>364 Criminology</w:t>
      </w:r>
    </w:p>
    <w:p w14:paraId="57CDDDCC" w14:textId="77777777" w:rsidR="00375372" w:rsidRDefault="00E628CC" w:rsidP="00E628CC">
      <w:r w:rsidRPr="00E628CC">
        <w:t>365 Penal &amp; related institutions</w:t>
      </w:r>
    </w:p>
    <w:p w14:paraId="3BBE7EC9" w14:textId="77777777" w:rsidR="00375372" w:rsidRDefault="00E628CC" w:rsidP="00E628CC">
      <w:r w:rsidRPr="00E628CC">
        <w:t>366 Association</w:t>
      </w:r>
    </w:p>
    <w:p w14:paraId="68506E2B" w14:textId="77777777" w:rsidR="00375372" w:rsidRDefault="00E628CC" w:rsidP="00E628CC">
      <w:r w:rsidRPr="00E628CC">
        <w:t>367 General clubs</w:t>
      </w:r>
    </w:p>
    <w:p w14:paraId="2D424821" w14:textId="77777777" w:rsidR="00375372" w:rsidRDefault="00E628CC" w:rsidP="00E628CC">
      <w:r w:rsidRPr="00E628CC">
        <w:t>368 Insurance</w:t>
      </w:r>
    </w:p>
    <w:p w14:paraId="42CFF685" w14:textId="77777777" w:rsidR="00375372" w:rsidRDefault="00E628CC" w:rsidP="00E628CC">
      <w:r w:rsidRPr="00E628CC">
        <w:t>369 Miscellaneous kinds of associations</w:t>
      </w:r>
    </w:p>
    <w:p w14:paraId="595877CF" w14:textId="77777777" w:rsidR="00375372" w:rsidRDefault="00E628CC" w:rsidP="001C3F81">
      <w:pPr>
        <w:pStyle w:val="Heading4"/>
      </w:pPr>
      <w:r w:rsidRPr="00E628CC">
        <w:t>370 Education</w:t>
      </w:r>
    </w:p>
    <w:p w14:paraId="3DE4323C" w14:textId="77777777" w:rsidR="00375372" w:rsidRDefault="00E628CC" w:rsidP="00E628CC">
      <w:r w:rsidRPr="00E628CC">
        <w:t>371 School management; special education</w:t>
      </w:r>
    </w:p>
    <w:p w14:paraId="0DF9E890" w14:textId="77777777" w:rsidR="00375372" w:rsidRDefault="00E628CC" w:rsidP="00E628CC">
      <w:r w:rsidRPr="00E628CC">
        <w:t xml:space="preserve">372 Elementary </w:t>
      </w:r>
      <w:proofErr w:type="gramStart"/>
      <w:r w:rsidRPr="00E628CC">
        <w:t>education</w:t>
      </w:r>
      <w:proofErr w:type="gramEnd"/>
    </w:p>
    <w:p w14:paraId="219EE7EA" w14:textId="77777777" w:rsidR="00375372" w:rsidRDefault="00E628CC" w:rsidP="00E628CC">
      <w:r w:rsidRPr="00E628CC">
        <w:t>373 Secondary education</w:t>
      </w:r>
    </w:p>
    <w:p w14:paraId="257D9014" w14:textId="77777777" w:rsidR="00375372" w:rsidRDefault="00E628CC" w:rsidP="00E628CC">
      <w:r w:rsidRPr="00E628CC">
        <w:t>374 Adult education</w:t>
      </w:r>
    </w:p>
    <w:p w14:paraId="59796A50" w14:textId="77777777" w:rsidR="00375372" w:rsidRDefault="00E628CC" w:rsidP="00E628CC">
      <w:r w:rsidRPr="00E628CC">
        <w:t>375 Curriculums</w:t>
      </w:r>
    </w:p>
    <w:p w14:paraId="1CFCA2AE" w14:textId="77777777" w:rsidR="00375372" w:rsidRDefault="00E628CC" w:rsidP="00E628CC">
      <w:r w:rsidRPr="00E628CC">
        <w:t>376 Education of women</w:t>
      </w:r>
    </w:p>
    <w:p w14:paraId="5D0C57D1" w14:textId="77777777" w:rsidR="00375372" w:rsidRDefault="00E628CC" w:rsidP="00E628CC">
      <w:r w:rsidRPr="00E628CC">
        <w:t>377 Schools &amp; religion</w:t>
      </w:r>
    </w:p>
    <w:p w14:paraId="1D57D54F" w14:textId="77777777" w:rsidR="00375372" w:rsidRDefault="00E628CC" w:rsidP="00E628CC">
      <w:r w:rsidRPr="00E628CC">
        <w:t xml:space="preserve">378 Higher </w:t>
      </w:r>
      <w:proofErr w:type="gramStart"/>
      <w:r w:rsidRPr="00E628CC">
        <w:t>education</w:t>
      </w:r>
      <w:proofErr w:type="gramEnd"/>
    </w:p>
    <w:p w14:paraId="64EA6C6E" w14:textId="77777777" w:rsidR="00375372" w:rsidRDefault="00E628CC" w:rsidP="00E628CC">
      <w:r w:rsidRPr="00E628CC">
        <w:t>379 Government regulation, control, support</w:t>
      </w:r>
    </w:p>
    <w:p w14:paraId="36103F89" w14:textId="77777777" w:rsidR="00375372" w:rsidRDefault="00E628CC" w:rsidP="001C3F81">
      <w:pPr>
        <w:pStyle w:val="Heading4"/>
      </w:pPr>
      <w:r w:rsidRPr="00E628CC">
        <w:t>380 Commerce, communications, transport</w:t>
      </w:r>
    </w:p>
    <w:p w14:paraId="5BC3F3CB" w14:textId="77777777" w:rsidR="00375372" w:rsidRDefault="00E628CC" w:rsidP="00E628CC">
      <w:r w:rsidRPr="00E628CC">
        <w:t>381 Internal commerce (Domestic trade)</w:t>
      </w:r>
    </w:p>
    <w:p w14:paraId="6B45DD8F" w14:textId="77777777" w:rsidR="00375372" w:rsidRDefault="00E628CC" w:rsidP="00E628CC">
      <w:r w:rsidRPr="00E628CC">
        <w:t>382 International commerce (Foreign trade)</w:t>
      </w:r>
    </w:p>
    <w:p w14:paraId="3F34DB3B" w14:textId="77777777" w:rsidR="00375372" w:rsidRDefault="00E628CC" w:rsidP="00E628CC">
      <w:r w:rsidRPr="00E628CC">
        <w:t xml:space="preserve">383 Postal </w:t>
      </w:r>
      <w:proofErr w:type="gramStart"/>
      <w:r w:rsidRPr="00E628CC">
        <w:t>communication</w:t>
      </w:r>
      <w:proofErr w:type="gramEnd"/>
    </w:p>
    <w:p w14:paraId="3716FBF6" w14:textId="77777777" w:rsidR="00375372" w:rsidRDefault="00E628CC" w:rsidP="00E628CC">
      <w:r w:rsidRPr="00E628CC">
        <w:t>384 Communications Telecommunication</w:t>
      </w:r>
    </w:p>
    <w:p w14:paraId="5B2C8AFA" w14:textId="77777777" w:rsidR="00375372" w:rsidRDefault="00E628CC" w:rsidP="00E628CC">
      <w:r w:rsidRPr="00E628CC">
        <w:t>385 Railroad transportation</w:t>
      </w:r>
    </w:p>
    <w:p w14:paraId="626C8BF6" w14:textId="77777777" w:rsidR="00375372" w:rsidRDefault="00E628CC" w:rsidP="00E628CC">
      <w:r w:rsidRPr="00E628CC">
        <w:t xml:space="preserve">386 Inland waterway &amp; ferry </w:t>
      </w:r>
      <w:proofErr w:type="gramStart"/>
      <w:r w:rsidRPr="00E628CC">
        <w:t>transportation</w:t>
      </w:r>
      <w:proofErr w:type="gramEnd"/>
    </w:p>
    <w:p w14:paraId="7E8205C4" w14:textId="77777777" w:rsidR="00375372" w:rsidRDefault="00E628CC" w:rsidP="00E628CC">
      <w:r w:rsidRPr="00E628CC">
        <w:t>387 Water, air, space transportation</w:t>
      </w:r>
    </w:p>
    <w:p w14:paraId="4D1A7D4A" w14:textId="77777777" w:rsidR="00375372" w:rsidRDefault="00E628CC" w:rsidP="00E628CC">
      <w:r w:rsidRPr="00E628CC">
        <w:t>388 Transportation Ground transportation</w:t>
      </w:r>
    </w:p>
    <w:p w14:paraId="5EA65C50" w14:textId="77777777" w:rsidR="00375372" w:rsidRDefault="00E628CC" w:rsidP="00E628CC">
      <w:r w:rsidRPr="00E628CC">
        <w:t>389 Metrology &amp; standardization</w:t>
      </w:r>
    </w:p>
    <w:p w14:paraId="6C15ABF9" w14:textId="77777777" w:rsidR="00375372" w:rsidRDefault="00E628CC" w:rsidP="001C3F81">
      <w:pPr>
        <w:pStyle w:val="Heading4"/>
      </w:pPr>
      <w:r w:rsidRPr="00E628CC">
        <w:t>390 Customs, etiquette, folklore</w:t>
      </w:r>
    </w:p>
    <w:p w14:paraId="620BC0B2" w14:textId="77777777" w:rsidR="00375372" w:rsidRDefault="00E628CC" w:rsidP="00E628CC">
      <w:r w:rsidRPr="00E628CC">
        <w:t>391 Costume &amp; personal appearance</w:t>
      </w:r>
    </w:p>
    <w:p w14:paraId="3E343638" w14:textId="77777777" w:rsidR="00375372" w:rsidRDefault="00E628CC" w:rsidP="00E628CC">
      <w:r w:rsidRPr="00E628CC">
        <w:t>392 Customs of life cycle &amp; domestic life</w:t>
      </w:r>
    </w:p>
    <w:p w14:paraId="4255315B" w14:textId="77777777" w:rsidR="00375372" w:rsidRDefault="00E628CC" w:rsidP="00E628CC">
      <w:r w:rsidRPr="00E628CC">
        <w:t>393 Death customs</w:t>
      </w:r>
    </w:p>
    <w:p w14:paraId="69A8E0D9" w14:textId="77777777" w:rsidR="00375372" w:rsidRDefault="00E628CC" w:rsidP="00E628CC">
      <w:r w:rsidRPr="00E628CC">
        <w:t>394 General customs</w:t>
      </w:r>
    </w:p>
    <w:p w14:paraId="7C2E3FE4" w14:textId="77777777" w:rsidR="00375372" w:rsidRDefault="00E628CC" w:rsidP="00E628CC">
      <w:r w:rsidRPr="00E628CC">
        <w:t>395 Etiquette (Manners)</w:t>
      </w:r>
    </w:p>
    <w:p w14:paraId="208AA47C" w14:textId="77777777" w:rsidR="00375372" w:rsidRDefault="00E628CC" w:rsidP="00E628CC">
      <w:r w:rsidRPr="00E628CC">
        <w:t>396 Not assigned or no longer used</w:t>
      </w:r>
    </w:p>
    <w:p w14:paraId="60085C3C" w14:textId="77777777" w:rsidR="00375372" w:rsidRDefault="00E628CC" w:rsidP="00E628CC">
      <w:r w:rsidRPr="00E628CC">
        <w:t>397 Not assigned or no longer used</w:t>
      </w:r>
    </w:p>
    <w:p w14:paraId="6A09E3E4" w14:textId="77777777" w:rsidR="00375372" w:rsidRDefault="00E628CC" w:rsidP="00E628CC">
      <w:r w:rsidRPr="00E628CC">
        <w:t>398 Folklore</w:t>
      </w:r>
    </w:p>
    <w:p w14:paraId="22A8AA1E" w14:textId="3BC75B64" w:rsidR="00375372" w:rsidRDefault="00E628CC" w:rsidP="00E628CC">
      <w:r w:rsidRPr="00E628CC">
        <w:t>399 Customs of war &amp; diplomacy</w:t>
      </w:r>
    </w:p>
    <w:p w14:paraId="14EB9C8B" w14:textId="77777777" w:rsidR="00375372" w:rsidRDefault="00E628CC" w:rsidP="00E628CC">
      <w:pPr>
        <w:pStyle w:val="Heading3"/>
      </w:pPr>
      <w:r>
        <w:t>400 Language</w:t>
      </w:r>
    </w:p>
    <w:p w14:paraId="7FCE6687" w14:textId="77777777" w:rsidR="00375372" w:rsidRDefault="00E628CC" w:rsidP="00E628CC">
      <w:r w:rsidRPr="00E628CC">
        <w:t>401 Philosophy &amp; theory</w:t>
      </w:r>
    </w:p>
    <w:p w14:paraId="37F396E5" w14:textId="77777777" w:rsidR="00375372" w:rsidRDefault="00E628CC" w:rsidP="00E628CC">
      <w:r w:rsidRPr="00E628CC">
        <w:t>402 Miscellany</w:t>
      </w:r>
    </w:p>
    <w:p w14:paraId="28AE53CC" w14:textId="77777777" w:rsidR="00375372" w:rsidRDefault="00E628CC" w:rsidP="00E628CC">
      <w:r w:rsidRPr="00E628CC">
        <w:t>403 Dictionaries &amp; encyclopedias</w:t>
      </w:r>
    </w:p>
    <w:p w14:paraId="79FA08BC" w14:textId="77777777" w:rsidR="00375372" w:rsidRDefault="00E628CC" w:rsidP="00E628CC">
      <w:r w:rsidRPr="00E628CC">
        <w:t>404 Special topics</w:t>
      </w:r>
    </w:p>
    <w:p w14:paraId="6A2BABCD" w14:textId="77777777" w:rsidR="00375372" w:rsidRDefault="00E628CC" w:rsidP="00E628CC">
      <w:r w:rsidRPr="00E628CC">
        <w:t>405 Serial publications</w:t>
      </w:r>
    </w:p>
    <w:p w14:paraId="22012624" w14:textId="77777777" w:rsidR="00375372" w:rsidRDefault="00E628CC" w:rsidP="00E628CC">
      <w:r w:rsidRPr="00E628CC">
        <w:t>406 Organizations &amp; management</w:t>
      </w:r>
    </w:p>
    <w:p w14:paraId="06818407" w14:textId="77777777" w:rsidR="00375372" w:rsidRDefault="00E628CC" w:rsidP="00E628CC">
      <w:r w:rsidRPr="00E628CC">
        <w:t>407 Education, research, related topics</w:t>
      </w:r>
    </w:p>
    <w:p w14:paraId="316E8172" w14:textId="77777777" w:rsidR="00375372" w:rsidRDefault="00E628CC" w:rsidP="00E628CC">
      <w:r w:rsidRPr="00E628CC">
        <w:t>408 With respect to kinds of persons</w:t>
      </w:r>
    </w:p>
    <w:p w14:paraId="06A23721" w14:textId="77777777" w:rsidR="00375372" w:rsidRDefault="00E628CC" w:rsidP="00E628CC">
      <w:r w:rsidRPr="00E628CC">
        <w:t>409 Geographical &amp; persons treatment</w:t>
      </w:r>
    </w:p>
    <w:p w14:paraId="1253AC01" w14:textId="77777777" w:rsidR="00375372" w:rsidRDefault="00E628CC" w:rsidP="001C3F81">
      <w:pPr>
        <w:pStyle w:val="Heading4"/>
      </w:pPr>
      <w:r w:rsidRPr="00E628CC">
        <w:lastRenderedPageBreak/>
        <w:t>410 Linguistics</w:t>
      </w:r>
    </w:p>
    <w:p w14:paraId="58708019" w14:textId="77777777" w:rsidR="00375372" w:rsidRDefault="00E628CC" w:rsidP="00E628CC">
      <w:r w:rsidRPr="00E628CC">
        <w:t>411 Writing systems</w:t>
      </w:r>
    </w:p>
    <w:p w14:paraId="68B543B6" w14:textId="77777777" w:rsidR="00375372" w:rsidRDefault="00E628CC" w:rsidP="00E628CC">
      <w:r w:rsidRPr="00E628CC">
        <w:t>412 Etymology</w:t>
      </w:r>
    </w:p>
    <w:p w14:paraId="75214FE9" w14:textId="77777777" w:rsidR="00375372" w:rsidRDefault="00E628CC" w:rsidP="00E628CC">
      <w:r w:rsidRPr="00E628CC">
        <w:t>413 Dictionaries</w:t>
      </w:r>
    </w:p>
    <w:p w14:paraId="18441A26" w14:textId="77777777" w:rsidR="00375372" w:rsidRDefault="00E628CC" w:rsidP="00E628CC">
      <w:r w:rsidRPr="00E628CC">
        <w:t>414 Phonology</w:t>
      </w:r>
    </w:p>
    <w:p w14:paraId="6A376B3E" w14:textId="77777777" w:rsidR="00375372" w:rsidRDefault="00E628CC" w:rsidP="00E628CC">
      <w:r w:rsidRPr="00E628CC">
        <w:t>415 Structural systems (Grammar)</w:t>
      </w:r>
    </w:p>
    <w:p w14:paraId="64864456" w14:textId="77777777" w:rsidR="00375372" w:rsidRDefault="00E628CC" w:rsidP="00E628CC">
      <w:r w:rsidRPr="00E628CC">
        <w:t>416 Not assigned or no longer used</w:t>
      </w:r>
    </w:p>
    <w:p w14:paraId="131C1601" w14:textId="77777777" w:rsidR="00375372" w:rsidRDefault="00E628CC" w:rsidP="00E628CC">
      <w:r w:rsidRPr="00E628CC">
        <w:t>417 Dialectology &amp; historical linguistics</w:t>
      </w:r>
    </w:p>
    <w:p w14:paraId="0167019B" w14:textId="77777777" w:rsidR="00375372" w:rsidRDefault="00E628CC" w:rsidP="00E628CC">
      <w:r w:rsidRPr="00E628CC">
        <w:t>418 Standard usage Applied linguistics</w:t>
      </w:r>
    </w:p>
    <w:p w14:paraId="2FAFA1F4" w14:textId="77777777" w:rsidR="00375372" w:rsidRDefault="00E628CC" w:rsidP="00E628CC">
      <w:r w:rsidRPr="00E628CC">
        <w:t xml:space="preserve">419 Verbal </w:t>
      </w:r>
      <w:proofErr w:type="gramStart"/>
      <w:r w:rsidRPr="00E628CC">
        <w:t>language</w:t>
      </w:r>
      <w:proofErr w:type="gramEnd"/>
      <w:r w:rsidRPr="00E628CC">
        <w:t xml:space="preserve"> not spoken or written</w:t>
      </w:r>
    </w:p>
    <w:p w14:paraId="0B5A8DD1" w14:textId="77777777" w:rsidR="00375372" w:rsidRDefault="00E628CC" w:rsidP="001C3F81">
      <w:pPr>
        <w:pStyle w:val="Heading4"/>
      </w:pPr>
      <w:r w:rsidRPr="00E628CC">
        <w:t>420 English &amp; Old English</w:t>
      </w:r>
    </w:p>
    <w:p w14:paraId="7A37C504" w14:textId="77777777" w:rsidR="00375372" w:rsidRDefault="00E628CC" w:rsidP="00E628CC">
      <w:r w:rsidRPr="00E628CC">
        <w:t>421 English writing system &amp; phonology</w:t>
      </w:r>
    </w:p>
    <w:p w14:paraId="1293EEEF" w14:textId="77777777" w:rsidR="00375372" w:rsidRDefault="00E628CC" w:rsidP="00E628CC">
      <w:r w:rsidRPr="00E628CC">
        <w:t>422 English etymology</w:t>
      </w:r>
    </w:p>
    <w:p w14:paraId="1028F6C2" w14:textId="77777777" w:rsidR="00375372" w:rsidRDefault="00E628CC" w:rsidP="00E628CC">
      <w:r w:rsidRPr="00E628CC">
        <w:t>423 English dictionaries</w:t>
      </w:r>
    </w:p>
    <w:p w14:paraId="243DBAFF" w14:textId="77777777" w:rsidR="00375372" w:rsidRDefault="00E628CC" w:rsidP="00E628CC">
      <w:r w:rsidRPr="00E628CC">
        <w:t>424 Not assigned or no longer used</w:t>
      </w:r>
    </w:p>
    <w:p w14:paraId="5A4B7CBB" w14:textId="77777777" w:rsidR="00375372" w:rsidRDefault="00E628CC" w:rsidP="00E628CC">
      <w:r w:rsidRPr="00E628CC">
        <w:t>425 English grammar</w:t>
      </w:r>
    </w:p>
    <w:p w14:paraId="2CF0E7FC" w14:textId="77777777" w:rsidR="00375372" w:rsidRDefault="00E628CC" w:rsidP="00E628CC">
      <w:r w:rsidRPr="00E628CC">
        <w:t>426 Not assigned or no longer used</w:t>
      </w:r>
    </w:p>
    <w:p w14:paraId="7946F49F" w14:textId="77777777" w:rsidR="00375372" w:rsidRDefault="00E628CC" w:rsidP="00E628CC">
      <w:r w:rsidRPr="00E628CC">
        <w:t>427 English language variations</w:t>
      </w:r>
    </w:p>
    <w:p w14:paraId="1414A39F" w14:textId="77777777" w:rsidR="00375372" w:rsidRDefault="00E628CC" w:rsidP="00E628CC">
      <w:r w:rsidRPr="00E628CC">
        <w:t>428 Standard English usage</w:t>
      </w:r>
    </w:p>
    <w:p w14:paraId="0154974F" w14:textId="77777777" w:rsidR="00375372" w:rsidRDefault="00E628CC" w:rsidP="00E628CC">
      <w:r w:rsidRPr="00E628CC">
        <w:t>429 Old English (Anglo-Saxon)</w:t>
      </w:r>
    </w:p>
    <w:p w14:paraId="40B271C3" w14:textId="77777777" w:rsidR="00375372" w:rsidRDefault="00E628CC" w:rsidP="001C3F81">
      <w:pPr>
        <w:pStyle w:val="Heading4"/>
      </w:pPr>
      <w:r w:rsidRPr="00E628CC">
        <w:t>430 Germanic languages German</w:t>
      </w:r>
    </w:p>
    <w:p w14:paraId="0E689198" w14:textId="77777777" w:rsidR="00375372" w:rsidRDefault="00E628CC" w:rsidP="00E628CC">
      <w:r w:rsidRPr="00E628CC">
        <w:t>431 German writing system &amp; phonology</w:t>
      </w:r>
    </w:p>
    <w:p w14:paraId="6F9DCEB1" w14:textId="77777777" w:rsidR="00375372" w:rsidRDefault="00E628CC" w:rsidP="00E628CC">
      <w:r w:rsidRPr="00E628CC">
        <w:t>432 German etymology</w:t>
      </w:r>
    </w:p>
    <w:p w14:paraId="2B8D9BEC" w14:textId="77777777" w:rsidR="00375372" w:rsidRDefault="00E628CC" w:rsidP="00E628CC">
      <w:r w:rsidRPr="00E628CC">
        <w:t>433 German dictionaries</w:t>
      </w:r>
    </w:p>
    <w:p w14:paraId="05E1AD6A" w14:textId="77777777" w:rsidR="00375372" w:rsidRDefault="00E628CC" w:rsidP="00E628CC">
      <w:r w:rsidRPr="00E628CC">
        <w:t>434 Not assigned or no longer used</w:t>
      </w:r>
    </w:p>
    <w:p w14:paraId="02123A69" w14:textId="77777777" w:rsidR="00375372" w:rsidRDefault="00E628CC" w:rsidP="00E628CC">
      <w:r w:rsidRPr="00E628CC">
        <w:t>435 German grammar</w:t>
      </w:r>
    </w:p>
    <w:p w14:paraId="083700E3" w14:textId="77777777" w:rsidR="00375372" w:rsidRDefault="00E628CC" w:rsidP="00E628CC">
      <w:r w:rsidRPr="00E628CC">
        <w:t>436 Not assigned or no longer used</w:t>
      </w:r>
    </w:p>
    <w:p w14:paraId="7A3A366F" w14:textId="77777777" w:rsidR="00375372" w:rsidRDefault="00E628CC" w:rsidP="00E628CC">
      <w:r w:rsidRPr="00E628CC">
        <w:t>437 German language variations</w:t>
      </w:r>
    </w:p>
    <w:p w14:paraId="13F10A7C" w14:textId="77777777" w:rsidR="00375372" w:rsidRDefault="00E628CC" w:rsidP="00E628CC">
      <w:r w:rsidRPr="00E628CC">
        <w:t>438 Standard German usage</w:t>
      </w:r>
    </w:p>
    <w:p w14:paraId="2C890B96" w14:textId="77777777" w:rsidR="00375372" w:rsidRDefault="00E628CC" w:rsidP="00E628CC">
      <w:r w:rsidRPr="00E628CC">
        <w:t>439 Other Germanic languages</w:t>
      </w:r>
    </w:p>
    <w:p w14:paraId="0D3FAB27" w14:textId="77777777" w:rsidR="00375372" w:rsidRDefault="00E628CC" w:rsidP="001C3F81">
      <w:pPr>
        <w:pStyle w:val="Heading4"/>
      </w:pPr>
      <w:r w:rsidRPr="00E628CC">
        <w:t>440 Romance languages French</w:t>
      </w:r>
    </w:p>
    <w:p w14:paraId="2E55F266" w14:textId="77777777" w:rsidR="00375372" w:rsidRDefault="00E628CC" w:rsidP="00E628CC">
      <w:r w:rsidRPr="00E628CC">
        <w:t>441 French writing system &amp; phonology</w:t>
      </w:r>
    </w:p>
    <w:p w14:paraId="0461E153" w14:textId="77777777" w:rsidR="00375372" w:rsidRDefault="00E628CC" w:rsidP="00E628CC">
      <w:r w:rsidRPr="00E628CC">
        <w:t>442 French etymology</w:t>
      </w:r>
    </w:p>
    <w:p w14:paraId="419A7038" w14:textId="77777777" w:rsidR="00375372" w:rsidRDefault="00E628CC" w:rsidP="00E628CC">
      <w:r w:rsidRPr="00E628CC">
        <w:t>443 French dictionaries</w:t>
      </w:r>
    </w:p>
    <w:p w14:paraId="321C19CA" w14:textId="77777777" w:rsidR="00375372" w:rsidRDefault="00E628CC" w:rsidP="00E628CC">
      <w:r w:rsidRPr="00E628CC">
        <w:t>444 Not assigned or no longer used</w:t>
      </w:r>
    </w:p>
    <w:p w14:paraId="199711A8" w14:textId="77777777" w:rsidR="00375372" w:rsidRDefault="00E628CC" w:rsidP="00E628CC">
      <w:r w:rsidRPr="00E628CC">
        <w:t>445 French grammar</w:t>
      </w:r>
    </w:p>
    <w:p w14:paraId="64D34B54" w14:textId="77777777" w:rsidR="00375372" w:rsidRDefault="00E628CC" w:rsidP="00E628CC">
      <w:r w:rsidRPr="00E628CC">
        <w:t>446 Not assigned or no longer used</w:t>
      </w:r>
    </w:p>
    <w:p w14:paraId="5A1CE69F" w14:textId="77777777" w:rsidR="00375372" w:rsidRDefault="00E628CC" w:rsidP="00E628CC">
      <w:r w:rsidRPr="00E628CC">
        <w:t>447 French language variations</w:t>
      </w:r>
    </w:p>
    <w:p w14:paraId="1C71F44A" w14:textId="77777777" w:rsidR="00375372" w:rsidRDefault="00E628CC" w:rsidP="00E628CC">
      <w:r w:rsidRPr="00E628CC">
        <w:t>448 Standard French usage</w:t>
      </w:r>
    </w:p>
    <w:p w14:paraId="7E1B084C" w14:textId="77777777" w:rsidR="00375372" w:rsidRDefault="00E628CC" w:rsidP="00E628CC">
      <w:r w:rsidRPr="00E628CC">
        <w:t>449 Provencal &amp; Catalan</w:t>
      </w:r>
    </w:p>
    <w:p w14:paraId="00099144" w14:textId="77777777" w:rsidR="00375372" w:rsidRDefault="00E628CC" w:rsidP="001C3F81">
      <w:pPr>
        <w:pStyle w:val="Heading4"/>
      </w:pPr>
      <w:r w:rsidRPr="00E628CC">
        <w:t xml:space="preserve">450 Italian, Romanian, </w:t>
      </w:r>
      <w:proofErr w:type="spellStart"/>
      <w:r w:rsidRPr="00E628CC">
        <w:t>Rhaeto</w:t>
      </w:r>
      <w:proofErr w:type="spellEnd"/>
      <w:r w:rsidRPr="00E628CC">
        <w:t>-Romantic</w:t>
      </w:r>
    </w:p>
    <w:p w14:paraId="1C59BF94" w14:textId="77777777" w:rsidR="00375372" w:rsidRDefault="00E628CC" w:rsidP="00E628CC">
      <w:r w:rsidRPr="00E628CC">
        <w:t>451 Italian writing system &amp; phonology</w:t>
      </w:r>
    </w:p>
    <w:p w14:paraId="2E0395B5" w14:textId="77777777" w:rsidR="00375372" w:rsidRDefault="00E628CC" w:rsidP="00E628CC">
      <w:r w:rsidRPr="00E628CC">
        <w:t>452 Italian etymology</w:t>
      </w:r>
    </w:p>
    <w:p w14:paraId="588FA978" w14:textId="77777777" w:rsidR="00375372" w:rsidRDefault="00E628CC" w:rsidP="00E628CC">
      <w:r w:rsidRPr="00E628CC">
        <w:t>453 Italian dictionaries</w:t>
      </w:r>
    </w:p>
    <w:p w14:paraId="3762F2CD" w14:textId="77777777" w:rsidR="00375372" w:rsidRDefault="00E628CC" w:rsidP="00E628CC">
      <w:r w:rsidRPr="00E628CC">
        <w:t>454 Not assigned or no longer used</w:t>
      </w:r>
    </w:p>
    <w:p w14:paraId="06C813B3" w14:textId="77777777" w:rsidR="00375372" w:rsidRDefault="00E628CC" w:rsidP="00E628CC">
      <w:r w:rsidRPr="00E628CC">
        <w:t>455 Italian grammar</w:t>
      </w:r>
    </w:p>
    <w:p w14:paraId="0AE2B208" w14:textId="77777777" w:rsidR="00375372" w:rsidRDefault="00E628CC" w:rsidP="00E628CC">
      <w:r w:rsidRPr="00E628CC">
        <w:lastRenderedPageBreak/>
        <w:t>456 Not assigned or no longer used</w:t>
      </w:r>
    </w:p>
    <w:p w14:paraId="38B65A20" w14:textId="77777777" w:rsidR="00375372" w:rsidRDefault="00E628CC" w:rsidP="00E628CC">
      <w:r w:rsidRPr="00E628CC">
        <w:t>457 Italian language variations</w:t>
      </w:r>
    </w:p>
    <w:p w14:paraId="5B42B1CF" w14:textId="77777777" w:rsidR="00375372" w:rsidRDefault="00E628CC" w:rsidP="00E628CC">
      <w:r w:rsidRPr="00E628CC">
        <w:t>458 Standard Italian usage</w:t>
      </w:r>
    </w:p>
    <w:p w14:paraId="714A5FFB" w14:textId="77777777" w:rsidR="00375372" w:rsidRDefault="00E628CC" w:rsidP="00E628CC">
      <w:r w:rsidRPr="00E628CC">
        <w:t>459 Romanian &amp; Rhaeto-Romanic</w:t>
      </w:r>
    </w:p>
    <w:p w14:paraId="3BE42CAE" w14:textId="77777777" w:rsidR="00375372" w:rsidRDefault="00E628CC" w:rsidP="001C3F81">
      <w:pPr>
        <w:pStyle w:val="Heading4"/>
      </w:pPr>
      <w:r w:rsidRPr="00E628CC">
        <w:t xml:space="preserve">460 Spanish &amp; </w:t>
      </w:r>
      <w:proofErr w:type="spellStart"/>
      <w:r w:rsidRPr="00E628CC">
        <w:t>Portugese</w:t>
      </w:r>
      <w:proofErr w:type="spellEnd"/>
      <w:r w:rsidRPr="00E628CC">
        <w:t xml:space="preserve"> languages</w:t>
      </w:r>
    </w:p>
    <w:p w14:paraId="0F08FDA1" w14:textId="77777777" w:rsidR="00375372" w:rsidRDefault="00E628CC" w:rsidP="00E628CC">
      <w:r w:rsidRPr="00E628CC">
        <w:t>461 Spanish writing system &amp; phonology</w:t>
      </w:r>
    </w:p>
    <w:p w14:paraId="23F5734F" w14:textId="77777777" w:rsidR="00375372" w:rsidRDefault="00E628CC" w:rsidP="00E628CC">
      <w:r w:rsidRPr="00E628CC">
        <w:t>462 Spanish etymology</w:t>
      </w:r>
    </w:p>
    <w:p w14:paraId="57B30A86" w14:textId="77777777" w:rsidR="00375372" w:rsidRDefault="00E628CC" w:rsidP="00E628CC">
      <w:r w:rsidRPr="00E628CC">
        <w:t>463 Spanish dictionaries</w:t>
      </w:r>
    </w:p>
    <w:p w14:paraId="5CFAC679" w14:textId="77777777" w:rsidR="00375372" w:rsidRDefault="00E628CC" w:rsidP="00E628CC">
      <w:r w:rsidRPr="00E628CC">
        <w:t>464 Not assigned or no longer used</w:t>
      </w:r>
    </w:p>
    <w:p w14:paraId="70AA8748" w14:textId="77777777" w:rsidR="00375372" w:rsidRDefault="00E628CC" w:rsidP="00E628CC">
      <w:r w:rsidRPr="00E628CC">
        <w:t>465 Spanish grammar</w:t>
      </w:r>
    </w:p>
    <w:p w14:paraId="103E511B" w14:textId="77777777" w:rsidR="00375372" w:rsidRDefault="00E628CC" w:rsidP="00E628CC">
      <w:r w:rsidRPr="00E628CC">
        <w:t>466 Not assigned or no longer used</w:t>
      </w:r>
    </w:p>
    <w:p w14:paraId="1D6FE7A2" w14:textId="77777777" w:rsidR="00375372" w:rsidRDefault="00E628CC" w:rsidP="00E628CC">
      <w:r w:rsidRPr="00E628CC">
        <w:t>467 Spanish language variations</w:t>
      </w:r>
    </w:p>
    <w:p w14:paraId="0CD1423A" w14:textId="77777777" w:rsidR="00375372" w:rsidRDefault="00E628CC" w:rsidP="00E628CC">
      <w:r w:rsidRPr="00E628CC">
        <w:t>468 Standard Spanish usage</w:t>
      </w:r>
    </w:p>
    <w:p w14:paraId="6CB17C6A" w14:textId="77777777" w:rsidR="00375372" w:rsidRDefault="00E628CC" w:rsidP="00E628CC">
      <w:r w:rsidRPr="00E628CC">
        <w:t>469 Portuguese</w:t>
      </w:r>
    </w:p>
    <w:p w14:paraId="1FE80703" w14:textId="77777777" w:rsidR="00375372" w:rsidRDefault="00E628CC" w:rsidP="001C3F81">
      <w:pPr>
        <w:pStyle w:val="Heading4"/>
      </w:pPr>
      <w:r w:rsidRPr="00E628CC">
        <w:t>470 Italic Latin</w:t>
      </w:r>
    </w:p>
    <w:p w14:paraId="7589DD7C" w14:textId="77777777" w:rsidR="00375372" w:rsidRDefault="00E628CC" w:rsidP="00E628CC">
      <w:r w:rsidRPr="00E628CC">
        <w:t>471 Classical Latin writing &amp; phonology</w:t>
      </w:r>
    </w:p>
    <w:p w14:paraId="16C7F505" w14:textId="77777777" w:rsidR="00375372" w:rsidRDefault="00E628CC" w:rsidP="00E628CC">
      <w:r w:rsidRPr="00E628CC">
        <w:t>472 Classical Latin etymology &amp; phonology</w:t>
      </w:r>
    </w:p>
    <w:p w14:paraId="403FE121" w14:textId="77777777" w:rsidR="00375372" w:rsidRDefault="00E628CC" w:rsidP="00E628CC">
      <w:r w:rsidRPr="00E628CC">
        <w:t>473 Classical Latin dictionaries</w:t>
      </w:r>
    </w:p>
    <w:p w14:paraId="0CEAB722" w14:textId="77777777" w:rsidR="00375372" w:rsidRDefault="00E628CC" w:rsidP="00E628CC">
      <w:r w:rsidRPr="00E628CC">
        <w:t>474 Not assigned or no longer used</w:t>
      </w:r>
    </w:p>
    <w:p w14:paraId="0CD9314B" w14:textId="77777777" w:rsidR="00375372" w:rsidRDefault="00E628CC" w:rsidP="00E628CC">
      <w:r w:rsidRPr="00E628CC">
        <w:t>475 Classical Latin grammar</w:t>
      </w:r>
    </w:p>
    <w:p w14:paraId="7E773C27" w14:textId="77777777" w:rsidR="00375372" w:rsidRDefault="00E628CC" w:rsidP="00E628CC">
      <w:r w:rsidRPr="00E628CC">
        <w:t>476 Not assigned or no longer used</w:t>
      </w:r>
    </w:p>
    <w:p w14:paraId="5324823D" w14:textId="77777777" w:rsidR="00375372" w:rsidRDefault="00E628CC" w:rsidP="00E628CC">
      <w:r w:rsidRPr="00E628CC">
        <w:t>477 Old, Postclassical, Vulgar Latin</w:t>
      </w:r>
    </w:p>
    <w:p w14:paraId="70F1B7B1" w14:textId="77777777" w:rsidR="00375372" w:rsidRDefault="00E628CC" w:rsidP="00E628CC">
      <w:r w:rsidRPr="00E628CC">
        <w:t>478 Classical Latin usage</w:t>
      </w:r>
    </w:p>
    <w:p w14:paraId="0196DFCA" w14:textId="77777777" w:rsidR="00375372" w:rsidRDefault="00E628CC" w:rsidP="00E628CC">
      <w:r w:rsidRPr="00E628CC">
        <w:t>479 Other Italic languages</w:t>
      </w:r>
    </w:p>
    <w:p w14:paraId="5CF72100" w14:textId="77777777" w:rsidR="00375372" w:rsidRDefault="00E628CC" w:rsidP="001C3F81">
      <w:pPr>
        <w:pStyle w:val="Heading4"/>
      </w:pPr>
      <w:r w:rsidRPr="00E628CC">
        <w:t>480 Hellenic languages Classical Greek</w:t>
      </w:r>
    </w:p>
    <w:p w14:paraId="6901E5D3" w14:textId="77777777" w:rsidR="00375372" w:rsidRDefault="00E628CC" w:rsidP="00E628CC">
      <w:r w:rsidRPr="00E628CC">
        <w:t>481 Classical Greek writing &amp; phonology</w:t>
      </w:r>
    </w:p>
    <w:p w14:paraId="4D8194F0" w14:textId="77777777" w:rsidR="00375372" w:rsidRDefault="00E628CC" w:rsidP="00E628CC">
      <w:r w:rsidRPr="00E628CC">
        <w:t>482 Classical Greek etymology</w:t>
      </w:r>
    </w:p>
    <w:p w14:paraId="2B5284E8" w14:textId="77777777" w:rsidR="00375372" w:rsidRDefault="00E628CC" w:rsidP="00E628CC">
      <w:r w:rsidRPr="00E628CC">
        <w:t>483 Classical Greek dictionaries</w:t>
      </w:r>
    </w:p>
    <w:p w14:paraId="7671938E" w14:textId="77777777" w:rsidR="00375372" w:rsidRDefault="00E628CC" w:rsidP="00E628CC">
      <w:r w:rsidRPr="00E628CC">
        <w:t>484 Not assigned or no longer used</w:t>
      </w:r>
    </w:p>
    <w:p w14:paraId="0FBD3116" w14:textId="77777777" w:rsidR="00375372" w:rsidRDefault="00E628CC" w:rsidP="00E628CC">
      <w:r w:rsidRPr="00E628CC">
        <w:t>485 Classical Greek grammar</w:t>
      </w:r>
    </w:p>
    <w:p w14:paraId="67B4A6F0" w14:textId="77777777" w:rsidR="00375372" w:rsidRDefault="00E628CC" w:rsidP="00E628CC">
      <w:r w:rsidRPr="00E628CC">
        <w:t>486 Not assigned or no longer used</w:t>
      </w:r>
    </w:p>
    <w:p w14:paraId="60849D98" w14:textId="77777777" w:rsidR="00375372" w:rsidRDefault="00E628CC" w:rsidP="00E628CC">
      <w:r w:rsidRPr="00E628CC">
        <w:t>487 Preclassical &amp; postclassical Greek</w:t>
      </w:r>
    </w:p>
    <w:p w14:paraId="13D2146B" w14:textId="77777777" w:rsidR="00375372" w:rsidRDefault="00E628CC" w:rsidP="00E628CC">
      <w:r w:rsidRPr="00E628CC">
        <w:t>488 Classical Greek usage</w:t>
      </w:r>
    </w:p>
    <w:p w14:paraId="4D8423DD" w14:textId="77777777" w:rsidR="00375372" w:rsidRDefault="00E628CC" w:rsidP="00E628CC">
      <w:r w:rsidRPr="00E628CC">
        <w:t>489 Other Hellenic languages</w:t>
      </w:r>
    </w:p>
    <w:p w14:paraId="585B8B91" w14:textId="77777777" w:rsidR="00375372" w:rsidRDefault="00E628CC" w:rsidP="001C3F81">
      <w:pPr>
        <w:pStyle w:val="Heading4"/>
      </w:pPr>
      <w:r w:rsidRPr="00E628CC">
        <w:t>490 Other languages</w:t>
      </w:r>
    </w:p>
    <w:p w14:paraId="45EAA0D0" w14:textId="77777777" w:rsidR="00375372" w:rsidRDefault="00E628CC" w:rsidP="00E628CC">
      <w:r w:rsidRPr="00E628CC">
        <w:t>491 East Indo-European &amp; Celtic languages</w:t>
      </w:r>
    </w:p>
    <w:p w14:paraId="7DABCF0E" w14:textId="77777777" w:rsidR="00375372" w:rsidRDefault="00E628CC" w:rsidP="00E628CC">
      <w:r w:rsidRPr="00E628CC">
        <w:t>492 Afro-Asiatic languages Semitic</w:t>
      </w:r>
    </w:p>
    <w:p w14:paraId="224D4145" w14:textId="77777777" w:rsidR="00375372" w:rsidRDefault="00E628CC" w:rsidP="00E628CC">
      <w:r w:rsidRPr="00E628CC">
        <w:t>493 Non-Semitic Afro-Asiatic languages</w:t>
      </w:r>
    </w:p>
    <w:p w14:paraId="56CC1835" w14:textId="77777777" w:rsidR="00375372" w:rsidRDefault="00E628CC" w:rsidP="00E628CC">
      <w:r w:rsidRPr="00E628CC">
        <w:t xml:space="preserve">494 Ural-Altaic, </w:t>
      </w:r>
      <w:proofErr w:type="spellStart"/>
      <w:r w:rsidRPr="00E628CC">
        <w:t>Paleosiberian</w:t>
      </w:r>
      <w:proofErr w:type="spellEnd"/>
      <w:r w:rsidRPr="00E628CC">
        <w:t>, Dravidian</w:t>
      </w:r>
    </w:p>
    <w:p w14:paraId="452F9073" w14:textId="77777777" w:rsidR="00375372" w:rsidRDefault="00E628CC" w:rsidP="00E628CC">
      <w:r w:rsidRPr="00E628CC">
        <w:t>495 Languages of East &amp; Southeast Asia</w:t>
      </w:r>
    </w:p>
    <w:p w14:paraId="4B5F7580" w14:textId="77777777" w:rsidR="00375372" w:rsidRDefault="00E628CC" w:rsidP="00E628CC">
      <w:r w:rsidRPr="00E628CC">
        <w:t>496 African languages</w:t>
      </w:r>
    </w:p>
    <w:p w14:paraId="2C207F2C" w14:textId="77777777" w:rsidR="00375372" w:rsidRDefault="00E628CC" w:rsidP="00E628CC">
      <w:r w:rsidRPr="00E628CC">
        <w:t>497 North American native languages</w:t>
      </w:r>
    </w:p>
    <w:p w14:paraId="35581635" w14:textId="77777777" w:rsidR="00375372" w:rsidRDefault="00E628CC" w:rsidP="00E628CC">
      <w:r w:rsidRPr="00E628CC">
        <w:t>498 South American native languages</w:t>
      </w:r>
    </w:p>
    <w:p w14:paraId="34685F8F" w14:textId="75BB8130" w:rsidR="00375372" w:rsidRDefault="00E628CC" w:rsidP="00E628CC">
      <w:r w:rsidRPr="00E628CC">
        <w:t>499 Miscellaneous languages</w:t>
      </w:r>
    </w:p>
    <w:p w14:paraId="2277F678" w14:textId="77777777" w:rsidR="00375372" w:rsidRDefault="00E628CC" w:rsidP="00E628CC">
      <w:pPr>
        <w:pStyle w:val="Heading3"/>
      </w:pPr>
      <w:r>
        <w:t>500 Natural sciences &amp; mathematics</w:t>
      </w:r>
    </w:p>
    <w:p w14:paraId="3F1136DB" w14:textId="77777777" w:rsidR="00375372" w:rsidRDefault="00E628CC" w:rsidP="00E628CC">
      <w:r w:rsidRPr="00E628CC">
        <w:t>501 Philosophy &amp; theory</w:t>
      </w:r>
    </w:p>
    <w:p w14:paraId="47B585DC" w14:textId="77777777" w:rsidR="00375372" w:rsidRDefault="00E628CC" w:rsidP="00E628CC">
      <w:r w:rsidRPr="00E628CC">
        <w:lastRenderedPageBreak/>
        <w:t>502 Miscellany</w:t>
      </w:r>
    </w:p>
    <w:p w14:paraId="56710325" w14:textId="77777777" w:rsidR="00375372" w:rsidRDefault="00E628CC" w:rsidP="00E628CC">
      <w:r w:rsidRPr="00E628CC">
        <w:t>503 Dictionaries &amp; encyclopedias</w:t>
      </w:r>
    </w:p>
    <w:p w14:paraId="384915B9" w14:textId="77777777" w:rsidR="00375372" w:rsidRDefault="00E628CC" w:rsidP="00E628CC">
      <w:r w:rsidRPr="00E628CC">
        <w:t>504 Not assigned or no longer used</w:t>
      </w:r>
    </w:p>
    <w:p w14:paraId="4F35C565" w14:textId="77777777" w:rsidR="00375372" w:rsidRDefault="00E628CC" w:rsidP="00E628CC">
      <w:r w:rsidRPr="00E628CC">
        <w:t>505 Serial publications</w:t>
      </w:r>
    </w:p>
    <w:p w14:paraId="791A7A8F" w14:textId="77777777" w:rsidR="00375372" w:rsidRDefault="00E628CC" w:rsidP="00E628CC">
      <w:r w:rsidRPr="00E628CC">
        <w:t>506 Organizations &amp; management</w:t>
      </w:r>
    </w:p>
    <w:p w14:paraId="3AE1289F" w14:textId="77777777" w:rsidR="00375372" w:rsidRDefault="00E628CC" w:rsidP="00E628CC">
      <w:r w:rsidRPr="00E628CC">
        <w:t>507 Education, research, related topics</w:t>
      </w:r>
    </w:p>
    <w:p w14:paraId="37020048" w14:textId="77777777" w:rsidR="00375372" w:rsidRDefault="00E628CC" w:rsidP="00E628CC">
      <w:r w:rsidRPr="00E628CC">
        <w:t>508 Natural history</w:t>
      </w:r>
    </w:p>
    <w:p w14:paraId="1DFAD16B" w14:textId="77777777" w:rsidR="00375372" w:rsidRDefault="00E628CC" w:rsidP="00E628CC">
      <w:r w:rsidRPr="00E628CC">
        <w:t>509 Historical, areas, persons treatment</w:t>
      </w:r>
    </w:p>
    <w:p w14:paraId="5DD5CB31" w14:textId="77777777" w:rsidR="00375372" w:rsidRDefault="00E628CC" w:rsidP="001C3F81">
      <w:pPr>
        <w:pStyle w:val="Heading4"/>
      </w:pPr>
      <w:r w:rsidRPr="00E628CC">
        <w:t>510 Mathematics</w:t>
      </w:r>
    </w:p>
    <w:p w14:paraId="6C45752D" w14:textId="77777777" w:rsidR="00375372" w:rsidRDefault="00E628CC" w:rsidP="00E628CC">
      <w:r w:rsidRPr="00E628CC">
        <w:t>511 General principles</w:t>
      </w:r>
    </w:p>
    <w:p w14:paraId="70B180E7" w14:textId="77777777" w:rsidR="00375372" w:rsidRDefault="00E628CC" w:rsidP="00E628CC">
      <w:r w:rsidRPr="00E628CC">
        <w:t xml:space="preserve">512 Algebra &amp; number </w:t>
      </w:r>
      <w:proofErr w:type="gramStart"/>
      <w:r w:rsidRPr="00E628CC">
        <w:t>theory</w:t>
      </w:r>
      <w:proofErr w:type="gramEnd"/>
    </w:p>
    <w:p w14:paraId="12BB0814" w14:textId="77777777" w:rsidR="00375372" w:rsidRDefault="00E628CC" w:rsidP="00E628CC">
      <w:r w:rsidRPr="00E628CC">
        <w:t>513 Arithmetic</w:t>
      </w:r>
    </w:p>
    <w:p w14:paraId="08D03CC1" w14:textId="77777777" w:rsidR="00375372" w:rsidRDefault="00E628CC" w:rsidP="00E628CC">
      <w:r w:rsidRPr="00E628CC">
        <w:t>514 Topology</w:t>
      </w:r>
    </w:p>
    <w:p w14:paraId="15451366" w14:textId="77777777" w:rsidR="00375372" w:rsidRDefault="00E628CC" w:rsidP="00E628CC">
      <w:r w:rsidRPr="00E628CC">
        <w:t>515 Analysis</w:t>
      </w:r>
    </w:p>
    <w:p w14:paraId="7ABA4CCA" w14:textId="77777777" w:rsidR="00375372" w:rsidRDefault="00E628CC" w:rsidP="00E628CC">
      <w:r w:rsidRPr="00E628CC">
        <w:t>516 Geometry</w:t>
      </w:r>
    </w:p>
    <w:p w14:paraId="01E25901" w14:textId="77777777" w:rsidR="00375372" w:rsidRDefault="00E628CC" w:rsidP="00E628CC">
      <w:r w:rsidRPr="00E628CC">
        <w:t>517 Not assigned or no longer used</w:t>
      </w:r>
    </w:p>
    <w:p w14:paraId="51F3FCE1" w14:textId="77777777" w:rsidR="00375372" w:rsidRDefault="00E628CC" w:rsidP="00E628CC">
      <w:r w:rsidRPr="00E628CC">
        <w:t>518 Not assigned or no longer used</w:t>
      </w:r>
    </w:p>
    <w:p w14:paraId="60CC1879" w14:textId="77777777" w:rsidR="00375372" w:rsidRDefault="00E628CC" w:rsidP="00E628CC">
      <w:r w:rsidRPr="00E628CC">
        <w:t>519 Probabilities &amp; applied mathematics</w:t>
      </w:r>
    </w:p>
    <w:p w14:paraId="266B965A" w14:textId="77777777" w:rsidR="00375372" w:rsidRDefault="00E628CC" w:rsidP="001C3F81">
      <w:pPr>
        <w:pStyle w:val="Heading4"/>
      </w:pPr>
      <w:r w:rsidRPr="00E628CC">
        <w:t>520 Astronomy &amp; allied sciences</w:t>
      </w:r>
    </w:p>
    <w:p w14:paraId="59049E9F" w14:textId="77777777" w:rsidR="00375372" w:rsidRDefault="00E628CC" w:rsidP="00E628CC">
      <w:r w:rsidRPr="00E628CC">
        <w:t>521 Celestial mechanics</w:t>
      </w:r>
    </w:p>
    <w:p w14:paraId="19288416" w14:textId="77777777" w:rsidR="00375372" w:rsidRDefault="00E628CC" w:rsidP="00E628CC">
      <w:r w:rsidRPr="00E628CC">
        <w:t>522 Techniques, equipment, materials</w:t>
      </w:r>
    </w:p>
    <w:p w14:paraId="75769AFD" w14:textId="77777777" w:rsidR="00375372" w:rsidRDefault="00E628CC" w:rsidP="00E628CC">
      <w:r w:rsidRPr="00E628CC">
        <w:t>523 Specific celestial bodies &amp; phenomena</w:t>
      </w:r>
    </w:p>
    <w:p w14:paraId="38AA727A" w14:textId="77777777" w:rsidR="00375372" w:rsidRDefault="00E628CC" w:rsidP="00E628CC">
      <w:r w:rsidRPr="00E628CC">
        <w:t>524 Not assigned or no longer used</w:t>
      </w:r>
    </w:p>
    <w:p w14:paraId="740D4DDA" w14:textId="77777777" w:rsidR="00375372" w:rsidRDefault="00E628CC" w:rsidP="00E628CC">
      <w:r w:rsidRPr="00E628CC">
        <w:t>525 Earth (Astronomical geography)</w:t>
      </w:r>
    </w:p>
    <w:p w14:paraId="2365C591" w14:textId="77777777" w:rsidR="00375372" w:rsidRDefault="00E628CC" w:rsidP="00E628CC">
      <w:r w:rsidRPr="00E628CC">
        <w:t xml:space="preserve">526 Mathematical </w:t>
      </w:r>
      <w:proofErr w:type="gramStart"/>
      <w:r w:rsidRPr="00E628CC">
        <w:t>geography</w:t>
      </w:r>
      <w:proofErr w:type="gramEnd"/>
    </w:p>
    <w:p w14:paraId="7BB167CB" w14:textId="77777777" w:rsidR="00375372" w:rsidRDefault="00E628CC" w:rsidP="00E628CC">
      <w:r w:rsidRPr="00E628CC">
        <w:t>527 Celestial navigation</w:t>
      </w:r>
    </w:p>
    <w:p w14:paraId="5B05E745" w14:textId="77777777" w:rsidR="00375372" w:rsidRDefault="00E628CC" w:rsidP="00E628CC">
      <w:r w:rsidRPr="00E628CC">
        <w:t>528 Ephemerides</w:t>
      </w:r>
    </w:p>
    <w:p w14:paraId="10370177" w14:textId="77777777" w:rsidR="00375372" w:rsidRDefault="00E628CC" w:rsidP="00E628CC">
      <w:r w:rsidRPr="00E628CC">
        <w:t>529 Chronology</w:t>
      </w:r>
    </w:p>
    <w:p w14:paraId="13DD7C9C" w14:textId="77777777" w:rsidR="00375372" w:rsidRDefault="00E628CC" w:rsidP="009B741C">
      <w:pPr>
        <w:pStyle w:val="Heading4"/>
      </w:pPr>
      <w:r w:rsidRPr="00E628CC">
        <w:t>530 Physics</w:t>
      </w:r>
    </w:p>
    <w:p w14:paraId="747B3942" w14:textId="77777777" w:rsidR="00375372" w:rsidRDefault="00E628CC" w:rsidP="00E628CC">
      <w:r w:rsidRPr="00E628CC">
        <w:t>531 Classical mechanics Solid mechanics</w:t>
      </w:r>
    </w:p>
    <w:p w14:paraId="4A344C5C" w14:textId="77777777" w:rsidR="00375372" w:rsidRDefault="00E628CC" w:rsidP="00E628CC">
      <w:r w:rsidRPr="00E628CC">
        <w:t>532 Fluid mechanics Liquid mechanics</w:t>
      </w:r>
    </w:p>
    <w:p w14:paraId="7D5245CA" w14:textId="77777777" w:rsidR="00375372" w:rsidRDefault="00E628CC" w:rsidP="00E628CC">
      <w:r w:rsidRPr="00E628CC">
        <w:t>533 Gas mechanics</w:t>
      </w:r>
    </w:p>
    <w:p w14:paraId="03DEE774" w14:textId="77777777" w:rsidR="00375372" w:rsidRDefault="00E628CC" w:rsidP="00E628CC">
      <w:r w:rsidRPr="00E628CC">
        <w:t>534 Sound &amp; related vibrations</w:t>
      </w:r>
    </w:p>
    <w:p w14:paraId="5E34B0C9" w14:textId="77777777" w:rsidR="00375372" w:rsidRDefault="00E628CC" w:rsidP="00E628CC">
      <w:r w:rsidRPr="00E628CC">
        <w:t xml:space="preserve">535 Light &amp; </w:t>
      </w:r>
      <w:proofErr w:type="spellStart"/>
      <w:r w:rsidRPr="00E628CC">
        <w:t>paraphotic</w:t>
      </w:r>
      <w:proofErr w:type="spellEnd"/>
      <w:r w:rsidRPr="00E628CC">
        <w:t xml:space="preserve"> phenomena</w:t>
      </w:r>
    </w:p>
    <w:p w14:paraId="0BF5C2E9" w14:textId="77777777" w:rsidR="00375372" w:rsidRDefault="00E628CC" w:rsidP="00E628CC">
      <w:r w:rsidRPr="00E628CC">
        <w:t>536 Heat</w:t>
      </w:r>
    </w:p>
    <w:p w14:paraId="2034C119" w14:textId="77777777" w:rsidR="00375372" w:rsidRDefault="00E628CC" w:rsidP="00E628CC">
      <w:r w:rsidRPr="00E628CC">
        <w:t>537 Electricity &amp; electronics</w:t>
      </w:r>
    </w:p>
    <w:p w14:paraId="1ECA51C6" w14:textId="77777777" w:rsidR="00375372" w:rsidRDefault="00E628CC" w:rsidP="00E628CC">
      <w:r w:rsidRPr="00E628CC">
        <w:t>538 Magnetism</w:t>
      </w:r>
    </w:p>
    <w:p w14:paraId="414C54E5" w14:textId="77777777" w:rsidR="00375372" w:rsidRDefault="00E628CC" w:rsidP="00E628CC">
      <w:r w:rsidRPr="00E628CC">
        <w:t>539 Modern physics</w:t>
      </w:r>
    </w:p>
    <w:p w14:paraId="485642A1" w14:textId="77777777" w:rsidR="00375372" w:rsidRDefault="00E628CC" w:rsidP="009B741C">
      <w:pPr>
        <w:pStyle w:val="Heading4"/>
      </w:pPr>
      <w:r w:rsidRPr="00E628CC">
        <w:t>540 Chemistry &amp; allied sciences</w:t>
      </w:r>
    </w:p>
    <w:p w14:paraId="2AB6A79B" w14:textId="77777777" w:rsidR="00375372" w:rsidRDefault="00E628CC" w:rsidP="00E628CC">
      <w:r w:rsidRPr="00E628CC">
        <w:t>541 Physical &amp; theoretical chemistry</w:t>
      </w:r>
    </w:p>
    <w:p w14:paraId="4C7B3641" w14:textId="77777777" w:rsidR="00375372" w:rsidRDefault="00E628CC" w:rsidP="00E628CC">
      <w:r w:rsidRPr="00E628CC">
        <w:t>542 Techniques, equipment, materials</w:t>
      </w:r>
    </w:p>
    <w:p w14:paraId="1AE26E9B" w14:textId="77777777" w:rsidR="00375372" w:rsidRDefault="00E628CC" w:rsidP="00E628CC">
      <w:r w:rsidRPr="00E628CC">
        <w:t xml:space="preserve">543 Analytical </w:t>
      </w:r>
      <w:proofErr w:type="gramStart"/>
      <w:r w:rsidRPr="00E628CC">
        <w:t>chemistry</w:t>
      </w:r>
      <w:proofErr w:type="gramEnd"/>
    </w:p>
    <w:p w14:paraId="2A2CF09A" w14:textId="77777777" w:rsidR="00375372" w:rsidRDefault="00E628CC" w:rsidP="00E628CC">
      <w:r w:rsidRPr="00E628CC">
        <w:t xml:space="preserve">544 Qualitative </w:t>
      </w:r>
      <w:proofErr w:type="gramStart"/>
      <w:r w:rsidRPr="00E628CC">
        <w:t>analysis</w:t>
      </w:r>
      <w:proofErr w:type="gramEnd"/>
    </w:p>
    <w:p w14:paraId="226C2CE8" w14:textId="77777777" w:rsidR="00375372" w:rsidRDefault="00E628CC" w:rsidP="00E628CC">
      <w:r w:rsidRPr="00E628CC">
        <w:t xml:space="preserve">545 Quantitative </w:t>
      </w:r>
      <w:proofErr w:type="gramStart"/>
      <w:r w:rsidRPr="00E628CC">
        <w:t>analysis</w:t>
      </w:r>
      <w:proofErr w:type="gramEnd"/>
    </w:p>
    <w:p w14:paraId="4184C83B" w14:textId="77777777" w:rsidR="00375372" w:rsidRDefault="00E628CC" w:rsidP="00E628CC">
      <w:r w:rsidRPr="00E628CC">
        <w:t>546 Inorganic chemistry</w:t>
      </w:r>
    </w:p>
    <w:p w14:paraId="5B10A523" w14:textId="77777777" w:rsidR="00375372" w:rsidRDefault="00E628CC" w:rsidP="00E628CC">
      <w:r w:rsidRPr="00E628CC">
        <w:t>547 Organic chemistry</w:t>
      </w:r>
    </w:p>
    <w:p w14:paraId="04472859" w14:textId="77777777" w:rsidR="00375372" w:rsidRDefault="00E628CC" w:rsidP="00E628CC">
      <w:r w:rsidRPr="00E628CC">
        <w:lastRenderedPageBreak/>
        <w:t>548 Crystallography</w:t>
      </w:r>
    </w:p>
    <w:p w14:paraId="0F79EB90" w14:textId="77777777" w:rsidR="00375372" w:rsidRDefault="00E628CC" w:rsidP="00E628CC">
      <w:r w:rsidRPr="00E628CC">
        <w:t>549 Mineralogy</w:t>
      </w:r>
    </w:p>
    <w:p w14:paraId="0A30B2C4" w14:textId="77777777" w:rsidR="00375372" w:rsidRDefault="00E628CC" w:rsidP="009B741C">
      <w:pPr>
        <w:pStyle w:val="Heading4"/>
      </w:pPr>
      <w:r w:rsidRPr="00E628CC">
        <w:t>550 Earth sciences</w:t>
      </w:r>
    </w:p>
    <w:p w14:paraId="7BE9180D" w14:textId="77777777" w:rsidR="00375372" w:rsidRDefault="00E628CC" w:rsidP="00E628CC">
      <w:r w:rsidRPr="00E628CC">
        <w:t>551 Geology, hydrology, meteorology</w:t>
      </w:r>
    </w:p>
    <w:p w14:paraId="6C9D0201" w14:textId="77777777" w:rsidR="00375372" w:rsidRDefault="00E628CC" w:rsidP="00E628CC">
      <w:r w:rsidRPr="00E628CC">
        <w:t>552 Petrology</w:t>
      </w:r>
    </w:p>
    <w:p w14:paraId="0DA50205" w14:textId="77777777" w:rsidR="00375372" w:rsidRDefault="00E628CC" w:rsidP="00E628CC">
      <w:r w:rsidRPr="00E628CC">
        <w:t xml:space="preserve">553 Economic </w:t>
      </w:r>
      <w:proofErr w:type="gramStart"/>
      <w:r w:rsidRPr="00E628CC">
        <w:t>geology</w:t>
      </w:r>
      <w:proofErr w:type="gramEnd"/>
    </w:p>
    <w:p w14:paraId="7859E248" w14:textId="77777777" w:rsidR="00375372" w:rsidRDefault="00E628CC" w:rsidP="00E628CC">
      <w:r w:rsidRPr="00E628CC">
        <w:t>554 Earth sciences of Europe</w:t>
      </w:r>
    </w:p>
    <w:p w14:paraId="7197E111" w14:textId="77777777" w:rsidR="00375372" w:rsidRDefault="00E628CC" w:rsidP="00E628CC">
      <w:r w:rsidRPr="00E628CC">
        <w:t>555 Earth sciences of Asia</w:t>
      </w:r>
    </w:p>
    <w:p w14:paraId="6E70055C" w14:textId="77777777" w:rsidR="00375372" w:rsidRDefault="00E628CC" w:rsidP="00E628CC">
      <w:r w:rsidRPr="00E628CC">
        <w:t>556 Earth sciences of Africa</w:t>
      </w:r>
    </w:p>
    <w:p w14:paraId="10F36E1E" w14:textId="77777777" w:rsidR="00375372" w:rsidRDefault="00E628CC" w:rsidP="00E628CC">
      <w:r w:rsidRPr="00E628CC">
        <w:t>557 Earth sciences of North America</w:t>
      </w:r>
    </w:p>
    <w:p w14:paraId="15D8EB2A" w14:textId="77777777" w:rsidR="00375372" w:rsidRDefault="00E628CC" w:rsidP="00E628CC">
      <w:r w:rsidRPr="00E628CC">
        <w:t>558 Earth sciences of South America</w:t>
      </w:r>
    </w:p>
    <w:p w14:paraId="654D9E90" w14:textId="77777777" w:rsidR="00375372" w:rsidRDefault="00E628CC" w:rsidP="00E628CC">
      <w:r w:rsidRPr="00E628CC">
        <w:t>559 Earth sciences of other areas</w:t>
      </w:r>
    </w:p>
    <w:p w14:paraId="4C884D74" w14:textId="77777777" w:rsidR="00375372" w:rsidRDefault="00E628CC" w:rsidP="009B741C">
      <w:pPr>
        <w:pStyle w:val="Heading4"/>
      </w:pPr>
      <w:r w:rsidRPr="00E628CC">
        <w:t>560 Paleontology Paleozoology</w:t>
      </w:r>
    </w:p>
    <w:p w14:paraId="1AE4A8D8" w14:textId="77777777" w:rsidR="00375372" w:rsidRPr="00375372" w:rsidRDefault="00E628CC" w:rsidP="00E628CC">
      <w:pPr>
        <w:rPr>
          <w:lang w:val="pt-BR"/>
        </w:rPr>
      </w:pPr>
      <w:r w:rsidRPr="00375372">
        <w:rPr>
          <w:lang w:val="pt-BR"/>
        </w:rPr>
        <w:t>561 Paleobotany</w:t>
      </w:r>
    </w:p>
    <w:p w14:paraId="72161A08" w14:textId="77777777" w:rsidR="00375372" w:rsidRPr="00375372" w:rsidRDefault="00E628CC" w:rsidP="00E628CC">
      <w:pPr>
        <w:rPr>
          <w:lang w:val="pt-BR"/>
        </w:rPr>
      </w:pPr>
      <w:r w:rsidRPr="00375372">
        <w:rPr>
          <w:lang w:val="pt-BR"/>
        </w:rPr>
        <w:t>562 Fossil invertebrates</w:t>
      </w:r>
    </w:p>
    <w:p w14:paraId="50F6E75B" w14:textId="77777777" w:rsidR="00375372" w:rsidRPr="00375372" w:rsidRDefault="00E628CC" w:rsidP="00E628CC">
      <w:pPr>
        <w:rPr>
          <w:lang w:val="pt-BR"/>
        </w:rPr>
      </w:pPr>
      <w:r w:rsidRPr="00375372">
        <w:rPr>
          <w:lang w:val="pt-BR"/>
        </w:rPr>
        <w:t>563 Fossil primitive phyla</w:t>
      </w:r>
    </w:p>
    <w:p w14:paraId="15FB8FF6" w14:textId="77777777" w:rsidR="00375372" w:rsidRPr="00375372" w:rsidRDefault="00E628CC" w:rsidP="00E628CC">
      <w:pPr>
        <w:rPr>
          <w:lang w:val="pt-BR"/>
        </w:rPr>
      </w:pPr>
      <w:r w:rsidRPr="00375372">
        <w:rPr>
          <w:lang w:val="pt-BR"/>
        </w:rPr>
        <w:t>564 Fossil Mollusca &amp; Molluscoidea</w:t>
      </w:r>
    </w:p>
    <w:p w14:paraId="063149CA" w14:textId="77777777" w:rsidR="00375372" w:rsidRPr="00375372" w:rsidRDefault="00E628CC" w:rsidP="00E628CC">
      <w:pPr>
        <w:rPr>
          <w:lang w:val="pt-BR"/>
        </w:rPr>
      </w:pPr>
      <w:r w:rsidRPr="00375372">
        <w:rPr>
          <w:lang w:val="pt-BR"/>
        </w:rPr>
        <w:t>565 Other fossil invertebrates</w:t>
      </w:r>
    </w:p>
    <w:p w14:paraId="0EEC8CB9" w14:textId="77777777" w:rsidR="00375372" w:rsidRPr="00375372" w:rsidRDefault="00E628CC" w:rsidP="00E628CC">
      <w:pPr>
        <w:rPr>
          <w:lang w:val="pt-BR"/>
        </w:rPr>
      </w:pPr>
      <w:r w:rsidRPr="00375372">
        <w:rPr>
          <w:lang w:val="pt-BR"/>
        </w:rPr>
        <w:t>566 Fossil Vertebrata (Fossil Craniata)</w:t>
      </w:r>
    </w:p>
    <w:p w14:paraId="462847F0" w14:textId="77777777" w:rsidR="00375372" w:rsidRDefault="00E628CC" w:rsidP="00E628CC">
      <w:r w:rsidRPr="00E628CC">
        <w:t>567 Fossil cold-blooded vertebrates</w:t>
      </w:r>
    </w:p>
    <w:p w14:paraId="06DD3E94" w14:textId="77777777" w:rsidR="00375372" w:rsidRDefault="00E628CC" w:rsidP="00E628CC">
      <w:r w:rsidRPr="00E628CC">
        <w:t>568 Fossil Aves (Fossil birds)</w:t>
      </w:r>
    </w:p>
    <w:p w14:paraId="227AF1FD" w14:textId="77777777" w:rsidR="00375372" w:rsidRDefault="00E628CC" w:rsidP="00E628CC">
      <w:r w:rsidRPr="00E628CC">
        <w:t>569 Fossil Mammalia</w:t>
      </w:r>
    </w:p>
    <w:p w14:paraId="2768D0CF" w14:textId="77777777" w:rsidR="00375372" w:rsidRDefault="00E628CC" w:rsidP="009B741C">
      <w:pPr>
        <w:pStyle w:val="Heading4"/>
      </w:pPr>
      <w:r w:rsidRPr="00E628CC">
        <w:t>570 Life sciences</w:t>
      </w:r>
    </w:p>
    <w:p w14:paraId="7C4A8E76" w14:textId="77777777" w:rsidR="00375372" w:rsidRDefault="00E628CC" w:rsidP="00E628CC">
      <w:r w:rsidRPr="00E628CC">
        <w:t>571 Not assigned or no longer used</w:t>
      </w:r>
    </w:p>
    <w:p w14:paraId="169A14C5" w14:textId="77777777" w:rsidR="00375372" w:rsidRDefault="00E628CC" w:rsidP="00E628CC">
      <w:r w:rsidRPr="00E628CC">
        <w:t>572 Biochemistry</w:t>
      </w:r>
    </w:p>
    <w:p w14:paraId="2DDA4FA8" w14:textId="77777777" w:rsidR="00375372" w:rsidRDefault="00E628CC" w:rsidP="00E628CC">
      <w:r w:rsidRPr="00E628CC">
        <w:t>573 Physical anthropology</w:t>
      </w:r>
    </w:p>
    <w:p w14:paraId="367301AA" w14:textId="77777777" w:rsidR="00375372" w:rsidRDefault="00E628CC" w:rsidP="00E628CC">
      <w:r w:rsidRPr="00E628CC">
        <w:t>574 Biology</w:t>
      </w:r>
    </w:p>
    <w:p w14:paraId="0E81D9BC" w14:textId="77777777" w:rsidR="00375372" w:rsidRDefault="00E628CC" w:rsidP="00E628CC">
      <w:r w:rsidRPr="00E628CC">
        <w:t>575 Evolution &amp; genetics</w:t>
      </w:r>
    </w:p>
    <w:p w14:paraId="307FB609" w14:textId="77777777" w:rsidR="00375372" w:rsidRDefault="00E628CC" w:rsidP="00E628CC">
      <w:r w:rsidRPr="00E628CC">
        <w:t>576 Microbiology</w:t>
      </w:r>
    </w:p>
    <w:p w14:paraId="3235F36E" w14:textId="77777777" w:rsidR="00375372" w:rsidRDefault="00E628CC" w:rsidP="00E628CC">
      <w:r w:rsidRPr="00E628CC">
        <w:t>577 General nature of life</w:t>
      </w:r>
    </w:p>
    <w:p w14:paraId="5DFD6D17" w14:textId="77777777" w:rsidR="00375372" w:rsidRDefault="00E628CC" w:rsidP="00E628CC">
      <w:r w:rsidRPr="00E628CC">
        <w:t>578 Microscopy in biology</w:t>
      </w:r>
    </w:p>
    <w:p w14:paraId="166D61CD" w14:textId="77777777" w:rsidR="00375372" w:rsidRDefault="00E628CC" w:rsidP="00E628CC">
      <w:r w:rsidRPr="00E628CC">
        <w:t>579 Collection and preservation</w:t>
      </w:r>
    </w:p>
    <w:p w14:paraId="2887F63E" w14:textId="77777777" w:rsidR="00375372" w:rsidRDefault="00E628CC" w:rsidP="009B741C">
      <w:pPr>
        <w:pStyle w:val="Heading4"/>
      </w:pPr>
      <w:r w:rsidRPr="00E628CC">
        <w:t>580 Botanical sciences</w:t>
      </w:r>
    </w:p>
    <w:p w14:paraId="769195D6" w14:textId="77777777" w:rsidR="00375372" w:rsidRDefault="00E628CC" w:rsidP="00E628CC">
      <w:r w:rsidRPr="00E628CC">
        <w:t>581 Botany</w:t>
      </w:r>
    </w:p>
    <w:p w14:paraId="68D59D0E" w14:textId="77777777" w:rsidR="00375372" w:rsidRDefault="00E628CC" w:rsidP="00E628CC">
      <w:r w:rsidRPr="00E628CC">
        <w:t>582 Spermatophyta (Seed-bearing plants)</w:t>
      </w:r>
    </w:p>
    <w:p w14:paraId="4FE09C9F" w14:textId="77777777" w:rsidR="00375372" w:rsidRDefault="00E628CC" w:rsidP="00E628CC">
      <w:r w:rsidRPr="00E628CC">
        <w:t xml:space="preserve">583 </w:t>
      </w:r>
      <w:proofErr w:type="spellStart"/>
      <w:r w:rsidRPr="00E628CC">
        <w:t>Dicotyledones</w:t>
      </w:r>
      <w:proofErr w:type="spellEnd"/>
    </w:p>
    <w:p w14:paraId="58F00C01" w14:textId="77777777" w:rsidR="00375372" w:rsidRDefault="00E628CC" w:rsidP="00E628CC">
      <w:r w:rsidRPr="00E628CC">
        <w:t xml:space="preserve">584 </w:t>
      </w:r>
      <w:proofErr w:type="spellStart"/>
      <w:r w:rsidRPr="00E628CC">
        <w:t>Monocotyledones</w:t>
      </w:r>
      <w:proofErr w:type="spellEnd"/>
    </w:p>
    <w:p w14:paraId="5D489264" w14:textId="77777777" w:rsidR="00375372" w:rsidRDefault="00E628CC" w:rsidP="00E628CC">
      <w:r w:rsidRPr="00E628CC">
        <w:t>585 Gymnospermae (</w:t>
      </w:r>
      <w:proofErr w:type="spellStart"/>
      <w:r w:rsidRPr="00E628CC">
        <w:t>Pinophyta</w:t>
      </w:r>
      <w:proofErr w:type="spellEnd"/>
      <w:r w:rsidRPr="00E628CC">
        <w:t>)</w:t>
      </w:r>
    </w:p>
    <w:p w14:paraId="5698D934" w14:textId="77777777" w:rsidR="00375372" w:rsidRDefault="00E628CC" w:rsidP="00E628CC">
      <w:r w:rsidRPr="00E628CC">
        <w:t xml:space="preserve">586 </w:t>
      </w:r>
      <w:proofErr w:type="spellStart"/>
      <w:r w:rsidRPr="00E628CC">
        <w:t>Cryptogamia</w:t>
      </w:r>
      <w:proofErr w:type="spellEnd"/>
      <w:r w:rsidRPr="00E628CC">
        <w:t xml:space="preserve"> (Seedless plants)</w:t>
      </w:r>
    </w:p>
    <w:p w14:paraId="42B8A442" w14:textId="77777777" w:rsidR="00375372" w:rsidRDefault="00E628CC" w:rsidP="00E628CC">
      <w:r w:rsidRPr="00E628CC">
        <w:t xml:space="preserve">587 </w:t>
      </w:r>
      <w:proofErr w:type="spellStart"/>
      <w:r w:rsidRPr="00E628CC">
        <w:t>Pteridophyta</w:t>
      </w:r>
      <w:proofErr w:type="spellEnd"/>
      <w:r w:rsidRPr="00E628CC">
        <w:t xml:space="preserve"> (Vascular cryptograms)</w:t>
      </w:r>
    </w:p>
    <w:p w14:paraId="5F817384" w14:textId="77777777" w:rsidR="00375372" w:rsidRDefault="00E628CC" w:rsidP="00E628CC">
      <w:r w:rsidRPr="00E628CC">
        <w:t>588 Bryophyta</w:t>
      </w:r>
    </w:p>
    <w:p w14:paraId="296A85F0" w14:textId="77777777" w:rsidR="00375372" w:rsidRDefault="00E628CC" w:rsidP="00E628CC">
      <w:r w:rsidRPr="00E628CC">
        <w:t xml:space="preserve">589 </w:t>
      </w:r>
      <w:proofErr w:type="spellStart"/>
      <w:r w:rsidRPr="00E628CC">
        <w:t>Thallobionta</w:t>
      </w:r>
      <w:proofErr w:type="spellEnd"/>
      <w:r w:rsidRPr="00E628CC">
        <w:t xml:space="preserve"> &amp; </w:t>
      </w:r>
      <w:proofErr w:type="spellStart"/>
      <w:r w:rsidRPr="00E628CC">
        <w:t>Prokaryotae</w:t>
      </w:r>
      <w:proofErr w:type="spellEnd"/>
    </w:p>
    <w:p w14:paraId="1B4A9EC2" w14:textId="77777777" w:rsidR="00375372" w:rsidRDefault="00E628CC" w:rsidP="009B741C">
      <w:pPr>
        <w:pStyle w:val="Heading4"/>
      </w:pPr>
      <w:r w:rsidRPr="00E628CC">
        <w:t>590 Zoological sciences</w:t>
      </w:r>
    </w:p>
    <w:p w14:paraId="12D80151" w14:textId="77777777" w:rsidR="00375372" w:rsidRPr="00375372" w:rsidRDefault="00E628CC" w:rsidP="00E628CC">
      <w:pPr>
        <w:rPr>
          <w:lang w:val="pt-BR"/>
        </w:rPr>
      </w:pPr>
      <w:r w:rsidRPr="00375372">
        <w:rPr>
          <w:lang w:val="pt-BR"/>
        </w:rPr>
        <w:t>591 Zoology</w:t>
      </w:r>
    </w:p>
    <w:p w14:paraId="263DB75E" w14:textId="77777777" w:rsidR="00375372" w:rsidRPr="00375372" w:rsidRDefault="00E628CC" w:rsidP="00E628CC">
      <w:pPr>
        <w:rPr>
          <w:lang w:val="pt-BR"/>
        </w:rPr>
      </w:pPr>
      <w:r w:rsidRPr="00375372">
        <w:rPr>
          <w:lang w:val="pt-BR"/>
        </w:rPr>
        <w:t>592 Invertebrates</w:t>
      </w:r>
    </w:p>
    <w:p w14:paraId="10E8D5E6" w14:textId="77777777" w:rsidR="00375372" w:rsidRPr="00375372" w:rsidRDefault="00E628CC" w:rsidP="00E628CC">
      <w:pPr>
        <w:rPr>
          <w:lang w:val="pt-BR"/>
        </w:rPr>
      </w:pPr>
      <w:r w:rsidRPr="00375372">
        <w:rPr>
          <w:lang w:val="pt-BR"/>
        </w:rPr>
        <w:t>593 Protozoa, Echinodermata, related phyla</w:t>
      </w:r>
    </w:p>
    <w:p w14:paraId="13B1146D" w14:textId="77777777" w:rsidR="00375372" w:rsidRPr="00375372" w:rsidRDefault="00E628CC" w:rsidP="00E628CC">
      <w:pPr>
        <w:rPr>
          <w:lang w:val="pt-BR"/>
        </w:rPr>
      </w:pPr>
      <w:r w:rsidRPr="00375372">
        <w:rPr>
          <w:lang w:val="pt-BR"/>
        </w:rPr>
        <w:lastRenderedPageBreak/>
        <w:t>594 Mollusca &amp; Molluscoidea</w:t>
      </w:r>
    </w:p>
    <w:p w14:paraId="611DAAD1" w14:textId="77777777" w:rsidR="00375372" w:rsidRPr="00375372" w:rsidRDefault="00E628CC" w:rsidP="00E628CC">
      <w:pPr>
        <w:rPr>
          <w:lang w:val="pt-BR"/>
        </w:rPr>
      </w:pPr>
      <w:r w:rsidRPr="00375372">
        <w:rPr>
          <w:lang w:val="pt-BR"/>
        </w:rPr>
        <w:t>595 Other invertebrates</w:t>
      </w:r>
    </w:p>
    <w:p w14:paraId="056A099F" w14:textId="77777777" w:rsidR="00375372" w:rsidRPr="00375372" w:rsidRDefault="00E628CC" w:rsidP="00E628CC">
      <w:pPr>
        <w:rPr>
          <w:lang w:val="pt-BR"/>
        </w:rPr>
      </w:pPr>
      <w:r w:rsidRPr="00375372">
        <w:rPr>
          <w:lang w:val="pt-BR"/>
        </w:rPr>
        <w:t>596 Vertebrata (Craniata, Vertebrates)</w:t>
      </w:r>
    </w:p>
    <w:p w14:paraId="21FDA0D6" w14:textId="77777777" w:rsidR="00375372" w:rsidRDefault="00E628CC" w:rsidP="00E628CC">
      <w:r w:rsidRPr="00E628CC">
        <w:t>597 Cold-blooded vertebrates Fishes</w:t>
      </w:r>
    </w:p>
    <w:p w14:paraId="716E8945" w14:textId="77777777" w:rsidR="00375372" w:rsidRDefault="00E628CC" w:rsidP="00E628CC">
      <w:r w:rsidRPr="00E628CC">
        <w:t>598 Aves (Birds)</w:t>
      </w:r>
    </w:p>
    <w:p w14:paraId="32D1459A" w14:textId="1A0FF674" w:rsidR="00375372" w:rsidRDefault="00E628CC" w:rsidP="00E628CC">
      <w:r w:rsidRPr="00E628CC">
        <w:t>599 Mammalia (Mammals)</w:t>
      </w:r>
    </w:p>
    <w:p w14:paraId="2C7B4425" w14:textId="77777777" w:rsidR="00375372" w:rsidRDefault="00E628CC" w:rsidP="00E628CC">
      <w:pPr>
        <w:pStyle w:val="Heading3"/>
      </w:pPr>
      <w:r>
        <w:t>600 Technology (Applied sciences)</w:t>
      </w:r>
    </w:p>
    <w:p w14:paraId="289ED039" w14:textId="77777777" w:rsidR="00375372" w:rsidRDefault="00E40A8F" w:rsidP="00E40A8F">
      <w:r w:rsidRPr="00E40A8F">
        <w:t>601 Philosophy &amp; theory</w:t>
      </w:r>
    </w:p>
    <w:p w14:paraId="6FB076AE" w14:textId="77777777" w:rsidR="00375372" w:rsidRDefault="00E40A8F" w:rsidP="00E40A8F">
      <w:r w:rsidRPr="00E40A8F">
        <w:t>602 Miscellany</w:t>
      </w:r>
    </w:p>
    <w:p w14:paraId="45F3D677" w14:textId="77777777" w:rsidR="00375372" w:rsidRDefault="00E40A8F" w:rsidP="00E40A8F">
      <w:r w:rsidRPr="00E40A8F">
        <w:t>603 Dictionaries &amp; encyclopedias</w:t>
      </w:r>
    </w:p>
    <w:p w14:paraId="1D66CB4F" w14:textId="77777777" w:rsidR="00375372" w:rsidRDefault="00E40A8F" w:rsidP="00E40A8F">
      <w:r w:rsidRPr="00E40A8F">
        <w:t>604 Special topics</w:t>
      </w:r>
    </w:p>
    <w:p w14:paraId="0A1046DB" w14:textId="77777777" w:rsidR="00375372" w:rsidRDefault="00E40A8F" w:rsidP="00E40A8F">
      <w:r w:rsidRPr="00E40A8F">
        <w:t>605 Serial publications</w:t>
      </w:r>
    </w:p>
    <w:p w14:paraId="5EB6A9DD" w14:textId="77777777" w:rsidR="00375372" w:rsidRDefault="00E40A8F" w:rsidP="00E40A8F">
      <w:r w:rsidRPr="00E40A8F">
        <w:t>606 Organizations</w:t>
      </w:r>
    </w:p>
    <w:p w14:paraId="21B80D44" w14:textId="77777777" w:rsidR="00375372" w:rsidRDefault="00E40A8F" w:rsidP="00E40A8F">
      <w:r w:rsidRPr="00E40A8F">
        <w:t>607 Education, research, related topics</w:t>
      </w:r>
    </w:p>
    <w:p w14:paraId="69E136A5" w14:textId="77777777" w:rsidR="00375372" w:rsidRDefault="00E40A8F" w:rsidP="00E40A8F">
      <w:r w:rsidRPr="00E40A8F">
        <w:t>608 Invention &amp; patents</w:t>
      </w:r>
    </w:p>
    <w:p w14:paraId="3D31ED5F" w14:textId="77777777" w:rsidR="00375372" w:rsidRDefault="00E40A8F" w:rsidP="00E40A8F">
      <w:r w:rsidRPr="00E40A8F">
        <w:t>609 Historical, areas, persons treatment</w:t>
      </w:r>
    </w:p>
    <w:p w14:paraId="32C373FE" w14:textId="77777777" w:rsidR="00375372" w:rsidRDefault="00E40A8F" w:rsidP="009B741C">
      <w:pPr>
        <w:pStyle w:val="Heading4"/>
      </w:pPr>
      <w:r w:rsidRPr="00E40A8F">
        <w:t xml:space="preserve">610 Medical sciences </w:t>
      </w:r>
      <w:proofErr w:type="gramStart"/>
      <w:r w:rsidRPr="00E40A8F">
        <w:t>Medicine</w:t>
      </w:r>
      <w:proofErr w:type="gramEnd"/>
    </w:p>
    <w:p w14:paraId="7C895B28" w14:textId="77777777" w:rsidR="00375372" w:rsidRDefault="00E40A8F" w:rsidP="00E40A8F">
      <w:r w:rsidRPr="00E40A8F">
        <w:t>611 Human anatomy, cytology, histology</w:t>
      </w:r>
    </w:p>
    <w:p w14:paraId="56F040DF" w14:textId="77777777" w:rsidR="00375372" w:rsidRDefault="00E40A8F" w:rsidP="00E40A8F">
      <w:r w:rsidRPr="00E40A8F">
        <w:t>612 Human physiology</w:t>
      </w:r>
    </w:p>
    <w:p w14:paraId="3CE1FAC1" w14:textId="77777777" w:rsidR="00375372" w:rsidRDefault="00E40A8F" w:rsidP="00E40A8F">
      <w:r w:rsidRPr="00E40A8F">
        <w:t>613 Promotion of health</w:t>
      </w:r>
    </w:p>
    <w:p w14:paraId="536AB688" w14:textId="77777777" w:rsidR="00375372" w:rsidRDefault="00E40A8F" w:rsidP="00E40A8F">
      <w:r w:rsidRPr="00E40A8F">
        <w:t>614 Incidence &amp; prevention of disease</w:t>
      </w:r>
    </w:p>
    <w:p w14:paraId="75B2BBD3" w14:textId="77777777" w:rsidR="00375372" w:rsidRDefault="00E40A8F" w:rsidP="00E40A8F">
      <w:r w:rsidRPr="00E40A8F">
        <w:t xml:space="preserve">615 Pharmacology &amp; </w:t>
      </w:r>
      <w:proofErr w:type="spellStart"/>
      <w:r w:rsidRPr="00E40A8F">
        <w:t>theraputics</w:t>
      </w:r>
      <w:proofErr w:type="spellEnd"/>
    </w:p>
    <w:p w14:paraId="798BDB23" w14:textId="77777777" w:rsidR="00375372" w:rsidRDefault="00E40A8F" w:rsidP="00E40A8F">
      <w:r w:rsidRPr="00E40A8F">
        <w:t>616 Diseases</w:t>
      </w:r>
    </w:p>
    <w:p w14:paraId="38913891" w14:textId="77777777" w:rsidR="00375372" w:rsidRDefault="00E40A8F" w:rsidP="00E40A8F">
      <w:r w:rsidRPr="00E40A8F">
        <w:t xml:space="preserve">617 Surgery &amp; related medical </w:t>
      </w:r>
      <w:proofErr w:type="spellStart"/>
      <w:r w:rsidRPr="00E40A8F">
        <w:t>specialities</w:t>
      </w:r>
      <w:proofErr w:type="spellEnd"/>
    </w:p>
    <w:p w14:paraId="00A679E6" w14:textId="77777777" w:rsidR="00375372" w:rsidRDefault="00E40A8F" w:rsidP="00E40A8F">
      <w:r w:rsidRPr="00E40A8F">
        <w:t xml:space="preserve">618 Gynecology &amp; other medical </w:t>
      </w:r>
      <w:proofErr w:type="spellStart"/>
      <w:r w:rsidRPr="00E40A8F">
        <w:t>specialities</w:t>
      </w:r>
      <w:proofErr w:type="spellEnd"/>
    </w:p>
    <w:p w14:paraId="29EDA37D" w14:textId="77777777" w:rsidR="00375372" w:rsidRDefault="00E40A8F" w:rsidP="00E40A8F">
      <w:r w:rsidRPr="00E40A8F">
        <w:t xml:space="preserve">619 Experimental </w:t>
      </w:r>
      <w:proofErr w:type="gramStart"/>
      <w:r w:rsidRPr="00E40A8F">
        <w:t>medicine</w:t>
      </w:r>
      <w:proofErr w:type="gramEnd"/>
    </w:p>
    <w:p w14:paraId="1F617772" w14:textId="77777777" w:rsidR="00375372" w:rsidRDefault="00E40A8F" w:rsidP="009B741C">
      <w:pPr>
        <w:pStyle w:val="Heading4"/>
      </w:pPr>
      <w:r w:rsidRPr="00E40A8F">
        <w:t>620 Engineering &amp; allied operations</w:t>
      </w:r>
    </w:p>
    <w:p w14:paraId="456C1CE5" w14:textId="77777777" w:rsidR="00375372" w:rsidRDefault="00E40A8F" w:rsidP="00E40A8F">
      <w:r w:rsidRPr="00E40A8F">
        <w:t>621 Applied physics</w:t>
      </w:r>
    </w:p>
    <w:p w14:paraId="34934363" w14:textId="77777777" w:rsidR="00375372" w:rsidRDefault="00E40A8F" w:rsidP="00E40A8F">
      <w:r w:rsidRPr="00E40A8F">
        <w:t>622 Mining &amp; related operations</w:t>
      </w:r>
    </w:p>
    <w:p w14:paraId="0AD27AF7" w14:textId="77777777" w:rsidR="00375372" w:rsidRDefault="00E40A8F" w:rsidP="00E40A8F">
      <w:r w:rsidRPr="00E40A8F">
        <w:t>623 Military &amp; nautical engineering</w:t>
      </w:r>
    </w:p>
    <w:p w14:paraId="44746104" w14:textId="77777777" w:rsidR="00375372" w:rsidRDefault="00E40A8F" w:rsidP="00E40A8F">
      <w:r w:rsidRPr="00E40A8F">
        <w:t>624 Civil engineering</w:t>
      </w:r>
    </w:p>
    <w:p w14:paraId="770D0A4C" w14:textId="77777777" w:rsidR="00375372" w:rsidRDefault="00E40A8F" w:rsidP="00E40A8F">
      <w:r w:rsidRPr="00E40A8F">
        <w:t>625 Engineering of railroads, roads</w:t>
      </w:r>
    </w:p>
    <w:p w14:paraId="1E22B34D" w14:textId="77777777" w:rsidR="00375372" w:rsidRDefault="00E40A8F" w:rsidP="00E40A8F">
      <w:r w:rsidRPr="00E40A8F">
        <w:t>626 Not assigned or no longer used</w:t>
      </w:r>
    </w:p>
    <w:p w14:paraId="5FC1A88F" w14:textId="77777777" w:rsidR="00375372" w:rsidRDefault="00E40A8F" w:rsidP="00E40A8F">
      <w:r w:rsidRPr="00E40A8F">
        <w:t>627 Hydraulic engineering</w:t>
      </w:r>
    </w:p>
    <w:p w14:paraId="12652EB2" w14:textId="77777777" w:rsidR="00375372" w:rsidRDefault="00E40A8F" w:rsidP="00E40A8F">
      <w:r w:rsidRPr="00E40A8F">
        <w:t>628 Sanitary &amp; municipal engineering</w:t>
      </w:r>
    </w:p>
    <w:p w14:paraId="4AF2679D" w14:textId="77777777" w:rsidR="00375372" w:rsidRDefault="00E40A8F" w:rsidP="00E40A8F">
      <w:r w:rsidRPr="00E40A8F">
        <w:t>629 Other branches of engineering</w:t>
      </w:r>
    </w:p>
    <w:p w14:paraId="07E02113" w14:textId="77777777" w:rsidR="00375372" w:rsidRDefault="00E40A8F" w:rsidP="009B741C">
      <w:pPr>
        <w:pStyle w:val="Heading4"/>
      </w:pPr>
      <w:r w:rsidRPr="00E40A8F">
        <w:t>630 Agriculture</w:t>
      </w:r>
    </w:p>
    <w:p w14:paraId="028D1AAF" w14:textId="77777777" w:rsidR="00375372" w:rsidRDefault="00E40A8F" w:rsidP="00E40A8F">
      <w:r w:rsidRPr="00E40A8F">
        <w:t>631 Techniques, equipment, materials</w:t>
      </w:r>
    </w:p>
    <w:p w14:paraId="53A6D886" w14:textId="77777777" w:rsidR="00375372" w:rsidRDefault="00E40A8F" w:rsidP="00E40A8F">
      <w:r w:rsidRPr="00E40A8F">
        <w:t>632 Plant injuries, diseases, pests</w:t>
      </w:r>
    </w:p>
    <w:p w14:paraId="5E3BBE78" w14:textId="77777777" w:rsidR="00375372" w:rsidRDefault="00E40A8F" w:rsidP="00E40A8F">
      <w:r w:rsidRPr="00E40A8F">
        <w:t>633 Field &amp; plantation crops</w:t>
      </w:r>
    </w:p>
    <w:p w14:paraId="63ACBC87" w14:textId="77777777" w:rsidR="00375372" w:rsidRDefault="00E40A8F" w:rsidP="00E40A8F">
      <w:r w:rsidRPr="00E40A8F">
        <w:t>634 Orchards, fruits, forestry</w:t>
      </w:r>
    </w:p>
    <w:p w14:paraId="7022E6E7" w14:textId="77777777" w:rsidR="00375372" w:rsidRDefault="00E40A8F" w:rsidP="00E40A8F">
      <w:r w:rsidRPr="00E40A8F">
        <w:t>635 Garden crops (Horticulture)</w:t>
      </w:r>
    </w:p>
    <w:p w14:paraId="764B6FE7" w14:textId="77777777" w:rsidR="00375372" w:rsidRDefault="00E40A8F" w:rsidP="00E40A8F">
      <w:r w:rsidRPr="00E40A8F">
        <w:t>636 Animal husbandry</w:t>
      </w:r>
    </w:p>
    <w:p w14:paraId="6DA63F1C" w14:textId="77777777" w:rsidR="00375372" w:rsidRDefault="00E40A8F" w:rsidP="00E40A8F">
      <w:r w:rsidRPr="00E40A8F">
        <w:t>637 Processing dairy &amp; related products</w:t>
      </w:r>
    </w:p>
    <w:p w14:paraId="51AE82C2" w14:textId="77777777" w:rsidR="00375372" w:rsidRDefault="00E40A8F" w:rsidP="00E40A8F">
      <w:r w:rsidRPr="00E40A8F">
        <w:t>638 Insect culture</w:t>
      </w:r>
    </w:p>
    <w:p w14:paraId="2981D5C7" w14:textId="77777777" w:rsidR="00375372" w:rsidRDefault="00E40A8F" w:rsidP="00E40A8F">
      <w:r w:rsidRPr="00E40A8F">
        <w:t>639 Hunting, fishing, conservation</w:t>
      </w:r>
    </w:p>
    <w:p w14:paraId="2ADB8812" w14:textId="77777777" w:rsidR="00375372" w:rsidRDefault="00E40A8F" w:rsidP="009B741C">
      <w:pPr>
        <w:pStyle w:val="Heading4"/>
      </w:pPr>
      <w:r w:rsidRPr="00E40A8F">
        <w:lastRenderedPageBreak/>
        <w:t>640 Home economics &amp; family living</w:t>
      </w:r>
    </w:p>
    <w:p w14:paraId="6B97B53A" w14:textId="77777777" w:rsidR="00375372" w:rsidRDefault="00E40A8F" w:rsidP="00E40A8F">
      <w:r w:rsidRPr="00E40A8F">
        <w:t>641 Food &amp; drink</w:t>
      </w:r>
    </w:p>
    <w:p w14:paraId="2AD83469" w14:textId="77777777" w:rsidR="00375372" w:rsidRDefault="00E40A8F" w:rsidP="00E40A8F">
      <w:r w:rsidRPr="00E40A8F">
        <w:t>642 Meals &amp; table service</w:t>
      </w:r>
    </w:p>
    <w:p w14:paraId="3D3713FE" w14:textId="77777777" w:rsidR="00375372" w:rsidRDefault="00E40A8F" w:rsidP="00E40A8F">
      <w:r w:rsidRPr="00E40A8F">
        <w:t>643 Housing &amp; household equipment</w:t>
      </w:r>
    </w:p>
    <w:p w14:paraId="6FC24C07" w14:textId="77777777" w:rsidR="00375372" w:rsidRDefault="00E40A8F" w:rsidP="00E40A8F">
      <w:r w:rsidRPr="00E40A8F">
        <w:t>644 Household utilities</w:t>
      </w:r>
    </w:p>
    <w:p w14:paraId="66968885" w14:textId="77777777" w:rsidR="00375372" w:rsidRDefault="00E40A8F" w:rsidP="00E40A8F">
      <w:r w:rsidRPr="00E40A8F">
        <w:t>645 Household furnishings</w:t>
      </w:r>
    </w:p>
    <w:p w14:paraId="7CA2C4E9" w14:textId="77777777" w:rsidR="00375372" w:rsidRDefault="00E40A8F" w:rsidP="00E40A8F">
      <w:r w:rsidRPr="00E40A8F">
        <w:t>646 Sewing, clothing, personal living</w:t>
      </w:r>
    </w:p>
    <w:p w14:paraId="5CAB872A" w14:textId="77777777" w:rsidR="00375372" w:rsidRDefault="00E40A8F" w:rsidP="00E40A8F">
      <w:r w:rsidRPr="00E40A8F">
        <w:t>647 Management of public households</w:t>
      </w:r>
    </w:p>
    <w:p w14:paraId="685F0F4B" w14:textId="77777777" w:rsidR="00375372" w:rsidRDefault="00E40A8F" w:rsidP="00E40A8F">
      <w:r w:rsidRPr="00E40A8F">
        <w:t>648 Housekeeping</w:t>
      </w:r>
    </w:p>
    <w:p w14:paraId="5ABBFF76" w14:textId="77777777" w:rsidR="00375372" w:rsidRDefault="00E40A8F" w:rsidP="00E40A8F">
      <w:r w:rsidRPr="00E40A8F">
        <w:t>649 Child rearing &amp; home care of sick</w:t>
      </w:r>
    </w:p>
    <w:p w14:paraId="48AF2085" w14:textId="77777777" w:rsidR="00375372" w:rsidRDefault="00E40A8F" w:rsidP="009B741C">
      <w:pPr>
        <w:pStyle w:val="Heading4"/>
      </w:pPr>
      <w:r w:rsidRPr="00E40A8F">
        <w:t>650 Management &amp; auxiliary services</w:t>
      </w:r>
    </w:p>
    <w:p w14:paraId="0E83E6F3" w14:textId="77777777" w:rsidR="00375372" w:rsidRDefault="00E40A8F" w:rsidP="00E40A8F">
      <w:r w:rsidRPr="00E40A8F">
        <w:t>651 Office services</w:t>
      </w:r>
    </w:p>
    <w:p w14:paraId="2805D8C5" w14:textId="77777777" w:rsidR="00375372" w:rsidRDefault="00E40A8F" w:rsidP="00E40A8F">
      <w:r w:rsidRPr="00E40A8F">
        <w:t>652 Processes of written communication</w:t>
      </w:r>
    </w:p>
    <w:p w14:paraId="25ACE4DB" w14:textId="77777777" w:rsidR="00375372" w:rsidRDefault="00E40A8F" w:rsidP="00E40A8F">
      <w:r w:rsidRPr="00E40A8F">
        <w:t>653 Shorthand</w:t>
      </w:r>
    </w:p>
    <w:p w14:paraId="14A45AB3" w14:textId="77777777" w:rsidR="00375372" w:rsidRDefault="00E40A8F" w:rsidP="00E40A8F">
      <w:r w:rsidRPr="00E40A8F">
        <w:t>654 Not assigned or no longer used</w:t>
      </w:r>
    </w:p>
    <w:p w14:paraId="082CFAEB" w14:textId="77777777" w:rsidR="00375372" w:rsidRDefault="00E40A8F" w:rsidP="00E40A8F">
      <w:r w:rsidRPr="00E40A8F">
        <w:t>655 Not assigned or no longer used</w:t>
      </w:r>
    </w:p>
    <w:p w14:paraId="3E16F22D" w14:textId="77777777" w:rsidR="00375372" w:rsidRDefault="00E40A8F" w:rsidP="00E40A8F">
      <w:r w:rsidRPr="00E40A8F">
        <w:t>656 Not assigned or no longer used</w:t>
      </w:r>
    </w:p>
    <w:p w14:paraId="15C9DBA2" w14:textId="77777777" w:rsidR="00375372" w:rsidRDefault="00E40A8F" w:rsidP="00E40A8F">
      <w:r w:rsidRPr="00E40A8F">
        <w:t>657 Accounting</w:t>
      </w:r>
    </w:p>
    <w:p w14:paraId="7DC456AE" w14:textId="77777777" w:rsidR="00375372" w:rsidRDefault="00E40A8F" w:rsidP="00E40A8F">
      <w:r w:rsidRPr="00E40A8F">
        <w:t>658 General management</w:t>
      </w:r>
    </w:p>
    <w:p w14:paraId="237B0D99" w14:textId="77777777" w:rsidR="00375372" w:rsidRDefault="00E40A8F" w:rsidP="00E40A8F">
      <w:r w:rsidRPr="00E40A8F">
        <w:t>659 Advertising &amp; public relations</w:t>
      </w:r>
    </w:p>
    <w:p w14:paraId="2CF68B41" w14:textId="77777777" w:rsidR="00375372" w:rsidRDefault="00E40A8F" w:rsidP="009B741C">
      <w:pPr>
        <w:pStyle w:val="Heading4"/>
      </w:pPr>
      <w:r w:rsidRPr="00E40A8F">
        <w:t>660 Chemical engineering</w:t>
      </w:r>
    </w:p>
    <w:p w14:paraId="51880D7D" w14:textId="77777777" w:rsidR="00375372" w:rsidRDefault="00E40A8F" w:rsidP="00E40A8F">
      <w:r w:rsidRPr="00E40A8F">
        <w:t>661 Industrial chemicals technology</w:t>
      </w:r>
    </w:p>
    <w:p w14:paraId="4DF64079" w14:textId="77777777" w:rsidR="00375372" w:rsidRDefault="00E40A8F" w:rsidP="00E40A8F">
      <w:r w:rsidRPr="00E40A8F">
        <w:t>662 Explosives, fuels technology</w:t>
      </w:r>
    </w:p>
    <w:p w14:paraId="53E4C028" w14:textId="77777777" w:rsidR="00375372" w:rsidRDefault="00E40A8F" w:rsidP="00E40A8F">
      <w:r w:rsidRPr="00E40A8F">
        <w:t>663 Beverage technology</w:t>
      </w:r>
    </w:p>
    <w:p w14:paraId="4060A386" w14:textId="77777777" w:rsidR="00375372" w:rsidRDefault="00E40A8F" w:rsidP="00E40A8F">
      <w:r w:rsidRPr="00E40A8F">
        <w:t>664 Food technology</w:t>
      </w:r>
    </w:p>
    <w:p w14:paraId="5BC763CC" w14:textId="77777777" w:rsidR="00375372" w:rsidRDefault="00E40A8F" w:rsidP="00E40A8F">
      <w:r w:rsidRPr="00E40A8F">
        <w:t>665 Industrial oils, fats, waxes, gases</w:t>
      </w:r>
    </w:p>
    <w:p w14:paraId="0CAAD3E2" w14:textId="77777777" w:rsidR="00375372" w:rsidRDefault="00E40A8F" w:rsidP="00E40A8F">
      <w:r w:rsidRPr="00E40A8F">
        <w:t>666 Ceramic &amp; allied technologies</w:t>
      </w:r>
    </w:p>
    <w:p w14:paraId="63070597" w14:textId="77777777" w:rsidR="00375372" w:rsidRDefault="00E40A8F" w:rsidP="00E40A8F">
      <w:r w:rsidRPr="00E40A8F">
        <w:t>667 Cleaning, color, related technologies</w:t>
      </w:r>
    </w:p>
    <w:p w14:paraId="664C3278" w14:textId="77777777" w:rsidR="00375372" w:rsidRDefault="00E40A8F" w:rsidP="00E40A8F">
      <w:r w:rsidRPr="00E40A8F">
        <w:t>668 Technology of other organic products</w:t>
      </w:r>
    </w:p>
    <w:p w14:paraId="6F38171B" w14:textId="77777777" w:rsidR="00375372" w:rsidRDefault="00E40A8F" w:rsidP="00E40A8F">
      <w:r w:rsidRPr="00E40A8F">
        <w:t>669 Metallurgy</w:t>
      </w:r>
    </w:p>
    <w:p w14:paraId="5C98B502" w14:textId="77777777" w:rsidR="00375372" w:rsidRDefault="00E40A8F" w:rsidP="009B741C">
      <w:pPr>
        <w:pStyle w:val="Heading4"/>
      </w:pPr>
      <w:r w:rsidRPr="00E40A8F">
        <w:t>670 Manufacturing</w:t>
      </w:r>
    </w:p>
    <w:p w14:paraId="61C37870" w14:textId="77777777" w:rsidR="00375372" w:rsidRDefault="00E40A8F" w:rsidP="00E40A8F">
      <w:r w:rsidRPr="00E40A8F">
        <w:t>671 Metalworking &amp; metal products</w:t>
      </w:r>
    </w:p>
    <w:p w14:paraId="76D0E9E4" w14:textId="77777777" w:rsidR="00375372" w:rsidRDefault="00E40A8F" w:rsidP="00E40A8F">
      <w:r w:rsidRPr="00E40A8F">
        <w:t>672 Iron, steel, other iron alloys</w:t>
      </w:r>
    </w:p>
    <w:p w14:paraId="56DB4908" w14:textId="77777777" w:rsidR="00375372" w:rsidRDefault="00E40A8F" w:rsidP="00E40A8F">
      <w:r w:rsidRPr="00E40A8F">
        <w:t>673 Nonferrous metals</w:t>
      </w:r>
    </w:p>
    <w:p w14:paraId="145C2FB5" w14:textId="77777777" w:rsidR="00375372" w:rsidRDefault="00E40A8F" w:rsidP="00E40A8F">
      <w:r w:rsidRPr="00E40A8F">
        <w:t>674 Lumber processing, wood products, cork</w:t>
      </w:r>
    </w:p>
    <w:p w14:paraId="7E5212D6" w14:textId="77777777" w:rsidR="00375372" w:rsidRDefault="00E40A8F" w:rsidP="00E40A8F">
      <w:r w:rsidRPr="00E40A8F">
        <w:t>675 Leather &amp; fur processing</w:t>
      </w:r>
    </w:p>
    <w:p w14:paraId="5B9D2998" w14:textId="77777777" w:rsidR="00375372" w:rsidRDefault="00E40A8F" w:rsidP="00E40A8F">
      <w:r w:rsidRPr="00E40A8F">
        <w:t xml:space="preserve">676 Pulp &amp; paper </w:t>
      </w:r>
      <w:proofErr w:type="gramStart"/>
      <w:r w:rsidRPr="00E40A8F">
        <w:t>technology</w:t>
      </w:r>
      <w:proofErr w:type="gramEnd"/>
    </w:p>
    <w:p w14:paraId="4D5FE152" w14:textId="77777777" w:rsidR="00375372" w:rsidRDefault="00E40A8F" w:rsidP="00E40A8F">
      <w:r w:rsidRPr="00E40A8F">
        <w:t>677 Textiles</w:t>
      </w:r>
    </w:p>
    <w:p w14:paraId="15CC3E73" w14:textId="77777777" w:rsidR="00375372" w:rsidRDefault="00E40A8F" w:rsidP="00E40A8F">
      <w:r w:rsidRPr="00E40A8F">
        <w:t>678 Elastomers &amp; elastomer products</w:t>
      </w:r>
    </w:p>
    <w:p w14:paraId="10B2835B" w14:textId="77777777" w:rsidR="00375372" w:rsidRDefault="00E40A8F" w:rsidP="00E40A8F">
      <w:r w:rsidRPr="00E40A8F">
        <w:t>679 Other products of specific materials</w:t>
      </w:r>
    </w:p>
    <w:p w14:paraId="01C0A227" w14:textId="77777777" w:rsidR="00375372" w:rsidRDefault="00E40A8F" w:rsidP="009B741C">
      <w:pPr>
        <w:pStyle w:val="Heading4"/>
      </w:pPr>
      <w:r w:rsidRPr="00E40A8F">
        <w:t>680 Manufacture for specific uses</w:t>
      </w:r>
    </w:p>
    <w:p w14:paraId="243860D4" w14:textId="77777777" w:rsidR="00375372" w:rsidRDefault="00E40A8F" w:rsidP="00E40A8F">
      <w:r w:rsidRPr="00E40A8F">
        <w:t>681 Precision instruments &amp; other devices</w:t>
      </w:r>
    </w:p>
    <w:p w14:paraId="470EDF58" w14:textId="77777777" w:rsidR="00375372" w:rsidRDefault="00E40A8F" w:rsidP="00E40A8F">
      <w:r w:rsidRPr="00E40A8F">
        <w:t xml:space="preserve">682 Small forge </w:t>
      </w:r>
      <w:proofErr w:type="gramStart"/>
      <w:r w:rsidRPr="00E40A8F">
        <w:t>work</w:t>
      </w:r>
      <w:proofErr w:type="gramEnd"/>
      <w:r w:rsidRPr="00E40A8F">
        <w:t xml:space="preserve"> (Blacksmithing)</w:t>
      </w:r>
    </w:p>
    <w:p w14:paraId="79553B34" w14:textId="77777777" w:rsidR="00375372" w:rsidRDefault="00E40A8F" w:rsidP="00E40A8F">
      <w:r w:rsidRPr="00E40A8F">
        <w:t>683 Hardware &amp; household appliances</w:t>
      </w:r>
    </w:p>
    <w:p w14:paraId="396088C0" w14:textId="77777777" w:rsidR="00375372" w:rsidRDefault="00E40A8F" w:rsidP="00E40A8F">
      <w:r w:rsidRPr="00E40A8F">
        <w:t>684 Furnishings &amp; home workshops</w:t>
      </w:r>
    </w:p>
    <w:p w14:paraId="6F1AA884" w14:textId="77777777" w:rsidR="00375372" w:rsidRDefault="00E40A8F" w:rsidP="00E40A8F">
      <w:r w:rsidRPr="00E40A8F">
        <w:t>685 Leather, fur, related products</w:t>
      </w:r>
    </w:p>
    <w:p w14:paraId="1650B851" w14:textId="77777777" w:rsidR="00375372" w:rsidRDefault="00E40A8F" w:rsidP="00E40A8F">
      <w:r w:rsidRPr="00E40A8F">
        <w:lastRenderedPageBreak/>
        <w:t>686 Printing &amp; related activities</w:t>
      </w:r>
    </w:p>
    <w:p w14:paraId="0AB588A0" w14:textId="77777777" w:rsidR="00375372" w:rsidRDefault="00E40A8F" w:rsidP="00E40A8F">
      <w:r w:rsidRPr="00E40A8F">
        <w:t>687 Clothing</w:t>
      </w:r>
    </w:p>
    <w:p w14:paraId="4EA74B88" w14:textId="77777777" w:rsidR="00375372" w:rsidRDefault="00E40A8F" w:rsidP="00E40A8F">
      <w:r w:rsidRPr="00E40A8F">
        <w:t>688 Other final products &amp; packaging</w:t>
      </w:r>
    </w:p>
    <w:p w14:paraId="1E0B0FE8" w14:textId="77777777" w:rsidR="00375372" w:rsidRDefault="00E40A8F" w:rsidP="00E40A8F">
      <w:r w:rsidRPr="00E40A8F">
        <w:t>689 Not assigned or no longer used</w:t>
      </w:r>
    </w:p>
    <w:p w14:paraId="79863521" w14:textId="77777777" w:rsidR="00375372" w:rsidRDefault="00E40A8F" w:rsidP="009B741C">
      <w:pPr>
        <w:pStyle w:val="Heading4"/>
      </w:pPr>
      <w:r w:rsidRPr="00E40A8F">
        <w:t>690 Buildings</w:t>
      </w:r>
    </w:p>
    <w:p w14:paraId="258CCA8C" w14:textId="77777777" w:rsidR="00375372" w:rsidRDefault="00E40A8F" w:rsidP="00E40A8F">
      <w:r w:rsidRPr="00E40A8F">
        <w:t>691 Building materials</w:t>
      </w:r>
    </w:p>
    <w:p w14:paraId="1A9410DF" w14:textId="77777777" w:rsidR="00375372" w:rsidRDefault="00E40A8F" w:rsidP="00E40A8F">
      <w:r w:rsidRPr="00E40A8F">
        <w:t>692 Auxiliary construction practices</w:t>
      </w:r>
    </w:p>
    <w:p w14:paraId="73564CB5" w14:textId="77777777" w:rsidR="00375372" w:rsidRDefault="00E40A8F" w:rsidP="00E40A8F">
      <w:r w:rsidRPr="00E40A8F">
        <w:t>693 Specific materials &amp; purposes</w:t>
      </w:r>
    </w:p>
    <w:p w14:paraId="62CFBF45" w14:textId="77777777" w:rsidR="00375372" w:rsidRDefault="00E40A8F" w:rsidP="00E40A8F">
      <w:r w:rsidRPr="00E40A8F">
        <w:t>694 Wood construction Carpentry</w:t>
      </w:r>
    </w:p>
    <w:p w14:paraId="5A859552" w14:textId="77777777" w:rsidR="00375372" w:rsidRDefault="00E40A8F" w:rsidP="00E40A8F">
      <w:r w:rsidRPr="00E40A8F">
        <w:t>695 Roof covering</w:t>
      </w:r>
    </w:p>
    <w:p w14:paraId="0F18DB19" w14:textId="77777777" w:rsidR="00375372" w:rsidRDefault="00E40A8F" w:rsidP="00E40A8F">
      <w:r w:rsidRPr="00E40A8F">
        <w:t>696 Utilities</w:t>
      </w:r>
    </w:p>
    <w:p w14:paraId="7B79AE43" w14:textId="77777777" w:rsidR="00375372" w:rsidRDefault="00E40A8F" w:rsidP="00E40A8F">
      <w:r w:rsidRPr="00E40A8F">
        <w:t>697 Heating, ventilating, air-conditioning</w:t>
      </w:r>
    </w:p>
    <w:p w14:paraId="785AC1E6" w14:textId="77777777" w:rsidR="00375372" w:rsidRDefault="00E40A8F" w:rsidP="00E40A8F">
      <w:r w:rsidRPr="00E40A8F">
        <w:t>698 Detail finishing</w:t>
      </w:r>
    </w:p>
    <w:p w14:paraId="50ECA870" w14:textId="061F4305" w:rsidR="00375372" w:rsidRDefault="00E40A8F" w:rsidP="00E40A8F">
      <w:r w:rsidRPr="00E40A8F">
        <w:t>699 Not assigned or no longer used</w:t>
      </w:r>
    </w:p>
    <w:p w14:paraId="75D142D0" w14:textId="77777777" w:rsidR="00375372" w:rsidRDefault="00E628CC" w:rsidP="00E628CC">
      <w:pPr>
        <w:pStyle w:val="Heading3"/>
      </w:pPr>
      <w:r>
        <w:t>700 The arts</w:t>
      </w:r>
    </w:p>
    <w:p w14:paraId="56E63D62" w14:textId="77777777" w:rsidR="00375372" w:rsidRDefault="00E40A8F" w:rsidP="00E40A8F">
      <w:r w:rsidRPr="00E40A8F">
        <w:t>701 Philosophy &amp; theory</w:t>
      </w:r>
    </w:p>
    <w:p w14:paraId="45A4CF4E" w14:textId="77777777" w:rsidR="00375372" w:rsidRDefault="00E40A8F" w:rsidP="00E40A8F">
      <w:r w:rsidRPr="00E40A8F">
        <w:t>702 Miscellany</w:t>
      </w:r>
    </w:p>
    <w:p w14:paraId="64EF6ACB" w14:textId="77777777" w:rsidR="00375372" w:rsidRDefault="00E40A8F" w:rsidP="00E40A8F">
      <w:r w:rsidRPr="00E40A8F">
        <w:t>703 Dictionaries &amp; encyclopedias</w:t>
      </w:r>
    </w:p>
    <w:p w14:paraId="7E528BC8" w14:textId="77777777" w:rsidR="00375372" w:rsidRDefault="00E40A8F" w:rsidP="00E40A8F">
      <w:r w:rsidRPr="00E40A8F">
        <w:t>704 Special topics</w:t>
      </w:r>
    </w:p>
    <w:p w14:paraId="2C5BE373" w14:textId="77777777" w:rsidR="00375372" w:rsidRDefault="00E40A8F" w:rsidP="00E40A8F">
      <w:r w:rsidRPr="00E40A8F">
        <w:t>705 Serial publications</w:t>
      </w:r>
    </w:p>
    <w:p w14:paraId="72684C87" w14:textId="77777777" w:rsidR="00375372" w:rsidRDefault="00E40A8F" w:rsidP="00E40A8F">
      <w:r w:rsidRPr="00E40A8F">
        <w:t>706 Organizations &amp; management</w:t>
      </w:r>
    </w:p>
    <w:p w14:paraId="69FC1F76" w14:textId="77777777" w:rsidR="00375372" w:rsidRDefault="00E40A8F" w:rsidP="00E40A8F">
      <w:r w:rsidRPr="00E40A8F">
        <w:t>707 Education, research, related topics</w:t>
      </w:r>
    </w:p>
    <w:p w14:paraId="7A82B6B0" w14:textId="77777777" w:rsidR="00375372" w:rsidRDefault="00E40A8F" w:rsidP="00E40A8F">
      <w:r w:rsidRPr="00E40A8F">
        <w:t>708 Galleries, museums, private collections</w:t>
      </w:r>
    </w:p>
    <w:p w14:paraId="4962F67C" w14:textId="77777777" w:rsidR="00375372" w:rsidRDefault="00E40A8F" w:rsidP="00E40A8F">
      <w:r w:rsidRPr="00E40A8F">
        <w:t>709 Historical, areas, persons treatment</w:t>
      </w:r>
    </w:p>
    <w:p w14:paraId="5A5879F4" w14:textId="77777777" w:rsidR="00375372" w:rsidRDefault="00E40A8F" w:rsidP="009B741C">
      <w:pPr>
        <w:pStyle w:val="Heading4"/>
      </w:pPr>
      <w:r w:rsidRPr="00E40A8F">
        <w:t xml:space="preserve">710 Civic &amp; landscape </w:t>
      </w:r>
      <w:proofErr w:type="gramStart"/>
      <w:r w:rsidRPr="00E40A8F">
        <w:t>art</w:t>
      </w:r>
      <w:proofErr w:type="gramEnd"/>
    </w:p>
    <w:p w14:paraId="590B09D2" w14:textId="77777777" w:rsidR="00375372" w:rsidRDefault="00E40A8F" w:rsidP="00E40A8F">
      <w:r w:rsidRPr="00E40A8F">
        <w:t>711 Area planning (Civic art)</w:t>
      </w:r>
    </w:p>
    <w:p w14:paraId="56B786DD" w14:textId="77777777" w:rsidR="00375372" w:rsidRDefault="00E40A8F" w:rsidP="00E40A8F">
      <w:r w:rsidRPr="00E40A8F">
        <w:t>712 Landscape architecture</w:t>
      </w:r>
    </w:p>
    <w:p w14:paraId="5CE29C8D" w14:textId="77777777" w:rsidR="00375372" w:rsidRDefault="00E40A8F" w:rsidP="00E40A8F">
      <w:r w:rsidRPr="00E40A8F">
        <w:t>713 Landscape architecture of trafficways</w:t>
      </w:r>
    </w:p>
    <w:p w14:paraId="25063158" w14:textId="77777777" w:rsidR="00375372" w:rsidRDefault="00E40A8F" w:rsidP="00E40A8F">
      <w:r w:rsidRPr="00E40A8F">
        <w:t>714 Water features</w:t>
      </w:r>
    </w:p>
    <w:p w14:paraId="7F3DCBB4" w14:textId="77777777" w:rsidR="00375372" w:rsidRDefault="00E40A8F" w:rsidP="00E40A8F">
      <w:r w:rsidRPr="00E40A8F">
        <w:t>715 Woody plants</w:t>
      </w:r>
    </w:p>
    <w:p w14:paraId="605C0F7C" w14:textId="77777777" w:rsidR="00375372" w:rsidRDefault="00E40A8F" w:rsidP="00E40A8F">
      <w:r w:rsidRPr="00E40A8F">
        <w:t>716 Herbaceous plants</w:t>
      </w:r>
    </w:p>
    <w:p w14:paraId="73481C11" w14:textId="77777777" w:rsidR="00375372" w:rsidRDefault="00E40A8F" w:rsidP="00E40A8F">
      <w:r w:rsidRPr="00E40A8F">
        <w:t>717 Structures</w:t>
      </w:r>
    </w:p>
    <w:p w14:paraId="6362EC84" w14:textId="77777777" w:rsidR="00375372" w:rsidRDefault="00E40A8F" w:rsidP="00E40A8F">
      <w:r w:rsidRPr="00E40A8F">
        <w:t>718 Landscape design of cemeteries</w:t>
      </w:r>
    </w:p>
    <w:p w14:paraId="776AB185" w14:textId="77777777" w:rsidR="00375372" w:rsidRDefault="00E40A8F" w:rsidP="00E40A8F">
      <w:r w:rsidRPr="00E40A8F">
        <w:t>719 Natural landscapes</w:t>
      </w:r>
    </w:p>
    <w:p w14:paraId="702ACBA5" w14:textId="77777777" w:rsidR="00375372" w:rsidRDefault="00E40A8F" w:rsidP="009B741C">
      <w:pPr>
        <w:pStyle w:val="Heading4"/>
      </w:pPr>
      <w:r w:rsidRPr="00E40A8F">
        <w:t>720 Architecture</w:t>
      </w:r>
    </w:p>
    <w:p w14:paraId="2CB3969B" w14:textId="77777777" w:rsidR="00375372" w:rsidRDefault="00E40A8F" w:rsidP="00E40A8F">
      <w:r w:rsidRPr="00E40A8F">
        <w:t xml:space="preserve">721 Architectural </w:t>
      </w:r>
      <w:proofErr w:type="gramStart"/>
      <w:r w:rsidRPr="00E40A8F">
        <w:t>structure</w:t>
      </w:r>
      <w:proofErr w:type="gramEnd"/>
    </w:p>
    <w:p w14:paraId="683B4C20" w14:textId="77777777" w:rsidR="00375372" w:rsidRDefault="00E40A8F" w:rsidP="00E40A8F">
      <w:r w:rsidRPr="00E40A8F">
        <w:t>722 Architecture to ca. 300</w:t>
      </w:r>
    </w:p>
    <w:p w14:paraId="634291C0" w14:textId="77777777" w:rsidR="00375372" w:rsidRDefault="00E40A8F" w:rsidP="00E40A8F">
      <w:r w:rsidRPr="00E40A8F">
        <w:t>723 Architecture from ca. 300 to 1399</w:t>
      </w:r>
    </w:p>
    <w:p w14:paraId="6B3582A1" w14:textId="77777777" w:rsidR="00375372" w:rsidRDefault="00E40A8F" w:rsidP="00E40A8F">
      <w:r w:rsidRPr="00E40A8F">
        <w:t>724 Architecture from 1400</w:t>
      </w:r>
    </w:p>
    <w:p w14:paraId="213C8548" w14:textId="77777777" w:rsidR="00375372" w:rsidRDefault="00E40A8F" w:rsidP="00E40A8F">
      <w:r w:rsidRPr="00E40A8F">
        <w:t>725 Public structures</w:t>
      </w:r>
    </w:p>
    <w:p w14:paraId="731315F3" w14:textId="77777777" w:rsidR="00375372" w:rsidRDefault="00E40A8F" w:rsidP="00E40A8F">
      <w:r w:rsidRPr="00E40A8F">
        <w:t>726 Buildings for religious purposes</w:t>
      </w:r>
    </w:p>
    <w:p w14:paraId="6ADE5B5D" w14:textId="77777777" w:rsidR="00375372" w:rsidRDefault="00E40A8F" w:rsidP="00E40A8F">
      <w:r w:rsidRPr="00E40A8F">
        <w:t>727 Buildings for education &amp; research</w:t>
      </w:r>
    </w:p>
    <w:p w14:paraId="669F4B3E" w14:textId="77777777" w:rsidR="00375372" w:rsidRDefault="00E40A8F" w:rsidP="00E40A8F">
      <w:r w:rsidRPr="00E40A8F">
        <w:t>728 Residential &amp; related buildings</w:t>
      </w:r>
    </w:p>
    <w:p w14:paraId="62BD011B" w14:textId="77777777" w:rsidR="00375372" w:rsidRDefault="00E40A8F" w:rsidP="00E40A8F">
      <w:r w:rsidRPr="00E40A8F">
        <w:t>729 Design &amp; decoration</w:t>
      </w:r>
    </w:p>
    <w:p w14:paraId="417AEB33" w14:textId="77777777" w:rsidR="00375372" w:rsidRDefault="00E40A8F" w:rsidP="009B741C">
      <w:pPr>
        <w:pStyle w:val="Heading4"/>
      </w:pPr>
      <w:r w:rsidRPr="00E40A8F">
        <w:t xml:space="preserve">730 Plastic arts </w:t>
      </w:r>
      <w:proofErr w:type="gramStart"/>
      <w:r w:rsidRPr="00E40A8F">
        <w:t>Sculpture</w:t>
      </w:r>
      <w:proofErr w:type="gramEnd"/>
    </w:p>
    <w:p w14:paraId="7C3C1A0E" w14:textId="77777777" w:rsidR="00375372" w:rsidRDefault="00E40A8F" w:rsidP="00E40A8F">
      <w:r w:rsidRPr="00E40A8F">
        <w:t>731 Processes, forms, subjects of sculpture</w:t>
      </w:r>
    </w:p>
    <w:p w14:paraId="7E252232" w14:textId="77777777" w:rsidR="00375372" w:rsidRDefault="00E40A8F" w:rsidP="00E40A8F">
      <w:r w:rsidRPr="00E40A8F">
        <w:lastRenderedPageBreak/>
        <w:t>732 Sculpture to ca. 500</w:t>
      </w:r>
    </w:p>
    <w:p w14:paraId="4D8B5674" w14:textId="77777777" w:rsidR="00375372" w:rsidRDefault="00E40A8F" w:rsidP="00E40A8F">
      <w:r w:rsidRPr="00E40A8F">
        <w:t>733 Greek, Etruscan, Roman sculpture</w:t>
      </w:r>
    </w:p>
    <w:p w14:paraId="5B9DF1D2" w14:textId="77777777" w:rsidR="00375372" w:rsidRDefault="00E40A8F" w:rsidP="00E40A8F">
      <w:r w:rsidRPr="00E40A8F">
        <w:t>734 Sculpture from ca. 500 to 1399</w:t>
      </w:r>
    </w:p>
    <w:p w14:paraId="6AB09F58" w14:textId="77777777" w:rsidR="00375372" w:rsidRDefault="00E40A8F" w:rsidP="00E40A8F">
      <w:r w:rsidRPr="00E40A8F">
        <w:t>735 Sculpture from 1400</w:t>
      </w:r>
    </w:p>
    <w:p w14:paraId="1DEF9CE3" w14:textId="77777777" w:rsidR="00375372" w:rsidRDefault="00E40A8F" w:rsidP="00E40A8F">
      <w:r w:rsidRPr="00E40A8F">
        <w:t>736 Carving &amp; carvings</w:t>
      </w:r>
    </w:p>
    <w:p w14:paraId="39CE361D" w14:textId="77777777" w:rsidR="00375372" w:rsidRDefault="00E40A8F" w:rsidP="00E40A8F">
      <w:r w:rsidRPr="00E40A8F">
        <w:t>737 Numismatics &amp; sigillography</w:t>
      </w:r>
    </w:p>
    <w:p w14:paraId="68B502BC" w14:textId="77777777" w:rsidR="00375372" w:rsidRDefault="00E40A8F" w:rsidP="00E40A8F">
      <w:r w:rsidRPr="00E40A8F">
        <w:t>738 Ceramic arts</w:t>
      </w:r>
    </w:p>
    <w:p w14:paraId="693EB050" w14:textId="77777777" w:rsidR="00375372" w:rsidRDefault="00E40A8F" w:rsidP="00E40A8F">
      <w:r w:rsidRPr="00E40A8F">
        <w:t>739 Art metalwork</w:t>
      </w:r>
    </w:p>
    <w:p w14:paraId="5F211D92" w14:textId="77777777" w:rsidR="00375372" w:rsidRDefault="00E40A8F" w:rsidP="009B741C">
      <w:pPr>
        <w:pStyle w:val="Heading4"/>
      </w:pPr>
      <w:r w:rsidRPr="00E40A8F">
        <w:t>740 Drawing &amp; decorative arts</w:t>
      </w:r>
    </w:p>
    <w:p w14:paraId="687156A3" w14:textId="77777777" w:rsidR="00375372" w:rsidRDefault="00E40A8F" w:rsidP="00E40A8F">
      <w:r w:rsidRPr="00E40A8F">
        <w:t>741 Drawing &amp; drawings</w:t>
      </w:r>
    </w:p>
    <w:p w14:paraId="594A887D" w14:textId="77777777" w:rsidR="00375372" w:rsidRDefault="00E40A8F" w:rsidP="00E40A8F">
      <w:r w:rsidRPr="00E40A8F">
        <w:t>742 Perspective</w:t>
      </w:r>
    </w:p>
    <w:p w14:paraId="3F807316" w14:textId="77777777" w:rsidR="00375372" w:rsidRDefault="00E40A8F" w:rsidP="00E40A8F">
      <w:r w:rsidRPr="00E40A8F">
        <w:t>743 Drawing &amp; drawings by subject</w:t>
      </w:r>
    </w:p>
    <w:p w14:paraId="53075C06" w14:textId="77777777" w:rsidR="00375372" w:rsidRDefault="00E40A8F" w:rsidP="00E40A8F">
      <w:r w:rsidRPr="00E40A8F">
        <w:t>744 Not assigned or no longer used</w:t>
      </w:r>
    </w:p>
    <w:p w14:paraId="3FE30F19" w14:textId="77777777" w:rsidR="00375372" w:rsidRDefault="00E40A8F" w:rsidP="00E40A8F">
      <w:r w:rsidRPr="00E40A8F">
        <w:t>745 Decorative arts</w:t>
      </w:r>
    </w:p>
    <w:p w14:paraId="61A89F59" w14:textId="77777777" w:rsidR="00375372" w:rsidRDefault="00E40A8F" w:rsidP="00E40A8F">
      <w:r w:rsidRPr="00E40A8F">
        <w:t>746 Textile arts</w:t>
      </w:r>
    </w:p>
    <w:p w14:paraId="22D7CCA6" w14:textId="77777777" w:rsidR="00375372" w:rsidRDefault="00E40A8F" w:rsidP="00E40A8F">
      <w:r w:rsidRPr="00E40A8F">
        <w:t>747 Interior decoration</w:t>
      </w:r>
    </w:p>
    <w:p w14:paraId="707711BE" w14:textId="77777777" w:rsidR="00375372" w:rsidRDefault="00E40A8F" w:rsidP="00E40A8F">
      <w:r w:rsidRPr="00E40A8F">
        <w:t>748 Glass</w:t>
      </w:r>
    </w:p>
    <w:p w14:paraId="03EC7EFE" w14:textId="77777777" w:rsidR="00375372" w:rsidRDefault="00E40A8F" w:rsidP="00E40A8F">
      <w:r w:rsidRPr="00E40A8F">
        <w:t>749 Furniture &amp; accessories</w:t>
      </w:r>
    </w:p>
    <w:p w14:paraId="359A786A" w14:textId="77777777" w:rsidR="00375372" w:rsidRDefault="00E40A8F" w:rsidP="009B741C">
      <w:pPr>
        <w:pStyle w:val="Heading4"/>
      </w:pPr>
      <w:r w:rsidRPr="00E40A8F">
        <w:t>750 Painting &amp; paintings</w:t>
      </w:r>
    </w:p>
    <w:p w14:paraId="5F5BA2A2" w14:textId="77777777" w:rsidR="00375372" w:rsidRDefault="00E40A8F" w:rsidP="00E40A8F">
      <w:r w:rsidRPr="00E40A8F">
        <w:t>751 Techniques, equipment, forms</w:t>
      </w:r>
    </w:p>
    <w:p w14:paraId="6276ACDB" w14:textId="77777777" w:rsidR="00375372" w:rsidRDefault="00E40A8F" w:rsidP="00E40A8F">
      <w:r w:rsidRPr="00E40A8F">
        <w:t>752 Color</w:t>
      </w:r>
    </w:p>
    <w:p w14:paraId="04E4A736" w14:textId="77777777" w:rsidR="00375372" w:rsidRDefault="00E40A8F" w:rsidP="00E40A8F">
      <w:r w:rsidRPr="00E40A8F">
        <w:t>753 Symbolism, allegory, mythology, legend</w:t>
      </w:r>
    </w:p>
    <w:p w14:paraId="45816030" w14:textId="77777777" w:rsidR="00375372" w:rsidRDefault="00E40A8F" w:rsidP="00E40A8F">
      <w:r w:rsidRPr="00E40A8F">
        <w:t>754 Genre paintings</w:t>
      </w:r>
    </w:p>
    <w:p w14:paraId="200BA4C3" w14:textId="77777777" w:rsidR="00375372" w:rsidRDefault="00E40A8F" w:rsidP="00E40A8F">
      <w:r w:rsidRPr="00E40A8F">
        <w:t>755 Religion &amp; religious symbolism</w:t>
      </w:r>
    </w:p>
    <w:p w14:paraId="5295D270" w14:textId="77777777" w:rsidR="00375372" w:rsidRDefault="00E40A8F" w:rsidP="00E40A8F">
      <w:r w:rsidRPr="00E40A8F">
        <w:t>756 Not assigned or no longer used</w:t>
      </w:r>
    </w:p>
    <w:p w14:paraId="7DC7BB43" w14:textId="77777777" w:rsidR="00375372" w:rsidRDefault="00E40A8F" w:rsidP="00E40A8F">
      <w:r w:rsidRPr="00E40A8F">
        <w:t>757 Human figures &amp; their parts</w:t>
      </w:r>
    </w:p>
    <w:p w14:paraId="18CEE767" w14:textId="77777777" w:rsidR="00375372" w:rsidRDefault="00E40A8F" w:rsidP="00E40A8F">
      <w:r w:rsidRPr="00E40A8F">
        <w:t>758 Other subjects</w:t>
      </w:r>
    </w:p>
    <w:p w14:paraId="36FE8A04" w14:textId="77777777" w:rsidR="00375372" w:rsidRDefault="00E40A8F" w:rsidP="00E40A8F">
      <w:r w:rsidRPr="00E40A8F">
        <w:t>759 Historical, areas, persons treatment</w:t>
      </w:r>
    </w:p>
    <w:p w14:paraId="7EBAA50D" w14:textId="77777777" w:rsidR="00375372" w:rsidRDefault="00E40A8F" w:rsidP="009B741C">
      <w:pPr>
        <w:pStyle w:val="Heading4"/>
      </w:pPr>
      <w:r w:rsidRPr="00E40A8F">
        <w:t>760 Graphic arts Printmaking &amp; prints</w:t>
      </w:r>
    </w:p>
    <w:p w14:paraId="0EB30F2D" w14:textId="77777777" w:rsidR="00375372" w:rsidRDefault="00E40A8F" w:rsidP="00E40A8F">
      <w:r w:rsidRPr="00E40A8F">
        <w:t>761 Relief processes (Block printing)</w:t>
      </w:r>
    </w:p>
    <w:p w14:paraId="42449D78" w14:textId="77777777" w:rsidR="00375372" w:rsidRDefault="00E40A8F" w:rsidP="00E40A8F">
      <w:r w:rsidRPr="00E40A8F">
        <w:t>762 Not assigned or no longer used</w:t>
      </w:r>
    </w:p>
    <w:p w14:paraId="5D692677" w14:textId="77777777" w:rsidR="00375372" w:rsidRDefault="00E40A8F" w:rsidP="00E40A8F">
      <w:r w:rsidRPr="00E40A8F">
        <w:t>763 Lithographic (Planographic) processes</w:t>
      </w:r>
    </w:p>
    <w:p w14:paraId="5A359A62" w14:textId="77777777" w:rsidR="00375372" w:rsidRDefault="00E40A8F" w:rsidP="00E40A8F">
      <w:r w:rsidRPr="00E40A8F">
        <w:t>764 Chromolithography &amp; serigraphy</w:t>
      </w:r>
    </w:p>
    <w:p w14:paraId="5BABDCA3" w14:textId="77777777" w:rsidR="00375372" w:rsidRDefault="00E40A8F" w:rsidP="00E40A8F">
      <w:r w:rsidRPr="00E40A8F">
        <w:t>765 Metal engraving</w:t>
      </w:r>
    </w:p>
    <w:p w14:paraId="02B2ACE7" w14:textId="77777777" w:rsidR="00375372" w:rsidRDefault="00E40A8F" w:rsidP="00E40A8F">
      <w:r w:rsidRPr="00E40A8F">
        <w:t>766 Mezzotinting &amp; related processes</w:t>
      </w:r>
    </w:p>
    <w:p w14:paraId="5EBF5489" w14:textId="77777777" w:rsidR="00375372" w:rsidRDefault="00E40A8F" w:rsidP="00E40A8F">
      <w:r w:rsidRPr="00E40A8F">
        <w:t xml:space="preserve">767 Etching &amp; </w:t>
      </w:r>
      <w:proofErr w:type="spellStart"/>
      <w:r w:rsidRPr="00E40A8F">
        <w:t>drypoint</w:t>
      </w:r>
      <w:proofErr w:type="spellEnd"/>
    </w:p>
    <w:p w14:paraId="3BB0C5CD" w14:textId="77777777" w:rsidR="00375372" w:rsidRDefault="00E40A8F" w:rsidP="00E40A8F">
      <w:r w:rsidRPr="00E40A8F">
        <w:t>768 Not assigned or no longer used</w:t>
      </w:r>
    </w:p>
    <w:p w14:paraId="4C0283AA" w14:textId="77777777" w:rsidR="00375372" w:rsidRDefault="00E40A8F" w:rsidP="00E40A8F">
      <w:r w:rsidRPr="00E40A8F">
        <w:t>769 Prints</w:t>
      </w:r>
    </w:p>
    <w:p w14:paraId="6F9E6F68" w14:textId="77777777" w:rsidR="00375372" w:rsidRDefault="00E40A8F" w:rsidP="009B741C">
      <w:pPr>
        <w:pStyle w:val="Heading4"/>
      </w:pPr>
      <w:r w:rsidRPr="00E40A8F">
        <w:t>770 Photography &amp; photographs</w:t>
      </w:r>
    </w:p>
    <w:p w14:paraId="1A3C94A6" w14:textId="77777777" w:rsidR="00375372" w:rsidRDefault="00E40A8F" w:rsidP="00E40A8F">
      <w:r w:rsidRPr="00E40A8F">
        <w:t>771 Techniques, equipment, materials</w:t>
      </w:r>
    </w:p>
    <w:p w14:paraId="4B4EFBA1" w14:textId="77777777" w:rsidR="00375372" w:rsidRDefault="00E40A8F" w:rsidP="00E40A8F">
      <w:r w:rsidRPr="00E40A8F">
        <w:t>772 Metallic salt processes</w:t>
      </w:r>
    </w:p>
    <w:p w14:paraId="2991B1B7" w14:textId="77777777" w:rsidR="00375372" w:rsidRDefault="00E40A8F" w:rsidP="00E40A8F">
      <w:r w:rsidRPr="00E40A8F">
        <w:t>773 Pigment processes of printing</w:t>
      </w:r>
    </w:p>
    <w:p w14:paraId="33BCB325" w14:textId="77777777" w:rsidR="00375372" w:rsidRDefault="00E40A8F" w:rsidP="00E40A8F">
      <w:r w:rsidRPr="00E40A8F">
        <w:t>774 Holography</w:t>
      </w:r>
    </w:p>
    <w:p w14:paraId="2730C20C" w14:textId="77777777" w:rsidR="00375372" w:rsidRDefault="00E40A8F" w:rsidP="00E40A8F">
      <w:r w:rsidRPr="00E40A8F">
        <w:t>775 Not assigned or no longer used</w:t>
      </w:r>
    </w:p>
    <w:p w14:paraId="1B87D8FE" w14:textId="77777777" w:rsidR="00375372" w:rsidRDefault="00E40A8F" w:rsidP="00E40A8F">
      <w:r w:rsidRPr="00E40A8F">
        <w:t>776 Not assigned or no longer used</w:t>
      </w:r>
    </w:p>
    <w:p w14:paraId="15036E0E" w14:textId="77777777" w:rsidR="00375372" w:rsidRDefault="00E40A8F" w:rsidP="00E40A8F">
      <w:r w:rsidRPr="00E40A8F">
        <w:t>777 Not assigned or no longer used</w:t>
      </w:r>
    </w:p>
    <w:p w14:paraId="3D91EA63" w14:textId="77777777" w:rsidR="00375372" w:rsidRDefault="00E40A8F" w:rsidP="00E40A8F">
      <w:r w:rsidRPr="00E40A8F">
        <w:lastRenderedPageBreak/>
        <w:t>778 Fields &amp; kinds of photography</w:t>
      </w:r>
    </w:p>
    <w:p w14:paraId="37CEDA47" w14:textId="77777777" w:rsidR="00375372" w:rsidRDefault="00E40A8F" w:rsidP="00E40A8F">
      <w:r w:rsidRPr="00E40A8F">
        <w:t>779 Photographs</w:t>
      </w:r>
    </w:p>
    <w:p w14:paraId="199479B2" w14:textId="77777777" w:rsidR="00375372" w:rsidRDefault="00E40A8F" w:rsidP="009B741C">
      <w:pPr>
        <w:pStyle w:val="Heading4"/>
      </w:pPr>
      <w:r w:rsidRPr="00E40A8F">
        <w:t>780 Music</w:t>
      </w:r>
    </w:p>
    <w:p w14:paraId="4C796160" w14:textId="77777777" w:rsidR="00375372" w:rsidRDefault="00E40A8F" w:rsidP="00E40A8F">
      <w:r w:rsidRPr="00E40A8F">
        <w:t>781 General principles &amp; musical forms</w:t>
      </w:r>
    </w:p>
    <w:p w14:paraId="08351842" w14:textId="77777777" w:rsidR="00375372" w:rsidRDefault="00E40A8F" w:rsidP="00E40A8F">
      <w:r w:rsidRPr="00E40A8F">
        <w:t>782 Vocal music</w:t>
      </w:r>
    </w:p>
    <w:p w14:paraId="5719BE59" w14:textId="77777777" w:rsidR="00375372" w:rsidRDefault="00E40A8F" w:rsidP="00E40A8F">
      <w:r w:rsidRPr="00E40A8F">
        <w:t xml:space="preserve">783 Music for single voices </w:t>
      </w:r>
      <w:proofErr w:type="gramStart"/>
      <w:r w:rsidRPr="00E40A8F">
        <w:t>The</w:t>
      </w:r>
      <w:proofErr w:type="gramEnd"/>
      <w:r w:rsidRPr="00E40A8F">
        <w:t xml:space="preserve"> voice</w:t>
      </w:r>
    </w:p>
    <w:p w14:paraId="004C63F7" w14:textId="77777777" w:rsidR="00375372" w:rsidRDefault="00E40A8F" w:rsidP="00E40A8F">
      <w:r w:rsidRPr="00E40A8F">
        <w:t>784 Instruments &amp; Instrumental ensembles</w:t>
      </w:r>
    </w:p>
    <w:p w14:paraId="5D53226C" w14:textId="77777777" w:rsidR="00375372" w:rsidRDefault="00E40A8F" w:rsidP="00E40A8F">
      <w:r w:rsidRPr="00E40A8F">
        <w:t>785 Chamber music</w:t>
      </w:r>
    </w:p>
    <w:p w14:paraId="4C2DBD23" w14:textId="77777777" w:rsidR="00375372" w:rsidRDefault="00E40A8F" w:rsidP="00E40A8F">
      <w:r w:rsidRPr="00E40A8F">
        <w:t>786 Keyboard &amp; other instruments</w:t>
      </w:r>
    </w:p>
    <w:p w14:paraId="38554F25" w14:textId="77777777" w:rsidR="00375372" w:rsidRDefault="00E40A8F" w:rsidP="00E40A8F">
      <w:r w:rsidRPr="00E40A8F">
        <w:t>787 Stringed instruments (Chordophones)</w:t>
      </w:r>
    </w:p>
    <w:p w14:paraId="53882E86" w14:textId="77777777" w:rsidR="00375372" w:rsidRDefault="00E40A8F" w:rsidP="00E40A8F">
      <w:r w:rsidRPr="00E40A8F">
        <w:t>788 Wind instruments (Aerophones)</w:t>
      </w:r>
    </w:p>
    <w:p w14:paraId="4EA8CD52" w14:textId="77777777" w:rsidR="00375372" w:rsidRDefault="00E40A8F" w:rsidP="00E40A8F">
      <w:r w:rsidRPr="00E40A8F">
        <w:t>789 Not assigned or no longer used</w:t>
      </w:r>
    </w:p>
    <w:p w14:paraId="029A06D4" w14:textId="77777777" w:rsidR="00375372" w:rsidRDefault="00E40A8F" w:rsidP="009B741C">
      <w:pPr>
        <w:pStyle w:val="Heading4"/>
      </w:pPr>
      <w:r w:rsidRPr="00E40A8F">
        <w:t>790 Recreational &amp; performing arts</w:t>
      </w:r>
    </w:p>
    <w:p w14:paraId="50851529" w14:textId="77777777" w:rsidR="00375372" w:rsidRDefault="00E40A8F" w:rsidP="00E40A8F">
      <w:r w:rsidRPr="00E40A8F">
        <w:t>791 Public performances</w:t>
      </w:r>
    </w:p>
    <w:p w14:paraId="68F5279E" w14:textId="77777777" w:rsidR="00375372" w:rsidRDefault="00E40A8F" w:rsidP="00E40A8F">
      <w:r w:rsidRPr="00E40A8F">
        <w:t>792 Stage presentations</w:t>
      </w:r>
    </w:p>
    <w:p w14:paraId="6809A203" w14:textId="77777777" w:rsidR="00375372" w:rsidRDefault="00E40A8F" w:rsidP="00E40A8F">
      <w:r w:rsidRPr="00E40A8F">
        <w:t>793 Indoor games &amp; amusements</w:t>
      </w:r>
    </w:p>
    <w:p w14:paraId="16261FB7" w14:textId="77777777" w:rsidR="00375372" w:rsidRDefault="00E40A8F" w:rsidP="00E40A8F">
      <w:r w:rsidRPr="00E40A8F">
        <w:t>794 Indoor games of skill</w:t>
      </w:r>
    </w:p>
    <w:p w14:paraId="1B85B0C2" w14:textId="77777777" w:rsidR="00375372" w:rsidRDefault="00E40A8F" w:rsidP="00E40A8F">
      <w:r w:rsidRPr="00E40A8F">
        <w:t>795 Games of chance</w:t>
      </w:r>
    </w:p>
    <w:p w14:paraId="4E8580A7" w14:textId="77777777" w:rsidR="00375372" w:rsidRDefault="00E40A8F" w:rsidP="00E40A8F">
      <w:r w:rsidRPr="00E40A8F">
        <w:t>796 Athletic &amp; outdoor sports &amp; games</w:t>
      </w:r>
    </w:p>
    <w:p w14:paraId="4E9F1F73" w14:textId="77777777" w:rsidR="00375372" w:rsidRDefault="00E40A8F" w:rsidP="00E40A8F">
      <w:r w:rsidRPr="00E40A8F">
        <w:t>797 Aquatic &amp; air sports</w:t>
      </w:r>
    </w:p>
    <w:p w14:paraId="40FA02F8" w14:textId="77777777" w:rsidR="00375372" w:rsidRDefault="00E40A8F" w:rsidP="00E40A8F">
      <w:r w:rsidRPr="00E40A8F">
        <w:t>798 Equestrian sports &amp; animal racing</w:t>
      </w:r>
    </w:p>
    <w:p w14:paraId="4639DAF7" w14:textId="498651B9" w:rsidR="00375372" w:rsidRDefault="00E40A8F" w:rsidP="00E40A8F">
      <w:r w:rsidRPr="00E40A8F">
        <w:t>799 Fishing, hunting, shooting</w:t>
      </w:r>
    </w:p>
    <w:p w14:paraId="648E4D23" w14:textId="77777777" w:rsidR="00375372" w:rsidRDefault="00E628CC" w:rsidP="00E628CC">
      <w:pPr>
        <w:pStyle w:val="Heading3"/>
      </w:pPr>
      <w:r>
        <w:t>800 Literature &amp; rhetoric</w:t>
      </w:r>
    </w:p>
    <w:p w14:paraId="6C73FBF5" w14:textId="77777777" w:rsidR="00375372" w:rsidRDefault="00752061" w:rsidP="00752061">
      <w:r w:rsidRPr="00752061">
        <w:t>801 Philosophy &amp; theory</w:t>
      </w:r>
    </w:p>
    <w:p w14:paraId="68F2797B" w14:textId="77777777" w:rsidR="00375372" w:rsidRDefault="00752061" w:rsidP="00752061">
      <w:r w:rsidRPr="00752061">
        <w:t>802 Miscellany</w:t>
      </w:r>
    </w:p>
    <w:p w14:paraId="4CCF993D" w14:textId="77777777" w:rsidR="00375372" w:rsidRDefault="00752061" w:rsidP="00752061">
      <w:r w:rsidRPr="00752061">
        <w:t>803 Dictionaries &amp; encyclopedias</w:t>
      </w:r>
    </w:p>
    <w:p w14:paraId="6D81B1E3" w14:textId="77777777" w:rsidR="00375372" w:rsidRDefault="00752061" w:rsidP="00752061">
      <w:r w:rsidRPr="00752061">
        <w:t>804 Not assigned or no longer used</w:t>
      </w:r>
    </w:p>
    <w:p w14:paraId="3EF50336" w14:textId="77777777" w:rsidR="00375372" w:rsidRDefault="00752061" w:rsidP="00752061">
      <w:r w:rsidRPr="00752061">
        <w:t>805 Serial publications</w:t>
      </w:r>
    </w:p>
    <w:p w14:paraId="1B7DE908" w14:textId="77777777" w:rsidR="00375372" w:rsidRDefault="00752061" w:rsidP="00752061">
      <w:r w:rsidRPr="00752061">
        <w:t>806 Organizations</w:t>
      </w:r>
    </w:p>
    <w:p w14:paraId="65183323" w14:textId="77777777" w:rsidR="00375372" w:rsidRDefault="00752061" w:rsidP="00752061">
      <w:r w:rsidRPr="00752061">
        <w:t>807 Education, research, related topics</w:t>
      </w:r>
    </w:p>
    <w:p w14:paraId="6DC8DB47" w14:textId="77777777" w:rsidR="00375372" w:rsidRDefault="00752061" w:rsidP="00752061">
      <w:r w:rsidRPr="00752061">
        <w:t>808 Rhetoric &amp; collections of literature</w:t>
      </w:r>
    </w:p>
    <w:p w14:paraId="0CE552B4" w14:textId="5D1B492E" w:rsidR="00375372" w:rsidRDefault="00752061" w:rsidP="009B741C">
      <w:r w:rsidRPr="00752061">
        <w:t>809 Literary history &amp; criticism</w:t>
      </w:r>
      <w:r w:rsidR="009B741C">
        <w:t xml:space="preserve"> </w:t>
      </w:r>
    </w:p>
    <w:p w14:paraId="7AE46FB8" w14:textId="77777777" w:rsidR="00375372" w:rsidRDefault="00752061" w:rsidP="009B741C">
      <w:pPr>
        <w:pStyle w:val="Heading4"/>
      </w:pPr>
      <w:r w:rsidRPr="00752061">
        <w:t>810 American literature in English</w:t>
      </w:r>
    </w:p>
    <w:p w14:paraId="708DA751" w14:textId="77777777" w:rsidR="00375372" w:rsidRDefault="00752061" w:rsidP="00752061">
      <w:r w:rsidRPr="00752061">
        <w:t>811 Poetry</w:t>
      </w:r>
    </w:p>
    <w:p w14:paraId="38FEFF34" w14:textId="77777777" w:rsidR="00375372" w:rsidRDefault="00752061" w:rsidP="00752061">
      <w:r w:rsidRPr="00752061">
        <w:t>812 Drama</w:t>
      </w:r>
    </w:p>
    <w:p w14:paraId="41D36CA3" w14:textId="77777777" w:rsidR="00375372" w:rsidRDefault="00752061" w:rsidP="00752061">
      <w:r w:rsidRPr="00752061">
        <w:t>813 Fiction</w:t>
      </w:r>
    </w:p>
    <w:p w14:paraId="594CE85A" w14:textId="77777777" w:rsidR="00375372" w:rsidRDefault="00752061" w:rsidP="00752061">
      <w:r w:rsidRPr="00752061">
        <w:t>814 Essays</w:t>
      </w:r>
    </w:p>
    <w:p w14:paraId="5BCFC088" w14:textId="77777777" w:rsidR="00375372" w:rsidRDefault="00752061" w:rsidP="00752061">
      <w:r w:rsidRPr="00752061">
        <w:t>815 Speeches</w:t>
      </w:r>
    </w:p>
    <w:p w14:paraId="1D9A1C9C" w14:textId="77777777" w:rsidR="00375372" w:rsidRDefault="00752061" w:rsidP="00752061">
      <w:r w:rsidRPr="00752061">
        <w:t>816 Letters</w:t>
      </w:r>
    </w:p>
    <w:p w14:paraId="3E301CAE" w14:textId="77777777" w:rsidR="00375372" w:rsidRDefault="00752061" w:rsidP="00752061">
      <w:r w:rsidRPr="00752061">
        <w:t>817 Satire &amp; humor</w:t>
      </w:r>
    </w:p>
    <w:p w14:paraId="7A74292B" w14:textId="77777777" w:rsidR="00375372" w:rsidRDefault="00752061" w:rsidP="00752061">
      <w:r w:rsidRPr="00752061">
        <w:t>818 Miscellaneous writings</w:t>
      </w:r>
    </w:p>
    <w:p w14:paraId="5305A831" w14:textId="77777777" w:rsidR="00375372" w:rsidRDefault="00752061" w:rsidP="00752061">
      <w:r w:rsidRPr="00752061">
        <w:t>819 Not used</w:t>
      </w:r>
    </w:p>
    <w:p w14:paraId="63D2AD39" w14:textId="77777777" w:rsidR="00375372" w:rsidRDefault="00752061" w:rsidP="009B741C">
      <w:pPr>
        <w:pStyle w:val="Heading4"/>
      </w:pPr>
      <w:r w:rsidRPr="00752061">
        <w:t>820 English &amp; Old English literatures</w:t>
      </w:r>
    </w:p>
    <w:p w14:paraId="1BD3962E" w14:textId="77777777" w:rsidR="00375372" w:rsidRDefault="00752061" w:rsidP="00752061">
      <w:r w:rsidRPr="00752061">
        <w:t>821 English poetry</w:t>
      </w:r>
    </w:p>
    <w:p w14:paraId="55A63E52" w14:textId="77777777" w:rsidR="00375372" w:rsidRDefault="00752061" w:rsidP="00752061">
      <w:r w:rsidRPr="00752061">
        <w:t>822 English drama</w:t>
      </w:r>
    </w:p>
    <w:p w14:paraId="6C4C7114" w14:textId="77777777" w:rsidR="00375372" w:rsidRDefault="00752061" w:rsidP="00752061">
      <w:r w:rsidRPr="00752061">
        <w:t>823 English fiction</w:t>
      </w:r>
    </w:p>
    <w:p w14:paraId="15E10D47" w14:textId="77777777" w:rsidR="00375372" w:rsidRDefault="00752061" w:rsidP="00752061">
      <w:r w:rsidRPr="00752061">
        <w:lastRenderedPageBreak/>
        <w:t>824 English essays</w:t>
      </w:r>
    </w:p>
    <w:p w14:paraId="729C83A8" w14:textId="77777777" w:rsidR="00375372" w:rsidRDefault="00752061" w:rsidP="00752061">
      <w:r w:rsidRPr="00752061">
        <w:t>825 English speeches</w:t>
      </w:r>
    </w:p>
    <w:p w14:paraId="663F65F1" w14:textId="77777777" w:rsidR="00375372" w:rsidRDefault="00752061" w:rsidP="00752061">
      <w:r w:rsidRPr="00752061">
        <w:t>826 English letters</w:t>
      </w:r>
    </w:p>
    <w:p w14:paraId="3530E499" w14:textId="77777777" w:rsidR="00375372" w:rsidRDefault="00752061" w:rsidP="00752061">
      <w:r w:rsidRPr="00752061">
        <w:t>827 English satire &amp; humor</w:t>
      </w:r>
    </w:p>
    <w:p w14:paraId="3E185303" w14:textId="77777777" w:rsidR="00375372" w:rsidRDefault="00752061" w:rsidP="00752061">
      <w:r w:rsidRPr="00752061">
        <w:t>828 English miscellaneous writings</w:t>
      </w:r>
    </w:p>
    <w:p w14:paraId="092F1FD9" w14:textId="77777777" w:rsidR="00375372" w:rsidRDefault="00752061" w:rsidP="00752061">
      <w:r w:rsidRPr="00752061">
        <w:t>829 Old English (Anglo-Saxon)</w:t>
      </w:r>
    </w:p>
    <w:p w14:paraId="0F16CADB" w14:textId="77777777" w:rsidR="00375372" w:rsidRDefault="00752061" w:rsidP="009B741C">
      <w:pPr>
        <w:pStyle w:val="Heading4"/>
      </w:pPr>
      <w:r w:rsidRPr="00752061">
        <w:t>830 Literatures of Germanic languages</w:t>
      </w:r>
    </w:p>
    <w:p w14:paraId="1F1F8D26" w14:textId="77777777" w:rsidR="00375372" w:rsidRDefault="00752061" w:rsidP="00752061">
      <w:r w:rsidRPr="00752061">
        <w:t>831 Early to 1517</w:t>
      </w:r>
    </w:p>
    <w:p w14:paraId="1D96D44F" w14:textId="2DFC29C1" w:rsidR="00375372" w:rsidRDefault="00752061" w:rsidP="00752061">
      <w:r w:rsidRPr="00752061">
        <w:t>832 Reformation, etc.</w:t>
      </w:r>
      <w:r w:rsidR="00225006">
        <w:t xml:space="preserve"> </w:t>
      </w:r>
      <w:r w:rsidRPr="00752061">
        <w:t>1517-1750</w:t>
      </w:r>
    </w:p>
    <w:p w14:paraId="5A6CDA61" w14:textId="06CC3C1D" w:rsidR="00375372" w:rsidRDefault="00752061" w:rsidP="00752061">
      <w:r w:rsidRPr="00752061">
        <w:t>833 Classic period,</w:t>
      </w:r>
      <w:r w:rsidR="00225006">
        <w:t xml:space="preserve"> </w:t>
      </w:r>
      <w:r w:rsidRPr="00752061">
        <w:t>1750-1830</w:t>
      </w:r>
    </w:p>
    <w:p w14:paraId="08F55CBB" w14:textId="59438D0E" w:rsidR="00375372" w:rsidRDefault="00752061" w:rsidP="00752061">
      <w:r w:rsidRPr="00752061">
        <w:t>834 Post classic &amp; modern,</w:t>
      </w:r>
      <w:r w:rsidR="00225006">
        <w:t xml:space="preserve"> </w:t>
      </w:r>
      <w:r w:rsidRPr="00752061">
        <w:t>1830-1940/50</w:t>
      </w:r>
    </w:p>
    <w:p w14:paraId="5811263E" w14:textId="58191BE3" w:rsidR="00375372" w:rsidRDefault="00752061" w:rsidP="00752061">
      <w:r w:rsidRPr="00752061">
        <w:t>835 Contemporary authors 1940/50-</w:t>
      </w:r>
    </w:p>
    <w:p w14:paraId="6755852D" w14:textId="77777777" w:rsidR="00375372" w:rsidRDefault="00752061" w:rsidP="00752061">
      <w:r w:rsidRPr="00752061">
        <w:t>836 German dialect literature</w:t>
      </w:r>
    </w:p>
    <w:p w14:paraId="5B325B6F" w14:textId="77777777" w:rsidR="00375372" w:rsidRDefault="00752061" w:rsidP="00752061">
      <w:r w:rsidRPr="00752061">
        <w:t>837 German-American</w:t>
      </w:r>
    </w:p>
    <w:p w14:paraId="048FFD6A" w14:textId="77777777" w:rsidR="00375372" w:rsidRDefault="00752061" w:rsidP="00752061">
      <w:r w:rsidRPr="00752061">
        <w:t>838 German miscellaneous writings</w:t>
      </w:r>
    </w:p>
    <w:p w14:paraId="5672B346" w14:textId="77777777" w:rsidR="00375372" w:rsidRDefault="00752061" w:rsidP="00752061">
      <w:r w:rsidRPr="00752061">
        <w:t>839 Other Germanic literatures</w:t>
      </w:r>
    </w:p>
    <w:p w14:paraId="0A96614C" w14:textId="77777777" w:rsidR="00375372" w:rsidRDefault="00752061" w:rsidP="009B741C">
      <w:pPr>
        <w:pStyle w:val="Heading4"/>
      </w:pPr>
      <w:r>
        <w:t>840 Literatures of Romance languages</w:t>
      </w:r>
    </w:p>
    <w:p w14:paraId="3ABBA3BC" w14:textId="77777777" w:rsidR="00375372" w:rsidRDefault="00752061" w:rsidP="00752061">
      <w:r>
        <w:t>841 Old and early French to 1400</w:t>
      </w:r>
    </w:p>
    <w:p w14:paraId="4FD80CC9" w14:textId="77777777" w:rsidR="00375372" w:rsidRDefault="00752061" w:rsidP="00752061">
      <w:r>
        <w:t>842 Transition &amp; renaissance periods, 1400-1600</w:t>
      </w:r>
    </w:p>
    <w:p w14:paraId="00ACC6DF" w14:textId="77777777" w:rsidR="00375372" w:rsidRDefault="00752061" w:rsidP="00752061">
      <w:r>
        <w:t>843 Classical period, 1600-1715</w:t>
      </w:r>
    </w:p>
    <w:p w14:paraId="257A0E72" w14:textId="77777777" w:rsidR="00375372" w:rsidRDefault="00752061" w:rsidP="00752061">
      <w:r>
        <w:t xml:space="preserve">844 18 </w:t>
      </w:r>
      <w:proofErr w:type="spellStart"/>
      <w:r>
        <w:t>th</w:t>
      </w:r>
      <w:proofErr w:type="spellEnd"/>
      <w:r>
        <w:t xml:space="preserve"> Century, 1715-1789</w:t>
      </w:r>
    </w:p>
    <w:p w14:paraId="5CC757E5" w14:textId="77777777" w:rsidR="00375372" w:rsidRDefault="00752061" w:rsidP="00752061">
      <w:r>
        <w:t>845 Revolution to present, 1789-1940/50</w:t>
      </w:r>
    </w:p>
    <w:p w14:paraId="695966AE" w14:textId="77777777" w:rsidR="00375372" w:rsidRDefault="00752061" w:rsidP="00752061">
      <w:r>
        <w:t>846 Contemporary authors not already established in the UIUC Catalog, 1940/50-</w:t>
      </w:r>
    </w:p>
    <w:p w14:paraId="117B2C6A" w14:textId="77777777" w:rsidR="00375372" w:rsidRDefault="00752061" w:rsidP="00752061">
      <w:r>
        <w:t>847 French Canadian</w:t>
      </w:r>
    </w:p>
    <w:p w14:paraId="30F835CE" w14:textId="77777777" w:rsidR="00375372" w:rsidRDefault="00752061" w:rsidP="00752061">
      <w:r>
        <w:t>848 Provencal</w:t>
      </w:r>
    </w:p>
    <w:p w14:paraId="327E08FD" w14:textId="77777777" w:rsidR="00375372" w:rsidRDefault="00752061" w:rsidP="00752061">
      <w:r>
        <w:t>849 French dialect literature</w:t>
      </w:r>
    </w:p>
    <w:p w14:paraId="12EDBFF0" w14:textId="77777777" w:rsidR="00375372" w:rsidRDefault="00752061" w:rsidP="009B741C">
      <w:pPr>
        <w:pStyle w:val="Heading4"/>
      </w:pPr>
      <w:r>
        <w:t>850 Italian, Romanian, Rhaeto-Romanic</w:t>
      </w:r>
    </w:p>
    <w:p w14:paraId="1B56068F" w14:textId="77777777" w:rsidR="00375372" w:rsidRDefault="00752061" w:rsidP="00752061">
      <w:r>
        <w:t>851 Early period to 1375</w:t>
      </w:r>
    </w:p>
    <w:p w14:paraId="7B61AEC2" w14:textId="77777777" w:rsidR="00375372" w:rsidRDefault="00752061" w:rsidP="00752061">
      <w:r>
        <w:t>852 Classical learning, 1375-1492</w:t>
      </w:r>
    </w:p>
    <w:p w14:paraId="03F8D2EE" w14:textId="77777777" w:rsidR="00375372" w:rsidRDefault="00752061" w:rsidP="00752061">
      <w:r>
        <w:t>853 1492-1585</w:t>
      </w:r>
    </w:p>
    <w:p w14:paraId="27FA7F3E" w14:textId="77777777" w:rsidR="00375372" w:rsidRDefault="00752061" w:rsidP="00752061">
      <w:r>
        <w:t>854 1585-1814</w:t>
      </w:r>
    </w:p>
    <w:p w14:paraId="4CBE312F" w14:textId="77777777" w:rsidR="00375372" w:rsidRDefault="00752061" w:rsidP="00752061">
      <w:r>
        <w:t>855 1814-1940/50</w:t>
      </w:r>
    </w:p>
    <w:p w14:paraId="229D4ED5" w14:textId="77777777" w:rsidR="00375372" w:rsidRDefault="00752061" w:rsidP="00752061">
      <w:r>
        <w:t>856 Works in and/or about Italian dialects</w:t>
      </w:r>
    </w:p>
    <w:p w14:paraId="1FFA18AD" w14:textId="77777777" w:rsidR="00375372" w:rsidRDefault="00752061" w:rsidP="00752061">
      <w:r>
        <w:t>857 Sardinian</w:t>
      </w:r>
    </w:p>
    <w:p w14:paraId="5CC7E4DF" w14:textId="77777777" w:rsidR="00375372" w:rsidRDefault="00752061" w:rsidP="00752061">
      <w:r>
        <w:t>858 Romanian (including Wallachian)</w:t>
      </w:r>
    </w:p>
    <w:p w14:paraId="64B88E11" w14:textId="77777777" w:rsidR="00375372" w:rsidRDefault="00752061" w:rsidP="00752061">
      <w:r>
        <w:t xml:space="preserve">859 </w:t>
      </w:r>
      <w:proofErr w:type="spellStart"/>
      <w:r>
        <w:t>Rumansh</w:t>
      </w:r>
      <w:proofErr w:type="spellEnd"/>
      <w:r>
        <w:t xml:space="preserve">, </w:t>
      </w:r>
      <w:proofErr w:type="spellStart"/>
      <w:r>
        <w:t>Rhastian</w:t>
      </w:r>
      <w:proofErr w:type="spellEnd"/>
      <w:r>
        <w:t>, Rhaeto-Romanic, Moldavian</w:t>
      </w:r>
    </w:p>
    <w:p w14:paraId="320A0121" w14:textId="77777777" w:rsidR="00375372" w:rsidRDefault="00752061" w:rsidP="009B741C">
      <w:pPr>
        <w:pStyle w:val="Heading4"/>
      </w:pPr>
      <w:r>
        <w:t>860 Spanish &amp; Portuguese literatures</w:t>
      </w:r>
    </w:p>
    <w:p w14:paraId="00714C2C" w14:textId="77777777" w:rsidR="00375372" w:rsidRDefault="00752061" w:rsidP="00752061">
      <w:r>
        <w:t>861 Early to 1400</w:t>
      </w:r>
    </w:p>
    <w:p w14:paraId="00F7442C" w14:textId="77777777" w:rsidR="00375372" w:rsidRDefault="00752061" w:rsidP="00752061">
      <w:r>
        <w:t>862 1400-1553</w:t>
      </w:r>
    </w:p>
    <w:p w14:paraId="5A8E089C" w14:textId="77777777" w:rsidR="00375372" w:rsidRDefault="00752061" w:rsidP="00752061">
      <w:r>
        <w:t xml:space="preserve">863 Golden </w:t>
      </w:r>
      <w:proofErr w:type="gramStart"/>
      <w:r>
        <w:t>age</w:t>
      </w:r>
      <w:proofErr w:type="gramEnd"/>
      <w:r>
        <w:t>, 1554-1700</w:t>
      </w:r>
    </w:p>
    <w:p w14:paraId="49681E30" w14:textId="77777777" w:rsidR="00375372" w:rsidRDefault="00752061" w:rsidP="00752061">
      <w:r>
        <w:t>864 1700-1800</w:t>
      </w:r>
    </w:p>
    <w:p w14:paraId="4D4049F7" w14:textId="77777777" w:rsidR="00375372" w:rsidRDefault="00752061" w:rsidP="00752061">
      <w:r>
        <w:t>865 1800-</w:t>
      </w:r>
    </w:p>
    <w:p w14:paraId="78AE3E39" w14:textId="77777777" w:rsidR="00375372" w:rsidRDefault="00752061" w:rsidP="00752061">
      <w:r>
        <w:t xml:space="preserve">866 Works in and/or about Iberian dialects other than Castilian, </w:t>
      </w:r>
      <w:proofErr w:type="gramStart"/>
      <w:r>
        <w:t>Catalan</w:t>
      </w:r>
      <w:proofErr w:type="gramEnd"/>
      <w:r>
        <w:t xml:space="preserve"> and Portuguese, including Asturian/</w:t>
      </w:r>
      <w:proofErr w:type="spellStart"/>
      <w:r>
        <w:t>Bable</w:t>
      </w:r>
      <w:proofErr w:type="spellEnd"/>
      <w:r>
        <w:t xml:space="preserve">, </w:t>
      </w:r>
      <w:proofErr w:type="spellStart"/>
      <w:r>
        <w:t>Aragonese</w:t>
      </w:r>
      <w:proofErr w:type="spellEnd"/>
      <w:r>
        <w:t xml:space="preserve">, Navarrese, Ladino, Sephardic, Morisco, </w:t>
      </w:r>
      <w:proofErr w:type="spellStart"/>
      <w:r>
        <w:t>Aljamia</w:t>
      </w:r>
      <w:proofErr w:type="spellEnd"/>
    </w:p>
    <w:p w14:paraId="4AD44F3C" w14:textId="77777777" w:rsidR="00375372" w:rsidRDefault="00752061" w:rsidP="00752061">
      <w:r>
        <w:t>867 Catalan</w:t>
      </w:r>
    </w:p>
    <w:p w14:paraId="23141D95" w14:textId="77777777" w:rsidR="00375372" w:rsidRDefault="00752061" w:rsidP="00752061">
      <w:r>
        <w:t>868 Portuguese</w:t>
      </w:r>
    </w:p>
    <w:p w14:paraId="34E9D024" w14:textId="77777777" w:rsidR="00375372" w:rsidRDefault="00752061" w:rsidP="00752061">
      <w:r>
        <w:lastRenderedPageBreak/>
        <w:t>869 South/Central American Literature</w:t>
      </w:r>
    </w:p>
    <w:p w14:paraId="71AB41EE" w14:textId="77777777" w:rsidR="00375372" w:rsidRDefault="00752061" w:rsidP="009B741C">
      <w:pPr>
        <w:pStyle w:val="Heading4"/>
      </w:pPr>
      <w:r>
        <w:t>870 General works on Latin literature</w:t>
      </w:r>
    </w:p>
    <w:p w14:paraId="6315AFFB" w14:textId="77777777" w:rsidR="00375372" w:rsidRDefault="00752061" w:rsidP="00752061">
      <w:r>
        <w:t>871 Latin Authors</w:t>
      </w:r>
    </w:p>
    <w:p w14:paraId="5E4B400B" w14:textId="77777777" w:rsidR="00375372" w:rsidRDefault="00752061" w:rsidP="00752061">
      <w:r>
        <w:t>872 Collections of Latin prose or poetry</w:t>
      </w:r>
    </w:p>
    <w:p w14:paraId="6D75285A" w14:textId="77777777" w:rsidR="00375372" w:rsidRDefault="00752061" w:rsidP="00752061">
      <w:r>
        <w:t>873 Not Used</w:t>
      </w:r>
    </w:p>
    <w:p w14:paraId="276D77E4" w14:textId="77777777" w:rsidR="00375372" w:rsidRDefault="00752061" w:rsidP="00752061">
      <w:r>
        <w:t>874 Not Used</w:t>
      </w:r>
    </w:p>
    <w:p w14:paraId="01059E50" w14:textId="77777777" w:rsidR="00375372" w:rsidRDefault="00752061" w:rsidP="00752061">
      <w:r>
        <w:t>875 Medieval and modern Latin literature, 500 A.D. – date</w:t>
      </w:r>
    </w:p>
    <w:p w14:paraId="6F3D80DA" w14:textId="77777777" w:rsidR="00375372" w:rsidRDefault="00752061" w:rsidP="00752061">
      <w:r>
        <w:t>876 Not Used</w:t>
      </w:r>
    </w:p>
    <w:p w14:paraId="7D6961A1" w14:textId="77777777" w:rsidR="00375372" w:rsidRDefault="00752061" w:rsidP="00752061">
      <w:r>
        <w:t>877 Not Used</w:t>
      </w:r>
    </w:p>
    <w:p w14:paraId="1F36B02F" w14:textId="77777777" w:rsidR="00375372" w:rsidRDefault="00752061" w:rsidP="00752061">
      <w:r>
        <w:t>878 Not Used</w:t>
      </w:r>
    </w:p>
    <w:p w14:paraId="12FD3667" w14:textId="77777777" w:rsidR="00375372" w:rsidRDefault="00752061" w:rsidP="00752061">
      <w:r>
        <w:t xml:space="preserve">879 Classical </w:t>
      </w:r>
      <w:proofErr w:type="gramStart"/>
      <w:r>
        <w:t>literature</w:t>
      </w:r>
      <w:proofErr w:type="gramEnd"/>
      <w:r>
        <w:t>-History and criticism</w:t>
      </w:r>
    </w:p>
    <w:p w14:paraId="48BB9959" w14:textId="77777777" w:rsidR="00375372" w:rsidRDefault="00752061" w:rsidP="009B741C">
      <w:pPr>
        <w:pStyle w:val="Heading4"/>
      </w:pPr>
      <w:r>
        <w:t>880 Hellenic literatures Classical Greek</w:t>
      </w:r>
    </w:p>
    <w:p w14:paraId="1BDF792A" w14:textId="77777777" w:rsidR="00375372" w:rsidRDefault="00752061" w:rsidP="00752061">
      <w:r>
        <w:t>881 Greek Authors</w:t>
      </w:r>
    </w:p>
    <w:p w14:paraId="698299F9" w14:textId="77777777" w:rsidR="00375372" w:rsidRDefault="00752061" w:rsidP="00752061">
      <w:r>
        <w:t>882 Collections of Greek prose or poetry</w:t>
      </w:r>
    </w:p>
    <w:p w14:paraId="5CFA7F81" w14:textId="77777777" w:rsidR="00375372" w:rsidRDefault="00752061" w:rsidP="00752061">
      <w:r>
        <w:t>883 Not Used</w:t>
      </w:r>
    </w:p>
    <w:p w14:paraId="72E2E119" w14:textId="77777777" w:rsidR="00375372" w:rsidRDefault="00752061" w:rsidP="00752061">
      <w:r>
        <w:t>884 Not Used</w:t>
      </w:r>
    </w:p>
    <w:p w14:paraId="7BF29A70" w14:textId="77777777" w:rsidR="00375372" w:rsidRDefault="00752061" w:rsidP="00752061">
      <w:r>
        <w:t>885 Modern Literature in the Ancient Greek Language</w:t>
      </w:r>
    </w:p>
    <w:p w14:paraId="33C3AFD1" w14:textId="77777777" w:rsidR="00375372" w:rsidRDefault="00752061" w:rsidP="00752061">
      <w:r>
        <w:t>886 Not Used</w:t>
      </w:r>
    </w:p>
    <w:p w14:paraId="32840403" w14:textId="77777777" w:rsidR="00375372" w:rsidRDefault="00752061" w:rsidP="00752061">
      <w:r>
        <w:t>887 Not Used</w:t>
      </w:r>
    </w:p>
    <w:p w14:paraId="01EB9E8A" w14:textId="77777777" w:rsidR="00375372" w:rsidRDefault="00752061" w:rsidP="00752061">
      <w:r>
        <w:t>888 Not Used</w:t>
      </w:r>
    </w:p>
    <w:p w14:paraId="3FCB9A51" w14:textId="77777777" w:rsidR="00375372" w:rsidRDefault="00752061" w:rsidP="00752061">
      <w:r>
        <w:t>889 Literature in Medieval and Modern Greek</w:t>
      </w:r>
    </w:p>
    <w:p w14:paraId="74444C85" w14:textId="77777777" w:rsidR="00375372" w:rsidRDefault="00752061" w:rsidP="009B741C">
      <w:pPr>
        <w:pStyle w:val="Heading4"/>
      </w:pPr>
      <w:r>
        <w:t>890-891.49 Indic Literature</w:t>
      </w:r>
    </w:p>
    <w:p w14:paraId="4465FF2C" w14:textId="77777777" w:rsidR="00375372" w:rsidRDefault="00752061" w:rsidP="00752061">
      <w:r>
        <w:t>891.5 Iranian/Persian Literature</w:t>
      </w:r>
    </w:p>
    <w:p w14:paraId="169431BE" w14:textId="77777777" w:rsidR="00375372" w:rsidRDefault="00752061" w:rsidP="00752061">
      <w:r>
        <w:t>891.6 Celtic/Gaelic Literature</w:t>
      </w:r>
    </w:p>
    <w:p w14:paraId="4638BFC7" w14:textId="77777777" w:rsidR="00375372" w:rsidRDefault="00752061" w:rsidP="00752061">
      <w:r>
        <w:t>891.7 Slavic and Baltic Literatures</w:t>
      </w:r>
    </w:p>
    <w:p w14:paraId="56806A79" w14:textId="77777777" w:rsidR="00375372" w:rsidRDefault="00752061" w:rsidP="00752061">
      <w:r>
        <w:t>892-894 Afro-Asiatic Literature (Hamito-Semitic)</w:t>
      </w:r>
    </w:p>
    <w:p w14:paraId="5EAF822D" w14:textId="77777777" w:rsidR="00375372" w:rsidRDefault="00752061" w:rsidP="00752061">
      <w:r>
        <w:t>895-896 Literature in East Asian and African Languages</w:t>
      </w:r>
    </w:p>
    <w:p w14:paraId="4391C136" w14:textId="77777777" w:rsidR="00375372" w:rsidRDefault="00752061" w:rsidP="00752061">
      <w:r>
        <w:t>897-898 North and South American Native Languages</w:t>
      </w:r>
    </w:p>
    <w:p w14:paraId="3608A931" w14:textId="77777777" w:rsidR="00375372" w:rsidRDefault="00752061" w:rsidP="00752061">
      <w:r>
        <w:t>899 Other Literatures</w:t>
      </w:r>
    </w:p>
    <w:p w14:paraId="5A66D6D5" w14:textId="77777777" w:rsidR="00375372" w:rsidRDefault="00E628CC" w:rsidP="00E628CC">
      <w:pPr>
        <w:pStyle w:val="Heading3"/>
      </w:pPr>
      <w:r>
        <w:t>900 Geography &amp; history</w:t>
      </w:r>
    </w:p>
    <w:p w14:paraId="2892F7B5" w14:textId="77777777" w:rsidR="00375372" w:rsidRDefault="00752061" w:rsidP="00752061">
      <w:r w:rsidRPr="00752061">
        <w:t>901 Philosophy &amp; theory</w:t>
      </w:r>
    </w:p>
    <w:p w14:paraId="0733B862" w14:textId="77777777" w:rsidR="00375372" w:rsidRDefault="00752061" w:rsidP="00752061">
      <w:r w:rsidRPr="00752061">
        <w:t>902 Miscellany</w:t>
      </w:r>
    </w:p>
    <w:p w14:paraId="2578654C" w14:textId="77777777" w:rsidR="00375372" w:rsidRDefault="00752061" w:rsidP="00752061">
      <w:r w:rsidRPr="00752061">
        <w:t>903 Dictionaries &amp; encyclopedias</w:t>
      </w:r>
    </w:p>
    <w:p w14:paraId="34438CC3" w14:textId="77777777" w:rsidR="00375372" w:rsidRDefault="00752061" w:rsidP="00752061">
      <w:r w:rsidRPr="00752061">
        <w:t>904 Collected accounts of events</w:t>
      </w:r>
    </w:p>
    <w:p w14:paraId="11E82D40" w14:textId="77777777" w:rsidR="00375372" w:rsidRDefault="00752061" w:rsidP="00752061">
      <w:r w:rsidRPr="00752061">
        <w:t>905 Serial publications</w:t>
      </w:r>
    </w:p>
    <w:p w14:paraId="4E265835" w14:textId="77777777" w:rsidR="00375372" w:rsidRDefault="00752061" w:rsidP="00752061">
      <w:r w:rsidRPr="00752061">
        <w:t>906 Organizations &amp; management</w:t>
      </w:r>
    </w:p>
    <w:p w14:paraId="58EA9760" w14:textId="77777777" w:rsidR="00375372" w:rsidRDefault="00752061" w:rsidP="00752061">
      <w:r w:rsidRPr="00752061">
        <w:t>907 Education, research, related topics</w:t>
      </w:r>
    </w:p>
    <w:p w14:paraId="2B10889A" w14:textId="77777777" w:rsidR="00375372" w:rsidRDefault="00752061" w:rsidP="00752061">
      <w:r w:rsidRPr="00752061">
        <w:t>908 With respect to kinds of persons</w:t>
      </w:r>
    </w:p>
    <w:p w14:paraId="4467C421" w14:textId="77777777" w:rsidR="00375372" w:rsidRDefault="00752061" w:rsidP="00752061">
      <w:r w:rsidRPr="00752061">
        <w:t>909 World history</w:t>
      </w:r>
    </w:p>
    <w:p w14:paraId="2145C173" w14:textId="77777777" w:rsidR="00375372" w:rsidRDefault="00752061" w:rsidP="009B741C">
      <w:pPr>
        <w:pStyle w:val="Heading4"/>
      </w:pPr>
      <w:r w:rsidRPr="00752061">
        <w:t>910 Geography &amp; travel</w:t>
      </w:r>
    </w:p>
    <w:p w14:paraId="07300E94" w14:textId="77777777" w:rsidR="00375372" w:rsidRDefault="00752061" w:rsidP="00752061">
      <w:r w:rsidRPr="00752061">
        <w:t>911 Historical geography</w:t>
      </w:r>
    </w:p>
    <w:p w14:paraId="3607CDE2" w14:textId="77777777" w:rsidR="00375372" w:rsidRDefault="00752061" w:rsidP="00752061">
      <w:r w:rsidRPr="00752061">
        <w:t>912 Graphic representations of earth</w:t>
      </w:r>
    </w:p>
    <w:p w14:paraId="0D420E6A" w14:textId="77777777" w:rsidR="00375372" w:rsidRDefault="00752061" w:rsidP="00752061">
      <w:r w:rsidRPr="00752061">
        <w:t>913 Ancient world</w:t>
      </w:r>
    </w:p>
    <w:p w14:paraId="520832AB" w14:textId="77777777" w:rsidR="00375372" w:rsidRDefault="00752061" w:rsidP="00752061">
      <w:r w:rsidRPr="00752061">
        <w:t>914 Europe</w:t>
      </w:r>
    </w:p>
    <w:p w14:paraId="6FC039F4" w14:textId="77777777" w:rsidR="00375372" w:rsidRDefault="00752061" w:rsidP="00752061">
      <w:r w:rsidRPr="00752061">
        <w:t>915 Asia</w:t>
      </w:r>
    </w:p>
    <w:p w14:paraId="03DE6042" w14:textId="77777777" w:rsidR="00375372" w:rsidRDefault="00752061" w:rsidP="00752061">
      <w:r w:rsidRPr="00752061">
        <w:t>916 Africa</w:t>
      </w:r>
    </w:p>
    <w:p w14:paraId="22EE920C" w14:textId="77777777" w:rsidR="00375372" w:rsidRDefault="00752061" w:rsidP="00752061">
      <w:r w:rsidRPr="00752061">
        <w:lastRenderedPageBreak/>
        <w:t>917 North America</w:t>
      </w:r>
    </w:p>
    <w:p w14:paraId="17455BCD" w14:textId="77777777" w:rsidR="00375372" w:rsidRDefault="00752061" w:rsidP="00752061">
      <w:r w:rsidRPr="00752061">
        <w:t>918 South America</w:t>
      </w:r>
    </w:p>
    <w:p w14:paraId="4A1232BC" w14:textId="77777777" w:rsidR="00375372" w:rsidRDefault="00752061" w:rsidP="00752061">
      <w:r w:rsidRPr="00752061">
        <w:t>919 Other areas</w:t>
      </w:r>
    </w:p>
    <w:p w14:paraId="74D9E2D7" w14:textId="77777777" w:rsidR="00375372" w:rsidRDefault="00752061" w:rsidP="009B741C">
      <w:pPr>
        <w:pStyle w:val="Heading4"/>
      </w:pPr>
      <w:r w:rsidRPr="00752061">
        <w:t>920 Biography, genealogy, insignia</w:t>
      </w:r>
    </w:p>
    <w:p w14:paraId="69ED9094" w14:textId="77777777" w:rsidR="00375372" w:rsidRDefault="00752061" w:rsidP="00752061">
      <w:r w:rsidRPr="00752061">
        <w:t>921 Not assigned or no longer used</w:t>
      </w:r>
    </w:p>
    <w:p w14:paraId="2CFF15F8" w14:textId="77777777" w:rsidR="00375372" w:rsidRDefault="00752061" w:rsidP="00752061">
      <w:r w:rsidRPr="00752061">
        <w:t>922 Not assigned or no longer used</w:t>
      </w:r>
    </w:p>
    <w:p w14:paraId="366BC67A" w14:textId="77777777" w:rsidR="00375372" w:rsidRDefault="00752061" w:rsidP="00752061">
      <w:r w:rsidRPr="00752061">
        <w:t>923 Not assigned or no longer used</w:t>
      </w:r>
    </w:p>
    <w:p w14:paraId="1951F10B" w14:textId="77777777" w:rsidR="00375372" w:rsidRDefault="00752061" w:rsidP="00752061">
      <w:r w:rsidRPr="00752061">
        <w:t>924 Not assigned or no longer used</w:t>
      </w:r>
    </w:p>
    <w:p w14:paraId="43C533FA" w14:textId="77777777" w:rsidR="00375372" w:rsidRDefault="00752061" w:rsidP="00752061">
      <w:r w:rsidRPr="00752061">
        <w:t>925 Not assigned or no longer used</w:t>
      </w:r>
    </w:p>
    <w:p w14:paraId="4E30BB69" w14:textId="77777777" w:rsidR="00375372" w:rsidRDefault="00752061" w:rsidP="00752061">
      <w:r w:rsidRPr="00752061">
        <w:t>926 Not assigned or no longer used</w:t>
      </w:r>
    </w:p>
    <w:p w14:paraId="16BC80F2" w14:textId="77777777" w:rsidR="00375372" w:rsidRDefault="00752061" w:rsidP="00752061">
      <w:r w:rsidRPr="00752061">
        <w:t>927 Not assigned or no longer used</w:t>
      </w:r>
    </w:p>
    <w:p w14:paraId="45B6C180" w14:textId="77777777" w:rsidR="00375372" w:rsidRDefault="00752061" w:rsidP="00752061">
      <w:r w:rsidRPr="00752061">
        <w:t>928 Not assigned or no longer used</w:t>
      </w:r>
    </w:p>
    <w:p w14:paraId="5D82DC50" w14:textId="77777777" w:rsidR="00375372" w:rsidRDefault="00752061" w:rsidP="00752061">
      <w:r w:rsidRPr="00752061">
        <w:t>929 Genealogy, names, insignia</w:t>
      </w:r>
    </w:p>
    <w:p w14:paraId="50EA1528" w14:textId="77777777" w:rsidR="00375372" w:rsidRDefault="00752061" w:rsidP="009B741C">
      <w:pPr>
        <w:pStyle w:val="Heading4"/>
      </w:pPr>
      <w:r w:rsidRPr="00752061">
        <w:t>930 History of ancient world</w:t>
      </w:r>
    </w:p>
    <w:p w14:paraId="41661089" w14:textId="77777777" w:rsidR="00375372" w:rsidRDefault="00752061" w:rsidP="00752061">
      <w:r w:rsidRPr="00752061">
        <w:t>931 History of ancient world China</w:t>
      </w:r>
    </w:p>
    <w:p w14:paraId="0DA2BF17" w14:textId="77777777" w:rsidR="00375372" w:rsidRDefault="00752061" w:rsidP="00752061">
      <w:r w:rsidRPr="00752061">
        <w:t>932 History of ancient world Egypt</w:t>
      </w:r>
    </w:p>
    <w:p w14:paraId="3105B40E" w14:textId="77777777" w:rsidR="00375372" w:rsidRDefault="00752061" w:rsidP="00752061">
      <w:r w:rsidRPr="00752061">
        <w:t>933 History of ancient world Palestine</w:t>
      </w:r>
    </w:p>
    <w:p w14:paraId="23BDF83E" w14:textId="77777777" w:rsidR="00375372" w:rsidRDefault="00752061" w:rsidP="00752061">
      <w:r w:rsidRPr="00752061">
        <w:t>934 History of ancient world India</w:t>
      </w:r>
    </w:p>
    <w:p w14:paraId="0F9BBD0D" w14:textId="77777777" w:rsidR="00375372" w:rsidRDefault="00752061" w:rsidP="00752061">
      <w:r w:rsidRPr="00752061">
        <w:t>935 History of ancient world Mesopotamia &amp; Iranian Plateau</w:t>
      </w:r>
    </w:p>
    <w:p w14:paraId="5DD7C6CC" w14:textId="77777777" w:rsidR="00375372" w:rsidRDefault="00752061" w:rsidP="00752061">
      <w:r w:rsidRPr="00752061">
        <w:t>936 History of ancient world Europe north &amp; west of Italy</w:t>
      </w:r>
    </w:p>
    <w:p w14:paraId="23D2F589" w14:textId="77777777" w:rsidR="00375372" w:rsidRDefault="00752061" w:rsidP="00752061">
      <w:r w:rsidRPr="00752061">
        <w:t>937 History of ancient world Italy &amp; adjacent territories</w:t>
      </w:r>
    </w:p>
    <w:p w14:paraId="10AA4056" w14:textId="77777777" w:rsidR="00375372" w:rsidRDefault="00752061" w:rsidP="00752061">
      <w:r w:rsidRPr="00752061">
        <w:t>938 History of ancient world Greece</w:t>
      </w:r>
    </w:p>
    <w:p w14:paraId="47A11723" w14:textId="77777777" w:rsidR="00375372" w:rsidRDefault="00752061" w:rsidP="00752061">
      <w:r w:rsidRPr="00752061">
        <w:t xml:space="preserve">939 History of ancient world </w:t>
      </w:r>
      <w:proofErr w:type="gramStart"/>
      <w:r w:rsidRPr="00752061">
        <w:t>Other</w:t>
      </w:r>
      <w:proofErr w:type="gramEnd"/>
      <w:r w:rsidRPr="00752061">
        <w:t xml:space="preserve"> parts of ancient world</w:t>
      </w:r>
    </w:p>
    <w:p w14:paraId="72147EC7" w14:textId="77777777" w:rsidR="00375372" w:rsidRDefault="00752061" w:rsidP="009B741C">
      <w:pPr>
        <w:pStyle w:val="Heading4"/>
      </w:pPr>
      <w:r w:rsidRPr="00752061">
        <w:t>940 General history of Europe</w:t>
      </w:r>
    </w:p>
    <w:p w14:paraId="062B7D99" w14:textId="77777777" w:rsidR="00375372" w:rsidRDefault="00752061" w:rsidP="00752061">
      <w:r w:rsidRPr="00752061">
        <w:t>941 General history of Europe British Isles</w:t>
      </w:r>
    </w:p>
    <w:p w14:paraId="7A14F36F" w14:textId="77777777" w:rsidR="00375372" w:rsidRDefault="00752061" w:rsidP="00752061">
      <w:r w:rsidRPr="00752061">
        <w:t>942 General history of Europe England &amp; Wales</w:t>
      </w:r>
    </w:p>
    <w:p w14:paraId="77E4E7B8" w14:textId="77777777" w:rsidR="00375372" w:rsidRDefault="00752061" w:rsidP="00752061">
      <w:r w:rsidRPr="00752061">
        <w:t>943 General history of Europe Central Europe Germany</w:t>
      </w:r>
    </w:p>
    <w:p w14:paraId="760B24E6" w14:textId="77777777" w:rsidR="00375372" w:rsidRDefault="00752061" w:rsidP="00752061">
      <w:r w:rsidRPr="00752061">
        <w:t>944 General history of Europe France &amp; Monaco</w:t>
      </w:r>
    </w:p>
    <w:p w14:paraId="48B0A277" w14:textId="77777777" w:rsidR="00375372" w:rsidRDefault="00752061" w:rsidP="00752061">
      <w:r w:rsidRPr="00752061">
        <w:t>945 General history of Europe Italian Peninsula &amp; adjacent islands</w:t>
      </w:r>
    </w:p>
    <w:p w14:paraId="5CD9D94D" w14:textId="77777777" w:rsidR="00375372" w:rsidRDefault="00752061" w:rsidP="00752061">
      <w:r w:rsidRPr="00752061">
        <w:t>946 General history of Europe Iberian Peninsula &amp; adjacent islands</w:t>
      </w:r>
    </w:p>
    <w:p w14:paraId="396F81E5" w14:textId="77777777" w:rsidR="00375372" w:rsidRDefault="00752061" w:rsidP="00752061">
      <w:r w:rsidRPr="00752061">
        <w:t>947 General history of Europe Eastern Europe Soviet Union</w:t>
      </w:r>
    </w:p>
    <w:p w14:paraId="2193382A" w14:textId="77777777" w:rsidR="00375372" w:rsidRDefault="00752061" w:rsidP="00752061">
      <w:r w:rsidRPr="00752061">
        <w:t>948 General history of Europe Northern Europe Scandinavia</w:t>
      </w:r>
    </w:p>
    <w:p w14:paraId="18C90F6D" w14:textId="77777777" w:rsidR="00375372" w:rsidRDefault="00752061" w:rsidP="00752061">
      <w:r w:rsidRPr="00752061">
        <w:t>949 General history of Europe Other parts of Europe</w:t>
      </w:r>
    </w:p>
    <w:p w14:paraId="5E2630F0" w14:textId="77777777" w:rsidR="00375372" w:rsidRDefault="00752061" w:rsidP="009B741C">
      <w:pPr>
        <w:pStyle w:val="Heading4"/>
      </w:pPr>
      <w:r w:rsidRPr="00752061">
        <w:t>950 General history of Asia Far East</w:t>
      </w:r>
    </w:p>
    <w:p w14:paraId="2C6E8AD9" w14:textId="77777777" w:rsidR="00375372" w:rsidRDefault="00752061" w:rsidP="00752061">
      <w:r w:rsidRPr="00752061">
        <w:t>951 General history of Asia China &amp; adjacent areas</w:t>
      </w:r>
    </w:p>
    <w:p w14:paraId="2A2E2493" w14:textId="77777777" w:rsidR="00375372" w:rsidRDefault="00752061" w:rsidP="00752061">
      <w:r w:rsidRPr="00752061">
        <w:t>952 General history of Asia Japan</w:t>
      </w:r>
    </w:p>
    <w:p w14:paraId="2AF10B7F" w14:textId="77777777" w:rsidR="00375372" w:rsidRDefault="00752061" w:rsidP="00752061">
      <w:r w:rsidRPr="00752061">
        <w:t>953 General history of Asia Arabian Peninsula &amp; adjacent areas</w:t>
      </w:r>
    </w:p>
    <w:p w14:paraId="0F5D4D39" w14:textId="77777777" w:rsidR="00375372" w:rsidRDefault="00752061" w:rsidP="00752061">
      <w:r w:rsidRPr="00752061">
        <w:t>954 General history of Asia South Asia India</w:t>
      </w:r>
    </w:p>
    <w:p w14:paraId="00F9B6A5" w14:textId="77777777" w:rsidR="00375372" w:rsidRDefault="00752061" w:rsidP="00752061">
      <w:r w:rsidRPr="00752061">
        <w:t>955 General history of Asia Iran</w:t>
      </w:r>
    </w:p>
    <w:p w14:paraId="6C603B6D" w14:textId="77777777" w:rsidR="00375372" w:rsidRDefault="00752061" w:rsidP="00752061">
      <w:r w:rsidRPr="00752061">
        <w:t>956 General history of Asia Middle East (Near East)</w:t>
      </w:r>
    </w:p>
    <w:p w14:paraId="744BB3D3" w14:textId="77777777" w:rsidR="00375372" w:rsidRDefault="00752061" w:rsidP="00752061">
      <w:r w:rsidRPr="00752061">
        <w:t>957 General history of Asia Siberia (Asiatic Russia)</w:t>
      </w:r>
    </w:p>
    <w:p w14:paraId="565CD7AF" w14:textId="77777777" w:rsidR="00375372" w:rsidRDefault="00752061" w:rsidP="00752061">
      <w:r w:rsidRPr="00752061">
        <w:t>958 General history of Asia Central Asia</w:t>
      </w:r>
    </w:p>
    <w:p w14:paraId="0BA5DD4F" w14:textId="77777777" w:rsidR="00375372" w:rsidRDefault="00752061" w:rsidP="00752061">
      <w:r w:rsidRPr="00752061">
        <w:t>959 General history of Asia Southeast Asia</w:t>
      </w:r>
    </w:p>
    <w:p w14:paraId="1236AA09" w14:textId="77777777" w:rsidR="00375372" w:rsidRDefault="00752061" w:rsidP="009B741C">
      <w:pPr>
        <w:pStyle w:val="Heading4"/>
      </w:pPr>
      <w:r w:rsidRPr="00752061">
        <w:t>960 General history of Africa</w:t>
      </w:r>
    </w:p>
    <w:p w14:paraId="0237558C" w14:textId="77777777" w:rsidR="00375372" w:rsidRDefault="00752061" w:rsidP="00752061">
      <w:r w:rsidRPr="00752061">
        <w:t>961 General history of Africa Tunisia &amp; Libya</w:t>
      </w:r>
    </w:p>
    <w:p w14:paraId="7879669F" w14:textId="77777777" w:rsidR="00375372" w:rsidRDefault="00752061" w:rsidP="00752061">
      <w:r w:rsidRPr="00752061">
        <w:t>962 General history of Africa Egypt &amp; Sudan</w:t>
      </w:r>
    </w:p>
    <w:p w14:paraId="3DB7D2C1" w14:textId="77777777" w:rsidR="00375372" w:rsidRDefault="00752061" w:rsidP="00752061">
      <w:r w:rsidRPr="00752061">
        <w:lastRenderedPageBreak/>
        <w:t>963 General history of Africa Ethiopia</w:t>
      </w:r>
    </w:p>
    <w:p w14:paraId="068C6EB8" w14:textId="77777777" w:rsidR="00375372" w:rsidRDefault="00752061" w:rsidP="00752061">
      <w:r w:rsidRPr="00752061">
        <w:t>964 General history of Africa Morocco &amp; Canary Islands</w:t>
      </w:r>
    </w:p>
    <w:p w14:paraId="598525B5" w14:textId="77777777" w:rsidR="00375372" w:rsidRDefault="00752061" w:rsidP="00752061">
      <w:r w:rsidRPr="00752061">
        <w:t>965 General history of Africa Algeria</w:t>
      </w:r>
    </w:p>
    <w:p w14:paraId="18323E20" w14:textId="77777777" w:rsidR="00375372" w:rsidRDefault="00752061" w:rsidP="00752061">
      <w:r w:rsidRPr="00752061">
        <w:t>966 General history of Africa West Africa &amp; offshore islands</w:t>
      </w:r>
    </w:p>
    <w:p w14:paraId="665E3B7F" w14:textId="77777777" w:rsidR="00375372" w:rsidRDefault="00752061" w:rsidP="00752061">
      <w:r w:rsidRPr="00752061">
        <w:t>967 General history of Africa Central Africa &amp; offshore islands</w:t>
      </w:r>
    </w:p>
    <w:p w14:paraId="2D0DBB10" w14:textId="77777777" w:rsidR="00375372" w:rsidRDefault="00752061" w:rsidP="00752061">
      <w:r w:rsidRPr="00752061">
        <w:t>968 General history of Africa Southern Africa</w:t>
      </w:r>
    </w:p>
    <w:p w14:paraId="3AA9F0CC" w14:textId="77777777" w:rsidR="00375372" w:rsidRDefault="00752061" w:rsidP="00752061">
      <w:r w:rsidRPr="00752061">
        <w:t>969 General history of Africa South Indian Ocean islands</w:t>
      </w:r>
    </w:p>
    <w:p w14:paraId="01A1C004" w14:textId="77777777" w:rsidR="00375372" w:rsidRDefault="00752061" w:rsidP="009B741C">
      <w:pPr>
        <w:pStyle w:val="Heading4"/>
      </w:pPr>
      <w:r w:rsidRPr="00752061">
        <w:t>970 General history of North America</w:t>
      </w:r>
    </w:p>
    <w:p w14:paraId="5BDBCED2" w14:textId="77777777" w:rsidR="00375372" w:rsidRDefault="00752061" w:rsidP="00752061">
      <w:r w:rsidRPr="00752061">
        <w:t>971 General history of North America Canada</w:t>
      </w:r>
    </w:p>
    <w:p w14:paraId="2A313709" w14:textId="77777777" w:rsidR="00375372" w:rsidRDefault="00752061" w:rsidP="00752061">
      <w:r w:rsidRPr="00752061">
        <w:t>972 General history of North America Middle America Mexico</w:t>
      </w:r>
    </w:p>
    <w:p w14:paraId="07E2D2AE" w14:textId="77777777" w:rsidR="00375372" w:rsidRDefault="00752061" w:rsidP="00752061">
      <w:r w:rsidRPr="00752061">
        <w:t>973 General history of North America United States</w:t>
      </w:r>
    </w:p>
    <w:p w14:paraId="19CEB21F" w14:textId="77777777" w:rsidR="009B741C" w:rsidRDefault="009B741C" w:rsidP="00752061">
      <w:r w:rsidRPr="009B741C">
        <w:t>973.7 L63 Used for Abraham Lincoln works</w:t>
      </w:r>
    </w:p>
    <w:p w14:paraId="11DE06E5" w14:textId="3C90CB29" w:rsidR="00375372" w:rsidRDefault="00752061" w:rsidP="00752061">
      <w:r w:rsidRPr="00752061">
        <w:t>974 General history of North America Northeastern United States</w:t>
      </w:r>
    </w:p>
    <w:p w14:paraId="6079E877" w14:textId="77777777" w:rsidR="00375372" w:rsidRDefault="00752061" w:rsidP="00752061">
      <w:r w:rsidRPr="00752061">
        <w:t>975 General history of North America Southeastern United States</w:t>
      </w:r>
    </w:p>
    <w:p w14:paraId="5E251D11" w14:textId="31DD346E" w:rsidR="00375372" w:rsidRDefault="00752061" w:rsidP="00752061">
      <w:r w:rsidRPr="00752061">
        <w:t xml:space="preserve">976 General history of North America South </w:t>
      </w:r>
      <w:r w:rsidR="009B741C" w:rsidRPr="00752061">
        <w:t xml:space="preserve">Central </w:t>
      </w:r>
      <w:r w:rsidRPr="00752061">
        <w:t>United States</w:t>
      </w:r>
    </w:p>
    <w:p w14:paraId="30F3D47C" w14:textId="129172FE" w:rsidR="00375372" w:rsidRDefault="00752061" w:rsidP="00752061">
      <w:r w:rsidRPr="00752061">
        <w:t xml:space="preserve">977 General history of North America North </w:t>
      </w:r>
      <w:r w:rsidR="009B741C" w:rsidRPr="00752061">
        <w:t>Central</w:t>
      </w:r>
      <w:r w:rsidRPr="00752061">
        <w:t xml:space="preserve"> United States</w:t>
      </w:r>
    </w:p>
    <w:p w14:paraId="3B6DE7F8" w14:textId="77777777" w:rsidR="00375372" w:rsidRDefault="00752061" w:rsidP="00752061">
      <w:r w:rsidRPr="00752061">
        <w:t>978 General history of North America Western United States</w:t>
      </w:r>
    </w:p>
    <w:p w14:paraId="0F105396" w14:textId="77777777" w:rsidR="00375372" w:rsidRDefault="00752061" w:rsidP="00752061">
      <w:r w:rsidRPr="00752061">
        <w:t>979 General history of North America Great Basin &amp; Pacific Slope</w:t>
      </w:r>
    </w:p>
    <w:p w14:paraId="7D359CF9" w14:textId="77777777" w:rsidR="00375372" w:rsidRDefault="00752061" w:rsidP="009B741C">
      <w:pPr>
        <w:pStyle w:val="Heading4"/>
      </w:pPr>
      <w:r w:rsidRPr="00752061">
        <w:t>980 General history of South America</w:t>
      </w:r>
    </w:p>
    <w:p w14:paraId="3B09A588" w14:textId="77777777" w:rsidR="00375372" w:rsidRDefault="00752061" w:rsidP="00752061">
      <w:r w:rsidRPr="00752061">
        <w:t>981 General history of South America Brazil</w:t>
      </w:r>
    </w:p>
    <w:p w14:paraId="78CCE460" w14:textId="77777777" w:rsidR="00375372" w:rsidRDefault="00752061" w:rsidP="00752061">
      <w:r w:rsidRPr="00752061">
        <w:t>982 General history of South America Argentina</w:t>
      </w:r>
    </w:p>
    <w:p w14:paraId="3CE517A7" w14:textId="77777777" w:rsidR="00375372" w:rsidRDefault="00752061" w:rsidP="00752061">
      <w:r w:rsidRPr="00752061">
        <w:t>983 General history of South America Chile</w:t>
      </w:r>
    </w:p>
    <w:p w14:paraId="310E26A2" w14:textId="77777777" w:rsidR="00375372" w:rsidRDefault="00752061" w:rsidP="00752061">
      <w:r w:rsidRPr="00752061">
        <w:t>984 General history of South America Bolivia</w:t>
      </w:r>
    </w:p>
    <w:p w14:paraId="4A00F44F" w14:textId="77777777" w:rsidR="00375372" w:rsidRDefault="00752061" w:rsidP="00752061">
      <w:r w:rsidRPr="00752061">
        <w:t>985 General history of South America Peru</w:t>
      </w:r>
    </w:p>
    <w:p w14:paraId="798FD31E" w14:textId="77777777" w:rsidR="00375372" w:rsidRDefault="00752061" w:rsidP="00752061">
      <w:r w:rsidRPr="00752061">
        <w:t>986 General history of South America Colombia &amp; Ecuador</w:t>
      </w:r>
    </w:p>
    <w:p w14:paraId="17BA1C9B" w14:textId="77777777" w:rsidR="00375372" w:rsidRDefault="00752061" w:rsidP="00752061">
      <w:r w:rsidRPr="00752061">
        <w:t>987 General history of South America Venezuela</w:t>
      </w:r>
    </w:p>
    <w:p w14:paraId="39151B7A" w14:textId="77777777" w:rsidR="00375372" w:rsidRDefault="00752061" w:rsidP="00752061">
      <w:r w:rsidRPr="00752061">
        <w:t>988 General history of South America Guiana</w:t>
      </w:r>
    </w:p>
    <w:p w14:paraId="1D12848C" w14:textId="77777777" w:rsidR="00375372" w:rsidRDefault="00752061" w:rsidP="00752061">
      <w:r w:rsidRPr="00752061">
        <w:t>989 General history of South America Paraguay &amp; Uruguay</w:t>
      </w:r>
    </w:p>
    <w:p w14:paraId="735AF590" w14:textId="77777777" w:rsidR="00375372" w:rsidRDefault="00752061" w:rsidP="009B741C">
      <w:pPr>
        <w:pStyle w:val="Heading4"/>
      </w:pPr>
      <w:r w:rsidRPr="00752061">
        <w:t>990 General history of other areas</w:t>
      </w:r>
    </w:p>
    <w:p w14:paraId="1C91FF19" w14:textId="77777777" w:rsidR="00375372" w:rsidRDefault="00752061" w:rsidP="00752061">
      <w:r w:rsidRPr="00752061">
        <w:t>991 Not assigned or no longer used</w:t>
      </w:r>
    </w:p>
    <w:p w14:paraId="5EA60A2C" w14:textId="77777777" w:rsidR="00375372" w:rsidRDefault="00752061" w:rsidP="00752061">
      <w:r w:rsidRPr="00752061">
        <w:t>992 Not assigned or no longer used</w:t>
      </w:r>
    </w:p>
    <w:p w14:paraId="342644C2" w14:textId="77777777" w:rsidR="00375372" w:rsidRDefault="00752061" w:rsidP="00752061">
      <w:r w:rsidRPr="00752061">
        <w:t>993 General history of other areas New Zealand</w:t>
      </w:r>
    </w:p>
    <w:p w14:paraId="2086F601" w14:textId="77777777" w:rsidR="00375372" w:rsidRDefault="00752061" w:rsidP="00752061">
      <w:r w:rsidRPr="00752061">
        <w:t>994 General history of other areas Australia</w:t>
      </w:r>
    </w:p>
    <w:p w14:paraId="12E473C4" w14:textId="77777777" w:rsidR="00375372" w:rsidRDefault="00752061" w:rsidP="00752061">
      <w:r w:rsidRPr="00752061">
        <w:t>995 General history of other areas Melanesia New Guinea</w:t>
      </w:r>
    </w:p>
    <w:p w14:paraId="04F8E786" w14:textId="77777777" w:rsidR="00375372" w:rsidRDefault="00752061" w:rsidP="00752061">
      <w:r w:rsidRPr="00752061">
        <w:t xml:space="preserve">996 General history of other areas </w:t>
      </w:r>
      <w:proofErr w:type="gramStart"/>
      <w:r w:rsidRPr="00752061">
        <w:t>Other</w:t>
      </w:r>
      <w:proofErr w:type="gramEnd"/>
      <w:r w:rsidRPr="00752061">
        <w:t xml:space="preserve"> parts of Pacific Polynesia</w:t>
      </w:r>
    </w:p>
    <w:p w14:paraId="551CE8CA" w14:textId="77777777" w:rsidR="00375372" w:rsidRDefault="00752061" w:rsidP="00752061">
      <w:r w:rsidRPr="00752061">
        <w:t>997 General history of other areas Atlantic Ocean islands</w:t>
      </w:r>
    </w:p>
    <w:p w14:paraId="26C35FCF" w14:textId="77777777" w:rsidR="00375372" w:rsidRDefault="00752061" w:rsidP="00752061">
      <w:r w:rsidRPr="00752061">
        <w:t>998 General history of other areas Arctic islands &amp; Antarctica</w:t>
      </w:r>
    </w:p>
    <w:p w14:paraId="364C9D25" w14:textId="511B7E26" w:rsidR="00375372" w:rsidRDefault="00752061" w:rsidP="00752061">
      <w:r w:rsidRPr="00752061">
        <w:t>999 Extraterrestrial worlds</w:t>
      </w:r>
    </w:p>
    <w:p w14:paraId="171F1DF6" w14:textId="1B5717CB" w:rsidR="00752061" w:rsidRPr="00225006" w:rsidRDefault="00F41349" w:rsidP="00F41349">
      <w:pPr>
        <w:pStyle w:val="Heading2"/>
        <w:rPr>
          <w:lang w:val="en-US"/>
        </w:rPr>
      </w:pPr>
      <w:r w:rsidRPr="00225006">
        <w:rPr>
          <w:lang w:val="en-US"/>
        </w:rPr>
        <w:t>Library of Congress system</w:t>
      </w:r>
    </w:p>
    <w:p w14:paraId="482558DF" w14:textId="77777777" w:rsidR="00814A8B" w:rsidRPr="00814A8B" w:rsidRDefault="00814A8B" w:rsidP="00814A8B">
      <w:pPr>
        <w:pStyle w:val="Heading3"/>
      </w:pPr>
      <w:r w:rsidRPr="00814A8B">
        <w:t>Class A – General Works</w:t>
      </w:r>
    </w:p>
    <w:p w14:paraId="37F6CD86" w14:textId="77777777" w:rsidR="00814A8B" w:rsidRPr="00814A8B" w:rsidRDefault="00814A8B" w:rsidP="00814A8B">
      <w:r w:rsidRPr="00814A8B">
        <w:t>Subclass AC – Collections. Series. Collected works</w:t>
      </w:r>
    </w:p>
    <w:p w14:paraId="123761FA" w14:textId="77777777" w:rsidR="00814A8B" w:rsidRPr="00814A8B" w:rsidRDefault="00814A8B" w:rsidP="00814A8B">
      <w:r w:rsidRPr="00814A8B">
        <w:t>Subclass AE – Encyclopedias</w:t>
      </w:r>
    </w:p>
    <w:p w14:paraId="71B6748E" w14:textId="77777777" w:rsidR="00814A8B" w:rsidRPr="00814A8B" w:rsidRDefault="00814A8B" w:rsidP="00814A8B">
      <w:r w:rsidRPr="00814A8B">
        <w:t>Subclass AG – Dictionaries and other general reference works</w:t>
      </w:r>
    </w:p>
    <w:p w14:paraId="7FA26963" w14:textId="77777777" w:rsidR="00814A8B" w:rsidRPr="00814A8B" w:rsidRDefault="00814A8B" w:rsidP="00814A8B">
      <w:r w:rsidRPr="00814A8B">
        <w:t>Subclass AI – Indexes</w:t>
      </w:r>
    </w:p>
    <w:p w14:paraId="14B1FA45" w14:textId="77777777" w:rsidR="00814A8B" w:rsidRPr="00814A8B" w:rsidRDefault="00814A8B" w:rsidP="00814A8B">
      <w:r w:rsidRPr="00814A8B">
        <w:t>Subclass AM – Museums. Collectors and collecting</w:t>
      </w:r>
    </w:p>
    <w:p w14:paraId="0ADAF3EC" w14:textId="77777777" w:rsidR="00814A8B" w:rsidRPr="00814A8B" w:rsidRDefault="00814A8B" w:rsidP="00814A8B">
      <w:r w:rsidRPr="00814A8B">
        <w:lastRenderedPageBreak/>
        <w:t>Subclass AN – Newspapers</w:t>
      </w:r>
    </w:p>
    <w:p w14:paraId="0CCC69D2" w14:textId="77777777" w:rsidR="00814A8B" w:rsidRPr="00814A8B" w:rsidRDefault="00814A8B" w:rsidP="00814A8B">
      <w:r w:rsidRPr="00814A8B">
        <w:t>Subclass AP – Periodicals</w:t>
      </w:r>
    </w:p>
    <w:p w14:paraId="190462E6" w14:textId="77777777" w:rsidR="00814A8B" w:rsidRPr="00814A8B" w:rsidRDefault="00814A8B" w:rsidP="00814A8B">
      <w:r w:rsidRPr="00814A8B">
        <w:t>Subclass AS – Academies and learned societies</w:t>
      </w:r>
    </w:p>
    <w:p w14:paraId="5852E194" w14:textId="77777777" w:rsidR="00814A8B" w:rsidRPr="00814A8B" w:rsidRDefault="00814A8B" w:rsidP="00814A8B">
      <w:r w:rsidRPr="00814A8B">
        <w:t>Subclass AY – Yearbooks. Almanacs. Directories</w:t>
      </w:r>
    </w:p>
    <w:p w14:paraId="7EA4C44D" w14:textId="77777777" w:rsidR="00814A8B" w:rsidRPr="00814A8B" w:rsidRDefault="00814A8B" w:rsidP="00814A8B">
      <w:r w:rsidRPr="00814A8B">
        <w:t>Subclass AZ – History of scholarship and learning. The humanities</w:t>
      </w:r>
    </w:p>
    <w:p w14:paraId="120BC080" w14:textId="77777777" w:rsidR="00814A8B" w:rsidRPr="00814A8B" w:rsidRDefault="00814A8B" w:rsidP="00814A8B">
      <w:pPr>
        <w:pStyle w:val="Heading3"/>
      </w:pPr>
      <w:r w:rsidRPr="00814A8B">
        <w:t>Class B – Philosophy. Psychology. Religion</w:t>
      </w:r>
    </w:p>
    <w:p w14:paraId="4B93A98F" w14:textId="77777777" w:rsidR="00814A8B" w:rsidRPr="00814A8B" w:rsidRDefault="00814A8B" w:rsidP="00814A8B">
      <w:r w:rsidRPr="00814A8B">
        <w:t>Subclass B – Philosophy (General)</w:t>
      </w:r>
    </w:p>
    <w:p w14:paraId="7ADCA48B" w14:textId="77777777" w:rsidR="00814A8B" w:rsidRPr="00814A8B" w:rsidRDefault="00814A8B" w:rsidP="00814A8B">
      <w:r w:rsidRPr="00814A8B">
        <w:t>Subclass BC – Logic</w:t>
      </w:r>
    </w:p>
    <w:p w14:paraId="7DA16147" w14:textId="77777777" w:rsidR="00814A8B" w:rsidRPr="00814A8B" w:rsidRDefault="00814A8B" w:rsidP="00814A8B">
      <w:r w:rsidRPr="00814A8B">
        <w:t>Subclass BD – Speculative philosophy</w:t>
      </w:r>
    </w:p>
    <w:p w14:paraId="331DD981" w14:textId="77777777" w:rsidR="00814A8B" w:rsidRPr="00814A8B" w:rsidRDefault="00814A8B" w:rsidP="00814A8B">
      <w:r w:rsidRPr="00814A8B">
        <w:t>Subclass BF – Psychology</w:t>
      </w:r>
    </w:p>
    <w:p w14:paraId="1B2DF552" w14:textId="77777777" w:rsidR="00814A8B" w:rsidRPr="00814A8B" w:rsidRDefault="00814A8B" w:rsidP="00814A8B">
      <w:r w:rsidRPr="00814A8B">
        <w:t>Subclass BH – Aesthetics</w:t>
      </w:r>
    </w:p>
    <w:p w14:paraId="4D28FAE4" w14:textId="77777777" w:rsidR="00814A8B" w:rsidRPr="00814A8B" w:rsidRDefault="00814A8B" w:rsidP="00814A8B">
      <w:r w:rsidRPr="00814A8B">
        <w:t>Subclass BJ – Ethics</w:t>
      </w:r>
    </w:p>
    <w:p w14:paraId="382DEE32" w14:textId="77777777" w:rsidR="00814A8B" w:rsidRPr="00814A8B" w:rsidRDefault="00814A8B" w:rsidP="00814A8B">
      <w:r w:rsidRPr="00814A8B">
        <w:t>Subclass BL – Religions. Mythology. Rationalism</w:t>
      </w:r>
    </w:p>
    <w:p w14:paraId="5517C72F" w14:textId="77777777" w:rsidR="00814A8B" w:rsidRPr="00814A8B" w:rsidRDefault="00814A8B" w:rsidP="00814A8B">
      <w:r w:rsidRPr="00814A8B">
        <w:t>Subclass BM – Judaism</w:t>
      </w:r>
    </w:p>
    <w:p w14:paraId="0C4139CF" w14:textId="77777777" w:rsidR="00814A8B" w:rsidRPr="00814A8B" w:rsidRDefault="00814A8B" w:rsidP="00814A8B">
      <w:r w:rsidRPr="00814A8B">
        <w:t xml:space="preserve">Subclass BP – Islam. </w:t>
      </w:r>
      <w:proofErr w:type="spellStart"/>
      <w:r w:rsidRPr="00814A8B">
        <w:t>Baháʼísm</w:t>
      </w:r>
      <w:proofErr w:type="spellEnd"/>
      <w:r w:rsidRPr="00814A8B">
        <w:t>. Theosophy, etc.</w:t>
      </w:r>
    </w:p>
    <w:p w14:paraId="3D53649C" w14:textId="77777777" w:rsidR="00814A8B" w:rsidRPr="00814A8B" w:rsidRDefault="00814A8B" w:rsidP="00814A8B">
      <w:r w:rsidRPr="00814A8B">
        <w:t>Subclass BQ – Buddhism</w:t>
      </w:r>
    </w:p>
    <w:p w14:paraId="4347872B" w14:textId="77777777" w:rsidR="00814A8B" w:rsidRPr="00814A8B" w:rsidRDefault="00814A8B" w:rsidP="00814A8B">
      <w:r w:rsidRPr="00814A8B">
        <w:t>Subclass BR – Christianity</w:t>
      </w:r>
    </w:p>
    <w:p w14:paraId="2A1955F0" w14:textId="77777777" w:rsidR="00814A8B" w:rsidRPr="00814A8B" w:rsidRDefault="00814A8B" w:rsidP="00814A8B">
      <w:r w:rsidRPr="00814A8B">
        <w:t>Subclass BS – The Bible</w:t>
      </w:r>
    </w:p>
    <w:p w14:paraId="29029F72" w14:textId="77777777" w:rsidR="00814A8B" w:rsidRPr="00814A8B" w:rsidRDefault="00814A8B" w:rsidP="00814A8B">
      <w:r w:rsidRPr="00814A8B">
        <w:t>Subclass BT – Doctrinal theology</w:t>
      </w:r>
    </w:p>
    <w:p w14:paraId="64ABA849" w14:textId="77777777" w:rsidR="00814A8B" w:rsidRPr="00814A8B" w:rsidRDefault="00814A8B" w:rsidP="00814A8B">
      <w:r w:rsidRPr="00814A8B">
        <w:t>Subclass BV – Practical Theology</w:t>
      </w:r>
    </w:p>
    <w:p w14:paraId="2863EA7D" w14:textId="77777777" w:rsidR="00814A8B" w:rsidRPr="00814A8B" w:rsidRDefault="00814A8B" w:rsidP="00814A8B">
      <w:r w:rsidRPr="00814A8B">
        <w:t>Subclass BX – Christian Denominations</w:t>
      </w:r>
    </w:p>
    <w:p w14:paraId="1C277B74" w14:textId="77777777" w:rsidR="00814A8B" w:rsidRPr="00814A8B" w:rsidRDefault="00814A8B" w:rsidP="00814A8B">
      <w:pPr>
        <w:pStyle w:val="Heading3"/>
      </w:pPr>
      <w:r w:rsidRPr="00814A8B">
        <w:t>Class C – Auxiliary Sciences of History</w:t>
      </w:r>
    </w:p>
    <w:p w14:paraId="744918AF" w14:textId="77777777" w:rsidR="00814A8B" w:rsidRPr="00814A8B" w:rsidRDefault="00814A8B" w:rsidP="00814A8B">
      <w:r w:rsidRPr="00814A8B">
        <w:t>Subclass C – Auxiliary Sciences of History</w:t>
      </w:r>
    </w:p>
    <w:p w14:paraId="3344F4A0" w14:textId="77777777" w:rsidR="00814A8B" w:rsidRPr="00814A8B" w:rsidRDefault="00814A8B" w:rsidP="00814A8B">
      <w:r w:rsidRPr="00814A8B">
        <w:t>Subclass CB – History of Civilization</w:t>
      </w:r>
    </w:p>
    <w:p w14:paraId="77696C1F" w14:textId="77777777" w:rsidR="00814A8B" w:rsidRPr="00814A8B" w:rsidRDefault="00814A8B" w:rsidP="00814A8B">
      <w:r w:rsidRPr="00814A8B">
        <w:t>Subclass CC – Archaeology</w:t>
      </w:r>
    </w:p>
    <w:p w14:paraId="2265E4D7" w14:textId="77777777" w:rsidR="00814A8B" w:rsidRPr="00814A8B" w:rsidRDefault="00814A8B" w:rsidP="00814A8B">
      <w:r w:rsidRPr="00814A8B">
        <w:t xml:space="preserve">Subclass CD – </w:t>
      </w:r>
      <w:proofErr w:type="spellStart"/>
      <w:r w:rsidRPr="00814A8B">
        <w:t>Diplomatics</w:t>
      </w:r>
      <w:proofErr w:type="spellEnd"/>
      <w:r w:rsidRPr="00814A8B">
        <w:t>. Archives. Seals</w:t>
      </w:r>
    </w:p>
    <w:p w14:paraId="3A08BE15" w14:textId="77777777" w:rsidR="00814A8B" w:rsidRPr="00814A8B" w:rsidRDefault="00814A8B" w:rsidP="00814A8B">
      <w:r w:rsidRPr="00814A8B">
        <w:t>Subclass CE – Technical Chronology. Calendar</w:t>
      </w:r>
    </w:p>
    <w:p w14:paraId="7C710B62" w14:textId="77777777" w:rsidR="00814A8B" w:rsidRPr="00814A8B" w:rsidRDefault="00814A8B" w:rsidP="00814A8B">
      <w:r w:rsidRPr="00814A8B">
        <w:t>Subclass CJ – Numismatics</w:t>
      </w:r>
    </w:p>
    <w:p w14:paraId="17CEB40D" w14:textId="77777777" w:rsidR="00814A8B" w:rsidRPr="00814A8B" w:rsidRDefault="00814A8B" w:rsidP="00814A8B">
      <w:r w:rsidRPr="00814A8B">
        <w:t>Subclass CN – Inscriptions. Epigraphy</w:t>
      </w:r>
    </w:p>
    <w:p w14:paraId="6FDE1D87" w14:textId="77777777" w:rsidR="00814A8B" w:rsidRPr="00814A8B" w:rsidRDefault="00814A8B" w:rsidP="00814A8B">
      <w:r w:rsidRPr="00814A8B">
        <w:t>Subclass CR – Heraldry</w:t>
      </w:r>
    </w:p>
    <w:p w14:paraId="371FB6D5" w14:textId="77777777" w:rsidR="00814A8B" w:rsidRPr="00814A8B" w:rsidRDefault="00814A8B" w:rsidP="00814A8B">
      <w:r w:rsidRPr="00814A8B">
        <w:t>Subclass CS – Genealogy</w:t>
      </w:r>
    </w:p>
    <w:p w14:paraId="56B5EDB5" w14:textId="77777777" w:rsidR="00814A8B" w:rsidRPr="00814A8B" w:rsidRDefault="00814A8B" w:rsidP="00814A8B">
      <w:r w:rsidRPr="00814A8B">
        <w:t>Subclass CT – Biography</w:t>
      </w:r>
    </w:p>
    <w:p w14:paraId="1C6D1AEA" w14:textId="77777777" w:rsidR="00814A8B" w:rsidRPr="00814A8B" w:rsidRDefault="00814A8B" w:rsidP="00814A8B">
      <w:pPr>
        <w:pStyle w:val="Heading3"/>
      </w:pPr>
      <w:r w:rsidRPr="00814A8B">
        <w:t>Class D – World History and History of Europe, Asia, Africa, Australia, New Zealand, etc.</w:t>
      </w:r>
    </w:p>
    <w:p w14:paraId="56224815" w14:textId="77777777" w:rsidR="00814A8B" w:rsidRPr="00814A8B" w:rsidRDefault="00814A8B" w:rsidP="00814A8B">
      <w:r w:rsidRPr="00814A8B">
        <w:t>Subclass D – History (General)</w:t>
      </w:r>
    </w:p>
    <w:p w14:paraId="7C341F13" w14:textId="77777777" w:rsidR="00814A8B" w:rsidRPr="00814A8B" w:rsidRDefault="00814A8B" w:rsidP="00814A8B">
      <w:r w:rsidRPr="00814A8B">
        <w:t>Subclass DA – Great Britain</w:t>
      </w:r>
    </w:p>
    <w:p w14:paraId="769906BF" w14:textId="77777777" w:rsidR="00814A8B" w:rsidRPr="00814A8B" w:rsidRDefault="00814A8B" w:rsidP="00814A8B">
      <w:r w:rsidRPr="00814A8B">
        <w:t>Subclass DAW – Central Europe</w:t>
      </w:r>
    </w:p>
    <w:p w14:paraId="67A4CE7C" w14:textId="77777777" w:rsidR="00814A8B" w:rsidRPr="00814A8B" w:rsidRDefault="00814A8B" w:rsidP="00814A8B">
      <w:r w:rsidRPr="00814A8B">
        <w:t>Subclass DB – Austria – Liechtenstein – Hungary – Czechoslovakia</w:t>
      </w:r>
    </w:p>
    <w:p w14:paraId="38926A0D" w14:textId="77777777" w:rsidR="00814A8B" w:rsidRPr="00814A8B" w:rsidRDefault="00814A8B" w:rsidP="00814A8B">
      <w:r w:rsidRPr="00814A8B">
        <w:t>Subclass DC – France – Andorra – Monaco</w:t>
      </w:r>
    </w:p>
    <w:p w14:paraId="63FB49FD" w14:textId="77777777" w:rsidR="00814A8B" w:rsidRPr="00814A8B" w:rsidRDefault="00814A8B" w:rsidP="00814A8B">
      <w:r w:rsidRPr="00814A8B">
        <w:t>Subclass DD – Germany</w:t>
      </w:r>
    </w:p>
    <w:p w14:paraId="3A5263E0" w14:textId="77777777" w:rsidR="00814A8B" w:rsidRPr="00814A8B" w:rsidRDefault="00814A8B" w:rsidP="00814A8B">
      <w:r w:rsidRPr="00814A8B">
        <w:t>Subclass DE – Greco-Roman World</w:t>
      </w:r>
    </w:p>
    <w:p w14:paraId="05CE509C" w14:textId="77777777" w:rsidR="00814A8B" w:rsidRPr="00814A8B" w:rsidRDefault="00814A8B" w:rsidP="00814A8B">
      <w:r w:rsidRPr="00814A8B">
        <w:t>Subclass DF – Greece</w:t>
      </w:r>
    </w:p>
    <w:p w14:paraId="56F7280B" w14:textId="77777777" w:rsidR="00814A8B" w:rsidRPr="00814A8B" w:rsidRDefault="00814A8B" w:rsidP="00814A8B">
      <w:r w:rsidRPr="00814A8B">
        <w:t>Subclass DG – Italy – Malta</w:t>
      </w:r>
    </w:p>
    <w:p w14:paraId="62C810C0" w14:textId="77777777" w:rsidR="00814A8B" w:rsidRPr="00814A8B" w:rsidRDefault="00814A8B" w:rsidP="00814A8B">
      <w:r w:rsidRPr="00814A8B">
        <w:t>Subclass DH – Low Countries – Benelux Countries</w:t>
      </w:r>
    </w:p>
    <w:p w14:paraId="30377F07" w14:textId="77777777" w:rsidR="00814A8B" w:rsidRPr="00814A8B" w:rsidRDefault="00814A8B" w:rsidP="00814A8B">
      <w:r w:rsidRPr="00814A8B">
        <w:t>Subclass DJ – Netherlands (Holland)</w:t>
      </w:r>
    </w:p>
    <w:p w14:paraId="5C10EAE3" w14:textId="77777777" w:rsidR="00814A8B" w:rsidRPr="00814A8B" w:rsidRDefault="00814A8B" w:rsidP="00814A8B">
      <w:r w:rsidRPr="00814A8B">
        <w:t>Subclass DJK – Eastern Europe (General)</w:t>
      </w:r>
    </w:p>
    <w:p w14:paraId="100FDAEA" w14:textId="77777777" w:rsidR="00814A8B" w:rsidRPr="00814A8B" w:rsidRDefault="00814A8B" w:rsidP="00814A8B">
      <w:r w:rsidRPr="00814A8B">
        <w:t>Subclass DK – Russia. Soviet Union. Former Soviet Republics – Poland</w:t>
      </w:r>
    </w:p>
    <w:p w14:paraId="4B4DEB52" w14:textId="77777777" w:rsidR="00814A8B" w:rsidRPr="00814A8B" w:rsidRDefault="00814A8B" w:rsidP="00814A8B">
      <w:r w:rsidRPr="00814A8B">
        <w:lastRenderedPageBreak/>
        <w:t>Subclass DL – Northern Europe. Scandinavia</w:t>
      </w:r>
    </w:p>
    <w:p w14:paraId="074977FE" w14:textId="77777777" w:rsidR="00814A8B" w:rsidRPr="00814A8B" w:rsidRDefault="00814A8B" w:rsidP="00814A8B">
      <w:r w:rsidRPr="00814A8B">
        <w:t>Subclass DP – Spain – Portugal</w:t>
      </w:r>
    </w:p>
    <w:p w14:paraId="288CFE87" w14:textId="77777777" w:rsidR="00814A8B" w:rsidRPr="00814A8B" w:rsidRDefault="00814A8B" w:rsidP="00814A8B">
      <w:r w:rsidRPr="00814A8B">
        <w:t>Subclass DQ – Switzerland</w:t>
      </w:r>
    </w:p>
    <w:p w14:paraId="440D3DCF" w14:textId="77777777" w:rsidR="00814A8B" w:rsidRPr="00814A8B" w:rsidRDefault="00814A8B" w:rsidP="00814A8B">
      <w:r w:rsidRPr="00814A8B">
        <w:t>Subclass DR – Balkan Peninsula</w:t>
      </w:r>
    </w:p>
    <w:p w14:paraId="4B0913F4" w14:textId="77777777" w:rsidR="00814A8B" w:rsidRPr="00814A8B" w:rsidRDefault="00814A8B" w:rsidP="00814A8B">
      <w:r w:rsidRPr="00814A8B">
        <w:t>Subclass DS – Asia</w:t>
      </w:r>
    </w:p>
    <w:p w14:paraId="364F44BE" w14:textId="77777777" w:rsidR="00814A8B" w:rsidRPr="00814A8B" w:rsidRDefault="00814A8B" w:rsidP="00814A8B">
      <w:r w:rsidRPr="00814A8B">
        <w:t>Subclass DT – Africa</w:t>
      </w:r>
    </w:p>
    <w:p w14:paraId="1A0D0358" w14:textId="77777777" w:rsidR="00814A8B" w:rsidRPr="00814A8B" w:rsidRDefault="00814A8B" w:rsidP="00814A8B">
      <w:r w:rsidRPr="00814A8B">
        <w:t>Subclass DU – Oceania (South Seas)</w:t>
      </w:r>
    </w:p>
    <w:p w14:paraId="0046040A" w14:textId="77777777" w:rsidR="00814A8B" w:rsidRPr="00814A8B" w:rsidRDefault="00814A8B" w:rsidP="00814A8B">
      <w:r w:rsidRPr="00814A8B">
        <w:t>Subclass DX – Romanies</w:t>
      </w:r>
    </w:p>
    <w:p w14:paraId="1915A889" w14:textId="77777777" w:rsidR="00814A8B" w:rsidRPr="00814A8B" w:rsidRDefault="00814A8B" w:rsidP="00814A8B">
      <w:pPr>
        <w:pStyle w:val="Heading3"/>
      </w:pPr>
      <w:r w:rsidRPr="00814A8B">
        <w:t>Class E – History of America</w:t>
      </w:r>
    </w:p>
    <w:p w14:paraId="6D525825" w14:textId="1093AF49" w:rsidR="00814A8B" w:rsidRDefault="00814A8B" w:rsidP="00814A8B">
      <w:r w:rsidRPr="00814A8B">
        <w:t>Class E does not have any subclasses.</w:t>
      </w:r>
    </w:p>
    <w:p w14:paraId="22DFAA3C" w14:textId="2FC47760" w:rsidR="00814A8B" w:rsidRDefault="00814A8B" w:rsidP="00814A8B">
      <w:pPr>
        <w:pStyle w:val="Heading4"/>
      </w:pPr>
      <w:r>
        <w:t>1-912</w:t>
      </w:r>
      <w:r w:rsidR="00225006">
        <w:tab/>
      </w:r>
      <w:r w:rsidR="00225006">
        <w:tab/>
      </w:r>
      <w:r>
        <w:t>History of America</w:t>
      </w:r>
    </w:p>
    <w:p w14:paraId="79927DD6" w14:textId="23A52A82" w:rsidR="00814A8B" w:rsidRDefault="00814A8B" w:rsidP="00814A8B">
      <w:pPr>
        <w:pStyle w:val="Heading5"/>
      </w:pPr>
      <w:r>
        <w:t>11-143</w:t>
      </w:r>
      <w:r w:rsidR="00225006">
        <w:tab/>
      </w:r>
      <w:r w:rsidR="00225006">
        <w:tab/>
      </w:r>
      <w:r>
        <w:t>America</w:t>
      </w:r>
    </w:p>
    <w:p w14:paraId="03F263DF" w14:textId="42255E91" w:rsidR="00814A8B" w:rsidRDefault="00814A8B" w:rsidP="00814A8B">
      <w:r>
        <w:t>11-29</w:t>
      </w:r>
      <w:r w:rsidR="00225006">
        <w:tab/>
      </w:r>
      <w:r w:rsidR="00225006">
        <w:tab/>
      </w:r>
      <w:r>
        <w:t>General</w:t>
      </w:r>
    </w:p>
    <w:p w14:paraId="04EE0F7F" w14:textId="2125366E" w:rsidR="00814A8B" w:rsidRDefault="00814A8B" w:rsidP="00814A8B">
      <w:r>
        <w:t>29</w:t>
      </w:r>
      <w:r w:rsidR="00225006">
        <w:tab/>
      </w:r>
      <w:proofErr w:type="gramStart"/>
      <w:r w:rsidR="00225006">
        <w:tab/>
      </w:r>
      <w:r>
        <w:t>..</w:t>
      </w:r>
      <w:proofErr w:type="gramEnd"/>
      <w:r>
        <w:t>Elements in the population</w:t>
      </w:r>
    </w:p>
    <w:p w14:paraId="3BD5386E" w14:textId="14736018" w:rsidR="00814A8B" w:rsidRDefault="00814A8B" w:rsidP="00814A8B">
      <w:r>
        <w:t>31-49.2</w:t>
      </w:r>
      <w:r w:rsidR="00225006">
        <w:tab/>
      </w:r>
      <w:r>
        <w:t>...North America</w:t>
      </w:r>
    </w:p>
    <w:p w14:paraId="7DE29DC3" w14:textId="3E5E56C1" w:rsidR="00814A8B" w:rsidRDefault="00814A8B" w:rsidP="00814A8B">
      <w:r>
        <w:t>51-73</w:t>
      </w:r>
      <w:r w:rsidR="00225006">
        <w:tab/>
      </w:r>
      <w:r w:rsidR="00225006">
        <w:tab/>
      </w:r>
      <w:r>
        <w:t>Pre-Columbian America. The Indians</w:t>
      </w:r>
    </w:p>
    <w:p w14:paraId="79CB3ED1" w14:textId="26CC2734" w:rsidR="00814A8B" w:rsidRDefault="00814A8B" w:rsidP="00814A8B">
      <w:r>
        <w:t>75-99</w:t>
      </w:r>
      <w:r w:rsidR="00225006">
        <w:tab/>
      </w:r>
      <w:r w:rsidR="00225006">
        <w:tab/>
      </w:r>
      <w:r>
        <w:t>Native Americans</w:t>
      </w:r>
    </w:p>
    <w:p w14:paraId="0535D73C" w14:textId="09AE0C64" w:rsidR="00814A8B" w:rsidRDefault="00814A8B" w:rsidP="00814A8B">
      <w:r>
        <w:t>81-83</w:t>
      </w:r>
      <w:r w:rsidR="00225006">
        <w:tab/>
      </w:r>
      <w:r w:rsidR="00225006">
        <w:tab/>
      </w:r>
      <w:r>
        <w:t>Native American wars</w:t>
      </w:r>
    </w:p>
    <w:p w14:paraId="7D8EBD49" w14:textId="310348FC" w:rsidR="00814A8B" w:rsidRDefault="00814A8B" w:rsidP="00814A8B">
      <w:r>
        <w:t>99</w:t>
      </w:r>
      <w:r w:rsidR="00225006">
        <w:tab/>
      </w:r>
      <w:r w:rsidR="00225006">
        <w:tab/>
      </w:r>
      <w:r>
        <w:t>Native American tribes and cultures</w:t>
      </w:r>
    </w:p>
    <w:p w14:paraId="680084F7" w14:textId="6AB12C10" w:rsidR="00814A8B" w:rsidRDefault="00814A8B" w:rsidP="0028222A">
      <w:r>
        <w:t>101-135</w:t>
      </w:r>
      <w:r w:rsidR="00225006">
        <w:tab/>
      </w:r>
      <w:r w:rsidR="00225006">
        <w:tab/>
      </w:r>
      <w:r>
        <w:t>Discovery of America and early explorations</w:t>
      </w:r>
    </w:p>
    <w:p w14:paraId="76F9E3D9" w14:textId="0790169A" w:rsidR="00814A8B" w:rsidRDefault="00814A8B" w:rsidP="00814A8B">
      <w:r>
        <w:t>103-110</w:t>
      </w:r>
      <w:r w:rsidR="00225006">
        <w:tab/>
      </w:r>
      <w:r w:rsidR="00225006">
        <w:tab/>
      </w:r>
      <w:r>
        <w:t>Pre-Columbian period</w:t>
      </w:r>
    </w:p>
    <w:p w14:paraId="6BA70027" w14:textId="015A03BA" w:rsidR="00814A8B" w:rsidRDefault="00814A8B" w:rsidP="00814A8B">
      <w:r>
        <w:t>111-120</w:t>
      </w:r>
      <w:r w:rsidR="00225006">
        <w:tab/>
      </w:r>
      <w:r w:rsidR="00225006">
        <w:tab/>
      </w:r>
      <w:r>
        <w:t>Columbus</w:t>
      </w:r>
    </w:p>
    <w:p w14:paraId="00BDCFFC" w14:textId="3A82F4AF" w:rsidR="00814A8B" w:rsidRDefault="00814A8B" w:rsidP="00814A8B">
      <w:r>
        <w:t>121-135</w:t>
      </w:r>
      <w:r w:rsidR="00225006">
        <w:tab/>
      </w:r>
      <w:r w:rsidR="00225006">
        <w:tab/>
      </w:r>
      <w:proofErr w:type="gramStart"/>
      <w:r>
        <w:t>Post-Columbian</w:t>
      </w:r>
      <w:proofErr w:type="gramEnd"/>
      <w:r>
        <w:t xml:space="preserve"> period. El Dorado</w:t>
      </w:r>
    </w:p>
    <w:p w14:paraId="0CE094BF" w14:textId="24623DE9" w:rsidR="00814A8B" w:rsidRDefault="00814A8B" w:rsidP="0028222A">
      <w:r>
        <w:t>141-143</w:t>
      </w:r>
      <w:r w:rsidR="00225006">
        <w:tab/>
      </w:r>
      <w:r w:rsidR="00225006">
        <w:tab/>
      </w:r>
      <w:r>
        <w:t>Descriptive accounts of America. Earliest to 1810</w:t>
      </w:r>
    </w:p>
    <w:p w14:paraId="1EB71E95" w14:textId="5C23518C" w:rsidR="00814A8B" w:rsidRDefault="00814A8B" w:rsidP="00814A8B">
      <w:pPr>
        <w:pStyle w:val="Heading5"/>
      </w:pPr>
      <w:r>
        <w:t>151-912</w:t>
      </w:r>
      <w:r w:rsidR="00225006">
        <w:tab/>
      </w:r>
      <w:r w:rsidR="00225006">
        <w:tab/>
      </w:r>
      <w:r>
        <w:t>United States</w:t>
      </w:r>
    </w:p>
    <w:p w14:paraId="721D0C23" w14:textId="3B838707" w:rsidR="00814A8B" w:rsidRDefault="00814A8B" w:rsidP="0028222A">
      <w:pPr>
        <w:pStyle w:val="Heading6"/>
      </w:pPr>
      <w:r>
        <w:t>151-169.12</w:t>
      </w:r>
      <w:r w:rsidR="00225006">
        <w:tab/>
      </w:r>
      <w:r w:rsidR="00225006">
        <w:tab/>
      </w:r>
      <w:r>
        <w:t>General</w:t>
      </w:r>
    </w:p>
    <w:p w14:paraId="5F678047" w14:textId="1BDFEB04" w:rsidR="00814A8B" w:rsidRDefault="00814A8B" w:rsidP="0028222A">
      <w:pPr>
        <w:pStyle w:val="Heading6"/>
      </w:pPr>
      <w:r>
        <w:t>171-183.9</w:t>
      </w:r>
      <w:r w:rsidR="00225006">
        <w:tab/>
      </w:r>
      <w:r w:rsidR="00225006">
        <w:tab/>
      </w:r>
      <w:r>
        <w:t>History</w:t>
      </w:r>
    </w:p>
    <w:p w14:paraId="20B1190F" w14:textId="3C8B1A3C" w:rsidR="00814A8B" w:rsidRDefault="00814A8B" w:rsidP="00814A8B">
      <w:r>
        <w:t>171-180</w:t>
      </w:r>
      <w:r w:rsidR="00225006">
        <w:tab/>
      </w:r>
      <w:r w:rsidR="00225006">
        <w:tab/>
      </w:r>
      <w:r>
        <w:t>General</w:t>
      </w:r>
    </w:p>
    <w:p w14:paraId="451B1231" w14:textId="1FD1F60E" w:rsidR="00814A8B" w:rsidRDefault="00814A8B" w:rsidP="00814A8B">
      <w:r>
        <w:t>173</w:t>
      </w:r>
      <w:r w:rsidR="00225006">
        <w:tab/>
      </w:r>
      <w:r w:rsidR="00225006">
        <w:tab/>
      </w:r>
      <w:r>
        <w:t>Sources and documents</w:t>
      </w:r>
    </w:p>
    <w:p w14:paraId="3A95AF0D" w14:textId="458AACC8" w:rsidR="00814A8B" w:rsidRDefault="00814A8B" w:rsidP="00814A8B">
      <w:r>
        <w:t>175-175.7</w:t>
      </w:r>
      <w:r w:rsidR="00225006">
        <w:tab/>
      </w:r>
      <w:r w:rsidR="00225006">
        <w:tab/>
      </w:r>
      <w:r>
        <w:t>Historiography</w:t>
      </w:r>
    </w:p>
    <w:p w14:paraId="1B6969FB" w14:textId="0EA22F67" w:rsidR="00814A8B" w:rsidRDefault="00814A8B" w:rsidP="00814A8B">
      <w:r>
        <w:t>176-176.8</w:t>
      </w:r>
      <w:r w:rsidR="00225006">
        <w:tab/>
      </w:r>
      <w:r w:rsidR="00225006">
        <w:tab/>
      </w:r>
      <w:r>
        <w:t>Biography</w:t>
      </w:r>
    </w:p>
    <w:p w14:paraId="36137702" w14:textId="2FAF8D80" w:rsidR="00814A8B" w:rsidRDefault="00814A8B" w:rsidP="00814A8B">
      <w:r>
        <w:t>179.5</w:t>
      </w:r>
      <w:r w:rsidR="00225006">
        <w:tab/>
      </w:r>
      <w:r w:rsidR="00225006">
        <w:tab/>
      </w:r>
      <w:r>
        <w:t>Historical geography</w:t>
      </w:r>
    </w:p>
    <w:p w14:paraId="23C963BE" w14:textId="03B4D2E5" w:rsidR="00814A8B" w:rsidRDefault="00814A8B" w:rsidP="00814A8B">
      <w:r>
        <w:t>181</w:t>
      </w:r>
      <w:r w:rsidR="00225006">
        <w:tab/>
      </w:r>
      <w:r w:rsidR="00225006">
        <w:tab/>
      </w:r>
      <w:r>
        <w:t>Military history</w:t>
      </w:r>
    </w:p>
    <w:p w14:paraId="0004259A" w14:textId="755314CF" w:rsidR="00814A8B" w:rsidRDefault="00814A8B" w:rsidP="00814A8B">
      <w:r>
        <w:t>182</w:t>
      </w:r>
      <w:r w:rsidR="00225006">
        <w:tab/>
      </w:r>
      <w:r w:rsidR="00225006">
        <w:tab/>
      </w:r>
      <w:r>
        <w:t xml:space="preserve">Naval </w:t>
      </w:r>
      <w:proofErr w:type="gramStart"/>
      <w:r>
        <w:t>history</w:t>
      </w:r>
      <w:proofErr w:type="gramEnd"/>
    </w:p>
    <w:p w14:paraId="3A23338D" w14:textId="535B0495" w:rsidR="00814A8B" w:rsidRDefault="00814A8B" w:rsidP="00814A8B">
      <w:r>
        <w:t>183-183.3</w:t>
      </w:r>
      <w:r w:rsidR="00225006">
        <w:tab/>
      </w:r>
      <w:r w:rsidR="00225006">
        <w:tab/>
      </w:r>
      <w:r>
        <w:t>Political history</w:t>
      </w:r>
    </w:p>
    <w:p w14:paraId="737D8150" w14:textId="23F0A650" w:rsidR="00814A8B" w:rsidRDefault="00814A8B" w:rsidP="00814A8B">
      <w:r>
        <w:t>183.7-183.9</w:t>
      </w:r>
      <w:r w:rsidR="00225006">
        <w:tab/>
      </w:r>
      <w:r w:rsidR="00225006">
        <w:tab/>
      </w:r>
      <w:r>
        <w:t>Diplomatic history. Foreign and general relations.</w:t>
      </w:r>
    </w:p>
    <w:p w14:paraId="30D6C0A4" w14:textId="6861C937" w:rsidR="00814A8B" w:rsidRDefault="00814A8B" w:rsidP="0028222A">
      <w:r>
        <w:t>183.8</w:t>
      </w:r>
      <w:r w:rsidR="00225006">
        <w:tab/>
      </w:r>
      <w:r w:rsidR="00225006">
        <w:tab/>
      </w:r>
      <w:r>
        <w:t>Relations with individual countries</w:t>
      </w:r>
    </w:p>
    <w:p w14:paraId="39A920AE" w14:textId="73D4F1A7" w:rsidR="00814A8B" w:rsidRDefault="00814A8B" w:rsidP="0028222A">
      <w:pPr>
        <w:pStyle w:val="Heading6"/>
      </w:pPr>
      <w:r>
        <w:t>184-185.98</w:t>
      </w:r>
      <w:r w:rsidR="00225006">
        <w:tab/>
      </w:r>
      <w:r w:rsidR="00225006">
        <w:tab/>
      </w:r>
      <w:r>
        <w:t>Elements in the population</w:t>
      </w:r>
    </w:p>
    <w:p w14:paraId="28578988" w14:textId="503C631A" w:rsidR="00814A8B" w:rsidRDefault="00814A8B" w:rsidP="00814A8B">
      <w:r>
        <w:t>184.5-185.98</w:t>
      </w:r>
      <w:r w:rsidR="00225006">
        <w:tab/>
      </w:r>
      <w:r w:rsidR="00225006">
        <w:tab/>
      </w:r>
      <w:r>
        <w:t>Afro-Americans</w:t>
      </w:r>
    </w:p>
    <w:p w14:paraId="4143E379" w14:textId="31C74A29" w:rsidR="00814A8B" w:rsidRDefault="00814A8B" w:rsidP="00814A8B">
      <w:r>
        <w:t>185.2-185.89</w:t>
      </w:r>
      <w:r w:rsidR="00225006">
        <w:tab/>
      </w:r>
      <w:r w:rsidR="00225006">
        <w:tab/>
      </w:r>
      <w:r>
        <w:t>Status and development since emancipation</w:t>
      </w:r>
    </w:p>
    <w:p w14:paraId="647A7438" w14:textId="7E2B068D" w:rsidR="00814A8B" w:rsidRDefault="00814A8B" w:rsidP="00814A8B">
      <w:r>
        <w:t>185.96-185.98</w:t>
      </w:r>
      <w:r w:rsidR="00225006">
        <w:tab/>
      </w:r>
      <w:r w:rsidR="00225006">
        <w:tab/>
      </w:r>
      <w:r>
        <w:t>Biography. Genealogy</w:t>
      </w:r>
    </w:p>
    <w:p w14:paraId="48C96B53" w14:textId="6DD14F3A" w:rsidR="00814A8B" w:rsidRDefault="00814A8B" w:rsidP="0028222A">
      <w:pPr>
        <w:pStyle w:val="Heading6"/>
      </w:pPr>
      <w:r>
        <w:t>186-199</w:t>
      </w:r>
      <w:r w:rsidR="00225006">
        <w:tab/>
      </w:r>
      <w:r w:rsidR="00225006">
        <w:tab/>
      </w:r>
      <w:r>
        <w:t>Colonial history (1607–1775)</w:t>
      </w:r>
    </w:p>
    <w:p w14:paraId="722726F7" w14:textId="1C335ABE" w:rsidR="00814A8B" w:rsidRDefault="00814A8B" w:rsidP="00814A8B">
      <w:r>
        <w:t>186-189</w:t>
      </w:r>
      <w:r w:rsidR="00225006">
        <w:tab/>
      </w:r>
      <w:r w:rsidR="00225006">
        <w:tab/>
      </w:r>
      <w:r>
        <w:t>General</w:t>
      </w:r>
    </w:p>
    <w:p w14:paraId="630ECD6F" w14:textId="3089D465" w:rsidR="00814A8B" w:rsidRDefault="00814A8B" w:rsidP="00814A8B">
      <w:r>
        <w:t>191-199</w:t>
      </w:r>
      <w:r w:rsidR="00225006">
        <w:tab/>
      </w:r>
      <w:r w:rsidR="00225006">
        <w:tab/>
      </w:r>
      <w:r>
        <w:t>By period</w:t>
      </w:r>
    </w:p>
    <w:p w14:paraId="49EC1755" w14:textId="20735298" w:rsidR="00814A8B" w:rsidRDefault="00814A8B" w:rsidP="00814A8B">
      <w:r>
        <w:t>191</w:t>
      </w:r>
      <w:r w:rsidR="00225006">
        <w:tab/>
      </w:r>
      <w:r w:rsidR="00225006">
        <w:tab/>
      </w:r>
      <w:r>
        <w:t>1607–1689</w:t>
      </w:r>
    </w:p>
    <w:p w14:paraId="0147E2F6" w14:textId="141977AD" w:rsidR="00814A8B" w:rsidRDefault="00814A8B" w:rsidP="0028222A">
      <w:r>
        <w:lastRenderedPageBreak/>
        <w:t>195-199</w:t>
      </w:r>
      <w:r w:rsidR="00225006">
        <w:tab/>
      </w:r>
      <w:r w:rsidR="00225006">
        <w:tab/>
      </w:r>
      <w:r>
        <w:t>1689–1775</w:t>
      </w:r>
    </w:p>
    <w:p w14:paraId="3DDAAAFE" w14:textId="4AD5122B" w:rsidR="00814A8B" w:rsidRDefault="00814A8B" w:rsidP="00814A8B">
      <w:r>
        <w:t>196</w:t>
      </w:r>
      <w:r w:rsidR="00225006">
        <w:tab/>
      </w:r>
      <w:r w:rsidR="00225006">
        <w:tab/>
      </w:r>
      <w:r>
        <w:t>King William's War, 1689–1697</w:t>
      </w:r>
    </w:p>
    <w:p w14:paraId="08DEB1E3" w14:textId="05125BFF" w:rsidR="00814A8B" w:rsidRDefault="00814A8B" w:rsidP="00814A8B">
      <w:r>
        <w:t>197</w:t>
      </w:r>
      <w:r w:rsidR="00225006">
        <w:tab/>
      </w:r>
      <w:r w:rsidR="00225006">
        <w:tab/>
      </w:r>
      <w:r>
        <w:t>Queen Anne's War, 1702–1713</w:t>
      </w:r>
    </w:p>
    <w:p w14:paraId="625B07B6" w14:textId="2B79D64B" w:rsidR="00814A8B" w:rsidRDefault="00814A8B" w:rsidP="00814A8B">
      <w:r>
        <w:t>198</w:t>
      </w:r>
      <w:r w:rsidR="00225006">
        <w:tab/>
      </w:r>
      <w:r w:rsidR="00225006">
        <w:tab/>
      </w:r>
      <w:r>
        <w:t>King George's War, 1744–1748</w:t>
      </w:r>
    </w:p>
    <w:p w14:paraId="5943BE70" w14:textId="0084CD2E" w:rsidR="00814A8B" w:rsidRDefault="00814A8B" w:rsidP="00814A8B">
      <w:r>
        <w:t>199</w:t>
      </w:r>
      <w:r w:rsidR="00225006">
        <w:tab/>
      </w:r>
      <w:r w:rsidR="00225006">
        <w:tab/>
      </w:r>
      <w:r>
        <w:t>French and Indian War, 1755–1763</w:t>
      </w:r>
    </w:p>
    <w:p w14:paraId="16EDA90E" w14:textId="192ED24D" w:rsidR="00814A8B" w:rsidRDefault="00814A8B" w:rsidP="0028222A">
      <w:pPr>
        <w:pStyle w:val="Heading6"/>
      </w:pPr>
      <w:r>
        <w:t>201-298</w:t>
      </w:r>
      <w:r w:rsidR="00225006">
        <w:tab/>
      </w:r>
      <w:r w:rsidR="00225006">
        <w:tab/>
      </w:r>
      <w:r>
        <w:t>The Revolution, 1775–1783</w:t>
      </w:r>
    </w:p>
    <w:p w14:paraId="367B33CF" w14:textId="6612876D" w:rsidR="00814A8B" w:rsidRDefault="00814A8B" w:rsidP="0028222A">
      <w:pPr>
        <w:pStyle w:val="Heading6"/>
      </w:pPr>
      <w:r>
        <w:t>300-453</w:t>
      </w:r>
      <w:r w:rsidR="00225006">
        <w:tab/>
      </w:r>
      <w:r w:rsidR="00225006">
        <w:tab/>
      </w:r>
      <w:r>
        <w:t>Revolution to the Civil War, 1775/1783–1861</w:t>
      </w:r>
    </w:p>
    <w:p w14:paraId="2F7F6F1B" w14:textId="7E9AEC3F" w:rsidR="00814A8B" w:rsidRDefault="00814A8B" w:rsidP="0028222A">
      <w:r>
        <w:t>300-302.6</w:t>
      </w:r>
      <w:r w:rsidR="00225006">
        <w:tab/>
      </w:r>
      <w:r w:rsidR="00225006">
        <w:tab/>
      </w:r>
      <w:r>
        <w:t>General</w:t>
      </w:r>
    </w:p>
    <w:p w14:paraId="46D62FA8" w14:textId="0DD6738D" w:rsidR="00814A8B" w:rsidRDefault="00814A8B" w:rsidP="00814A8B">
      <w:r>
        <w:t>302</w:t>
      </w:r>
      <w:r w:rsidR="00225006">
        <w:tab/>
      </w:r>
      <w:r w:rsidR="00225006">
        <w:tab/>
      </w:r>
      <w:r>
        <w:t>Collected works of American statesmen</w:t>
      </w:r>
    </w:p>
    <w:p w14:paraId="21EF197F" w14:textId="58B90BD9" w:rsidR="00814A8B" w:rsidRDefault="00814A8B" w:rsidP="00814A8B">
      <w:r>
        <w:t>302.1</w:t>
      </w:r>
      <w:r w:rsidR="00225006">
        <w:tab/>
      </w:r>
      <w:r w:rsidR="00225006">
        <w:tab/>
      </w:r>
      <w:r>
        <w:t>Political history</w:t>
      </w:r>
    </w:p>
    <w:p w14:paraId="6CB1F254" w14:textId="11C79610" w:rsidR="00814A8B" w:rsidRDefault="00814A8B" w:rsidP="00814A8B">
      <w:r>
        <w:t>302.5-302.6</w:t>
      </w:r>
      <w:r w:rsidR="00225006">
        <w:tab/>
      </w:r>
      <w:r w:rsidR="00225006">
        <w:tab/>
      </w:r>
      <w:r>
        <w:t>Biography (Late eighteenth century)</w:t>
      </w:r>
    </w:p>
    <w:p w14:paraId="01AA6E84" w14:textId="3080E156" w:rsidR="00814A8B" w:rsidRDefault="00814A8B" w:rsidP="0028222A">
      <w:r>
        <w:t>303-440.5</w:t>
      </w:r>
      <w:r w:rsidR="00225006">
        <w:tab/>
      </w:r>
      <w:r w:rsidR="00225006">
        <w:tab/>
      </w:r>
      <w:r>
        <w:t>By period</w:t>
      </w:r>
    </w:p>
    <w:p w14:paraId="025E63F2" w14:textId="5EC7EDB7" w:rsidR="00814A8B" w:rsidRDefault="00814A8B" w:rsidP="00814A8B">
      <w:r>
        <w:t>303-309</w:t>
      </w:r>
      <w:r w:rsidR="00225006">
        <w:tab/>
      </w:r>
      <w:r w:rsidR="00225006">
        <w:tab/>
      </w:r>
      <w:r>
        <w:t>1775–1789. The Confederation, 1783–1789</w:t>
      </w:r>
    </w:p>
    <w:p w14:paraId="7A2CF1E9" w14:textId="081F5736" w:rsidR="00814A8B" w:rsidRDefault="00814A8B" w:rsidP="00814A8B">
      <w:r>
        <w:t>310-337</w:t>
      </w:r>
      <w:r w:rsidR="00225006">
        <w:tab/>
      </w:r>
      <w:r w:rsidR="00225006">
        <w:tab/>
      </w:r>
      <w:r>
        <w:t>1789–1809. Constitutional period</w:t>
      </w:r>
    </w:p>
    <w:p w14:paraId="294974EC" w14:textId="302D4985" w:rsidR="00814A8B" w:rsidRDefault="00814A8B" w:rsidP="00814A8B">
      <w:r>
        <w:t>310.7</w:t>
      </w:r>
      <w:r w:rsidR="00225006">
        <w:tab/>
      </w:r>
      <w:r w:rsidR="00225006">
        <w:tab/>
      </w:r>
      <w:r>
        <w:t>Diplomatic history. Foreign and general relations</w:t>
      </w:r>
    </w:p>
    <w:p w14:paraId="021748B2" w14:textId="2C56B941" w:rsidR="00814A8B" w:rsidRDefault="00814A8B" w:rsidP="00814A8B">
      <w:r>
        <w:t>311-320</w:t>
      </w:r>
      <w:r w:rsidR="00225006">
        <w:tab/>
      </w:r>
      <w:r w:rsidR="00225006">
        <w:tab/>
      </w:r>
      <w:r>
        <w:t>Washington's administrations, 1789–1797</w:t>
      </w:r>
    </w:p>
    <w:p w14:paraId="524C88AA" w14:textId="0BE4E387" w:rsidR="00814A8B" w:rsidRDefault="00814A8B" w:rsidP="00814A8B">
      <w:r>
        <w:t>321-330</w:t>
      </w:r>
      <w:r w:rsidR="00225006">
        <w:tab/>
      </w:r>
      <w:r w:rsidR="00225006">
        <w:tab/>
      </w:r>
      <w:r>
        <w:t>John Adams' administration, 1797–1801</w:t>
      </w:r>
    </w:p>
    <w:p w14:paraId="5D23BDD8" w14:textId="24C0B788" w:rsidR="00814A8B" w:rsidRDefault="00814A8B" w:rsidP="00814A8B">
      <w:r>
        <w:t>323</w:t>
      </w:r>
      <w:r w:rsidR="00225006">
        <w:tab/>
      </w:r>
      <w:r w:rsidR="00225006">
        <w:tab/>
      </w:r>
      <w:r>
        <w:t>Troubles with France, 1796–1800</w:t>
      </w:r>
    </w:p>
    <w:p w14:paraId="3F370161" w14:textId="01929B18" w:rsidR="00814A8B" w:rsidRDefault="00814A8B" w:rsidP="00814A8B">
      <w:r>
        <w:t>331-337</w:t>
      </w:r>
      <w:r w:rsidR="00225006">
        <w:tab/>
      </w:r>
      <w:r w:rsidR="00225006">
        <w:tab/>
      </w:r>
      <w:r>
        <w:t>Jefferson's administrations, 1801–1809</w:t>
      </w:r>
    </w:p>
    <w:p w14:paraId="3C3CAE05" w14:textId="6BC7D8CD" w:rsidR="00814A8B" w:rsidRDefault="00814A8B" w:rsidP="00814A8B">
      <w:r>
        <w:t>333</w:t>
      </w:r>
      <w:r w:rsidR="00225006">
        <w:tab/>
      </w:r>
      <w:r w:rsidR="00225006">
        <w:tab/>
      </w:r>
      <w:r>
        <w:t>Purchase of Louisiana, 1803</w:t>
      </w:r>
    </w:p>
    <w:p w14:paraId="7EECD01A" w14:textId="6CB86FE2" w:rsidR="00814A8B" w:rsidRDefault="00814A8B" w:rsidP="00814A8B">
      <w:r>
        <w:t>335</w:t>
      </w:r>
      <w:r w:rsidR="00225006">
        <w:tab/>
      </w:r>
      <w:r w:rsidR="00225006">
        <w:tab/>
      </w:r>
      <w:r>
        <w:t>War with Tripoli, 1801–1805</w:t>
      </w:r>
    </w:p>
    <w:p w14:paraId="5DF870ED" w14:textId="3F8CCEA6" w:rsidR="00814A8B" w:rsidRDefault="00814A8B" w:rsidP="00814A8B">
      <w:r>
        <w:t>336-336.5</w:t>
      </w:r>
      <w:r w:rsidR="00225006">
        <w:tab/>
      </w:r>
      <w:r w:rsidR="00225006">
        <w:tab/>
      </w:r>
      <w:r>
        <w:t>Neutral trade and its restrictions, 1800–1810</w:t>
      </w:r>
    </w:p>
    <w:p w14:paraId="1F111B20" w14:textId="7C054F16" w:rsidR="00814A8B" w:rsidRDefault="00814A8B" w:rsidP="00814A8B">
      <w:r>
        <w:t>337.5</w:t>
      </w:r>
      <w:r w:rsidR="00225006">
        <w:tab/>
      </w:r>
      <w:r w:rsidR="00225006">
        <w:tab/>
      </w:r>
      <w:r>
        <w:t>Nineteenth century (General)</w:t>
      </w:r>
    </w:p>
    <w:p w14:paraId="6E4A6B18" w14:textId="14119238" w:rsidR="00814A8B" w:rsidRDefault="00814A8B" w:rsidP="00814A8B">
      <w:r>
        <w:t>337.8-400</w:t>
      </w:r>
      <w:r w:rsidR="00225006">
        <w:tab/>
      </w:r>
      <w:r w:rsidR="00225006">
        <w:tab/>
      </w:r>
      <w:r>
        <w:t>Early nineteenth century, 1801/1809–1845</w:t>
      </w:r>
    </w:p>
    <w:p w14:paraId="37FB7B12" w14:textId="3C8FABE4" w:rsidR="00814A8B" w:rsidRDefault="00814A8B" w:rsidP="00814A8B">
      <w:r>
        <w:t>337.8-340</w:t>
      </w:r>
      <w:r w:rsidR="00225006">
        <w:tab/>
      </w:r>
      <w:r w:rsidR="00225006">
        <w:tab/>
      </w:r>
      <w:r>
        <w:t>General</w:t>
      </w:r>
    </w:p>
    <w:p w14:paraId="45AD250D" w14:textId="7B8F3CFA" w:rsidR="00814A8B" w:rsidRDefault="00814A8B" w:rsidP="00814A8B">
      <w:r>
        <w:t>337.8</w:t>
      </w:r>
      <w:r w:rsidR="00225006">
        <w:tab/>
      </w:r>
      <w:r w:rsidR="00225006">
        <w:tab/>
      </w:r>
      <w:r>
        <w:t>Collected works of American statesmen</w:t>
      </w:r>
    </w:p>
    <w:p w14:paraId="1E733074" w14:textId="4546D6DC" w:rsidR="00814A8B" w:rsidRDefault="00814A8B" w:rsidP="00814A8B">
      <w:r>
        <w:t>339-340</w:t>
      </w:r>
      <w:r w:rsidR="00225006">
        <w:tab/>
      </w:r>
      <w:r w:rsidR="00225006">
        <w:tab/>
      </w:r>
      <w:r>
        <w:t>Biography</w:t>
      </w:r>
    </w:p>
    <w:p w14:paraId="4416859E" w14:textId="5F9F4061" w:rsidR="00814A8B" w:rsidRDefault="00814A8B" w:rsidP="00814A8B">
      <w:r>
        <w:t>341-370</w:t>
      </w:r>
      <w:r w:rsidR="00225006">
        <w:tab/>
      </w:r>
      <w:r w:rsidR="00225006">
        <w:tab/>
      </w:r>
      <w:r>
        <w:t>Madison's administrations, 1809–1817</w:t>
      </w:r>
    </w:p>
    <w:p w14:paraId="2F10D012" w14:textId="226D643F" w:rsidR="00814A8B" w:rsidRDefault="00814A8B" w:rsidP="00814A8B">
      <w:r>
        <w:t>351.5-364.9</w:t>
      </w:r>
      <w:r w:rsidR="00225006">
        <w:tab/>
      </w:r>
      <w:r w:rsidR="00225006">
        <w:tab/>
      </w:r>
      <w:r>
        <w:t>War of 1812</w:t>
      </w:r>
    </w:p>
    <w:p w14:paraId="330B1BEE" w14:textId="3BCF0DBB" w:rsidR="00814A8B" w:rsidRDefault="00814A8B" w:rsidP="00814A8B">
      <w:r>
        <w:t>365</w:t>
      </w:r>
      <w:r w:rsidR="00225006">
        <w:tab/>
      </w:r>
      <w:r w:rsidR="00225006">
        <w:tab/>
      </w:r>
      <w:r>
        <w:t>War with Algeria, 1815</w:t>
      </w:r>
    </w:p>
    <w:p w14:paraId="4C3B47B0" w14:textId="78BB9A81" w:rsidR="00814A8B" w:rsidRDefault="00814A8B" w:rsidP="00814A8B">
      <w:r>
        <w:t>371-375</w:t>
      </w:r>
      <w:r w:rsidR="00225006">
        <w:tab/>
      </w:r>
      <w:r w:rsidR="00225006">
        <w:tab/>
      </w:r>
      <w:r>
        <w:t>Monroe's administrations, 1817–1825</w:t>
      </w:r>
    </w:p>
    <w:p w14:paraId="1939F6B1" w14:textId="61FFC56D" w:rsidR="00814A8B" w:rsidRDefault="00814A8B" w:rsidP="00814A8B">
      <w:r>
        <w:t>373</w:t>
      </w:r>
      <w:r w:rsidR="00225006">
        <w:tab/>
      </w:r>
      <w:r w:rsidR="00225006">
        <w:tab/>
      </w:r>
      <w:r>
        <w:t>Missouri Compromise, 1820</w:t>
      </w:r>
    </w:p>
    <w:p w14:paraId="5FB9B047" w14:textId="7DB3ECC5" w:rsidR="00814A8B" w:rsidRDefault="00814A8B" w:rsidP="00814A8B">
      <w:r>
        <w:t>374</w:t>
      </w:r>
      <w:r w:rsidR="00225006">
        <w:tab/>
      </w:r>
      <w:r w:rsidR="00225006">
        <w:tab/>
      </w:r>
      <w:r>
        <w:t xml:space="preserve">Diplomatic </w:t>
      </w:r>
      <w:proofErr w:type="gramStart"/>
      <w:r>
        <w:t>history</w:t>
      </w:r>
      <w:proofErr w:type="gramEnd"/>
      <w:r>
        <w:t>. Foreign relations</w:t>
      </w:r>
    </w:p>
    <w:p w14:paraId="71AC74AC" w14:textId="0F4CD9A2" w:rsidR="00814A8B" w:rsidRDefault="00814A8B" w:rsidP="00814A8B">
      <w:r>
        <w:t>376-380</w:t>
      </w:r>
      <w:r w:rsidR="00225006">
        <w:tab/>
      </w:r>
      <w:r w:rsidR="00225006">
        <w:tab/>
      </w:r>
      <w:r>
        <w:t>John Quincy Adams' administration, 1825–1829</w:t>
      </w:r>
    </w:p>
    <w:p w14:paraId="0004E55F" w14:textId="19858093" w:rsidR="00814A8B" w:rsidRDefault="00814A8B" w:rsidP="00814A8B">
      <w:r>
        <w:t>381-385</w:t>
      </w:r>
      <w:r w:rsidR="00225006">
        <w:tab/>
      </w:r>
      <w:r w:rsidR="00225006">
        <w:tab/>
      </w:r>
      <w:r>
        <w:t>Jackson's administrations, 1829–1837</w:t>
      </w:r>
    </w:p>
    <w:p w14:paraId="56E01CCA" w14:textId="31FE2A12" w:rsidR="00814A8B" w:rsidRDefault="00814A8B" w:rsidP="00814A8B">
      <w:r>
        <w:t>384.3</w:t>
      </w:r>
      <w:r w:rsidR="00225006">
        <w:tab/>
      </w:r>
      <w:r w:rsidR="00225006">
        <w:tab/>
      </w:r>
      <w:r>
        <w:t>Nullification</w:t>
      </w:r>
    </w:p>
    <w:p w14:paraId="6EBD62D3" w14:textId="1D49A462" w:rsidR="00814A8B" w:rsidRDefault="00814A8B" w:rsidP="00814A8B">
      <w:r>
        <w:t>386-390</w:t>
      </w:r>
      <w:r w:rsidR="00225006">
        <w:tab/>
      </w:r>
      <w:r w:rsidR="00225006">
        <w:tab/>
      </w:r>
      <w:r>
        <w:t>Van Buren's administration, 1837–1841</w:t>
      </w:r>
    </w:p>
    <w:p w14:paraId="72852080" w14:textId="61FCB64F" w:rsidR="00814A8B" w:rsidRDefault="00814A8B" w:rsidP="00814A8B">
      <w:r>
        <w:t>391-392</w:t>
      </w:r>
      <w:r w:rsidR="00225006">
        <w:tab/>
      </w:r>
      <w:r w:rsidR="00225006">
        <w:tab/>
      </w:r>
      <w:r>
        <w:t>William Henry Harrison's administration, March 4–April 4, 1841</w:t>
      </w:r>
    </w:p>
    <w:p w14:paraId="783CC568" w14:textId="11C99C69" w:rsidR="00814A8B" w:rsidRDefault="00814A8B" w:rsidP="00814A8B">
      <w:r>
        <w:t>396-400</w:t>
      </w:r>
      <w:r w:rsidR="00225006">
        <w:tab/>
      </w:r>
      <w:r w:rsidR="00225006">
        <w:tab/>
      </w:r>
      <w:r>
        <w:t>Tyler's administration, April 4, 1841–1845</w:t>
      </w:r>
    </w:p>
    <w:p w14:paraId="4E6E312C" w14:textId="6A687964" w:rsidR="00814A8B" w:rsidRDefault="00814A8B" w:rsidP="00814A8B">
      <w:r>
        <w:t>398</w:t>
      </w:r>
      <w:r w:rsidR="00225006">
        <w:tab/>
      </w:r>
      <w:r w:rsidR="00225006">
        <w:tab/>
      </w:r>
      <w:r>
        <w:t>Northeastern boundary disputes, 1783–1845</w:t>
      </w:r>
    </w:p>
    <w:p w14:paraId="746151B4" w14:textId="5B3585CC" w:rsidR="00814A8B" w:rsidRDefault="00814A8B" w:rsidP="00814A8B">
      <w:r>
        <w:t>401-415.2</w:t>
      </w:r>
      <w:r w:rsidR="00225006">
        <w:tab/>
      </w:r>
      <w:r w:rsidR="00225006">
        <w:tab/>
      </w:r>
      <w:r>
        <w:t>Mexican–American War, 1846–1848</w:t>
      </w:r>
    </w:p>
    <w:p w14:paraId="548855BC" w14:textId="6391ECEF" w:rsidR="00814A8B" w:rsidRDefault="00814A8B" w:rsidP="00814A8B">
      <w:r>
        <w:t>408</w:t>
      </w:r>
      <w:r w:rsidR="00225006">
        <w:tab/>
      </w:r>
      <w:r w:rsidR="00225006">
        <w:tab/>
      </w:r>
      <w:r>
        <w:t>Mexican cessions of 1848</w:t>
      </w:r>
    </w:p>
    <w:p w14:paraId="0D4DE424" w14:textId="1FBADCF6" w:rsidR="00814A8B" w:rsidRDefault="00814A8B" w:rsidP="00814A8B">
      <w:r>
        <w:t>415.6-440.5</w:t>
      </w:r>
      <w:r w:rsidR="00225006">
        <w:tab/>
      </w:r>
      <w:r w:rsidR="00225006">
        <w:tab/>
      </w:r>
      <w:r>
        <w:t>Middle nineteenth century, 1845/1848–1861</w:t>
      </w:r>
    </w:p>
    <w:p w14:paraId="00360090" w14:textId="1F8A12B7" w:rsidR="00814A8B" w:rsidRDefault="00814A8B" w:rsidP="00814A8B">
      <w:r>
        <w:t>415.6-415.9</w:t>
      </w:r>
      <w:r w:rsidR="00225006">
        <w:tab/>
      </w:r>
      <w:r w:rsidR="00225006">
        <w:tab/>
      </w:r>
      <w:r>
        <w:t>General</w:t>
      </w:r>
    </w:p>
    <w:p w14:paraId="32C052BB" w14:textId="76ED0A82" w:rsidR="00814A8B" w:rsidRDefault="00814A8B" w:rsidP="00814A8B">
      <w:r>
        <w:t>415.6</w:t>
      </w:r>
      <w:r w:rsidR="00225006">
        <w:tab/>
      </w:r>
      <w:r w:rsidR="00225006">
        <w:tab/>
      </w:r>
      <w:r>
        <w:t>Collected works of American statesmen</w:t>
      </w:r>
    </w:p>
    <w:p w14:paraId="17328F2D" w14:textId="04F0FD1F" w:rsidR="00814A8B" w:rsidRDefault="00814A8B" w:rsidP="00814A8B">
      <w:r>
        <w:t>415.8-415.9</w:t>
      </w:r>
      <w:r w:rsidR="00225006">
        <w:tab/>
      </w:r>
      <w:r w:rsidR="00225006">
        <w:tab/>
      </w:r>
      <w:r>
        <w:t>Biography</w:t>
      </w:r>
    </w:p>
    <w:p w14:paraId="09AB7EE7" w14:textId="3894FEF2" w:rsidR="00814A8B" w:rsidRDefault="00814A8B" w:rsidP="00814A8B">
      <w:r>
        <w:lastRenderedPageBreak/>
        <w:t>416-420</w:t>
      </w:r>
      <w:r w:rsidR="00225006">
        <w:tab/>
      </w:r>
      <w:r w:rsidR="00225006">
        <w:tab/>
      </w:r>
      <w:r>
        <w:t>Polk's administration, 1845–1849</w:t>
      </w:r>
    </w:p>
    <w:p w14:paraId="13301752" w14:textId="6FE809D5" w:rsidR="00814A8B" w:rsidRDefault="00814A8B" w:rsidP="00814A8B">
      <w:r>
        <w:t>421-423</w:t>
      </w:r>
      <w:r w:rsidR="00225006">
        <w:tab/>
      </w:r>
      <w:r w:rsidR="00225006">
        <w:tab/>
      </w:r>
      <w:r>
        <w:t>Taylor's administration, 1849–July 9, 1850</w:t>
      </w:r>
    </w:p>
    <w:p w14:paraId="36FB6F7E" w14:textId="34D12DBF" w:rsidR="00814A8B" w:rsidRDefault="00814A8B" w:rsidP="00814A8B">
      <w:r>
        <w:t>423</w:t>
      </w:r>
      <w:r w:rsidR="00225006">
        <w:tab/>
      </w:r>
      <w:r w:rsidR="00225006">
        <w:tab/>
      </w:r>
      <w:r>
        <w:t>Slavery question, 1849–1853</w:t>
      </w:r>
    </w:p>
    <w:p w14:paraId="66F11248" w14:textId="63CABFDB" w:rsidR="00814A8B" w:rsidRDefault="00814A8B" w:rsidP="00814A8B">
      <w:r>
        <w:t>426-430</w:t>
      </w:r>
      <w:r w:rsidR="00225006">
        <w:tab/>
      </w:r>
      <w:r w:rsidR="00225006">
        <w:tab/>
      </w:r>
      <w:r>
        <w:t>Fillmore's administration, July 9, 1850–1853</w:t>
      </w:r>
    </w:p>
    <w:p w14:paraId="4957485F" w14:textId="54099793" w:rsidR="00814A8B" w:rsidRDefault="00814A8B" w:rsidP="00814A8B">
      <w:r>
        <w:t>431-435</w:t>
      </w:r>
      <w:r w:rsidR="00225006">
        <w:tab/>
      </w:r>
      <w:r w:rsidR="00225006">
        <w:tab/>
      </w:r>
      <w:r>
        <w:t>Pierce's administration, 1853–1857</w:t>
      </w:r>
    </w:p>
    <w:p w14:paraId="348033C9" w14:textId="1360B1EC" w:rsidR="00814A8B" w:rsidRDefault="00814A8B" w:rsidP="00814A8B">
      <w:r>
        <w:t>433</w:t>
      </w:r>
      <w:r w:rsidR="00225006">
        <w:tab/>
      </w:r>
      <w:r w:rsidR="00225006">
        <w:tab/>
      </w:r>
      <w:r>
        <w:t>Slavery question, 1853–1857</w:t>
      </w:r>
    </w:p>
    <w:p w14:paraId="354F869A" w14:textId="5CA9C91B" w:rsidR="00814A8B" w:rsidRDefault="00814A8B" w:rsidP="00814A8B">
      <w:r>
        <w:t>436-440.5</w:t>
      </w:r>
      <w:r w:rsidR="00225006">
        <w:tab/>
      </w:r>
      <w:r w:rsidR="00225006">
        <w:tab/>
      </w:r>
      <w:r>
        <w:t>Buchanan's administration, 1857–1861</w:t>
      </w:r>
    </w:p>
    <w:p w14:paraId="46EBA0F4" w14:textId="07A17587" w:rsidR="00814A8B" w:rsidRDefault="00814A8B" w:rsidP="00814A8B">
      <w:r>
        <w:t>438</w:t>
      </w:r>
      <w:r w:rsidR="00225006">
        <w:tab/>
      </w:r>
      <w:r w:rsidR="00225006">
        <w:tab/>
      </w:r>
      <w:r>
        <w:t>Slavery question, 1857–1861</w:t>
      </w:r>
    </w:p>
    <w:p w14:paraId="588A96C4" w14:textId="03CF8D2F" w:rsidR="00814A8B" w:rsidRDefault="00814A8B" w:rsidP="00814A8B">
      <w:r>
        <w:t>440.5</w:t>
      </w:r>
      <w:r w:rsidR="00225006">
        <w:tab/>
      </w:r>
      <w:r w:rsidR="00225006">
        <w:tab/>
      </w:r>
      <w:r>
        <w:t>State of the country, November 1860–March 4, 1861</w:t>
      </w:r>
    </w:p>
    <w:p w14:paraId="57C6CD25" w14:textId="777495B4" w:rsidR="00814A8B" w:rsidRDefault="00814A8B" w:rsidP="0028222A">
      <w:r>
        <w:t>441-453</w:t>
      </w:r>
      <w:r w:rsidR="00225006">
        <w:tab/>
      </w:r>
      <w:r w:rsidR="00225006">
        <w:tab/>
      </w:r>
      <w:r>
        <w:t>Slavery in the United States. Antislavery movements</w:t>
      </w:r>
    </w:p>
    <w:p w14:paraId="00B8EC85" w14:textId="3688403F" w:rsidR="00814A8B" w:rsidRDefault="00814A8B" w:rsidP="0028222A">
      <w:pPr>
        <w:pStyle w:val="Heading6"/>
      </w:pPr>
      <w:r>
        <w:t>456-655</w:t>
      </w:r>
      <w:r w:rsidR="00225006">
        <w:tab/>
      </w:r>
      <w:r w:rsidR="00225006">
        <w:tab/>
      </w:r>
      <w:r>
        <w:t>Civil War period, 1861–1865</w:t>
      </w:r>
    </w:p>
    <w:p w14:paraId="51566941" w14:textId="073F1A74" w:rsidR="00814A8B" w:rsidRDefault="00814A8B" w:rsidP="00814A8B">
      <w:r>
        <w:t>456-459</w:t>
      </w:r>
      <w:r w:rsidR="00225006">
        <w:tab/>
      </w:r>
      <w:r w:rsidR="00225006">
        <w:tab/>
      </w:r>
      <w:r>
        <w:t>Lincoln's administrations, 1861–April 15, 1865</w:t>
      </w:r>
    </w:p>
    <w:p w14:paraId="7B10D2A1" w14:textId="7EBC8E7E" w:rsidR="00814A8B" w:rsidRDefault="00814A8B" w:rsidP="00814A8B">
      <w:r>
        <w:t>461-655</w:t>
      </w:r>
      <w:r w:rsidR="00225006">
        <w:tab/>
      </w:r>
      <w:r w:rsidR="00225006">
        <w:tab/>
      </w:r>
      <w:r>
        <w:t>The Civil War, 1861–1865</w:t>
      </w:r>
    </w:p>
    <w:p w14:paraId="4F6D64FF" w14:textId="1C3B5760" w:rsidR="00814A8B" w:rsidRDefault="00814A8B" w:rsidP="0028222A">
      <w:r>
        <w:t>482-489</w:t>
      </w:r>
      <w:r w:rsidR="00225006">
        <w:tab/>
      </w:r>
      <w:r w:rsidR="00225006">
        <w:tab/>
      </w:r>
      <w:r>
        <w:t>Confederate States of America</w:t>
      </w:r>
    </w:p>
    <w:p w14:paraId="32C863E1" w14:textId="0185BA4F" w:rsidR="00814A8B" w:rsidRDefault="00814A8B" w:rsidP="00814A8B">
      <w:r>
        <w:t>491-586</w:t>
      </w:r>
      <w:r w:rsidR="00225006">
        <w:tab/>
      </w:r>
      <w:r w:rsidR="00225006">
        <w:tab/>
      </w:r>
      <w:r>
        <w:t>Armies. Troops</w:t>
      </w:r>
    </w:p>
    <w:p w14:paraId="4CAC6F07" w14:textId="5C91B6D2" w:rsidR="00814A8B" w:rsidRDefault="00814A8B" w:rsidP="00814A8B">
      <w:r>
        <w:t>591-600</w:t>
      </w:r>
      <w:r w:rsidR="00225006">
        <w:tab/>
      </w:r>
      <w:r w:rsidR="00225006">
        <w:tab/>
      </w:r>
      <w:r>
        <w:t>Naval history</w:t>
      </w:r>
    </w:p>
    <w:p w14:paraId="0E2C338A" w14:textId="09CAE282" w:rsidR="00814A8B" w:rsidRDefault="00814A8B" w:rsidP="0028222A">
      <w:pPr>
        <w:pStyle w:val="Heading6"/>
      </w:pPr>
      <w:r>
        <w:t>660-738</w:t>
      </w:r>
      <w:r w:rsidR="00225006">
        <w:tab/>
      </w:r>
      <w:r w:rsidR="00225006">
        <w:tab/>
      </w:r>
      <w:r>
        <w:t>Late nineteenth century, 1865–1900</w:t>
      </w:r>
    </w:p>
    <w:p w14:paraId="50C2005C" w14:textId="7E8EE29D" w:rsidR="00814A8B" w:rsidRDefault="00814A8B" w:rsidP="0028222A">
      <w:r>
        <w:t>660-664</w:t>
      </w:r>
      <w:r w:rsidR="00225006">
        <w:tab/>
      </w:r>
      <w:r w:rsidR="00225006">
        <w:tab/>
      </w:r>
      <w:r>
        <w:t>General</w:t>
      </w:r>
    </w:p>
    <w:p w14:paraId="3D94B159" w14:textId="408683E7" w:rsidR="00814A8B" w:rsidRDefault="00814A8B" w:rsidP="00814A8B">
      <w:r>
        <w:t>660</w:t>
      </w:r>
      <w:r w:rsidR="00225006">
        <w:tab/>
      </w:r>
      <w:r w:rsidR="00225006">
        <w:tab/>
      </w:r>
      <w:r>
        <w:t>Collected works of American statesmen</w:t>
      </w:r>
    </w:p>
    <w:p w14:paraId="0C647AB4" w14:textId="65B20469" w:rsidR="00814A8B" w:rsidRDefault="00814A8B" w:rsidP="00814A8B">
      <w:r>
        <w:t>661.7</w:t>
      </w:r>
      <w:r w:rsidR="00225006">
        <w:tab/>
      </w:r>
      <w:r w:rsidR="00225006">
        <w:tab/>
      </w:r>
      <w:r>
        <w:t>Diplomatic history. Foreign and general relations</w:t>
      </w:r>
    </w:p>
    <w:p w14:paraId="05C3F6EE" w14:textId="284B7A81" w:rsidR="00814A8B" w:rsidRDefault="00814A8B" w:rsidP="00814A8B">
      <w:r>
        <w:t>663-664</w:t>
      </w:r>
      <w:r w:rsidR="00225006">
        <w:tab/>
      </w:r>
      <w:r w:rsidR="00225006">
        <w:tab/>
      </w:r>
      <w:r>
        <w:t>Biography</w:t>
      </w:r>
    </w:p>
    <w:p w14:paraId="49E4AA07" w14:textId="5C5E0F14" w:rsidR="00814A8B" w:rsidRDefault="00814A8B" w:rsidP="00814A8B">
      <w:r>
        <w:t>666-670</w:t>
      </w:r>
      <w:r w:rsidR="00225006">
        <w:tab/>
      </w:r>
      <w:r w:rsidR="00225006">
        <w:tab/>
      </w:r>
      <w:r>
        <w:t>Johnson's administration, April 15, 1865–1869</w:t>
      </w:r>
    </w:p>
    <w:p w14:paraId="645BB6C4" w14:textId="38D50A87" w:rsidR="00814A8B" w:rsidRDefault="00814A8B" w:rsidP="00814A8B">
      <w:r>
        <w:t>668</w:t>
      </w:r>
      <w:r w:rsidR="00225006">
        <w:tab/>
      </w:r>
      <w:r w:rsidR="00225006">
        <w:tab/>
      </w:r>
      <w:r>
        <w:t>Reconstruction, 1865–1877</w:t>
      </w:r>
    </w:p>
    <w:p w14:paraId="2D7F7072" w14:textId="5275AE24" w:rsidR="00814A8B" w:rsidRDefault="00814A8B" w:rsidP="00814A8B">
      <w:r>
        <w:t>669</w:t>
      </w:r>
      <w:r w:rsidR="00225006">
        <w:tab/>
      </w:r>
      <w:r w:rsidR="00225006">
        <w:tab/>
      </w:r>
      <w:r>
        <w:t>Purchase of Alaska, 1867</w:t>
      </w:r>
    </w:p>
    <w:p w14:paraId="0D0986D4" w14:textId="083A252C" w:rsidR="00814A8B" w:rsidRDefault="00814A8B" w:rsidP="00814A8B">
      <w:r>
        <w:t>671-680</w:t>
      </w:r>
      <w:r w:rsidR="00225006">
        <w:tab/>
      </w:r>
      <w:r w:rsidR="00225006">
        <w:tab/>
      </w:r>
      <w:r>
        <w:t>Grant's administrations, 1869–1877</w:t>
      </w:r>
    </w:p>
    <w:p w14:paraId="41863C72" w14:textId="55611913" w:rsidR="00814A8B" w:rsidRDefault="00814A8B" w:rsidP="00814A8B">
      <w:r>
        <w:t>681-685</w:t>
      </w:r>
      <w:r w:rsidR="00225006">
        <w:tab/>
      </w:r>
      <w:r w:rsidR="00225006">
        <w:tab/>
      </w:r>
      <w:r>
        <w:t>Hayes' administration, 1877–1881</w:t>
      </w:r>
    </w:p>
    <w:p w14:paraId="55C9BB8D" w14:textId="6A82FC77" w:rsidR="00814A8B" w:rsidRDefault="00814A8B" w:rsidP="00814A8B">
      <w:r>
        <w:t>686-687.9</w:t>
      </w:r>
      <w:r w:rsidR="00225006">
        <w:tab/>
      </w:r>
      <w:r w:rsidR="00225006">
        <w:tab/>
      </w:r>
      <w:r>
        <w:t>Garfield's administration, March 4–September 19, 1881</w:t>
      </w:r>
    </w:p>
    <w:p w14:paraId="372CFDC5" w14:textId="5DBDA546" w:rsidR="00814A8B" w:rsidRDefault="00814A8B" w:rsidP="00814A8B">
      <w:r>
        <w:t>691-695</w:t>
      </w:r>
      <w:r w:rsidR="00225006">
        <w:tab/>
      </w:r>
      <w:r w:rsidR="00225006">
        <w:tab/>
      </w:r>
      <w:r>
        <w:t>Arthur's administration, September 19, 1881–1885</w:t>
      </w:r>
    </w:p>
    <w:p w14:paraId="54103779" w14:textId="1E57D2AA" w:rsidR="00814A8B" w:rsidRDefault="00814A8B" w:rsidP="00814A8B">
      <w:r>
        <w:t>696-700</w:t>
      </w:r>
      <w:r w:rsidR="00225006">
        <w:tab/>
      </w:r>
      <w:r w:rsidR="00225006">
        <w:tab/>
      </w:r>
      <w:r>
        <w:t>Cleveland's first administration, 1885–1889</w:t>
      </w:r>
    </w:p>
    <w:p w14:paraId="0D2CECAF" w14:textId="542909D6" w:rsidR="00814A8B" w:rsidRDefault="00814A8B" w:rsidP="00814A8B">
      <w:r>
        <w:t>701-705</w:t>
      </w:r>
      <w:r w:rsidR="00225006">
        <w:tab/>
      </w:r>
      <w:r w:rsidR="00225006">
        <w:tab/>
      </w:r>
      <w:r>
        <w:t>Benjamin Harrison's administration, 1889–1893</w:t>
      </w:r>
    </w:p>
    <w:p w14:paraId="0F80B33E" w14:textId="289680B5" w:rsidR="00814A8B" w:rsidRDefault="00814A8B" w:rsidP="00814A8B">
      <w:r>
        <w:t>706-710</w:t>
      </w:r>
      <w:r w:rsidR="00225006">
        <w:tab/>
      </w:r>
      <w:r w:rsidR="00225006">
        <w:tab/>
      </w:r>
      <w:r>
        <w:t>Cleveland's second administration, 1893–1897</w:t>
      </w:r>
    </w:p>
    <w:p w14:paraId="576917CE" w14:textId="6DCC018F" w:rsidR="00814A8B" w:rsidRDefault="00814A8B" w:rsidP="00814A8B">
      <w:r>
        <w:t>711-738</w:t>
      </w:r>
      <w:r w:rsidR="00225006">
        <w:tab/>
      </w:r>
      <w:r w:rsidR="00225006">
        <w:tab/>
      </w:r>
      <w:r>
        <w:t>McKinley's first administration, 1897–1901</w:t>
      </w:r>
    </w:p>
    <w:p w14:paraId="75C32235" w14:textId="61E6351A" w:rsidR="00814A8B" w:rsidRDefault="00814A8B" w:rsidP="00814A8B">
      <w:r>
        <w:t>713</w:t>
      </w:r>
      <w:r w:rsidR="00225006">
        <w:tab/>
      </w:r>
      <w:r w:rsidR="00225006">
        <w:tab/>
      </w:r>
      <w:r>
        <w:t>Annexation in 1898 of Hawaii, the Philippines, and Puerto Rico</w:t>
      </w:r>
    </w:p>
    <w:p w14:paraId="5A044C6E" w14:textId="49E0954D" w:rsidR="00814A8B" w:rsidRDefault="00814A8B" w:rsidP="00814A8B">
      <w:r>
        <w:t>714-735</w:t>
      </w:r>
      <w:r w:rsidR="00225006">
        <w:tab/>
      </w:r>
      <w:r w:rsidR="00225006">
        <w:tab/>
      </w:r>
      <w:r>
        <w:t>War of 1898 (Spanish–American War)</w:t>
      </w:r>
    </w:p>
    <w:p w14:paraId="71F4F77E" w14:textId="0621BA0D" w:rsidR="00814A8B" w:rsidRDefault="00814A8B" w:rsidP="0028222A">
      <w:pPr>
        <w:pStyle w:val="Heading6"/>
      </w:pPr>
      <w:r>
        <w:t>740-837.7</w:t>
      </w:r>
      <w:r w:rsidR="00DC54E5">
        <w:tab/>
      </w:r>
      <w:r>
        <w:t>Twentieth century</w:t>
      </w:r>
    </w:p>
    <w:p w14:paraId="5DC78D50" w14:textId="21B6FAAE" w:rsidR="00814A8B" w:rsidRDefault="00814A8B" w:rsidP="00814A8B">
      <w:r>
        <w:t>740-749</w:t>
      </w:r>
      <w:r w:rsidR="00225006">
        <w:tab/>
      </w:r>
      <w:r w:rsidR="00225006">
        <w:tab/>
      </w:r>
      <w:r>
        <w:t>General</w:t>
      </w:r>
    </w:p>
    <w:p w14:paraId="4B852FAC" w14:textId="519019F3" w:rsidR="00814A8B" w:rsidRDefault="00814A8B" w:rsidP="00814A8B">
      <w:r>
        <w:t>740.5</w:t>
      </w:r>
      <w:r w:rsidR="00225006">
        <w:tab/>
      </w:r>
      <w:r w:rsidR="00225006">
        <w:tab/>
      </w:r>
      <w:r>
        <w:t>Sources and documents</w:t>
      </w:r>
    </w:p>
    <w:p w14:paraId="4F82ABC1" w14:textId="56A6EC77" w:rsidR="00814A8B" w:rsidRDefault="00814A8B" w:rsidP="00814A8B">
      <w:r>
        <w:t>742.5</w:t>
      </w:r>
      <w:r w:rsidR="00225006">
        <w:tab/>
      </w:r>
      <w:r w:rsidR="00225006">
        <w:tab/>
      </w:r>
      <w:r>
        <w:t>Collected works of American statesmen</w:t>
      </w:r>
    </w:p>
    <w:p w14:paraId="6303F5E2" w14:textId="3C5F477D" w:rsidR="00814A8B" w:rsidRDefault="00814A8B" w:rsidP="00814A8B">
      <w:r>
        <w:t>743-743.5</w:t>
      </w:r>
      <w:r w:rsidR="00225006">
        <w:tab/>
      </w:r>
      <w:r w:rsidR="00225006">
        <w:tab/>
      </w:r>
      <w:r>
        <w:t>Political history</w:t>
      </w:r>
    </w:p>
    <w:p w14:paraId="29FCD916" w14:textId="79E0744B" w:rsidR="00814A8B" w:rsidRDefault="00814A8B" w:rsidP="00814A8B">
      <w:r>
        <w:t>743.5</w:t>
      </w:r>
      <w:r w:rsidR="00225006">
        <w:tab/>
      </w:r>
      <w:r w:rsidR="00225006">
        <w:tab/>
      </w:r>
      <w:r>
        <w:t>Un-American activities</w:t>
      </w:r>
    </w:p>
    <w:p w14:paraId="6420EFBD" w14:textId="07712414" w:rsidR="00814A8B" w:rsidRDefault="00814A8B" w:rsidP="00814A8B">
      <w:r>
        <w:t>744-744.5</w:t>
      </w:r>
      <w:r w:rsidR="00225006">
        <w:tab/>
      </w:r>
      <w:r w:rsidR="00225006">
        <w:tab/>
      </w:r>
      <w:r>
        <w:t>Diplomatic history. Foreign and general relations</w:t>
      </w:r>
    </w:p>
    <w:p w14:paraId="5E9A2230" w14:textId="6A84640A" w:rsidR="00814A8B" w:rsidRDefault="00814A8B" w:rsidP="00814A8B">
      <w:r>
        <w:t>745</w:t>
      </w:r>
      <w:r w:rsidR="00225006">
        <w:tab/>
      </w:r>
      <w:r w:rsidR="00225006">
        <w:tab/>
      </w:r>
      <w:r>
        <w:t>Military history</w:t>
      </w:r>
    </w:p>
    <w:p w14:paraId="5A1E874B" w14:textId="55204F8E" w:rsidR="00814A8B" w:rsidRDefault="00814A8B" w:rsidP="00814A8B">
      <w:r>
        <w:t>746</w:t>
      </w:r>
      <w:r w:rsidR="00225006">
        <w:tab/>
      </w:r>
      <w:r w:rsidR="00225006">
        <w:tab/>
      </w:r>
      <w:r>
        <w:t xml:space="preserve">Naval </w:t>
      </w:r>
      <w:proofErr w:type="gramStart"/>
      <w:r>
        <w:t>history</w:t>
      </w:r>
      <w:proofErr w:type="gramEnd"/>
    </w:p>
    <w:p w14:paraId="60392BC0" w14:textId="11613236" w:rsidR="00814A8B" w:rsidRDefault="00814A8B" w:rsidP="00814A8B">
      <w:r>
        <w:t>747-748</w:t>
      </w:r>
      <w:r w:rsidR="00225006">
        <w:tab/>
      </w:r>
      <w:r w:rsidR="00225006">
        <w:tab/>
      </w:r>
      <w:r>
        <w:t>Biography</w:t>
      </w:r>
    </w:p>
    <w:p w14:paraId="0C5046FC" w14:textId="076CE245" w:rsidR="00814A8B" w:rsidRDefault="00814A8B" w:rsidP="00814A8B">
      <w:r>
        <w:t>751</w:t>
      </w:r>
      <w:r w:rsidR="00225006">
        <w:tab/>
      </w:r>
      <w:r w:rsidR="00225006">
        <w:tab/>
      </w:r>
      <w:r>
        <w:t>McKinley's second administration, March 4–September 14, 1901</w:t>
      </w:r>
    </w:p>
    <w:p w14:paraId="7EBFEA0A" w14:textId="6C78B50A" w:rsidR="00814A8B" w:rsidRDefault="00814A8B" w:rsidP="00814A8B">
      <w:r>
        <w:t>756-760</w:t>
      </w:r>
      <w:r w:rsidR="00225006">
        <w:tab/>
      </w:r>
      <w:r w:rsidR="00225006">
        <w:tab/>
      </w:r>
      <w:r>
        <w:t>Theodore Roosevelt's administrations, September 14, 1901–1909</w:t>
      </w:r>
    </w:p>
    <w:p w14:paraId="23828030" w14:textId="309F8017" w:rsidR="00814A8B" w:rsidRDefault="00814A8B" w:rsidP="00814A8B">
      <w:r>
        <w:lastRenderedPageBreak/>
        <w:t>761-765</w:t>
      </w:r>
      <w:r w:rsidR="00225006">
        <w:tab/>
      </w:r>
      <w:r w:rsidR="00225006">
        <w:tab/>
      </w:r>
      <w:r>
        <w:t>Taft's administration, 1909–1913</w:t>
      </w:r>
    </w:p>
    <w:p w14:paraId="607C8355" w14:textId="59ED8D1C" w:rsidR="00814A8B" w:rsidRDefault="00814A8B" w:rsidP="00814A8B">
      <w:r>
        <w:t>766-783</w:t>
      </w:r>
      <w:r w:rsidR="00225006">
        <w:tab/>
      </w:r>
      <w:r w:rsidR="00225006">
        <w:tab/>
      </w:r>
      <w:r>
        <w:t>Wilson's administrations, 1913–1921</w:t>
      </w:r>
    </w:p>
    <w:p w14:paraId="23C7422D" w14:textId="5004A3C6" w:rsidR="00814A8B" w:rsidRDefault="00814A8B" w:rsidP="00814A8B">
      <w:r>
        <w:t>768</w:t>
      </w:r>
      <w:r w:rsidR="00225006">
        <w:tab/>
      </w:r>
      <w:r w:rsidR="00225006">
        <w:tab/>
      </w:r>
      <w:r>
        <w:t>Purchase of Danish West Indies (Virgin Islands), 1917</w:t>
      </w:r>
    </w:p>
    <w:p w14:paraId="2E427A36" w14:textId="40E3C4E3" w:rsidR="00814A8B" w:rsidRDefault="00814A8B" w:rsidP="00814A8B">
      <w:r>
        <w:t>780</w:t>
      </w:r>
      <w:r w:rsidR="00225006">
        <w:tab/>
      </w:r>
      <w:r w:rsidR="00225006">
        <w:tab/>
      </w:r>
      <w:r>
        <w:t xml:space="preserve">Internal </w:t>
      </w:r>
      <w:proofErr w:type="gramStart"/>
      <w:r>
        <w:t>history</w:t>
      </w:r>
      <w:proofErr w:type="gramEnd"/>
      <w:r>
        <w:t xml:space="preserve"> during World War I</w:t>
      </w:r>
    </w:p>
    <w:p w14:paraId="4757367E" w14:textId="41EB8BF4" w:rsidR="00814A8B" w:rsidRDefault="00814A8B" w:rsidP="00814A8B">
      <w:r>
        <w:t>784-805</w:t>
      </w:r>
      <w:r w:rsidR="00225006">
        <w:tab/>
      </w:r>
      <w:r w:rsidR="00225006">
        <w:tab/>
      </w:r>
      <w:r>
        <w:t>1919–1933. Harding-Coolidge-Hoover era. "The twenties"</w:t>
      </w:r>
    </w:p>
    <w:p w14:paraId="77D2678C" w14:textId="7E84C012" w:rsidR="00814A8B" w:rsidRDefault="00814A8B" w:rsidP="00814A8B">
      <w:r>
        <w:t>785-786</w:t>
      </w:r>
      <w:r w:rsidR="00225006">
        <w:tab/>
      </w:r>
      <w:r w:rsidR="00225006">
        <w:tab/>
      </w:r>
      <w:r>
        <w:t>Harding's administration, 1921–August 2, 1923</w:t>
      </w:r>
    </w:p>
    <w:p w14:paraId="5DDB55A7" w14:textId="7C3A1571" w:rsidR="00814A8B" w:rsidRDefault="00814A8B" w:rsidP="00814A8B">
      <w:r>
        <w:t>791-796</w:t>
      </w:r>
      <w:r w:rsidR="00225006">
        <w:tab/>
      </w:r>
      <w:r w:rsidR="00225006">
        <w:tab/>
      </w:r>
      <w:r>
        <w:t>Coolidge's administration, August 2, 1923–1929</w:t>
      </w:r>
    </w:p>
    <w:p w14:paraId="4271C1CF" w14:textId="5A382526" w:rsidR="00814A8B" w:rsidRDefault="00814A8B" w:rsidP="00814A8B">
      <w:r>
        <w:t>801-805</w:t>
      </w:r>
      <w:r w:rsidR="00225006">
        <w:tab/>
      </w:r>
      <w:r w:rsidR="00225006">
        <w:tab/>
      </w:r>
      <w:r>
        <w:t>Hoover's administration, 1929–1933</w:t>
      </w:r>
    </w:p>
    <w:p w14:paraId="2124E962" w14:textId="7D3D49E6" w:rsidR="00814A8B" w:rsidRDefault="00814A8B" w:rsidP="00814A8B">
      <w:r>
        <w:t>806-812</w:t>
      </w:r>
      <w:r w:rsidR="00225006">
        <w:tab/>
      </w:r>
      <w:r w:rsidR="00225006">
        <w:tab/>
      </w:r>
      <w:r>
        <w:t>Franklin D. Roosevelt's administrations, 1933–April 12, 1945</w:t>
      </w:r>
    </w:p>
    <w:p w14:paraId="201A1D82" w14:textId="0C298338" w:rsidR="00814A8B" w:rsidRDefault="00814A8B" w:rsidP="00814A8B">
      <w:r>
        <w:t>813-816</w:t>
      </w:r>
      <w:r w:rsidR="00225006">
        <w:tab/>
      </w:r>
      <w:r w:rsidR="00225006">
        <w:tab/>
      </w:r>
      <w:r>
        <w:t>Truman's administrations, April 12, 1945–1953</w:t>
      </w:r>
    </w:p>
    <w:p w14:paraId="24EAD3F4" w14:textId="44045C99" w:rsidR="00814A8B" w:rsidRDefault="00814A8B" w:rsidP="00814A8B">
      <w:r>
        <w:t>835-837.7</w:t>
      </w:r>
      <w:r w:rsidR="00225006">
        <w:tab/>
      </w:r>
      <w:r w:rsidR="00225006">
        <w:tab/>
      </w:r>
      <w:r>
        <w:t>Eisenhower's administrations, 1953–1961</w:t>
      </w:r>
    </w:p>
    <w:p w14:paraId="5FD1F54E" w14:textId="44445823" w:rsidR="00814A8B" w:rsidRDefault="00814A8B" w:rsidP="0028222A">
      <w:pPr>
        <w:pStyle w:val="Heading6"/>
      </w:pPr>
      <w:r>
        <w:t>838-889</w:t>
      </w:r>
      <w:r w:rsidR="00225006">
        <w:tab/>
      </w:r>
      <w:r w:rsidR="00225006">
        <w:tab/>
      </w:r>
      <w:r>
        <w:t>Later twentieth century, 1961–</w:t>
      </w:r>
    </w:p>
    <w:p w14:paraId="14BC9DFC" w14:textId="0FAB7CCB" w:rsidR="00814A8B" w:rsidRDefault="00814A8B" w:rsidP="00814A8B">
      <w:r>
        <w:t>838-840.8</w:t>
      </w:r>
      <w:r w:rsidR="00225006">
        <w:tab/>
      </w:r>
      <w:r w:rsidR="00225006">
        <w:tab/>
      </w:r>
      <w:r>
        <w:t>General</w:t>
      </w:r>
    </w:p>
    <w:p w14:paraId="23058E90" w14:textId="596AAD85" w:rsidR="00814A8B" w:rsidRDefault="00814A8B" w:rsidP="00814A8B">
      <w:r>
        <w:t>838.3</w:t>
      </w:r>
      <w:r w:rsidR="00225006">
        <w:tab/>
      </w:r>
      <w:r w:rsidR="00225006">
        <w:tab/>
      </w:r>
      <w:r>
        <w:t>Sources and documents</w:t>
      </w:r>
    </w:p>
    <w:p w14:paraId="273ADEC4" w14:textId="41CC0777" w:rsidR="00814A8B" w:rsidRDefault="00814A8B" w:rsidP="00814A8B">
      <w:r>
        <w:t>839.5-839.8</w:t>
      </w:r>
      <w:r w:rsidR="00225006">
        <w:tab/>
      </w:r>
      <w:r w:rsidR="00225006">
        <w:tab/>
      </w:r>
      <w:r>
        <w:t>Political history</w:t>
      </w:r>
    </w:p>
    <w:p w14:paraId="1880BE60" w14:textId="5C4A0161" w:rsidR="00814A8B" w:rsidRDefault="00814A8B" w:rsidP="00814A8B">
      <w:r>
        <w:t>839.8</w:t>
      </w:r>
      <w:r w:rsidR="00225006">
        <w:tab/>
      </w:r>
      <w:r w:rsidR="00225006">
        <w:tab/>
      </w:r>
      <w:r>
        <w:t>Un-American activities</w:t>
      </w:r>
    </w:p>
    <w:p w14:paraId="1E14330E" w14:textId="45803E0E" w:rsidR="00814A8B" w:rsidRDefault="00814A8B" w:rsidP="00814A8B">
      <w:r>
        <w:t>840-840.2</w:t>
      </w:r>
      <w:r w:rsidR="00225006">
        <w:tab/>
      </w:r>
      <w:r w:rsidR="00225006">
        <w:tab/>
      </w:r>
      <w:r>
        <w:t>Diplomatic history. Foreign and general relations</w:t>
      </w:r>
    </w:p>
    <w:p w14:paraId="07F7732F" w14:textId="5B6E9620" w:rsidR="00814A8B" w:rsidRDefault="00814A8B" w:rsidP="00814A8B">
      <w:r>
        <w:t>840.6-840.8</w:t>
      </w:r>
      <w:r w:rsidR="00225006">
        <w:tab/>
      </w:r>
      <w:r w:rsidR="00225006">
        <w:tab/>
      </w:r>
      <w:r>
        <w:t>Biography (General)</w:t>
      </w:r>
    </w:p>
    <w:p w14:paraId="3B0A9669" w14:textId="3D352F9E" w:rsidR="00814A8B" w:rsidRDefault="00814A8B" w:rsidP="00814A8B">
      <w:r>
        <w:t>841-843</w:t>
      </w:r>
      <w:r w:rsidR="00225006">
        <w:tab/>
      </w:r>
      <w:r w:rsidR="00225006">
        <w:tab/>
      </w:r>
      <w:r>
        <w:t>Kennedy's administration, 1961–November 22, 1963</w:t>
      </w:r>
    </w:p>
    <w:p w14:paraId="203906CC" w14:textId="31383A3D" w:rsidR="00814A8B" w:rsidRDefault="00814A8B" w:rsidP="00814A8B">
      <w:r>
        <w:t>842.9</w:t>
      </w:r>
      <w:r w:rsidR="00225006">
        <w:tab/>
      </w:r>
      <w:r w:rsidR="00225006">
        <w:tab/>
      </w:r>
      <w:r>
        <w:t>Assassination, funeral, memorial services, etc.</w:t>
      </w:r>
    </w:p>
    <w:p w14:paraId="46C692FB" w14:textId="2CC11F8A" w:rsidR="00814A8B" w:rsidRDefault="00814A8B" w:rsidP="00814A8B">
      <w:r>
        <w:t>846-851</w:t>
      </w:r>
      <w:r w:rsidR="00225006">
        <w:tab/>
      </w:r>
      <w:r w:rsidR="00225006">
        <w:tab/>
      </w:r>
      <w:r>
        <w:t>Johnson's administrations, November 22, 1963–1969</w:t>
      </w:r>
    </w:p>
    <w:p w14:paraId="4B017CFA" w14:textId="5E92EAFA" w:rsidR="00814A8B" w:rsidRDefault="00814A8B" w:rsidP="00814A8B">
      <w:r>
        <w:t>855-861</w:t>
      </w:r>
      <w:r w:rsidR="00225006">
        <w:tab/>
      </w:r>
      <w:r w:rsidR="00225006">
        <w:tab/>
      </w:r>
      <w:r>
        <w:t>Nixon's administrations, 1969–August 9, 1974</w:t>
      </w:r>
    </w:p>
    <w:p w14:paraId="13245BD7" w14:textId="38C1E0FA" w:rsidR="00814A8B" w:rsidRDefault="00814A8B" w:rsidP="00814A8B">
      <w:r>
        <w:t>860-861</w:t>
      </w:r>
      <w:r w:rsidR="00225006">
        <w:tab/>
      </w:r>
      <w:r w:rsidR="00225006">
        <w:tab/>
      </w:r>
      <w:r>
        <w:t>Watergate Affair. Resignation</w:t>
      </w:r>
    </w:p>
    <w:p w14:paraId="74E3F27C" w14:textId="72A39B6E" w:rsidR="00814A8B" w:rsidRDefault="00814A8B" w:rsidP="00814A8B">
      <w:r>
        <w:t>865-868</w:t>
      </w:r>
      <w:r w:rsidR="00225006">
        <w:tab/>
      </w:r>
      <w:r w:rsidR="00225006">
        <w:tab/>
      </w:r>
      <w:r>
        <w:t>Ford's administration, August 9, 1974–1977</w:t>
      </w:r>
    </w:p>
    <w:p w14:paraId="67DA85C4" w14:textId="52C1D87D" w:rsidR="00814A8B" w:rsidRDefault="00814A8B" w:rsidP="00814A8B">
      <w:r>
        <w:t>872-875</w:t>
      </w:r>
      <w:r w:rsidR="00225006">
        <w:tab/>
      </w:r>
      <w:r w:rsidR="00225006">
        <w:tab/>
      </w:r>
      <w:r>
        <w:t>Carter's administration, 1977–1981</w:t>
      </w:r>
    </w:p>
    <w:p w14:paraId="454AA0D2" w14:textId="5A2D0121" w:rsidR="00814A8B" w:rsidRDefault="00814A8B" w:rsidP="00814A8B">
      <w:r>
        <w:t>876-880</w:t>
      </w:r>
      <w:r w:rsidR="00225006">
        <w:tab/>
      </w:r>
      <w:r w:rsidR="00225006">
        <w:tab/>
      </w:r>
      <w:r>
        <w:t>Reagan's administrations, 1981–1989</w:t>
      </w:r>
    </w:p>
    <w:p w14:paraId="5B08725A" w14:textId="69668C46" w:rsidR="00814A8B" w:rsidRDefault="00814A8B" w:rsidP="00814A8B">
      <w:r>
        <w:t>877.3</w:t>
      </w:r>
      <w:r w:rsidR="00225006">
        <w:tab/>
      </w:r>
      <w:r w:rsidR="00225006">
        <w:tab/>
      </w:r>
      <w:r>
        <w:t>Assassination attempt</w:t>
      </w:r>
    </w:p>
    <w:p w14:paraId="6E17CD45" w14:textId="112442CF" w:rsidR="00814A8B" w:rsidRDefault="00814A8B" w:rsidP="00814A8B">
      <w:r>
        <w:t>881-884</w:t>
      </w:r>
      <w:r w:rsidR="00225006">
        <w:tab/>
      </w:r>
      <w:r w:rsidR="00225006">
        <w:tab/>
      </w:r>
      <w:r>
        <w:t>George H. W. Bush's administration, 1989–1993</w:t>
      </w:r>
    </w:p>
    <w:p w14:paraId="222AC375" w14:textId="56E2134D" w:rsidR="00814A8B" w:rsidRDefault="00814A8B" w:rsidP="00814A8B">
      <w:r>
        <w:t>885-889</w:t>
      </w:r>
      <w:r w:rsidR="00225006">
        <w:tab/>
      </w:r>
      <w:r w:rsidR="00225006">
        <w:tab/>
      </w:r>
      <w:r>
        <w:t>Clinton administration, 1993–2001</w:t>
      </w:r>
    </w:p>
    <w:p w14:paraId="5D992EDA" w14:textId="5CF12B3F" w:rsidR="00814A8B" w:rsidRDefault="00814A8B" w:rsidP="0028222A">
      <w:pPr>
        <w:pStyle w:val="Heading6"/>
      </w:pPr>
      <w:r>
        <w:t>895-912</w:t>
      </w:r>
      <w:r w:rsidR="00225006">
        <w:tab/>
      </w:r>
      <w:r w:rsidR="00225006">
        <w:tab/>
      </w:r>
      <w:r>
        <w:t>Twenty-first century</w:t>
      </w:r>
    </w:p>
    <w:p w14:paraId="58A748BF" w14:textId="165756A2" w:rsidR="00814A8B" w:rsidRDefault="00814A8B" w:rsidP="00814A8B">
      <w:r>
        <w:t>902-904</w:t>
      </w:r>
      <w:r w:rsidR="00225006">
        <w:tab/>
      </w:r>
      <w:r w:rsidR="00225006">
        <w:tab/>
      </w:r>
      <w:r>
        <w:t>George W. Bush's administration, 2001–2009</w:t>
      </w:r>
    </w:p>
    <w:p w14:paraId="249EA247" w14:textId="6F6A4984" w:rsidR="00814A8B" w:rsidRDefault="00814A8B" w:rsidP="00814A8B">
      <w:r>
        <w:t>907-909</w:t>
      </w:r>
      <w:r w:rsidR="00225006">
        <w:tab/>
      </w:r>
      <w:r w:rsidR="00225006">
        <w:tab/>
      </w:r>
      <w:r>
        <w:t>Barack Obama's administration, 2009–2017</w:t>
      </w:r>
    </w:p>
    <w:p w14:paraId="0CB84948" w14:textId="7F1BAE7E" w:rsidR="00814A8B" w:rsidRPr="00814A8B" w:rsidRDefault="00814A8B" w:rsidP="00814A8B">
      <w:r>
        <w:t>910-912</w:t>
      </w:r>
      <w:r w:rsidR="00225006">
        <w:tab/>
      </w:r>
      <w:r w:rsidR="00225006">
        <w:tab/>
      </w:r>
      <w:r>
        <w:t>Donald Trump's administration, 2017-</w:t>
      </w:r>
    </w:p>
    <w:p w14:paraId="0B0C824C" w14:textId="77777777" w:rsidR="00814A8B" w:rsidRPr="00814A8B" w:rsidRDefault="00814A8B" w:rsidP="00814A8B">
      <w:pPr>
        <w:pStyle w:val="Heading3"/>
      </w:pPr>
      <w:r w:rsidRPr="00814A8B">
        <w:t>Class F – Local History of the Americas</w:t>
      </w:r>
    </w:p>
    <w:p w14:paraId="70032843" w14:textId="55C7FA83" w:rsidR="00814A8B" w:rsidRPr="00814A8B" w:rsidRDefault="00814A8B" w:rsidP="00814A8B">
      <w:r w:rsidRPr="00814A8B">
        <w:t xml:space="preserve">Class F does not have any </w:t>
      </w:r>
      <w:proofErr w:type="gramStart"/>
      <w:r w:rsidRPr="00814A8B">
        <w:t>subclasses,</w:t>
      </w:r>
      <w:proofErr w:type="gramEnd"/>
      <w:r w:rsidRPr="00814A8B">
        <w:t xml:space="preserve"> however Canadian Universities and the Canadian National Library use FC for Canadian History, a subclass that the LC has not officially adopted, but which it has agreed not to use for anything else</w:t>
      </w:r>
    </w:p>
    <w:p w14:paraId="442C7C10" w14:textId="77777777" w:rsidR="00814A8B" w:rsidRPr="00814A8B" w:rsidRDefault="00814A8B" w:rsidP="00D33C32">
      <w:pPr>
        <w:pStyle w:val="Heading3"/>
      </w:pPr>
      <w:r w:rsidRPr="00814A8B">
        <w:t>Class G – Geography, Anthropology, Recreation</w:t>
      </w:r>
    </w:p>
    <w:p w14:paraId="173803AF" w14:textId="77777777" w:rsidR="00814A8B" w:rsidRPr="00814A8B" w:rsidRDefault="00814A8B" w:rsidP="00814A8B">
      <w:r w:rsidRPr="00814A8B">
        <w:t>Subclass G – Geography (General). Atlases. Maps</w:t>
      </w:r>
    </w:p>
    <w:p w14:paraId="5AF21D86" w14:textId="77777777" w:rsidR="00814A8B" w:rsidRPr="00814A8B" w:rsidRDefault="00814A8B" w:rsidP="00814A8B">
      <w:r w:rsidRPr="00814A8B">
        <w:t>Subclass GA – Mathematical geography. Cartography</w:t>
      </w:r>
    </w:p>
    <w:p w14:paraId="15638C6D" w14:textId="77777777" w:rsidR="00814A8B" w:rsidRPr="00814A8B" w:rsidRDefault="00814A8B" w:rsidP="00814A8B">
      <w:r w:rsidRPr="00814A8B">
        <w:t>Subclass GB – Physical geography</w:t>
      </w:r>
    </w:p>
    <w:p w14:paraId="270EF6E8" w14:textId="77777777" w:rsidR="00814A8B" w:rsidRPr="00814A8B" w:rsidRDefault="00814A8B" w:rsidP="00814A8B">
      <w:r w:rsidRPr="00814A8B">
        <w:t>Subclass GC – Oceanography</w:t>
      </w:r>
    </w:p>
    <w:p w14:paraId="0422FCCC" w14:textId="77777777" w:rsidR="00814A8B" w:rsidRPr="00814A8B" w:rsidRDefault="00814A8B" w:rsidP="00814A8B">
      <w:r w:rsidRPr="00814A8B">
        <w:t>Subclass GE – Environmental Sciences</w:t>
      </w:r>
    </w:p>
    <w:p w14:paraId="4D48E1C5" w14:textId="77777777" w:rsidR="00814A8B" w:rsidRPr="00814A8B" w:rsidRDefault="00814A8B" w:rsidP="00814A8B">
      <w:r w:rsidRPr="00814A8B">
        <w:t>Subclass GF – Human ecology. Anthropogeography</w:t>
      </w:r>
    </w:p>
    <w:p w14:paraId="000A1D3C" w14:textId="77777777" w:rsidR="00814A8B" w:rsidRPr="00814A8B" w:rsidRDefault="00814A8B" w:rsidP="00814A8B">
      <w:r w:rsidRPr="00814A8B">
        <w:t>Subclass GN – Anthropology</w:t>
      </w:r>
    </w:p>
    <w:p w14:paraId="1F103208" w14:textId="77777777" w:rsidR="00814A8B" w:rsidRPr="00814A8B" w:rsidRDefault="00814A8B" w:rsidP="00814A8B">
      <w:r w:rsidRPr="00814A8B">
        <w:t>Subclass GR – Folklore</w:t>
      </w:r>
    </w:p>
    <w:p w14:paraId="4B5C2F54" w14:textId="77777777" w:rsidR="00814A8B" w:rsidRPr="00814A8B" w:rsidRDefault="00814A8B" w:rsidP="00814A8B">
      <w:r w:rsidRPr="00814A8B">
        <w:lastRenderedPageBreak/>
        <w:t>Subclass GT – Manners and customs (General)</w:t>
      </w:r>
    </w:p>
    <w:p w14:paraId="2A908980" w14:textId="77777777" w:rsidR="00814A8B" w:rsidRPr="00814A8B" w:rsidRDefault="00814A8B" w:rsidP="00814A8B">
      <w:r w:rsidRPr="00814A8B">
        <w:t>Subclass GV – Recreation. Leisure</w:t>
      </w:r>
    </w:p>
    <w:p w14:paraId="05F7C121" w14:textId="77777777" w:rsidR="00814A8B" w:rsidRPr="00814A8B" w:rsidRDefault="00814A8B" w:rsidP="00D33C32">
      <w:pPr>
        <w:pStyle w:val="Heading3"/>
      </w:pPr>
      <w:r w:rsidRPr="00814A8B">
        <w:t>Class H – Social Sciences</w:t>
      </w:r>
    </w:p>
    <w:p w14:paraId="28119502" w14:textId="77777777" w:rsidR="00814A8B" w:rsidRPr="00814A8B" w:rsidRDefault="00814A8B" w:rsidP="00814A8B">
      <w:r w:rsidRPr="00814A8B">
        <w:t>Subclass H – Social sciences (General)</w:t>
      </w:r>
    </w:p>
    <w:p w14:paraId="458E2540" w14:textId="77777777" w:rsidR="00814A8B" w:rsidRPr="00814A8B" w:rsidRDefault="00814A8B" w:rsidP="00814A8B">
      <w:r w:rsidRPr="00814A8B">
        <w:t>Subclass HA – Statistics</w:t>
      </w:r>
    </w:p>
    <w:p w14:paraId="7937D293" w14:textId="77777777" w:rsidR="00814A8B" w:rsidRPr="00814A8B" w:rsidRDefault="00814A8B" w:rsidP="00814A8B">
      <w:r w:rsidRPr="00814A8B">
        <w:t>Subclass HB – Economic theory. Demography</w:t>
      </w:r>
    </w:p>
    <w:p w14:paraId="6D9658CC" w14:textId="77777777" w:rsidR="00814A8B" w:rsidRPr="00814A8B" w:rsidRDefault="00814A8B" w:rsidP="00814A8B">
      <w:r w:rsidRPr="00814A8B">
        <w:t>Subclass HC – Economic history and conditions</w:t>
      </w:r>
    </w:p>
    <w:p w14:paraId="3BD96CA4" w14:textId="77777777" w:rsidR="00814A8B" w:rsidRPr="00814A8B" w:rsidRDefault="00814A8B" w:rsidP="00814A8B">
      <w:r w:rsidRPr="00814A8B">
        <w:t>Subclass HD – Industries. Land use. Labor</w:t>
      </w:r>
    </w:p>
    <w:p w14:paraId="1F29A406" w14:textId="77777777" w:rsidR="00814A8B" w:rsidRPr="00814A8B" w:rsidRDefault="00814A8B" w:rsidP="00814A8B">
      <w:r w:rsidRPr="00814A8B">
        <w:t>Subclass HE – Transportation and communications</w:t>
      </w:r>
    </w:p>
    <w:p w14:paraId="1B8648DB" w14:textId="77777777" w:rsidR="00814A8B" w:rsidRPr="00814A8B" w:rsidRDefault="00814A8B" w:rsidP="00814A8B">
      <w:r w:rsidRPr="00814A8B">
        <w:t>Subclass HF – Commerce</w:t>
      </w:r>
    </w:p>
    <w:p w14:paraId="09A5C8C3" w14:textId="77777777" w:rsidR="00814A8B" w:rsidRPr="00814A8B" w:rsidRDefault="00814A8B" w:rsidP="00814A8B">
      <w:r w:rsidRPr="00814A8B">
        <w:t>Subclass HG – Finance</w:t>
      </w:r>
    </w:p>
    <w:p w14:paraId="38139417" w14:textId="77777777" w:rsidR="00814A8B" w:rsidRPr="00814A8B" w:rsidRDefault="00814A8B" w:rsidP="00814A8B">
      <w:r w:rsidRPr="00814A8B">
        <w:t>Subclass HJ – Public finance</w:t>
      </w:r>
    </w:p>
    <w:p w14:paraId="6225197C" w14:textId="77777777" w:rsidR="00814A8B" w:rsidRPr="00814A8B" w:rsidRDefault="00814A8B" w:rsidP="00814A8B">
      <w:r w:rsidRPr="00814A8B">
        <w:t>Subclass HM – Sociology (General)</w:t>
      </w:r>
    </w:p>
    <w:p w14:paraId="444F8FCD" w14:textId="77777777" w:rsidR="00814A8B" w:rsidRPr="00814A8B" w:rsidRDefault="00814A8B" w:rsidP="00814A8B">
      <w:r w:rsidRPr="00814A8B">
        <w:t>Subclass HN – Social history and conditions. Social problems. Social reform</w:t>
      </w:r>
    </w:p>
    <w:p w14:paraId="3B4C7893" w14:textId="77777777" w:rsidR="00814A8B" w:rsidRPr="00814A8B" w:rsidRDefault="00814A8B" w:rsidP="00814A8B">
      <w:r w:rsidRPr="00814A8B">
        <w:t>Subclass HQ – The family. Marriage, Women and Sexuality</w:t>
      </w:r>
    </w:p>
    <w:p w14:paraId="7FBA75B7" w14:textId="77777777" w:rsidR="00814A8B" w:rsidRPr="00814A8B" w:rsidRDefault="00814A8B" w:rsidP="00814A8B">
      <w:r w:rsidRPr="00814A8B">
        <w:t>Subclass HS – Societies: secret, benevolent, etc.</w:t>
      </w:r>
    </w:p>
    <w:p w14:paraId="2F42F746" w14:textId="77777777" w:rsidR="00814A8B" w:rsidRPr="00814A8B" w:rsidRDefault="00814A8B" w:rsidP="00814A8B">
      <w:r w:rsidRPr="00814A8B">
        <w:t>Subclass HT – Communities. Classes. Races</w:t>
      </w:r>
    </w:p>
    <w:p w14:paraId="371513C5" w14:textId="77777777" w:rsidR="00814A8B" w:rsidRPr="00814A8B" w:rsidRDefault="00814A8B" w:rsidP="00814A8B">
      <w:r w:rsidRPr="00814A8B">
        <w:t>Subclass HV – Social pathology. Social and public welfare. Criminology</w:t>
      </w:r>
    </w:p>
    <w:p w14:paraId="3EA43027" w14:textId="77777777" w:rsidR="00814A8B" w:rsidRPr="00814A8B" w:rsidRDefault="00814A8B" w:rsidP="00814A8B">
      <w:r w:rsidRPr="00814A8B">
        <w:t>Subclass HX – Socialism. Communism. Anarchism</w:t>
      </w:r>
    </w:p>
    <w:p w14:paraId="3BD81BDD" w14:textId="77777777" w:rsidR="00814A8B" w:rsidRPr="00814A8B" w:rsidRDefault="00814A8B" w:rsidP="00D33C32">
      <w:pPr>
        <w:pStyle w:val="Heading3"/>
      </w:pPr>
      <w:r w:rsidRPr="00814A8B">
        <w:t>Class J – Political Science</w:t>
      </w:r>
    </w:p>
    <w:p w14:paraId="7A92CF68" w14:textId="77777777" w:rsidR="00814A8B" w:rsidRPr="00814A8B" w:rsidRDefault="00814A8B" w:rsidP="00814A8B">
      <w:r w:rsidRPr="00814A8B">
        <w:t>Subclass J – General legislative and executive papers</w:t>
      </w:r>
    </w:p>
    <w:p w14:paraId="6D2BC516" w14:textId="77777777" w:rsidR="00814A8B" w:rsidRPr="00814A8B" w:rsidRDefault="00814A8B" w:rsidP="00814A8B">
      <w:r w:rsidRPr="00814A8B">
        <w:t>Subclass JA – Political science (General)</w:t>
      </w:r>
    </w:p>
    <w:p w14:paraId="4334C405" w14:textId="77777777" w:rsidR="00814A8B" w:rsidRPr="00814A8B" w:rsidRDefault="00814A8B" w:rsidP="00814A8B">
      <w:r w:rsidRPr="00814A8B">
        <w:t>Subclass JC – Political theory</w:t>
      </w:r>
    </w:p>
    <w:p w14:paraId="5A50C45D" w14:textId="77777777" w:rsidR="00814A8B" w:rsidRPr="00814A8B" w:rsidRDefault="00814A8B" w:rsidP="00814A8B">
      <w:r w:rsidRPr="00814A8B">
        <w:t>Subclass JF – Political institutions and public administration</w:t>
      </w:r>
    </w:p>
    <w:p w14:paraId="678A07BD" w14:textId="77777777" w:rsidR="00814A8B" w:rsidRPr="00814A8B" w:rsidRDefault="00814A8B" w:rsidP="00814A8B">
      <w:r w:rsidRPr="00814A8B">
        <w:t>Subclass JJ – Political institutions and public administration (North America)</w:t>
      </w:r>
    </w:p>
    <w:p w14:paraId="3557C357" w14:textId="77777777" w:rsidR="00814A8B" w:rsidRPr="00814A8B" w:rsidRDefault="00814A8B" w:rsidP="00814A8B">
      <w:r w:rsidRPr="00814A8B">
        <w:t>Subclass JK – Political institutions and public administration (United States)</w:t>
      </w:r>
    </w:p>
    <w:p w14:paraId="02EDA6BE" w14:textId="77777777" w:rsidR="00814A8B" w:rsidRPr="00814A8B" w:rsidRDefault="00814A8B" w:rsidP="00814A8B">
      <w:r w:rsidRPr="00814A8B">
        <w:t>Subclass JL – Political institutions and public administration (Canada, Latin America, etc.)</w:t>
      </w:r>
    </w:p>
    <w:p w14:paraId="72227B19" w14:textId="77777777" w:rsidR="00814A8B" w:rsidRPr="00814A8B" w:rsidRDefault="00814A8B" w:rsidP="00814A8B">
      <w:r w:rsidRPr="00814A8B">
        <w:t>Subclass JN – Political institutions and public administration (Europe)</w:t>
      </w:r>
    </w:p>
    <w:p w14:paraId="2FD95124" w14:textId="77777777" w:rsidR="00814A8B" w:rsidRPr="00814A8B" w:rsidRDefault="00814A8B" w:rsidP="00814A8B">
      <w:r w:rsidRPr="00814A8B">
        <w:t>Subclass JQ – Political institutions and public administration (Asia, Africa, Australia, Pacific Area, etc.)</w:t>
      </w:r>
    </w:p>
    <w:p w14:paraId="3F0AA194" w14:textId="77777777" w:rsidR="00814A8B" w:rsidRPr="00814A8B" w:rsidRDefault="00814A8B" w:rsidP="00814A8B">
      <w:r w:rsidRPr="00814A8B">
        <w:t>Subclass JS – Local government. Municipal government</w:t>
      </w:r>
    </w:p>
    <w:p w14:paraId="15E579E5" w14:textId="77777777" w:rsidR="00814A8B" w:rsidRPr="00814A8B" w:rsidRDefault="00814A8B" w:rsidP="00814A8B">
      <w:r w:rsidRPr="00814A8B">
        <w:t>Subclass JV – Colonies and colonization. Emigration and immigration. International migration</w:t>
      </w:r>
    </w:p>
    <w:p w14:paraId="1F81F27A" w14:textId="77777777" w:rsidR="00814A8B" w:rsidRPr="00814A8B" w:rsidRDefault="00814A8B" w:rsidP="00814A8B">
      <w:r w:rsidRPr="00814A8B">
        <w:t>Subclass JX – International law, see JZ and KZ (obsolete)</w:t>
      </w:r>
    </w:p>
    <w:p w14:paraId="573FF335" w14:textId="77777777" w:rsidR="00814A8B" w:rsidRPr="00814A8B" w:rsidRDefault="00814A8B" w:rsidP="00814A8B">
      <w:r w:rsidRPr="00814A8B">
        <w:t>Subclass JZ – International relations</w:t>
      </w:r>
    </w:p>
    <w:p w14:paraId="4B621DA2" w14:textId="77777777" w:rsidR="00814A8B" w:rsidRPr="00814A8B" w:rsidRDefault="00814A8B" w:rsidP="00D33C32">
      <w:pPr>
        <w:pStyle w:val="Heading3"/>
      </w:pPr>
      <w:r w:rsidRPr="00814A8B">
        <w:t>Class K – Law</w:t>
      </w:r>
    </w:p>
    <w:p w14:paraId="3B742CE1" w14:textId="77777777" w:rsidR="00814A8B" w:rsidRPr="00814A8B" w:rsidRDefault="00814A8B" w:rsidP="00814A8B">
      <w:r w:rsidRPr="00814A8B">
        <w:t>Subclass K – Law in general. Comparative and uniform law. Jurisprudence</w:t>
      </w:r>
    </w:p>
    <w:p w14:paraId="72EA954B" w14:textId="77777777" w:rsidR="00814A8B" w:rsidRPr="00814A8B" w:rsidRDefault="00814A8B" w:rsidP="00814A8B">
      <w:r w:rsidRPr="00814A8B">
        <w:t>Subclass KB – Religious law in general. Comparative religious law. Jurisprudence</w:t>
      </w:r>
    </w:p>
    <w:p w14:paraId="2C6E4B1E" w14:textId="77777777" w:rsidR="00814A8B" w:rsidRPr="00814A8B" w:rsidRDefault="00814A8B" w:rsidP="00814A8B">
      <w:r w:rsidRPr="00814A8B">
        <w:t>Subclass KBM – Jewish law</w:t>
      </w:r>
    </w:p>
    <w:p w14:paraId="1E4494E4" w14:textId="77777777" w:rsidR="00814A8B" w:rsidRPr="00814A8B" w:rsidRDefault="00814A8B" w:rsidP="00814A8B">
      <w:r w:rsidRPr="00814A8B">
        <w:t>Subclass KBP – Islamic law</w:t>
      </w:r>
    </w:p>
    <w:p w14:paraId="4810C43F" w14:textId="77777777" w:rsidR="00814A8B" w:rsidRPr="00814A8B" w:rsidRDefault="00814A8B" w:rsidP="00814A8B">
      <w:r w:rsidRPr="00814A8B">
        <w:t>Subclass KBR – History of canon law</w:t>
      </w:r>
    </w:p>
    <w:p w14:paraId="4645816C" w14:textId="77777777" w:rsidR="00814A8B" w:rsidRPr="00814A8B" w:rsidRDefault="00814A8B" w:rsidP="00814A8B">
      <w:r w:rsidRPr="00814A8B">
        <w:t>Subclass KBS – Canon law of Eastern churches</w:t>
      </w:r>
    </w:p>
    <w:p w14:paraId="7382F295" w14:textId="77777777" w:rsidR="00814A8B" w:rsidRPr="00814A8B" w:rsidRDefault="00814A8B" w:rsidP="00814A8B">
      <w:r w:rsidRPr="00814A8B">
        <w:t>Subclass KBT – Canon law of Eastern Rite Churches in Communion with the Holy See of Rome</w:t>
      </w:r>
    </w:p>
    <w:p w14:paraId="01A142FB" w14:textId="77777777" w:rsidR="00814A8B" w:rsidRPr="00814A8B" w:rsidRDefault="00814A8B" w:rsidP="00814A8B">
      <w:r w:rsidRPr="00814A8B">
        <w:t>Subclass KBU – Law of the Roman Catholic Church. The Holy See</w:t>
      </w:r>
    </w:p>
    <w:p w14:paraId="22934C9C" w14:textId="77777777" w:rsidR="00814A8B" w:rsidRPr="00814A8B" w:rsidRDefault="00814A8B" w:rsidP="00814A8B">
      <w:r w:rsidRPr="00814A8B">
        <w:t>Subclasses – KD/KDK - United Kingdom and Ireland</w:t>
      </w:r>
    </w:p>
    <w:p w14:paraId="07EEC3B5" w14:textId="77777777" w:rsidR="00814A8B" w:rsidRPr="00814A8B" w:rsidRDefault="00814A8B" w:rsidP="00814A8B">
      <w:r w:rsidRPr="00814A8B">
        <w:t>Subclass KDZ – America. North America</w:t>
      </w:r>
    </w:p>
    <w:p w14:paraId="6DD6BD39" w14:textId="77777777" w:rsidR="00814A8B" w:rsidRPr="00814A8B" w:rsidRDefault="00814A8B" w:rsidP="00814A8B">
      <w:r w:rsidRPr="00814A8B">
        <w:t>Subclass KE – Canada</w:t>
      </w:r>
    </w:p>
    <w:p w14:paraId="62261A52" w14:textId="77777777" w:rsidR="00814A8B" w:rsidRPr="00814A8B" w:rsidRDefault="00814A8B" w:rsidP="00814A8B">
      <w:r w:rsidRPr="00814A8B">
        <w:t>Subclass KF – United States</w:t>
      </w:r>
    </w:p>
    <w:p w14:paraId="6ACC9F84" w14:textId="77777777" w:rsidR="00814A8B" w:rsidRPr="00814A8B" w:rsidRDefault="00814A8B" w:rsidP="00814A8B">
      <w:r w:rsidRPr="00814A8B">
        <w:lastRenderedPageBreak/>
        <w:t>Subclass KG – Latin America – Mexico and Central America – West Indies. Caribbean area</w:t>
      </w:r>
    </w:p>
    <w:p w14:paraId="47108217" w14:textId="77777777" w:rsidR="00814A8B" w:rsidRPr="00814A8B" w:rsidRDefault="00814A8B" w:rsidP="00814A8B">
      <w:r w:rsidRPr="00814A8B">
        <w:t>Subclass KH – South America</w:t>
      </w:r>
    </w:p>
    <w:p w14:paraId="5F5B7F00" w14:textId="77777777" w:rsidR="00814A8B" w:rsidRPr="00814A8B" w:rsidRDefault="00814A8B" w:rsidP="00814A8B">
      <w:r w:rsidRPr="00814A8B">
        <w:t>Subclasses KJ-KKZ – Europe</w:t>
      </w:r>
    </w:p>
    <w:p w14:paraId="54240A40" w14:textId="77777777" w:rsidR="00814A8B" w:rsidRPr="00814A8B" w:rsidRDefault="00814A8B" w:rsidP="00814A8B">
      <w:r w:rsidRPr="00814A8B">
        <w:t>Subclasses KL-KWX – Asia and Eurasia, Africa, Pacific Area, and Antarctica</w:t>
      </w:r>
    </w:p>
    <w:p w14:paraId="05AA1EA2" w14:textId="77777777" w:rsidR="00814A8B" w:rsidRPr="00814A8B" w:rsidRDefault="00814A8B" w:rsidP="00814A8B">
      <w:r w:rsidRPr="00814A8B">
        <w:t>Subclass KU/KUQ – Law of Australia and New Zealand</w:t>
      </w:r>
    </w:p>
    <w:p w14:paraId="6A65D71C" w14:textId="77777777" w:rsidR="00814A8B" w:rsidRPr="00814A8B" w:rsidRDefault="00814A8B" w:rsidP="00814A8B">
      <w:r w:rsidRPr="00814A8B">
        <w:t>Subclass KZ – Law of nations</w:t>
      </w:r>
    </w:p>
    <w:p w14:paraId="5FFA3818" w14:textId="77777777" w:rsidR="00814A8B" w:rsidRPr="00814A8B" w:rsidRDefault="00814A8B" w:rsidP="00D33C32">
      <w:pPr>
        <w:pStyle w:val="Heading3"/>
      </w:pPr>
      <w:r w:rsidRPr="00814A8B">
        <w:t>Class L – Education</w:t>
      </w:r>
    </w:p>
    <w:p w14:paraId="40FDB44D" w14:textId="77777777" w:rsidR="00814A8B" w:rsidRPr="00814A8B" w:rsidRDefault="00814A8B" w:rsidP="00814A8B">
      <w:r w:rsidRPr="00814A8B">
        <w:t>Subclass L – Education (General)</w:t>
      </w:r>
    </w:p>
    <w:p w14:paraId="5FFAC4E3" w14:textId="77777777" w:rsidR="00814A8B" w:rsidRPr="00814A8B" w:rsidRDefault="00814A8B" w:rsidP="00814A8B">
      <w:r w:rsidRPr="00814A8B">
        <w:t>Subclass LA – History of education</w:t>
      </w:r>
    </w:p>
    <w:p w14:paraId="32602D47" w14:textId="77777777" w:rsidR="00814A8B" w:rsidRPr="00814A8B" w:rsidRDefault="00814A8B" w:rsidP="00814A8B">
      <w:r w:rsidRPr="00814A8B">
        <w:t>Subclass LB – Theory and practice of education</w:t>
      </w:r>
    </w:p>
    <w:p w14:paraId="2EB5DD74" w14:textId="77777777" w:rsidR="00814A8B" w:rsidRPr="00814A8B" w:rsidRDefault="00814A8B" w:rsidP="00814A8B">
      <w:r w:rsidRPr="00814A8B">
        <w:t>Subclass LC – Special aspects of education</w:t>
      </w:r>
    </w:p>
    <w:p w14:paraId="11FD6AC2" w14:textId="77777777" w:rsidR="00814A8B" w:rsidRPr="00814A8B" w:rsidRDefault="00814A8B" w:rsidP="00814A8B">
      <w:r w:rsidRPr="00814A8B">
        <w:t>Subclass LD – Individual institutions – United States</w:t>
      </w:r>
    </w:p>
    <w:p w14:paraId="41F5501F" w14:textId="77777777" w:rsidR="00814A8B" w:rsidRPr="00814A8B" w:rsidRDefault="00814A8B" w:rsidP="00814A8B">
      <w:r w:rsidRPr="00814A8B">
        <w:t>Subclass LE – Individual institutions – America (except United States)</w:t>
      </w:r>
    </w:p>
    <w:p w14:paraId="7B0F7F36" w14:textId="77777777" w:rsidR="00814A8B" w:rsidRPr="00814A8B" w:rsidRDefault="00814A8B" w:rsidP="00814A8B">
      <w:r w:rsidRPr="00814A8B">
        <w:t>Subclass LF – Individual institutions – Europe</w:t>
      </w:r>
    </w:p>
    <w:p w14:paraId="1C904589" w14:textId="77777777" w:rsidR="00814A8B" w:rsidRPr="00814A8B" w:rsidRDefault="00814A8B" w:rsidP="00814A8B">
      <w:r w:rsidRPr="00814A8B">
        <w:t>Subclass LG – Individual institutions – Asia, Africa, Indian Ocean islands, Australia, New Zealand, Pacific islands</w:t>
      </w:r>
    </w:p>
    <w:p w14:paraId="65C8699D" w14:textId="77777777" w:rsidR="00814A8B" w:rsidRPr="00814A8B" w:rsidRDefault="00814A8B" w:rsidP="00814A8B">
      <w:r w:rsidRPr="00814A8B">
        <w:t>Subclass LH – College and school magazines and papers</w:t>
      </w:r>
    </w:p>
    <w:p w14:paraId="5488ABDD" w14:textId="77777777" w:rsidR="00814A8B" w:rsidRPr="00814A8B" w:rsidRDefault="00814A8B" w:rsidP="00814A8B">
      <w:r w:rsidRPr="00814A8B">
        <w:t>Subclass LJ – Student fraternities and societies, United States</w:t>
      </w:r>
    </w:p>
    <w:p w14:paraId="1A36127B" w14:textId="77777777" w:rsidR="00814A8B" w:rsidRPr="00814A8B" w:rsidRDefault="00814A8B" w:rsidP="00814A8B">
      <w:r w:rsidRPr="00814A8B">
        <w:t>Subclass LT – Textbooks</w:t>
      </w:r>
    </w:p>
    <w:p w14:paraId="276FC051" w14:textId="77777777" w:rsidR="00814A8B" w:rsidRPr="00814A8B" w:rsidRDefault="00814A8B" w:rsidP="00D33C32">
      <w:pPr>
        <w:pStyle w:val="Heading3"/>
      </w:pPr>
      <w:r w:rsidRPr="00814A8B">
        <w:t>Class M – Music</w:t>
      </w:r>
    </w:p>
    <w:p w14:paraId="5E3142A7" w14:textId="77777777" w:rsidR="00814A8B" w:rsidRPr="00814A8B" w:rsidRDefault="00814A8B" w:rsidP="00814A8B">
      <w:r w:rsidRPr="00814A8B">
        <w:t>Subclass M – Music</w:t>
      </w:r>
    </w:p>
    <w:p w14:paraId="22D6E6F2" w14:textId="77777777" w:rsidR="00814A8B" w:rsidRPr="00814A8B" w:rsidRDefault="00814A8B" w:rsidP="00814A8B">
      <w:r w:rsidRPr="00814A8B">
        <w:t>Subclass ML – Literature on music</w:t>
      </w:r>
    </w:p>
    <w:p w14:paraId="2966A96F" w14:textId="77777777" w:rsidR="00814A8B" w:rsidRPr="00814A8B" w:rsidRDefault="00814A8B" w:rsidP="00814A8B">
      <w:r w:rsidRPr="00814A8B">
        <w:t>Subclass MT – Instruction and study</w:t>
      </w:r>
    </w:p>
    <w:p w14:paraId="3E506548" w14:textId="46277CEE" w:rsidR="00D33C32" w:rsidRPr="00D33C32" w:rsidRDefault="00814A8B" w:rsidP="00D33C32">
      <w:pPr>
        <w:pStyle w:val="Heading3"/>
      </w:pPr>
      <w:r w:rsidRPr="00814A8B">
        <w:t>Class N – Fine Arts</w:t>
      </w:r>
      <w:r w:rsidR="00D33C32">
        <w:t xml:space="preserve">, </w:t>
      </w:r>
      <w:r w:rsidRPr="00D33C32">
        <w:t>Visual Arts</w:t>
      </w:r>
    </w:p>
    <w:p w14:paraId="1132A816" w14:textId="46657BEF" w:rsidR="00814A8B" w:rsidRPr="00FB4716" w:rsidRDefault="00814A8B" w:rsidP="00814A8B">
      <w:r w:rsidRPr="00FB4716">
        <w:t>Subclass N – Visual arts</w:t>
      </w:r>
    </w:p>
    <w:p w14:paraId="5F6719D3" w14:textId="77777777" w:rsidR="00814A8B" w:rsidRPr="00814A8B" w:rsidRDefault="00814A8B" w:rsidP="00814A8B">
      <w:r w:rsidRPr="00814A8B">
        <w:t>Subclass NA – Architecture</w:t>
      </w:r>
    </w:p>
    <w:p w14:paraId="11569895" w14:textId="77777777" w:rsidR="00814A8B" w:rsidRPr="00814A8B" w:rsidRDefault="00814A8B" w:rsidP="00814A8B">
      <w:r w:rsidRPr="00814A8B">
        <w:t>Subclass NB – Sculpture</w:t>
      </w:r>
    </w:p>
    <w:p w14:paraId="4228594E" w14:textId="77777777" w:rsidR="00814A8B" w:rsidRPr="00814A8B" w:rsidRDefault="00814A8B" w:rsidP="00814A8B">
      <w:r w:rsidRPr="00814A8B">
        <w:t>Subclass NC – Drawing. Design. Illustration</w:t>
      </w:r>
    </w:p>
    <w:p w14:paraId="20F6E2A0" w14:textId="77777777" w:rsidR="00814A8B" w:rsidRPr="00814A8B" w:rsidRDefault="00814A8B" w:rsidP="00814A8B">
      <w:r w:rsidRPr="00814A8B">
        <w:t>Subclass ND – Painting</w:t>
      </w:r>
    </w:p>
    <w:p w14:paraId="3A60CD12" w14:textId="77777777" w:rsidR="00814A8B" w:rsidRPr="00814A8B" w:rsidRDefault="00814A8B" w:rsidP="00814A8B">
      <w:r w:rsidRPr="00814A8B">
        <w:t>Subclass NE – Print media</w:t>
      </w:r>
    </w:p>
    <w:p w14:paraId="2EA8072E" w14:textId="77777777" w:rsidR="00814A8B" w:rsidRPr="00814A8B" w:rsidRDefault="00814A8B" w:rsidP="00814A8B">
      <w:r w:rsidRPr="00814A8B">
        <w:t>Subclass NK – Decorative arts</w:t>
      </w:r>
    </w:p>
    <w:p w14:paraId="7F2828CE" w14:textId="77777777" w:rsidR="00814A8B" w:rsidRPr="00814A8B" w:rsidRDefault="00814A8B" w:rsidP="00814A8B">
      <w:r w:rsidRPr="00814A8B">
        <w:t>Subclass NX – Arts in general</w:t>
      </w:r>
    </w:p>
    <w:p w14:paraId="42B25069" w14:textId="77777777" w:rsidR="00814A8B" w:rsidRPr="00814A8B" w:rsidRDefault="00814A8B" w:rsidP="00D33C32">
      <w:pPr>
        <w:pStyle w:val="Heading3"/>
      </w:pPr>
      <w:r w:rsidRPr="00814A8B">
        <w:t>Class P – Language and Literature</w:t>
      </w:r>
    </w:p>
    <w:p w14:paraId="633DB2A0" w14:textId="77777777" w:rsidR="00814A8B" w:rsidRPr="00814A8B" w:rsidRDefault="00814A8B" w:rsidP="00814A8B">
      <w:r w:rsidRPr="00814A8B">
        <w:t>Subclass P – Philology. Linguistics</w:t>
      </w:r>
    </w:p>
    <w:p w14:paraId="50FA9B09" w14:textId="77777777" w:rsidR="00814A8B" w:rsidRPr="00814A8B" w:rsidRDefault="00814A8B" w:rsidP="00814A8B">
      <w:r w:rsidRPr="00814A8B">
        <w:t>Subclass PA – Greek language and literature. Latin language and literature</w:t>
      </w:r>
    </w:p>
    <w:p w14:paraId="391A8C3A" w14:textId="77777777" w:rsidR="00814A8B" w:rsidRPr="00814A8B" w:rsidRDefault="00814A8B" w:rsidP="00814A8B">
      <w:r w:rsidRPr="00814A8B">
        <w:t>Subclass PB – Modern languages. Celtic languages and literature</w:t>
      </w:r>
    </w:p>
    <w:p w14:paraId="4A824C62" w14:textId="77777777" w:rsidR="00814A8B" w:rsidRPr="00814A8B" w:rsidRDefault="00814A8B" w:rsidP="00814A8B">
      <w:r w:rsidRPr="00814A8B">
        <w:t>Subclass PC – Romanic languages</w:t>
      </w:r>
    </w:p>
    <w:p w14:paraId="03B9381A" w14:textId="77777777" w:rsidR="00814A8B" w:rsidRPr="00814A8B" w:rsidRDefault="00814A8B" w:rsidP="00814A8B">
      <w:r w:rsidRPr="00814A8B">
        <w:t>Subclass PD – Germanic languages. Scandinavian languages</w:t>
      </w:r>
    </w:p>
    <w:p w14:paraId="73A9F185" w14:textId="77777777" w:rsidR="00814A8B" w:rsidRPr="00814A8B" w:rsidRDefault="00814A8B" w:rsidP="00814A8B">
      <w:r w:rsidRPr="00814A8B">
        <w:t>Subclass PE – English language</w:t>
      </w:r>
    </w:p>
    <w:p w14:paraId="59A35E5F" w14:textId="77777777" w:rsidR="00814A8B" w:rsidRPr="00814A8B" w:rsidRDefault="00814A8B" w:rsidP="00814A8B">
      <w:r w:rsidRPr="00814A8B">
        <w:t>Subclass PF – West Germanic languages</w:t>
      </w:r>
    </w:p>
    <w:p w14:paraId="6B684172" w14:textId="77777777" w:rsidR="00814A8B" w:rsidRPr="00814A8B" w:rsidRDefault="00814A8B" w:rsidP="00814A8B">
      <w:r w:rsidRPr="00814A8B">
        <w:t>Subclass PG – Slavic languages and literature. Baltic languages. Albanian language</w:t>
      </w:r>
    </w:p>
    <w:p w14:paraId="19A39193" w14:textId="77777777" w:rsidR="00814A8B" w:rsidRPr="00814A8B" w:rsidRDefault="00814A8B" w:rsidP="00814A8B">
      <w:r w:rsidRPr="00814A8B">
        <w:t>Subclass PH – Uralic languages. Basque language</w:t>
      </w:r>
    </w:p>
    <w:p w14:paraId="33148241" w14:textId="77777777" w:rsidR="00814A8B" w:rsidRPr="00814A8B" w:rsidRDefault="00814A8B" w:rsidP="00814A8B">
      <w:r w:rsidRPr="00814A8B">
        <w:t>Subclass PJ – Oriental languages and literatures</w:t>
      </w:r>
    </w:p>
    <w:p w14:paraId="34D5C6E3" w14:textId="77777777" w:rsidR="00814A8B" w:rsidRPr="00814A8B" w:rsidRDefault="00814A8B" w:rsidP="00814A8B">
      <w:r w:rsidRPr="00814A8B">
        <w:t>Subclass PK – Indo-Iranian languages and literature</w:t>
      </w:r>
    </w:p>
    <w:p w14:paraId="083BD30D" w14:textId="77777777" w:rsidR="00814A8B" w:rsidRPr="00814A8B" w:rsidRDefault="00814A8B" w:rsidP="00814A8B">
      <w:r w:rsidRPr="00814A8B">
        <w:t>Subclass PL – Languages and literature of Eastern Asia, Africa, Oceania</w:t>
      </w:r>
    </w:p>
    <w:p w14:paraId="7A1C525D" w14:textId="77777777" w:rsidR="00814A8B" w:rsidRPr="00814A8B" w:rsidRDefault="00814A8B" w:rsidP="00814A8B">
      <w:r w:rsidRPr="00814A8B">
        <w:lastRenderedPageBreak/>
        <w:t>Subclass PM – Hyperborean, Native American, and artificial languages</w:t>
      </w:r>
    </w:p>
    <w:p w14:paraId="2B90C647" w14:textId="77777777" w:rsidR="00814A8B" w:rsidRPr="00814A8B" w:rsidRDefault="00814A8B" w:rsidP="00814A8B">
      <w:r w:rsidRPr="00814A8B">
        <w:t>Subclass PN – Literature (General)</w:t>
      </w:r>
    </w:p>
    <w:p w14:paraId="6C135B72" w14:textId="77777777" w:rsidR="00814A8B" w:rsidRPr="00814A8B" w:rsidRDefault="00814A8B" w:rsidP="00814A8B">
      <w:r w:rsidRPr="00814A8B">
        <w:t>Subclass PQ – French literature – Italian literature – Spanish literature – Portuguese literature</w:t>
      </w:r>
    </w:p>
    <w:p w14:paraId="3DA81375" w14:textId="77777777" w:rsidR="00814A8B" w:rsidRPr="00814A8B" w:rsidRDefault="00814A8B" w:rsidP="00814A8B">
      <w:r w:rsidRPr="00814A8B">
        <w:t>Subclass PR – English literature</w:t>
      </w:r>
    </w:p>
    <w:p w14:paraId="73FF50D5" w14:textId="77777777" w:rsidR="00814A8B" w:rsidRPr="00814A8B" w:rsidRDefault="00814A8B" w:rsidP="00814A8B">
      <w:r w:rsidRPr="00814A8B">
        <w:t>Subclass PS – American literature</w:t>
      </w:r>
    </w:p>
    <w:p w14:paraId="24CCF9B6" w14:textId="77777777" w:rsidR="00814A8B" w:rsidRPr="00814A8B" w:rsidRDefault="00814A8B" w:rsidP="00814A8B">
      <w:r w:rsidRPr="00814A8B">
        <w:t>Subclass PT – German literature – Dutch literature – Flemish literature since 1830 – Afrikaans literature -Scandinavian literature – Old Norse literature: Old Icelandic and Old Norwegian – Modern Icelandic literature – Faroese literature – Danish literature – Norwegian literature – Swedish literature</w:t>
      </w:r>
    </w:p>
    <w:p w14:paraId="6694782F" w14:textId="77777777" w:rsidR="00814A8B" w:rsidRPr="00814A8B" w:rsidRDefault="00814A8B" w:rsidP="00814A8B">
      <w:r w:rsidRPr="00814A8B">
        <w:t xml:space="preserve">Subclass PZ – Fiction and juvenile belles </w:t>
      </w:r>
      <w:proofErr w:type="spellStart"/>
      <w:r w:rsidRPr="00814A8B">
        <w:t>lettres</w:t>
      </w:r>
      <w:proofErr w:type="spellEnd"/>
    </w:p>
    <w:p w14:paraId="68D37E56" w14:textId="77777777" w:rsidR="00814A8B" w:rsidRPr="00814A8B" w:rsidRDefault="00814A8B" w:rsidP="00D33C32">
      <w:pPr>
        <w:pStyle w:val="Heading3"/>
      </w:pPr>
      <w:r w:rsidRPr="00814A8B">
        <w:t>Class Q – Science</w:t>
      </w:r>
    </w:p>
    <w:p w14:paraId="3AEA3E86" w14:textId="77777777" w:rsidR="00814A8B" w:rsidRPr="00814A8B" w:rsidRDefault="00814A8B" w:rsidP="00814A8B">
      <w:r w:rsidRPr="00814A8B">
        <w:t>Subclass Q – Science (General)</w:t>
      </w:r>
    </w:p>
    <w:p w14:paraId="476D7006" w14:textId="77777777" w:rsidR="00814A8B" w:rsidRPr="00814A8B" w:rsidRDefault="00814A8B" w:rsidP="00814A8B">
      <w:r w:rsidRPr="00814A8B">
        <w:t>Subclass QA – Mathematics</w:t>
      </w:r>
    </w:p>
    <w:p w14:paraId="4C6F6BBF" w14:textId="77777777" w:rsidR="00814A8B" w:rsidRPr="00814A8B" w:rsidRDefault="00814A8B" w:rsidP="00814A8B">
      <w:r w:rsidRPr="00814A8B">
        <w:t>Subclass QB – Astronomy</w:t>
      </w:r>
    </w:p>
    <w:p w14:paraId="698568DC" w14:textId="77777777" w:rsidR="00814A8B" w:rsidRPr="00814A8B" w:rsidRDefault="00814A8B" w:rsidP="00814A8B">
      <w:r w:rsidRPr="00814A8B">
        <w:t>Subclass QC – Physics</w:t>
      </w:r>
    </w:p>
    <w:p w14:paraId="3E149E08" w14:textId="77777777" w:rsidR="00814A8B" w:rsidRPr="00814A8B" w:rsidRDefault="00814A8B" w:rsidP="00814A8B">
      <w:r w:rsidRPr="00814A8B">
        <w:t>Subclass QD – Chemistry</w:t>
      </w:r>
    </w:p>
    <w:p w14:paraId="37FF7824" w14:textId="77777777" w:rsidR="00814A8B" w:rsidRPr="00814A8B" w:rsidRDefault="00814A8B" w:rsidP="00814A8B">
      <w:r w:rsidRPr="00814A8B">
        <w:t>Subclass QE – Geology</w:t>
      </w:r>
    </w:p>
    <w:p w14:paraId="5EB0D1BF" w14:textId="77777777" w:rsidR="00814A8B" w:rsidRPr="00814A8B" w:rsidRDefault="00814A8B" w:rsidP="00814A8B">
      <w:r w:rsidRPr="00814A8B">
        <w:t>Subclass QH – Natural history – Biology</w:t>
      </w:r>
    </w:p>
    <w:p w14:paraId="406B6FF7" w14:textId="77777777" w:rsidR="00814A8B" w:rsidRPr="00814A8B" w:rsidRDefault="00814A8B" w:rsidP="00814A8B">
      <w:r w:rsidRPr="00814A8B">
        <w:t>Subclass QK – Botany</w:t>
      </w:r>
    </w:p>
    <w:p w14:paraId="74B33FED" w14:textId="77777777" w:rsidR="00814A8B" w:rsidRPr="00814A8B" w:rsidRDefault="00814A8B" w:rsidP="00814A8B">
      <w:r w:rsidRPr="00814A8B">
        <w:t>Subclass QL – Zoology</w:t>
      </w:r>
    </w:p>
    <w:p w14:paraId="1BA86834" w14:textId="77777777" w:rsidR="00814A8B" w:rsidRPr="00814A8B" w:rsidRDefault="00814A8B" w:rsidP="00814A8B">
      <w:r w:rsidRPr="00814A8B">
        <w:t>Subclass QM – Human anatomy</w:t>
      </w:r>
    </w:p>
    <w:p w14:paraId="26B2452B" w14:textId="77777777" w:rsidR="00814A8B" w:rsidRPr="00814A8B" w:rsidRDefault="00814A8B" w:rsidP="00814A8B">
      <w:r w:rsidRPr="00814A8B">
        <w:t>Subclass QP – Physiology</w:t>
      </w:r>
    </w:p>
    <w:p w14:paraId="201457E4" w14:textId="77777777" w:rsidR="00814A8B" w:rsidRPr="00814A8B" w:rsidRDefault="00814A8B" w:rsidP="00814A8B">
      <w:r w:rsidRPr="00814A8B">
        <w:t>Subclass QR – Microbiology</w:t>
      </w:r>
    </w:p>
    <w:p w14:paraId="477C946E" w14:textId="77777777" w:rsidR="00814A8B" w:rsidRPr="00814A8B" w:rsidRDefault="00814A8B" w:rsidP="00D33C32">
      <w:pPr>
        <w:pStyle w:val="Heading3"/>
      </w:pPr>
      <w:r w:rsidRPr="00814A8B">
        <w:t>Class R – Medicine</w:t>
      </w:r>
    </w:p>
    <w:p w14:paraId="52E21D89" w14:textId="77777777" w:rsidR="00814A8B" w:rsidRPr="00814A8B" w:rsidRDefault="00814A8B" w:rsidP="00814A8B">
      <w:r w:rsidRPr="00814A8B">
        <w:t>Subclass R – Medicine (General)</w:t>
      </w:r>
    </w:p>
    <w:p w14:paraId="4793F386" w14:textId="77777777" w:rsidR="00814A8B" w:rsidRPr="00814A8B" w:rsidRDefault="00814A8B" w:rsidP="00814A8B">
      <w:r w:rsidRPr="00814A8B">
        <w:t>Subclass RA – Public aspects of medicine</w:t>
      </w:r>
    </w:p>
    <w:p w14:paraId="11F244F5" w14:textId="77777777" w:rsidR="00814A8B" w:rsidRPr="00814A8B" w:rsidRDefault="00814A8B" w:rsidP="00814A8B">
      <w:r w:rsidRPr="00814A8B">
        <w:t>Subclass RB – Pathology</w:t>
      </w:r>
    </w:p>
    <w:p w14:paraId="164C265A" w14:textId="77777777" w:rsidR="00814A8B" w:rsidRPr="00814A8B" w:rsidRDefault="00814A8B" w:rsidP="00814A8B">
      <w:r w:rsidRPr="00814A8B">
        <w:t>Subclass RC – Internal medicine</w:t>
      </w:r>
    </w:p>
    <w:p w14:paraId="0267F8C8" w14:textId="77777777" w:rsidR="00814A8B" w:rsidRPr="00814A8B" w:rsidRDefault="00814A8B" w:rsidP="00814A8B">
      <w:r w:rsidRPr="00814A8B">
        <w:t>Subclass RD – Surgery</w:t>
      </w:r>
    </w:p>
    <w:p w14:paraId="69BFB8F7" w14:textId="77777777" w:rsidR="00814A8B" w:rsidRPr="00814A8B" w:rsidRDefault="00814A8B" w:rsidP="00814A8B">
      <w:r w:rsidRPr="00814A8B">
        <w:t>Subclass RE – Ophthalmology</w:t>
      </w:r>
    </w:p>
    <w:p w14:paraId="7B27D14B" w14:textId="77777777" w:rsidR="00814A8B" w:rsidRPr="00814A8B" w:rsidRDefault="00814A8B" w:rsidP="00814A8B">
      <w:r w:rsidRPr="00814A8B">
        <w:t>Subclass RF – Otorhinolaryngology</w:t>
      </w:r>
    </w:p>
    <w:p w14:paraId="41951ADD" w14:textId="77777777" w:rsidR="00814A8B" w:rsidRPr="00814A8B" w:rsidRDefault="00814A8B" w:rsidP="00814A8B">
      <w:r w:rsidRPr="00814A8B">
        <w:t>Subclass RG – Gynecology and Obstetrics</w:t>
      </w:r>
    </w:p>
    <w:p w14:paraId="10346A6D" w14:textId="77777777" w:rsidR="00814A8B" w:rsidRPr="00814A8B" w:rsidRDefault="00814A8B" w:rsidP="00814A8B">
      <w:r w:rsidRPr="00814A8B">
        <w:t>Subclass RJ – Pediatrics</w:t>
      </w:r>
    </w:p>
    <w:p w14:paraId="45E39EC8" w14:textId="77777777" w:rsidR="00814A8B" w:rsidRPr="00814A8B" w:rsidRDefault="00814A8B" w:rsidP="00814A8B">
      <w:r w:rsidRPr="00814A8B">
        <w:t>Subclass RK – Dentistry</w:t>
      </w:r>
    </w:p>
    <w:p w14:paraId="484F2790" w14:textId="77777777" w:rsidR="00814A8B" w:rsidRPr="00814A8B" w:rsidRDefault="00814A8B" w:rsidP="00814A8B">
      <w:r w:rsidRPr="00814A8B">
        <w:t>Subclass RL – Dermatology</w:t>
      </w:r>
    </w:p>
    <w:p w14:paraId="1FAD8F0A" w14:textId="77777777" w:rsidR="00814A8B" w:rsidRPr="00814A8B" w:rsidRDefault="00814A8B" w:rsidP="00814A8B">
      <w:r w:rsidRPr="00814A8B">
        <w:t>Subclass RM – Therapeutics. Pharmacology</w:t>
      </w:r>
    </w:p>
    <w:p w14:paraId="6055304C" w14:textId="77777777" w:rsidR="00814A8B" w:rsidRPr="00814A8B" w:rsidRDefault="00814A8B" w:rsidP="00814A8B">
      <w:r w:rsidRPr="00814A8B">
        <w:t xml:space="preserve">Subclass RS – Pharmacy and </w:t>
      </w:r>
      <w:proofErr w:type="spellStart"/>
      <w:r w:rsidRPr="00814A8B">
        <w:t>materia</w:t>
      </w:r>
      <w:proofErr w:type="spellEnd"/>
      <w:r w:rsidRPr="00814A8B">
        <w:t xml:space="preserve"> medica</w:t>
      </w:r>
    </w:p>
    <w:p w14:paraId="3F2AC041" w14:textId="77777777" w:rsidR="00814A8B" w:rsidRPr="00814A8B" w:rsidRDefault="00814A8B" w:rsidP="00814A8B">
      <w:r w:rsidRPr="00814A8B">
        <w:t>Subclass RT – Nursing</w:t>
      </w:r>
    </w:p>
    <w:p w14:paraId="661E65FD" w14:textId="77777777" w:rsidR="00814A8B" w:rsidRPr="00814A8B" w:rsidRDefault="00814A8B" w:rsidP="00814A8B">
      <w:r w:rsidRPr="00814A8B">
        <w:t xml:space="preserve">Subclass RV – Botanic, </w:t>
      </w:r>
      <w:proofErr w:type="spellStart"/>
      <w:r w:rsidRPr="00814A8B">
        <w:t>Thomsonian</w:t>
      </w:r>
      <w:proofErr w:type="spellEnd"/>
      <w:r w:rsidRPr="00814A8B">
        <w:t>, and Eclectic medicine</w:t>
      </w:r>
    </w:p>
    <w:p w14:paraId="373B75B9" w14:textId="77777777" w:rsidR="00814A8B" w:rsidRPr="00814A8B" w:rsidRDefault="00814A8B" w:rsidP="00814A8B">
      <w:r w:rsidRPr="00814A8B">
        <w:t>Subclass RX – Homeopathy</w:t>
      </w:r>
    </w:p>
    <w:p w14:paraId="7F2019BD" w14:textId="77777777" w:rsidR="00814A8B" w:rsidRPr="00814A8B" w:rsidRDefault="00814A8B" w:rsidP="00814A8B">
      <w:r w:rsidRPr="00814A8B">
        <w:t>Subclass RZ – Other systems of medicine</w:t>
      </w:r>
    </w:p>
    <w:p w14:paraId="0D885835" w14:textId="77777777" w:rsidR="00814A8B" w:rsidRPr="00814A8B" w:rsidRDefault="00814A8B" w:rsidP="00D33C32">
      <w:pPr>
        <w:pStyle w:val="Heading3"/>
      </w:pPr>
      <w:r w:rsidRPr="00814A8B">
        <w:t>Class S – Agriculture</w:t>
      </w:r>
    </w:p>
    <w:p w14:paraId="72088EFC" w14:textId="77777777" w:rsidR="00814A8B" w:rsidRPr="00814A8B" w:rsidRDefault="00814A8B" w:rsidP="00814A8B">
      <w:r w:rsidRPr="00814A8B">
        <w:t>Subclass S – Agriculture (General)</w:t>
      </w:r>
    </w:p>
    <w:p w14:paraId="4D624452" w14:textId="77777777" w:rsidR="00814A8B" w:rsidRPr="00814A8B" w:rsidRDefault="00814A8B" w:rsidP="00814A8B">
      <w:r w:rsidRPr="00814A8B">
        <w:t>Subclass SB – Horticulture. Plant propagation. Plant breeding</w:t>
      </w:r>
    </w:p>
    <w:p w14:paraId="4DE3D17C" w14:textId="77777777" w:rsidR="00814A8B" w:rsidRPr="00814A8B" w:rsidRDefault="00814A8B" w:rsidP="00814A8B">
      <w:r w:rsidRPr="00814A8B">
        <w:t>Subclass SD – Forestry. Arboriculture. Silviculture</w:t>
      </w:r>
    </w:p>
    <w:p w14:paraId="37E857C4" w14:textId="77777777" w:rsidR="00814A8B" w:rsidRPr="00814A8B" w:rsidRDefault="00814A8B" w:rsidP="00814A8B">
      <w:r w:rsidRPr="00814A8B">
        <w:t>Subclass SF – Animal husbandry. Animal science</w:t>
      </w:r>
    </w:p>
    <w:p w14:paraId="677BCC3F" w14:textId="77777777" w:rsidR="00814A8B" w:rsidRPr="00814A8B" w:rsidRDefault="00814A8B" w:rsidP="00814A8B">
      <w:r w:rsidRPr="00814A8B">
        <w:t>Subclass SH – Aquaculture. Fisheries. Angling</w:t>
      </w:r>
    </w:p>
    <w:p w14:paraId="1357891F" w14:textId="77777777" w:rsidR="00814A8B" w:rsidRPr="00814A8B" w:rsidRDefault="00814A8B" w:rsidP="00814A8B">
      <w:r w:rsidRPr="00814A8B">
        <w:lastRenderedPageBreak/>
        <w:t>Subclass SK – Hunting</w:t>
      </w:r>
    </w:p>
    <w:p w14:paraId="203423E2" w14:textId="77777777" w:rsidR="00814A8B" w:rsidRPr="00814A8B" w:rsidRDefault="00814A8B" w:rsidP="00D33C32">
      <w:pPr>
        <w:pStyle w:val="Heading3"/>
      </w:pPr>
      <w:r w:rsidRPr="00814A8B">
        <w:t>Class T – Technology</w:t>
      </w:r>
    </w:p>
    <w:p w14:paraId="4C455A4D" w14:textId="77777777" w:rsidR="00814A8B" w:rsidRPr="00814A8B" w:rsidRDefault="00814A8B" w:rsidP="00814A8B">
      <w:r w:rsidRPr="00814A8B">
        <w:t>Subclass T – Technology (General)</w:t>
      </w:r>
    </w:p>
    <w:p w14:paraId="1BA628EC" w14:textId="77777777" w:rsidR="00814A8B" w:rsidRPr="00814A8B" w:rsidRDefault="00814A8B" w:rsidP="00814A8B">
      <w:r w:rsidRPr="00814A8B">
        <w:t>Subclass TA – Engineering Civil engineering (General).</w:t>
      </w:r>
    </w:p>
    <w:p w14:paraId="507C9D41" w14:textId="77777777" w:rsidR="00814A8B" w:rsidRPr="00814A8B" w:rsidRDefault="00814A8B" w:rsidP="00814A8B">
      <w:r w:rsidRPr="00814A8B">
        <w:t>Subclass TC – Hydraulic engineering. Ocean engineering</w:t>
      </w:r>
    </w:p>
    <w:p w14:paraId="57A9B74E" w14:textId="77777777" w:rsidR="00814A8B" w:rsidRPr="00814A8B" w:rsidRDefault="00814A8B" w:rsidP="00814A8B">
      <w:r w:rsidRPr="00814A8B">
        <w:t>Subclass TD – Environmental technology. Sanitary engineering</w:t>
      </w:r>
    </w:p>
    <w:p w14:paraId="24EA0C5F" w14:textId="77777777" w:rsidR="00814A8B" w:rsidRPr="00814A8B" w:rsidRDefault="00814A8B" w:rsidP="00814A8B">
      <w:r w:rsidRPr="00814A8B">
        <w:t>Subclass TE – Highway engineering. Roads and pavements</w:t>
      </w:r>
    </w:p>
    <w:p w14:paraId="41E9549B" w14:textId="77777777" w:rsidR="00814A8B" w:rsidRPr="00814A8B" w:rsidRDefault="00814A8B" w:rsidP="00814A8B">
      <w:r w:rsidRPr="00814A8B">
        <w:t>Subclass TF – Railroad engineering and operation</w:t>
      </w:r>
    </w:p>
    <w:p w14:paraId="2F5F8BB6" w14:textId="77777777" w:rsidR="00814A8B" w:rsidRPr="00814A8B" w:rsidRDefault="00814A8B" w:rsidP="00814A8B">
      <w:r w:rsidRPr="00814A8B">
        <w:t>Subclass TG – Bridges</w:t>
      </w:r>
    </w:p>
    <w:p w14:paraId="7F7F90F1" w14:textId="77777777" w:rsidR="00814A8B" w:rsidRPr="00814A8B" w:rsidRDefault="00814A8B" w:rsidP="00814A8B">
      <w:r w:rsidRPr="00814A8B">
        <w:t>Subclass TH – Building construction</w:t>
      </w:r>
    </w:p>
    <w:p w14:paraId="5BE866DC" w14:textId="77777777" w:rsidR="00814A8B" w:rsidRPr="00814A8B" w:rsidRDefault="00814A8B" w:rsidP="00814A8B">
      <w:r w:rsidRPr="00814A8B">
        <w:t>Subclass TJ – Mechanical engineering and machinery</w:t>
      </w:r>
    </w:p>
    <w:p w14:paraId="7DBEE2C1" w14:textId="77777777" w:rsidR="00814A8B" w:rsidRPr="00814A8B" w:rsidRDefault="00814A8B" w:rsidP="00814A8B">
      <w:r w:rsidRPr="00814A8B">
        <w:t>Subclass TK – Electrical engineering. Electronics. Nuclear engineering</w:t>
      </w:r>
    </w:p>
    <w:p w14:paraId="1F0E0857" w14:textId="77777777" w:rsidR="00814A8B" w:rsidRPr="00814A8B" w:rsidRDefault="00814A8B" w:rsidP="00814A8B">
      <w:r w:rsidRPr="00814A8B">
        <w:t>Subclass TL – Motor vehicles. Aeronautics. Astronautics</w:t>
      </w:r>
    </w:p>
    <w:p w14:paraId="7862BFC1" w14:textId="77777777" w:rsidR="00814A8B" w:rsidRPr="00814A8B" w:rsidRDefault="00814A8B" w:rsidP="00814A8B">
      <w:r w:rsidRPr="00814A8B">
        <w:t>Subclass TN – Mining engineering. Metallurgy</w:t>
      </w:r>
    </w:p>
    <w:p w14:paraId="7F633A42" w14:textId="77777777" w:rsidR="00814A8B" w:rsidRPr="00814A8B" w:rsidRDefault="00814A8B" w:rsidP="00814A8B">
      <w:r w:rsidRPr="00814A8B">
        <w:t>Subclass TP – Chemical technology</w:t>
      </w:r>
    </w:p>
    <w:p w14:paraId="1CBEEC97" w14:textId="77777777" w:rsidR="00814A8B" w:rsidRPr="00814A8B" w:rsidRDefault="00814A8B" w:rsidP="00814A8B">
      <w:r w:rsidRPr="00814A8B">
        <w:t>Subclass TR – Photography</w:t>
      </w:r>
    </w:p>
    <w:p w14:paraId="63872502" w14:textId="77777777" w:rsidR="00814A8B" w:rsidRPr="00814A8B" w:rsidRDefault="00814A8B" w:rsidP="00814A8B">
      <w:r w:rsidRPr="00814A8B">
        <w:t>Subclass TS – Manufacturing engineering. Mass production</w:t>
      </w:r>
    </w:p>
    <w:p w14:paraId="52A3BADB" w14:textId="77777777" w:rsidR="00814A8B" w:rsidRPr="00814A8B" w:rsidRDefault="00814A8B" w:rsidP="00814A8B">
      <w:r w:rsidRPr="00814A8B">
        <w:t>Subclass TT – Handicrafts. Arts and crafts</w:t>
      </w:r>
    </w:p>
    <w:p w14:paraId="6E444A6F" w14:textId="77777777" w:rsidR="00814A8B" w:rsidRPr="00814A8B" w:rsidRDefault="00814A8B" w:rsidP="00814A8B">
      <w:r w:rsidRPr="00814A8B">
        <w:t>Subclass TX – Home economics</w:t>
      </w:r>
    </w:p>
    <w:p w14:paraId="4CE86D39" w14:textId="77777777" w:rsidR="00814A8B" w:rsidRPr="00814A8B" w:rsidRDefault="00814A8B" w:rsidP="00D33C32">
      <w:pPr>
        <w:pStyle w:val="Heading3"/>
      </w:pPr>
      <w:r w:rsidRPr="00814A8B">
        <w:t>Class U – Military Science</w:t>
      </w:r>
    </w:p>
    <w:p w14:paraId="6E6AA1DF" w14:textId="77777777" w:rsidR="00814A8B" w:rsidRPr="00814A8B" w:rsidRDefault="00814A8B" w:rsidP="00814A8B">
      <w:r w:rsidRPr="00814A8B">
        <w:t>Subclass U – Military science (General)</w:t>
      </w:r>
    </w:p>
    <w:p w14:paraId="0BD0DB2E" w14:textId="77777777" w:rsidR="00814A8B" w:rsidRPr="00814A8B" w:rsidRDefault="00814A8B" w:rsidP="00814A8B">
      <w:r w:rsidRPr="00814A8B">
        <w:t>Subclass UA – Armies: Organization, distribution, military situation</w:t>
      </w:r>
    </w:p>
    <w:p w14:paraId="66752E3A" w14:textId="77777777" w:rsidR="00814A8B" w:rsidRPr="00814A8B" w:rsidRDefault="00814A8B" w:rsidP="00814A8B">
      <w:r w:rsidRPr="00814A8B">
        <w:t>Subclass UB – Military administration</w:t>
      </w:r>
    </w:p>
    <w:p w14:paraId="387B61F4" w14:textId="77777777" w:rsidR="00814A8B" w:rsidRPr="00814A8B" w:rsidRDefault="00814A8B" w:rsidP="00814A8B">
      <w:r w:rsidRPr="00814A8B">
        <w:t>Subclass UC – Military maintenance and transportation</w:t>
      </w:r>
    </w:p>
    <w:p w14:paraId="7069A348" w14:textId="77777777" w:rsidR="00814A8B" w:rsidRPr="00814A8B" w:rsidRDefault="00814A8B" w:rsidP="00814A8B">
      <w:r w:rsidRPr="00814A8B">
        <w:t>Subclass UD – Infantry</w:t>
      </w:r>
    </w:p>
    <w:p w14:paraId="1FA9F29A" w14:textId="77777777" w:rsidR="00814A8B" w:rsidRPr="00814A8B" w:rsidRDefault="00814A8B" w:rsidP="00814A8B">
      <w:r w:rsidRPr="00814A8B">
        <w:t>Subclass UE – Cavalry. Armor</w:t>
      </w:r>
    </w:p>
    <w:p w14:paraId="55CCB1B8" w14:textId="77777777" w:rsidR="00814A8B" w:rsidRPr="00814A8B" w:rsidRDefault="00814A8B" w:rsidP="00814A8B">
      <w:r w:rsidRPr="00814A8B">
        <w:t>Subclass UF – Artillery</w:t>
      </w:r>
    </w:p>
    <w:p w14:paraId="28CACD64" w14:textId="77777777" w:rsidR="00814A8B" w:rsidRPr="00814A8B" w:rsidRDefault="00814A8B" w:rsidP="00814A8B">
      <w:r w:rsidRPr="00814A8B">
        <w:t>Subclass UG – Military engineering. Air forces</w:t>
      </w:r>
    </w:p>
    <w:p w14:paraId="07363E3D" w14:textId="77777777" w:rsidR="00814A8B" w:rsidRPr="00814A8B" w:rsidRDefault="00814A8B" w:rsidP="00814A8B">
      <w:r w:rsidRPr="00814A8B">
        <w:t>Subclass UH – Other military services</w:t>
      </w:r>
    </w:p>
    <w:p w14:paraId="46FE5385" w14:textId="77777777" w:rsidR="00814A8B" w:rsidRPr="00814A8B" w:rsidRDefault="00814A8B" w:rsidP="00D33C32">
      <w:pPr>
        <w:pStyle w:val="Heading3"/>
      </w:pPr>
      <w:r w:rsidRPr="00814A8B">
        <w:t>Class V – Naval Science</w:t>
      </w:r>
    </w:p>
    <w:p w14:paraId="4328919D" w14:textId="77777777" w:rsidR="00814A8B" w:rsidRPr="00814A8B" w:rsidRDefault="00814A8B" w:rsidP="00814A8B">
      <w:r w:rsidRPr="00814A8B">
        <w:t>Subclass V – Naval science (General)</w:t>
      </w:r>
    </w:p>
    <w:p w14:paraId="06671C6A" w14:textId="77777777" w:rsidR="00814A8B" w:rsidRPr="00814A8B" w:rsidRDefault="00814A8B" w:rsidP="00814A8B">
      <w:r w:rsidRPr="00814A8B">
        <w:t>Subclass VA – Navies: Organization, distribution, naval situation</w:t>
      </w:r>
    </w:p>
    <w:p w14:paraId="3CB9C2F5" w14:textId="77777777" w:rsidR="00814A8B" w:rsidRPr="00814A8B" w:rsidRDefault="00814A8B" w:rsidP="00814A8B">
      <w:r w:rsidRPr="00814A8B">
        <w:t>Subclass VB – Naval administration</w:t>
      </w:r>
    </w:p>
    <w:p w14:paraId="3D79108A" w14:textId="77777777" w:rsidR="00814A8B" w:rsidRPr="00814A8B" w:rsidRDefault="00814A8B" w:rsidP="00814A8B">
      <w:r w:rsidRPr="00814A8B">
        <w:t>Subclass VC – Naval maintenance</w:t>
      </w:r>
    </w:p>
    <w:p w14:paraId="687C484F" w14:textId="77777777" w:rsidR="00814A8B" w:rsidRPr="00814A8B" w:rsidRDefault="00814A8B" w:rsidP="00814A8B">
      <w:r w:rsidRPr="00814A8B">
        <w:t>Subclass VD – Naval seamen</w:t>
      </w:r>
    </w:p>
    <w:p w14:paraId="02EEF829" w14:textId="77777777" w:rsidR="00814A8B" w:rsidRPr="00814A8B" w:rsidRDefault="00814A8B" w:rsidP="00814A8B">
      <w:r w:rsidRPr="00814A8B">
        <w:t>Subclass VE – Marines</w:t>
      </w:r>
    </w:p>
    <w:p w14:paraId="24B3013B" w14:textId="77777777" w:rsidR="00814A8B" w:rsidRPr="00814A8B" w:rsidRDefault="00814A8B" w:rsidP="00814A8B">
      <w:r w:rsidRPr="00814A8B">
        <w:t>Subclass VF – Naval ordnance</w:t>
      </w:r>
    </w:p>
    <w:p w14:paraId="02430117" w14:textId="77777777" w:rsidR="00814A8B" w:rsidRPr="00814A8B" w:rsidRDefault="00814A8B" w:rsidP="00814A8B">
      <w:r w:rsidRPr="00814A8B">
        <w:t>Subclass VG – Minor services of navies</w:t>
      </w:r>
    </w:p>
    <w:p w14:paraId="5F8D92DD" w14:textId="77777777" w:rsidR="00814A8B" w:rsidRPr="00814A8B" w:rsidRDefault="00814A8B" w:rsidP="00814A8B">
      <w:r w:rsidRPr="00814A8B">
        <w:t>Subclass VK – Navigation. Merchant marine</w:t>
      </w:r>
    </w:p>
    <w:p w14:paraId="55481B60" w14:textId="77777777" w:rsidR="00814A8B" w:rsidRPr="00814A8B" w:rsidRDefault="00814A8B" w:rsidP="00814A8B">
      <w:r w:rsidRPr="00814A8B">
        <w:t>Subclass VM – Naval architecture. Shipbuilding. Marine engineering</w:t>
      </w:r>
    </w:p>
    <w:p w14:paraId="4A4F22B7" w14:textId="77777777" w:rsidR="00814A8B" w:rsidRPr="00814A8B" w:rsidRDefault="00814A8B" w:rsidP="00D33C32">
      <w:pPr>
        <w:pStyle w:val="Heading3"/>
      </w:pPr>
      <w:r w:rsidRPr="00814A8B">
        <w:t>Class Z – Bibliography, Library Science</w:t>
      </w:r>
    </w:p>
    <w:p w14:paraId="1884D6FE" w14:textId="77777777" w:rsidR="00814A8B" w:rsidRPr="00814A8B" w:rsidRDefault="00814A8B" w:rsidP="00814A8B">
      <w:pPr>
        <w:rPr>
          <w:lang w:val="pt-BR"/>
        </w:rPr>
      </w:pPr>
      <w:r w:rsidRPr="00814A8B">
        <w:t xml:space="preserve">Subclass Z – Books (General). Writing. Paleography. Book industries and trade. Libraries. </w:t>
      </w:r>
      <w:r w:rsidRPr="00814A8B">
        <w:rPr>
          <w:lang w:val="pt-BR"/>
        </w:rPr>
        <w:t>Bibliography</w:t>
      </w:r>
    </w:p>
    <w:p w14:paraId="77388E73" w14:textId="3B389C6D" w:rsidR="00CC2932" w:rsidRPr="00CC2932" w:rsidRDefault="00814A8B" w:rsidP="00814A8B">
      <w:pPr>
        <w:rPr>
          <w:lang w:val="pt-BR"/>
        </w:rPr>
      </w:pPr>
      <w:r w:rsidRPr="00814A8B">
        <w:rPr>
          <w:lang w:val="pt-BR"/>
        </w:rPr>
        <w:t>Subclass ZA – Information resources/materials</w:t>
      </w:r>
    </w:p>
    <w:sectPr w:rsidR="00CC2932" w:rsidRPr="00CC2932" w:rsidSect="00532AE9">
      <w:footerReference w:type="default" r:id="rId127"/>
      <w:pgSz w:w="12240" w:h="15840"/>
      <w:pgMar w:top="81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37160" w14:textId="77777777" w:rsidR="00FB502F" w:rsidRDefault="00FB502F" w:rsidP="00A94104">
      <w:pPr>
        <w:spacing w:after="0" w:line="240" w:lineRule="auto"/>
      </w:pPr>
      <w:r>
        <w:separator/>
      </w:r>
    </w:p>
  </w:endnote>
  <w:endnote w:type="continuationSeparator" w:id="0">
    <w:p w14:paraId="5CB866F5" w14:textId="77777777" w:rsidR="00FB502F" w:rsidRDefault="00FB502F" w:rsidP="00A94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72B79" w14:textId="089E99D2" w:rsidR="00A94104" w:rsidRDefault="00A94104">
    <w:pPr>
      <w:pStyle w:val="Footer"/>
    </w:pPr>
    <w:r>
      <w:t xml:space="preserve">extract from Doug Hoff’s </w:t>
    </w:r>
    <w:r w:rsidR="00DC6F2F">
      <w:rPr>
        <w:i/>
        <w:iCs/>
      </w:rPr>
      <w:t>Theory</w:t>
    </w:r>
    <w:r w:rsidRPr="00A94104">
      <w:rPr>
        <w:i/>
        <w:iCs/>
      </w:rPr>
      <w:t xml:space="preserve"> of Memory Systems</w:t>
    </w:r>
    <w:r w:rsidR="00AF6515">
      <w:rPr>
        <w:i/>
        <w:iCs/>
      </w:rPr>
      <w:tab/>
    </w:r>
    <w:r w:rsidR="00AF6515" w:rsidRPr="00AF6515">
      <w:t xml:space="preserve"> last saved </w:t>
    </w:r>
    <w:r w:rsidR="00332504">
      <w:fldChar w:fldCharType="begin"/>
    </w:r>
    <w:r w:rsidR="00332504">
      <w:instrText xml:space="preserve"> DOCPROPERTY  LastSavedTime  \* MERGEFORMAT </w:instrText>
    </w:r>
    <w:r w:rsidR="00332504">
      <w:fldChar w:fldCharType="separate"/>
    </w:r>
    <w:r w:rsidR="00C47461">
      <w:t>6/19/2021 8:09 PM</w:t>
    </w:r>
    <w:r w:rsidR="003325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0FADC" w14:textId="77777777" w:rsidR="00FB502F" w:rsidRDefault="00FB502F" w:rsidP="00A94104">
      <w:pPr>
        <w:spacing w:after="0" w:line="240" w:lineRule="auto"/>
      </w:pPr>
      <w:r>
        <w:separator/>
      </w:r>
    </w:p>
  </w:footnote>
  <w:footnote w:type="continuationSeparator" w:id="0">
    <w:p w14:paraId="58A9904F" w14:textId="77777777" w:rsidR="00FB502F" w:rsidRDefault="00FB502F" w:rsidP="00A941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6DA559E"/>
    <w:lvl w:ilvl="0">
      <w:start w:val="1"/>
      <w:numFmt w:val="bullet"/>
      <w:lvlText w:val=""/>
      <w:lvlJc w:val="left"/>
      <w:pPr>
        <w:ind w:left="216" w:hanging="216"/>
      </w:pPr>
      <w:rPr>
        <w:rFonts w:ascii="Symbol" w:hAnsi="Symbol" w:hint="default"/>
        <w:color w:val="1F3864" w:themeColor="accent1" w:themeShade="80"/>
      </w:rPr>
    </w:lvl>
  </w:abstractNum>
  <w:abstractNum w:abstractNumId="1" w15:restartNumberingAfterBreak="0">
    <w:nsid w:val="0661584C"/>
    <w:multiLevelType w:val="multilevel"/>
    <w:tmpl w:val="FA94820C"/>
    <w:lvl w:ilvl="0">
      <w:start w:val="1"/>
      <w:numFmt w:val="bullet"/>
      <w:pStyle w:val="ListBullet"/>
      <w:lvlText w:val=""/>
      <w:lvlJc w:val="left"/>
      <w:pPr>
        <w:tabs>
          <w:tab w:val="num" w:pos="720"/>
        </w:tabs>
        <w:ind w:left="720" w:hanging="360"/>
      </w:pPr>
      <w:rPr>
        <w:rFonts w:ascii="Symbol" w:hAnsi="Symbol" w:cs="Times New Roman" w:hint="default"/>
        <w:color w:val="1F3864" w:themeColor="accent1" w:themeShade="80"/>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81587"/>
    <w:multiLevelType w:val="hybridMultilevel"/>
    <w:tmpl w:val="27FEC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0E7165"/>
    <w:multiLevelType w:val="hybridMultilevel"/>
    <w:tmpl w:val="ECB4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04E9C"/>
    <w:multiLevelType w:val="hybridMultilevel"/>
    <w:tmpl w:val="0BD4420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120B6949"/>
    <w:multiLevelType w:val="hybridMultilevel"/>
    <w:tmpl w:val="AC14110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140D77D8"/>
    <w:multiLevelType w:val="multilevel"/>
    <w:tmpl w:val="C906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75302"/>
    <w:multiLevelType w:val="hybridMultilevel"/>
    <w:tmpl w:val="8F123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2969FB"/>
    <w:multiLevelType w:val="hybridMultilevel"/>
    <w:tmpl w:val="341C7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A52E5F"/>
    <w:multiLevelType w:val="hybridMultilevel"/>
    <w:tmpl w:val="7D2EB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F37CD0"/>
    <w:multiLevelType w:val="hybridMultilevel"/>
    <w:tmpl w:val="1A3A7CF0"/>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1" w15:restartNumberingAfterBreak="0">
    <w:nsid w:val="35BD4FCF"/>
    <w:multiLevelType w:val="hybridMultilevel"/>
    <w:tmpl w:val="F470F9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36326656"/>
    <w:multiLevelType w:val="hybridMultilevel"/>
    <w:tmpl w:val="91A8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5012AB"/>
    <w:multiLevelType w:val="hybridMultilevel"/>
    <w:tmpl w:val="585C2CAC"/>
    <w:lvl w:ilvl="0" w:tplc="2D0EBA5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4D86607"/>
    <w:multiLevelType w:val="hybridMultilevel"/>
    <w:tmpl w:val="B8F2CB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E13489"/>
    <w:multiLevelType w:val="hybridMultilevel"/>
    <w:tmpl w:val="61A6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D34E24"/>
    <w:multiLevelType w:val="hybridMultilevel"/>
    <w:tmpl w:val="E85C9864"/>
    <w:lvl w:ilvl="0" w:tplc="F2A40756">
      <w:start w:val="1"/>
      <w:numFmt w:val="decimal"/>
      <w:pStyle w:val="answerline"/>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7F3015D"/>
    <w:multiLevelType w:val="hybridMultilevel"/>
    <w:tmpl w:val="0B4EF6D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482B531D"/>
    <w:multiLevelType w:val="multilevel"/>
    <w:tmpl w:val="733A09B4"/>
    <w:lvl w:ilvl="0">
      <w:start w:val="1"/>
      <w:numFmt w:val="bullet"/>
      <w:lvlText w:val=""/>
      <w:lvlJc w:val="left"/>
      <w:pPr>
        <w:ind w:left="1530" w:hanging="36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9" w15:restartNumberingAfterBreak="0">
    <w:nsid w:val="503B280C"/>
    <w:multiLevelType w:val="hybridMultilevel"/>
    <w:tmpl w:val="100E68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50760878"/>
    <w:multiLevelType w:val="hybridMultilevel"/>
    <w:tmpl w:val="1E3C581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60DD556A"/>
    <w:multiLevelType w:val="multilevel"/>
    <w:tmpl w:val="27E01566"/>
    <w:styleLink w:val="notesbullets"/>
    <w:lvl w:ilvl="0">
      <w:start w:val="1"/>
      <w:numFmt w:val="bullet"/>
      <w:lvlText w:val=""/>
      <w:lvlJc w:val="left"/>
      <w:pPr>
        <w:ind w:left="1530" w:hanging="360"/>
      </w:pPr>
      <w:rPr>
        <w:rFonts w:ascii="Symbol" w:hAnsi="Symbol" w:cs="Times New Roman" w:hint="default"/>
      </w:rPr>
    </w:lvl>
    <w:lvl w:ilvl="1">
      <w:start w:val="1"/>
      <w:numFmt w:val="bullet"/>
      <w:pStyle w:val="ListBullet2"/>
      <w:lvlText w:val="o"/>
      <w:lvlJc w:val="left"/>
      <w:pPr>
        <w:ind w:left="2250" w:hanging="360"/>
      </w:pPr>
      <w:rPr>
        <w:rFonts w:ascii="Courier New" w:hAnsi="Courier New" w:cs="Courier New" w:hint="default"/>
      </w:rPr>
    </w:lvl>
    <w:lvl w:ilvl="2">
      <w:start w:val="1"/>
      <w:numFmt w:val="bullet"/>
      <w:pStyle w:val="ListBullet3"/>
      <w:lvlText w:val=""/>
      <w:lvlJc w:val="left"/>
      <w:pPr>
        <w:ind w:left="2970" w:hanging="360"/>
      </w:pPr>
      <w:rPr>
        <w:rFonts w:ascii="Wingdings" w:hAnsi="Wingdings" w:cs="Times New Roman" w:hint="default"/>
      </w:rPr>
    </w:lvl>
    <w:lvl w:ilvl="3">
      <w:start w:val="1"/>
      <w:numFmt w:val="bullet"/>
      <w:pStyle w:val="ListBullet4"/>
      <w:lvlText w:val=""/>
      <w:lvlJc w:val="left"/>
      <w:pPr>
        <w:ind w:left="3690" w:hanging="360"/>
      </w:pPr>
      <w:rPr>
        <w:rFonts w:ascii="Symbol" w:hAnsi="Symbol" w:cs="Times New Roman" w:hint="default"/>
      </w:rPr>
    </w:lvl>
    <w:lvl w:ilvl="4">
      <w:start w:val="1"/>
      <w:numFmt w:val="bullet"/>
      <w:pStyle w:val="ListBullet5"/>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22" w15:restartNumberingAfterBreak="0">
    <w:nsid w:val="69D55160"/>
    <w:multiLevelType w:val="hybridMultilevel"/>
    <w:tmpl w:val="1634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A21877"/>
    <w:multiLevelType w:val="hybridMultilevel"/>
    <w:tmpl w:val="A9A0FE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4" w15:restartNumberingAfterBreak="0">
    <w:nsid w:val="7C07749F"/>
    <w:multiLevelType w:val="hybridMultilevel"/>
    <w:tmpl w:val="90081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9"/>
  </w:num>
  <w:num w:numId="4">
    <w:abstractNumId w:val="24"/>
  </w:num>
  <w:num w:numId="5">
    <w:abstractNumId w:val="3"/>
  </w:num>
  <w:num w:numId="6">
    <w:abstractNumId w:val="0"/>
  </w:num>
  <w:num w:numId="7">
    <w:abstractNumId w:val="22"/>
  </w:num>
  <w:num w:numId="8">
    <w:abstractNumId w:val="21"/>
  </w:num>
  <w:num w:numId="9">
    <w:abstractNumId w:val="18"/>
  </w:num>
  <w:num w:numId="10">
    <w:abstractNumId w:val="12"/>
  </w:num>
  <w:num w:numId="11">
    <w:abstractNumId w:val="5"/>
  </w:num>
  <w:num w:numId="12">
    <w:abstractNumId w:val="20"/>
  </w:num>
  <w:num w:numId="13">
    <w:abstractNumId w:val="23"/>
  </w:num>
  <w:num w:numId="14">
    <w:abstractNumId w:val="4"/>
  </w:num>
  <w:num w:numId="15">
    <w:abstractNumId w:val="19"/>
  </w:num>
  <w:num w:numId="16">
    <w:abstractNumId w:val="11"/>
  </w:num>
  <w:num w:numId="17">
    <w:abstractNumId w:val="17"/>
  </w:num>
  <w:num w:numId="18">
    <w:abstractNumId w:val="10"/>
  </w:num>
  <w:num w:numId="19">
    <w:abstractNumId w:val="6"/>
  </w:num>
  <w:num w:numId="20">
    <w:abstractNumId w:val="1"/>
  </w:num>
  <w:num w:numId="21">
    <w:abstractNumId w:val="13"/>
  </w:num>
  <w:num w:numId="22">
    <w:abstractNumId w:val="16"/>
  </w:num>
  <w:num w:numId="23">
    <w:abstractNumId w:val="2"/>
  </w:num>
  <w:num w:numId="24">
    <w:abstractNumId w:val="7"/>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104"/>
    <w:rsid w:val="00007355"/>
    <w:rsid w:val="00011B66"/>
    <w:rsid w:val="0001667D"/>
    <w:rsid w:val="00024442"/>
    <w:rsid w:val="000326FA"/>
    <w:rsid w:val="000553F8"/>
    <w:rsid w:val="00076AFF"/>
    <w:rsid w:val="00076D73"/>
    <w:rsid w:val="00082B52"/>
    <w:rsid w:val="000846F2"/>
    <w:rsid w:val="0008527F"/>
    <w:rsid w:val="000871C5"/>
    <w:rsid w:val="00087E93"/>
    <w:rsid w:val="00090E6D"/>
    <w:rsid w:val="00097AF8"/>
    <w:rsid w:val="000A4309"/>
    <w:rsid w:val="000A72E5"/>
    <w:rsid w:val="000C2318"/>
    <w:rsid w:val="000C2F50"/>
    <w:rsid w:val="000D6872"/>
    <w:rsid w:val="000E6511"/>
    <w:rsid w:val="000F283E"/>
    <w:rsid w:val="001016EF"/>
    <w:rsid w:val="001100D6"/>
    <w:rsid w:val="001107A0"/>
    <w:rsid w:val="00122174"/>
    <w:rsid w:val="001321DD"/>
    <w:rsid w:val="001341F1"/>
    <w:rsid w:val="00142825"/>
    <w:rsid w:val="00143B14"/>
    <w:rsid w:val="00157D27"/>
    <w:rsid w:val="001647F7"/>
    <w:rsid w:val="00194AF0"/>
    <w:rsid w:val="00195478"/>
    <w:rsid w:val="001A3A66"/>
    <w:rsid w:val="001A4176"/>
    <w:rsid w:val="001A75CF"/>
    <w:rsid w:val="001B1332"/>
    <w:rsid w:val="001C0397"/>
    <w:rsid w:val="001C3F81"/>
    <w:rsid w:val="001C5C8C"/>
    <w:rsid w:val="001C6B7B"/>
    <w:rsid w:val="001D36F7"/>
    <w:rsid w:val="001E0C10"/>
    <w:rsid w:val="001E6831"/>
    <w:rsid w:val="00223EC3"/>
    <w:rsid w:val="00225006"/>
    <w:rsid w:val="00232D4C"/>
    <w:rsid w:val="0024476F"/>
    <w:rsid w:val="002453D5"/>
    <w:rsid w:val="00260547"/>
    <w:rsid w:val="0026158B"/>
    <w:rsid w:val="00282089"/>
    <w:rsid w:val="0028222A"/>
    <w:rsid w:val="002907A1"/>
    <w:rsid w:val="002912C1"/>
    <w:rsid w:val="00291C07"/>
    <w:rsid w:val="00295BFB"/>
    <w:rsid w:val="002A2598"/>
    <w:rsid w:val="002A6583"/>
    <w:rsid w:val="002B3422"/>
    <w:rsid w:val="002B78BB"/>
    <w:rsid w:val="002B7CF8"/>
    <w:rsid w:val="002C02AC"/>
    <w:rsid w:val="002C4A50"/>
    <w:rsid w:val="002C69D5"/>
    <w:rsid w:val="002D6E9C"/>
    <w:rsid w:val="002E33A2"/>
    <w:rsid w:val="002E69DF"/>
    <w:rsid w:val="002F0716"/>
    <w:rsid w:val="002F0791"/>
    <w:rsid w:val="002F3A01"/>
    <w:rsid w:val="002F68BE"/>
    <w:rsid w:val="00310AFB"/>
    <w:rsid w:val="003127D1"/>
    <w:rsid w:val="00315C7D"/>
    <w:rsid w:val="00316B19"/>
    <w:rsid w:val="00332504"/>
    <w:rsid w:val="00344D38"/>
    <w:rsid w:val="00350103"/>
    <w:rsid w:val="003564AB"/>
    <w:rsid w:val="00367435"/>
    <w:rsid w:val="00370D5C"/>
    <w:rsid w:val="00375372"/>
    <w:rsid w:val="00390212"/>
    <w:rsid w:val="00390CCA"/>
    <w:rsid w:val="003944A7"/>
    <w:rsid w:val="003A2781"/>
    <w:rsid w:val="003A7DEF"/>
    <w:rsid w:val="003B474B"/>
    <w:rsid w:val="003C3EDF"/>
    <w:rsid w:val="003C7107"/>
    <w:rsid w:val="003E523F"/>
    <w:rsid w:val="003E65CA"/>
    <w:rsid w:val="003E745F"/>
    <w:rsid w:val="003F5570"/>
    <w:rsid w:val="003F564F"/>
    <w:rsid w:val="004168C1"/>
    <w:rsid w:val="004332E7"/>
    <w:rsid w:val="00434F5A"/>
    <w:rsid w:val="004503EE"/>
    <w:rsid w:val="004568AB"/>
    <w:rsid w:val="00461F12"/>
    <w:rsid w:val="00472DFD"/>
    <w:rsid w:val="00486F05"/>
    <w:rsid w:val="00487362"/>
    <w:rsid w:val="00496AFC"/>
    <w:rsid w:val="004A0870"/>
    <w:rsid w:val="004A29B5"/>
    <w:rsid w:val="004A5D9B"/>
    <w:rsid w:val="004B15C0"/>
    <w:rsid w:val="004B4B8D"/>
    <w:rsid w:val="004B4F3B"/>
    <w:rsid w:val="004C6F0D"/>
    <w:rsid w:val="004D06A4"/>
    <w:rsid w:val="004E21EE"/>
    <w:rsid w:val="004E744D"/>
    <w:rsid w:val="004E7D93"/>
    <w:rsid w:val="004F1E01"/>
    <w:rsid w:val="004F59ED"/>
    <w:rsid w:val="004F6599"/>
    <w:rsid w:val="004F6CE2"/>
    <w:rsid w:val="005027EC"/>
    <w:rsid w:val="00507900"/>
    <w:rsid w:val="00514843"/>
    <w:rsid w:val="00525364"/>
    <w:rsid w:val="0052598A"/>
    <w:rsid w:val="00525DF1"/>
    <w:rsid w:val="00532AE9"/>
    <w:rsid w:val="00556C75"/>
    <w:rsid w:val="00557B0F"/>
    <w:rsid w:val="00562030"/>
    <w:rsid w:val="005725A7"/>
    <w:rsid w:val="00575E05"/>
    <w:rsid w:val="005760FF"/>
    <w:rsid w:val="00593873"/>
    <w:rsid w:val="00595475"/>
    <w:rsid w:val="005A001B"/>
    <w:rsid w:val="005A5A16"/>
    <w:rsid w:val="005B3664"/>
    <w:rsid w:val="005B6A35"/>
    <w:rsid w:val="005C47EF"/>
    <w:rsid w:val="005C55B3"/>
    <w:rsid w:val="005D3152"/>
    <w:rsid w:val="005E0DE0"/>
    <w:rsid w:val="005E330C"/>
    <w:rsid w:val="005E65A7"/>
    <w:rsid w:val="005F1B3F"/>
    <w:rsid w:val="005F5928"/>
    <w:rsid w:val="006052C7"/>
    <w:rsid w:val="0060710C"/>
    <w:rsid w:val="00622EDF"/>
    <w:rsid w:val="00630E3D"/>
    <w:rsid w:val="00631E39"/>
    <w:rsid w:val="006327E8"/>
    <w:rsid w:val="00634B7C"/>
    <w:rsid w:val="006366E8"/>
    <w:rsid w:val="00636CBA"/>
    <w:rsid w:val="0067024D"/>
    <w:rsid w:val="00670FA9"/>
    <w:rsid w:val="00680322"/>
    <w:rsid w:val="0068462C"/>
    <w:rsid w:val="00684F8B"/>
    <w:rsid w:val="00691D83"/>
    <w:rsid w:val="006960B8"/>
    <w:rsid w:val="006A3D2A"/>
    <w:rsid w:val="006A6292"/>
    <w:rsid w:val="006A6498"/>
    <w:rsid w:val="006B2B08"/>
    <w:rsid w:val="006B435C"/>
    <w:rsid w:val="006D4174"/>
    <w:rsid w:val="006E324A"/>
    <w:rsid w:val="0071633E"/>
    <w:rsid w:val="007324C6"/>
    <w:rsid w:val="0073364F"/>
    <w:rsid w:val="00736D7C"/>
    <w:rsid w:val="007464DF"/>
    <w:rsid w:val="00750C47"/>
    <w:rsid w:val="00752061"/>
    <w:rsid w:val="007649D0"/>
    <w:rsid w:val="00764EDD"/>
    <w:rsid w:val="0076571A"/>
    <w:rsid w:val="00773661"/>
    <w:rsid w:val="00774A24"/>
    <w:rsid w:val="00782D10"/>
    <w:rsid w:val="007843D1"/>
    <w:rsid w:val="00787079"/>
    <w:rsid w:val="00792B31"/>
    <w:rsid w:val="00793325"/>
    <w:rsid w:val="007A495B"/>
    <w:rsid w:val="007A68AE"/>
    <w:rsid w:val="007B3094"/>
    <w:rsid w:val="007B7C64"/>
    <w:rsid w:val="007D1792"/>
    <w:rsid w:val="007E1231"/>
    <w:rsid w:val="007E1F2C"/>
    <w:rsid w:val="007E7DC4"/>
    <w:rsid w:val="007F36C0"/>
    <w:rsid w:val="007F6F0D"/>
    <w:rsid w:val="008024A0"/>
    <w:rsid w:val="00807C6D"/>
    <w:rsid w:val="00810995"/>
    <w:rsid w:val="0081159C"/>
    <w:rsid w:val="00814A8B"/>
    <w:rsid w:val="00814C10"/>
    <w:rsid w:val="00817322"/>
    <w:rsid w:val="008324F6"/>
    <w:rsid w:val="00841A66"/>
    <w:rsid w:val="0084639E"/>
    <w:rsid w:val="00863C49"/>
    <w:rsid w:val="00876ACF"/>
    <w:rsid w:val="00881FAE"/>
    <w:rsid w:val="00886D84"/>
    <w:rsid w:val="008879F5"/>
    <w:rsid w:val="00890754"/>
    <w:rsid w:val="008B6AEB"/>
    <w:rsid w:val="008D2D1F"/>
    <w:rsid w:val="008D4093"/>
    <w:rsid w:val="008D6212"/>
    <w:rsid w:val="008E0448"/>
    <w:rsid w:val="008E3DCE"/>
    <w:rsid w:val="008E4879"/>
    <w:rsid w:val="008F13C1"/>
    <w:rsid w:val="00900368"/>
    <w:rsid w:val="00901344"/>
    <w:rsid w:val="00911E20"/>
    <w:rsid w:val="0092466C"/>
    <w:rsid w:val="00927ED8"/>
    <w:rsid w:val="00936C3D"/>
    <w:rsid w:val="00937F30"/>
    <w:rsid w:val="00943997"/>
    <w:rsid w:val="00955B8E"/>
    <w:rsid w:val="009602CF"/>
    <w:rsid w:val="00960E9D"/>
    <w:rsid w:val="00967DAB"/>
    <w:rsid w:val="00977085"/>
    <w:rsid w:val="00982E87"/>
    <w:rsid w:val="00984613"/>
    <w:rsid w:val="00985CDD"/>
    <w:rsid w:val="00994BB4"/>
    <w:rsid w:val="009B6BEC"/>
    <w:rsid w:val="009B6FD9"/>
    <w:rsid w:val="009B741C"/>
    <w:rsid w:val="009C225D"/>
    <w:rsid w:val="009D1007"/>
    <w:rsid w:val="009D446B"/>
    <w:rsid w:val="009D6B48"/>
    <w:rsid w:val="009F0CA4"/>
    <w:rsid w:val="009F23C5"/>
    <w:rsid w:val="009F64B4"/>
    <w:rsid w:val="009F66E8"/>
    <w:rsid w:val="009F6E98"/>
    <w:rsid w:val="009F7E8E"/>
    <w:rsid w:val="00A129E9"/>
    <w:rsid w:val="00A14D56"/>
    <w:rsid w:val="00A166F1"/>
    <w:rsid w:val="00A2235C"/>
    <w:rsid w:val="00A25B93"/>
    <w:rsid w:val="00A27E71"/>
    <w:rsid w:val="00A34FDC"/>
    <w:rsid w:val="00A35290"/>
    <w:rsid w:val="00A41DB6"/>
    <w:rsid w:val="00A54AE0"/>
    <w:rsid w:val="00A63BA6"/>
    <w:rsid w:val="00A73032"/>
    <w:rsid w:val="00A75185"/>
    <w:rsid w:val="00A803AD"/>
    <w:rsid w:val="00A9010D"/>
    <w:rsid w:val="00A92D0E"/>
    <w:rsid w:val="00A9301D"/>
    <w:rsid w:val="00A93C46"/>
    <w:rsid w:val="00A94104"/>
    <w:rsid w:val="00A94BCC"/>
    <w:rsid w:val="00A979C3"/>
    <w:rsid w:val="00AA3F42"/>
    <w:rsid w:val="00AB03AE"/>
    <w:rsid w:val="00AB3900"/>
    <w:rsid w:val="00AB4257"/>
    <w:rsid w:val="00AC492E"/>
    <w:rsid w:val="00AC7204"/>
    <w:rsid w:val="00AD03B6"/>
    <w:rsid w:val="00AD6926"/>
    <w:rsid w:val="00AE1472"/>
    <w:rsid w:val="00AE564A"/>
    <w:rsid w:val="00AE6549"/>
    <w:rsid w:val="00AF5C2E"/>
    <w:rsid w:val="00AF6515"/>
    <w:rsid w:val="00B05C3A"/>
    <w:rsid w:val="00B06CEA"/>
    <w:rsid w:val="00B204BB"/>
    <w:rsid w:val="00B31DB5"/>
    <w:rsid w:val="00B356C6"/>
    <w:rsid w:val="00B41516"/>
    <w:rsid w:val="00B41740"/>
    <w:rsid w:val="00B4486D"/>
    <w:rsid w:val="00B56801"/>
    <w:rsid w:val="00B60F5B"/>
    <w:rsid w:val="00B65EED"/>
    <w:rsid w:val="00B7322E"/>
    <w:rsid w:val="00B778A1"/>
    <w:rsid w:val="00B802AF"/>
    <w:rsid w:val="00B85AAA"/>
    <w:rsid w:val="00B87D0E"/>
    <w:rsid w:val="00B91BFA"/>
    <w:rsid w:val="00BB2F03"/>
    <w:rsid w:val="00BB59E7"/>
    <w:rsid w:val="00BB668A"/>
    <w:rsid w:val="00BB6D17"/>
    <w:rsid w:val="00BC0057"/>
    <w:rsid w:val="00BC553B"/>
    <w:rsid w:val="00BD18A0"/>
    <w:rsid w:val="00BD1FCE"/>
    <w:rsid w:val="00BD4649"/>
    <w:rsid w:val="00BE1A34"/>
    <w:rsid w:val="00BE4B5C"/>
    <w:rsid w:val="00BE5A51"/>
    <w:rsid w:val="00BE7440"/>
    <w:rsid w:val="00BF09B0"/>
    <w:rsid w:val="00BF0F9D"/>
    <w:rsid w:val="00BF41B0"/>
    <w:rsid w:val="00BF5F02"/>
    <w:rsid w:val="00BF6177"/>
    <w:rsid w:val="00BF7B4C"/>
    <w:rsid w:val="00C023F7"/>
    <w:rsid w:val="00C03EDD"/>
    <w:rsid w:val="00C14663"/>
    <w:rsid w:val="00C17523"/>
    <w:rsid w:val="00C1798F"/>
    <w:rsid w:val="00C17D9F"/>
    <w:rsid w:val="00C206D2"/>
    <w:rsid w:val="00C25FA3"/>
    <w:rsid w:val="00C32168"/>
    <w:rsid w:val="00C337EA"/>
    <w:rsid w:val="00C41DFC"/>
    <w:rsid w:val="00C44895"/>
    <w:rsid w:val="00C452B5"/>
    <w:rsid w:val="00C47461"/>
    <w:rsid w:val="00C47E85"/>
    <w:rsid w:val="00C54F75"/>
    <w:rsid w:val="00C6251C"/>
    <w:rsid w:val="00C632B4"/>
    <w:rsid w:val="00C65D8F"/>
    <w:rsid w:val="00C901AE"/>
    <w:rsid w:val="00C96446"/>
    <w:rsid w:val="00C97025"/>
    <w:rsid w:val="00CA2104"/>
    <w:rsid w:val="00CA48EC"/>
    <w:rsid w:val="00CC2932"/>
    <w:rsid w:val="00CC4F17"/>
    <w:rsid w:val="00CD397B"/>
    <w:rsid w:val="00CD49B5"/>
    <w:rsid w:val="00CD57F5"/>
    <w:rsid w:val="00CE3450"/>
    <w:rsid w:val="00CE4900"/>
    <w:rsid w:val="00D02006"/>
    <w:rsid w:val="00D03105"/>
    <w:rsid w:val="00D075C6"/>
    <w:rsid w:val="00D12BA5"/>
    <w:rsid w:val="00D1319C"/>
    <w:rsid w:val="00D1320D"/>
    <w:rsid w:val="00D23D81"/>
    <w:rsid w:val="00D24993"/>
    <w:rsid w:val="00D2722B"/>
    <w:rsid w:val="00D276D3"/>
    <w:rsid w:val="00D27B0F"/>
    <w:rsid w:val="00D33C32"/>
    <w:rsid w:val="00D3490A"/>
    <w:rsid w:val="00D37124"/>
    <w:rsid w:val="00D5768B"/>
    <w:rsid w:val="00D738C5"/>
    <w:rsid w:val="00D74D7B"/>
    <w:rsid w:val="00D7787B"/>
    <w:rsid w:val="00D840B1"/>
    <w:rsid w:val="00D84220"/>
    <w:rsid w:val="00D954DA"/>
    <w:rsid w:val="00D95932"/>
    <w:rsid w:val="00D972EE"/>
    <w:rsid w:val="00DA4507"/>
    <w:rsid w:val="00DA7E18"/>
    <w:rsid w:val="00DB1F64"/>
    <w:rsid w:val="00DB3AC1"/>
    <w:rsid w:val="00DB50C8"/>
    <w:rsid w:val="00DC54E5"/>
    <w:rsid w:val="00DC5BAB"/>
    <w:rsid w:val="00DC6F2F"/>
    <w:rsid w:val="00DD72E8"/>
    <w:rsid w:val="00DE69E6"/>
    <w:rsid w:val="00DF1943"/>
    <w:rsid w:val="00DF68AA"/>
    <w:rsid w:val="00E01DDD"/>
    <w:rsid w:val="00E11468"/>
    <w:rsid w:val="00E14FBF"/>
    <w:rsid w:val="00E215D3"/>
    <w:rsid w:val="00E21EA5"/>
    <w:rsid w:val="00E22244"/>
    <w:rsid w:val="00E27940"/>
    <w:rsid w:val="00E30D67"/>
    <w:rsid w:val="00E3264E"/>
    <w:rsid w:val="00E344ED"/>
    <w:rsid w:val="00E379AC"/>
    <w:rsid w:val="00E40A8F"/>
    <w:rsid w:val="00E415CB"/>
    <w:rsid w:val="00E416B9"/>
    <w:rsid w:val="00E42016"/>
    <w:rsid w:val="00E44DC7"/>
    <w:rsid w:val="00E46D32"/>
    <w:rsid w:val="00E55269"/>
    <w:rsid w:val="00E628CC"/>
    <w:rsid w:val="00E63099"/>
    <w:rsid w:val="00E63F1D"/>
    <w:rsid w:val="00E66336"/>
    <w:rsid w:val="00E70370"/>
    <w:rsid w:val="00E75FA7"/>
    <w:rsid w:val="00EC2E98"/>
    <w:rsid w:val="00EC504E"/>
    <w:rsid w:val="00EC746D"/>
    <w:rsid w:val="00EC7D55"/>
    <w:rsid w:val="00ED556F"/>
    <w:rsid w:val="00ED70EA"/>
    <w:rsid w:val="00EF1A7A"/>
    <w:rsid w:val="00EF49D3"/>
    <w:rsid w:val="00EF6FF8"/>
    <w:rsid w:val="00F02F07"/>
    <w:rsid w:val="00F07E18"/>
    <w:rsid w:val="00F10578"/>
    <w:rsid w:val="00F21F14"/>
    <w:rsid w:val="00F26B9D"/>
    <w:rsid w:val="00F404A9"/>
    <w:rsid w:val="00F40768"/>
    <w:rsid w:val="00F41349"/>
    <w:rsid w:val="00F41C59"/>
    <w:rsid w:val="00F6334C"/>
    <w:rsid w:val="00F7206B"/>
    <w:rsid w:val="00F743A2"/>
    <w:rsid w:val="00F805C8"/>
    <w:rsid w:val="00F8124C"/>
    <w:rsid w:val="00F856B0"/>
    <w:rsid w:val="00F86CD1"/>
    <w:rsid w:val="00F909EF"/>
    <w:rsid w:val="00F90D43"/>
    <w:rsid w:val="00F95B0A"/>
    <w:rsid w:val="00F97F1E"/>
    <w:rsid w:val="00FA4449"/>
    <w:rsid w:val="00FB06D6"/>
    <w:rsid w:val="00FB07D1"/>
    <w:rsid w:val="00FB4716"/>
    <w:rsid w:val="00FB502F"/>
    <w:rsid w:val="00FC7DDF"/>
    <w:rsid w:val="00FD1DD7"/>
    <w:rsid w:val="00FF00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04B60"/>
  <w15:chartTrackingRefBased/>
  <w15:docId w15:val="{E65DB57A-DD5D-4DBF-9DE4-9DBF0EDDE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504"/>
    <w:pPr>
      <w:spacing w:after="40" w:line="250" w:lineRule="auto"/>
      <w:ind w:left="720"/>
    </w:pPr>
    <w:rPr>
      <w:sz w:val="20"/>
      <w:szCs w:val="20"/>
    </w:rPr>
  </w:style>
  <w:style w:type="paragraph" w:styleId="Heading1">
    <w:name w:val="heading 1"/>
    <w:next w:val="Normal"/>
    <w:link w:val="Heading1Char"/>
    <w:uiPriority w:val="9"/>
    <w:qFormat/>
    <w:rsid w:val="00332504"/>
    <w:pPr>
      <w:keepNext/>
      <w:keepLines/>
      <w:spacing w:before="240" w:after="40"/>
      <w:ind w:left="-187"/>
      <w:outlineLvl w:val="0"/>
    </w:pPr>
    <w:rPr>
      <w:rFonts w:ascii="Franklin Gothic Heavy" w:eastAsiaTheme="majorEastAsia" w:hAnsi="Franklin Gothic Heavy" w:cstheme="majorBidi"/>
      <w:color w:val="2E74B5" w:themeColor="accent5" w:themeShade="BF"/>
      <w:sz w:val="32"/>
      <w:szCs w:val="32"/>
    </w:rPr>
  </w:style>
  <w:style w:type="paragraph" w:styleId="Heading2">
    <w:name w:val="heading 2"/>
    <w:next w:val="Normal"/>
    <w:link w:val="Heading2Char"/>
    <w:uiPriority w:val="9"/>
    <w:unhideWhenUsed/>
    <w:qFormat/>
    <w:rsid w:val="00332504"/>
    <w:pPr>
      <w:keepNext/>
      <w:keepLines/>
      <w:shd w:val="clear" w:color="auto" w:fill="DEEAF6" w:themeFill="accent5" w:themeFillTint="33"/>
      <w:spacing w:before="120" w:after="120"/>
      <w:outlineLvl w:val="1"/>
    </w:pPr>
    <w:rPr>
      <w:rFonts w:ascii="Franklin Gothic Demi" w:eastAsiaTheme="majorEastAsia" w:hAnsi="Franklin Gothic Demi" w:cstheme="majorBidi"/>
      <w:color w:val="2F5496" w:themeColor="accent1" w:themeShade="BF"/>
      <w:sz w:val="26"/>
      <w:szCs w:val="26"/>
      <w:lang w:val="pt-BR"/>
    </w:rPr>
  </w:style>
  <w:style w:type="paragraph" w:styleId="Heading3">
    <w:name w:val="heading 3"/>
    <w:next w:val="Normal"/>
    <w:link w:val="Heading3Char"/>
    <w:uiPriority w:val="9"/>
    <w:unhideWhenUsed/>
    <w:qFormat/>
    <w:rsid w:val="00332504"/>
    <w:pPr>
      <w:keepNext/>
      <w:keepLines/>
      <w:spacing w:before="120" w:after="40"/>
      <w:ind w:left="187"/>
      <w:outlineLvl w:val="2"/>
    </w:pPr>
    <w:rPr>
      <w:rFonts w:ascii="Franklin Gothic Medium Cond" w:eastAsiaTheme="majorEastAsia" w:hAnsi="Franklin Gothic Medium Cond"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32504"/>
    <w:pPr>
      <w:keepNext/>
      <w:spacing w:before="120"/>
      <w:ind w:left="360"/>
      <w:outlineLvl w:val="3"/>
    </w:pPr>
    <w:rPr>
      <w:rFonts w:ascii="Franklin Gothic Book" w:hAnsi="Franklin Gothic Book"/>
      <w:b/>
      <w:bCs/>
      <w:color w:val="2E74B5" w:themeColor="accent5" w:themeShade="BF"/>
    </w:rPr>
  </w:style>
  <w:style w:type="paragraph" w:styleId="Heading5">
    <w:name w:val="heading 5"/>
    <w:next w:val="Normal"/>
    <w:link w:val="Heading5Char"/>
    <w:uiPriority w:val="9"/>
    <w:unhideWhenUsed/>
    <w:qFormat/>
    <w:rsid w:val="00332504"/>
    <w:pPr>
      <w:keepNext/>
      <w:spacing w:before="120" w:after="40"/>
      <w:ind w:left="547" w:right="2160"/>
      <w:outlineLvl w:val="4"/>
    </w:pPr>
    <w:rPr>
      <w:rFonts w:asciiTheme="majorHAnsi" w:hAnsiTheme="majorHAnsi"/>
      <w:b/>
      <w:bCs/>
      <w:caps/>
      <w:color w:val="C45911" w:themeColor="accent2" w:themeShade="BF"/>
      <w:spacing w:val="10"/>
      <w:sz w:val="18"/>
      <w:szCs w:val="18"/>
      <w14:ligatures w14:val="standard"/>
    </w:rPr>
  </w:style>
  <w:style w:type="paragraph" w:styleId="Heading6">
    <w:name w:val="heading 6"/>
    <w:basedOn w:val="Normal"/>
    <w:next w:val="Normal"/>
    <w:link w:val="Heading6Char"/>
    <w:uiPriority w:val="9"/>
    <w:unhideWhenUsed/>
    <w:qFormat/>
    <w:rsid w:val="00332504"/>
    <w:pPr>
      <w:pBdr>
        <w:top w:val="dotted" w:sz="4" w:space="1" w:color="5B9BD5" w:themeColor="accent5"/>
      </w:pBdr>
      <w:spacing w:before="120"/>
      <w:ind w:right="3600"/>
      <w:outlineLvl w:val="5"/>
    </w:pPr>
    <w:rPr>
      <w:caps/>
      <w:color w:val="2F5496" w:themeColor="accent1" w:themeShade="BF"/>
      <w:spacing w:val="10"/>
      <w:sz w:val="18"/>
      <w:szCs w:val="16"/>
    </w:rPr>
  </w:style>
  <w:style w:type="paragraph" w:styleId="Heading7">
    <w:name w:val="heading 7"/>
    <w:basedOn w:val="Normal"/>
    <w:next w:val="Normal"/>
    <w:link w:val="Heading7Char"/>
    <w:uiPriority w:val="9"/>
    <w:unhideWhenUsed/>
    <w:qFormat/>
    <w:rsid w:val="00332504"/>
    <w:pPr>
      <w:spacing w:before="240"/>
      <w:outlineLvl w:val="6"/>
    </w:pPr>
    <w:rPr>
      <w:b/>
      <w:bCs/>
      <w:caps/>
      <w:color w:val="000000" w:themeColor="text1"/>
      <w:spacing w:val="10"/>
      <w:sz w:val="16"/>
    </w:rPr>
  </w:style>
  <w:style w:type="paragraph" w:styleId="Heading8">
    <w:name w:val="heading 8"/>
    <w:basedOn w:val="Normal"/>
    <w:next w:val="Normal"/>
    <w:link w:val="Heading8Char"/>
    <w:uiPriority w:val="9"/>
    <w:unhideWhenUsed/>
    <w:qFormat/>
    <w:rsid w:val="00332504"/>
    <w:pPr>
      <w:spacing w:before="240"/>
      <w:outlineLvl w:val="7"/>
    </w:pPr>
    <w:rPr>
      <w:b/>
      <w:bCs/>
      <w:caps/>
      <w:color w:val="808080" w:themeColor="background1" w:themeShade="80"/>
      <w:spacing w:val="10"/>
      <w:sz w:val="16"/>
      <w:szCs w:val="16"/>
    </w:rPr>
  </w:style>
  <w:style w:type="paragraph" w:styleId="Heading9">
    <w:name w:val="heading 9"/>
    <w:basedOn w:val="Normal"/>
    <w:next w:val="Normal"/>
    <w:link w:val="Heading9Char"/>
    <w:uiPriority w:val="9"/>
    <w:unhideWhenUsed/>
    <w:qFormat/>
    <w:rsid w:val="00332504"/>
    <w:pPr>
      <w:spacing w:before="120"/>
      <w:outlineLvl w:val="8"/>
    </w:pPr>
    <w:rPr>
      <w:b/>
      <w:bCs/>
      <w:color w:val="808080" w:themeColor="background1" w:themeShade="80"/>
      <w:spacing w:val="10"/>
      <w:sz w:val="16"/>
      <w:szCs w:val="16"/>
    </w:rPr>
  </w:style>
  <w:style w:type="character" w:default="1" w:styleId="DefaultParagraphFont">
    <w:name w:val="Default Paragraph Font"/>
    <w:uiPriority w:val="1"/>
    <w:unhideWhenUsed/>
    <w:rsid w:val="0033250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32504"/>
  </w:style>
  <w:style w:type="character" w:customStyle="1" w:styleId="Heading5Char">
    <w:name w:val="Heading 5 Char"/>
    <w:basedOn w:val="DefaultParagraphFont"/>
    <w:link w:val="Heading5"/>
    <w:uiPriority w:val="9"/>
    <w:rsid w:val="00332504"/>
    <w:rPr>
      <w:rFonts w:asciiTheme="majorHAnsi" w:hAnsiTheme="majorHAnsi"/>
      <w:b/>
      <w:bCs/>
      <w:caps/>
      <w:color w:val="C45911" w:themeColor="accent2" w:themeShade="BF"/>
      <w:spacing w:val="10"/>
      <w:sz w:val="18"/>
      <w:szCs w:val="18"/>
      <w14:ligatures w14:val="standard"/>
    </w:rPr>
  </w:style>
  <w:style w:type="character" w:customStyle="1" w:styleId="Hebrew">
    <w:name w:val="Hebrew"/>
    <w:basedOn w:val="DefaultParagraphFont"/>
    <w:uiPriority w:val="1"/>
    <w:qFormat/>
    <w:rsid w:val="001100D6"/>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332504"/>
    <w:rPr>
      <w:rFonts w:ascii="Franklin Gothic Book" w:hAnsi="Franklin Gothic Book"/>
      <w:b/>
      <w:bCs/>
      <w:color w:val="2E74B5" w:themeColor="accent5" w:themeShade="BF"/>
      <w:sz w:val="20"/>
      <w:szCs w:val="20"/>
    </w:rPr>
  </w:style>
  <w:style w:type="character" w:customStyle="1" w:styleId="Heading3Char">
    <w:name w:val="Heading 3 Char"/>
    <w:basedOn w:val="DefaultParagraphFont"/>
    <w:link w:val="Heading3"/>
    <w:uiPriority w:val="9"/>
    <w:rsid w:val="00332504"/>
    <w:rPr>
      <w:rFonts w:ascii="Franklin Gothic Medium Cond" w:eastAsiaTheme="majorEastAsia" w:hAnsi="Franklin Gothic Medium Cond" w:cstheme="majorBidi"/>
      <w:color w:val="1F3763" w:themeColor="accent1" w:themeShade="7F"/>
      <w:sz w:val="24"/>
      <w:szCs w:val="24"/>
    </w:rPr>
  </w:style>
  <w:style w:type="table" w:styleId="TableGrid">
    <w:name w:val="Table Grid"/>
    <w:basedOn w:val="TableNormal"/>
    <w:uiPriority w:val="39"/>
    <w:rsid w:val="00332504"/>
    <w:pPr>
      <w:spacing w:after="0" w:line="240" w:lineRule="auto"/>
    </w:pPr>
    <w:rPr>
      <w:rFonts w:asciiTheme="majorHAnsi" w:hAnsiTheme="majorHAnsi"/>
      <w:lang w:bidi="ar-SA"/>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32504"/>
    <w:rPr>
      <w:rFonts w:ascii="Franklin Gothic Heavy" w:eastAsiaTheme="majorEastAsia" w:hAnsi="Franklin Gothic Heavy" w:cstheme="majorBidi"/>
      <w:color w:val="2E74B5" w:themeColor="accent5" w:themeShade="BF"/>
      <w:sz w:val="32"/>
      <w:szCs w:val="32"/>
    </w:rPr>
  </w:style>
  <w:style w:type="paragraph" w:styleId="Header">
    <w:name w:val="header"/>
    <w:basedOn w:val="Normal"/>
    <w:link w:val="HeaderChar"/>
    <w:uiPriority w:val="99"/>
    <w:unhideWhenUsed/>
    <w:rsid w:val="00332504"/>
    <w:pPr>
      <w:tabs>
        <w:tab w:val="center" w:pos="4680"/>
        <w:tab w:val="right" w:pos="9360"/>
      </w:tabs>
      <w:spacing w:after="0" w:line="240" w:lineRule="auto"/>
      <w:ind w:left="-180"/>
      <w:jc w:val="right"/>
    </w:pPr>
    <w:rPr>
      <w:rFonts w:ascii="Franklin Gothic Heavy" w:hAnsi="Franklin Gothic Heavy"/>
      <w:color w:val="808080" w:themeColor="background1" w:themeShade="80"/>
    </w:rPr>
  </w:style>
  <w:style w:type="character" w:customStyle="1" w:styleId="HeaderChar">
    <w:name w:val="Header Char"/>
    <w:basedOn w:val="DefaultParagraphFont"/>
    <w:link w:val="Header"/>
    <w:uiPriority w:val="99"/>
    <w:rsid w:val="00332504"/>
    <w:rPr>
      <w:rFonts w:ascii="Franklin Gothic Heavy" w:hAnsi="Franklin Gothic Heavy"/>
      <w:color w:val="808080" w:themeColor="background1" w:themeShade="80"/>
      <w:sz w:val="20"/>
      <w:szCs w:val="20"/>
    </w:rPr>
  </w:style>
  <w:style w:type="paragraph" w:styleId="Footer">
    <w:name w:val="footer"/>
    <w:basedOn w:val="Normal"/>
    <w:link w:val="FooterChar"/>
    <w:uiPriority w:val="99"/>
    <w:unhideWhenUsed/>
    <w:rsid w:val="00332504"/>
    <w:pPr>
      <w:tabs>
        <w:tab w:val="right" w:pos="9270"/>
      </w:tabs>
      <w:spacing w:after="0"/>
      <w:jc w:val="both"/>
    </w:pPr>
    <w:rPr>
      <w:rFonts w:ascii="Arial Black" w:hAnsi="Arial Black"/>
      <w:color w:val="808080" w:themeColor="background1" w:themeShade="80"/>
      <w:sz w:val="16"/>
      <w:szCs w:val="16"/>
    </w:rPr>
  </w:style>
  <w:style w:type="character" w:customStyle="1" w:styleId="FooterChar">
    <w:name w:val="Footer Char"/>
    <w:basedOn w:val="DefaultParagraphFont"/>
    <w:link w:val="Footer"/>
    <w:uiPriority w:val="99"/>
    <w:rsid w:val="00332504"/>
    <w:rPr>
      <w:rFonts w:ascii="Arial Black" w:hAnsi="Arial Black"/>
      <w:color w:val="808080" w:themeColor="background1" w:themeShade="80"/>
      <w:sz w:val="16"/>
      <w:szCs w:val="16"/>
    </w:rPr>
  </w:style>
  <w:style w:type="character" w:customStyle="1" w:styleId="Heading2Char">
    <w:name w:val="Heading 2 Char"/>
    <w:basedOn w:val="DefaultParagraphFont"/>
    <w:link w:val="Heading2"/>
    <w:uiPriority w:val="9"/>
    <w:rsid w:val="00332504"/>
    <w:rPr>
      <w:rFonts w:ascii="Franklin Gothic Demi" w:eastAsiaTheme="majorEastAsia" w:hAnsi="Franklin Gothic Demi" w:cstheme="majorBidi"/>
      <w:color w:val="2F5496" w:themeColor="accent1" w:themeShade="BF"/>
      <w:sz w:val="26"/>
      <w:szCs w:val="26"/>
      <w:shd w:val="clear" w:color="auto" w:fill="DEEAF6" w:themeFill="accent5" w:themeFillTint="33"/>
      <w:lang w:val="pt-BR"/>
    </w:rPr>
  </w:style>
  <w:style w:type="paragraph" w:styleId="ListParagraph">
    <w:name w:val="List Paragraph"/>
    <w:basedOn w:val="Normal"/>
    <w:uiPriority w:val="34"/>
    <w:qFormat/>
    <w:rsid w:val="00332504"/>
    <w:pPr>
      <w:numPr>
        <w:numId w:val="21"/>
      </w:numPr>
      <w:contextualSpacing/>
    </w:pPr>
  </w:style>
  <w:style w:type="character" w:customStyle="1" w:styleId="Heading6Char">
    <w:name w:val="Heading 6 Char"/>
    <w:basedOn w:val="DefaultParagraphFont"/>
    <w:link w:val="Heading6"/>
    <w:uiPriority w:val="9"/>
    <w:rsid w:val="00332504"/>
    <w:rPr>
      <w:caps/>
      <w:color w:val="2F5496" w:themeColor="accent1" w:themeShade="BF"/>
      <w:spacing w:val="10"/>
      <w:sz w:val="18"/>
      <w:szCs w:val="16"/>
    </w:rPr>
  </w:style>
  <w:style w:type="character" w:customStyle="1" w:styleId="Heading7Char">
    <w:name w:val="Heading 7 Char"/>
    <w:basedOn w:val="DefaultParagraphFont"/>
    <w:link w:val="Heading7"/>
    <w:uiPriority w:val="9"/>
    <w:rsid w:val="00332504"/>
    <w:rPr>
      <w:b/>
      <w:bCs/>
      <w:caps/>
      <w:color w:val="000000" w:themeColor="text1"/>
      <w:spacing w:val="10"/>
      <w:sz w:val="16"/>
      <w:szCs w:val="20"/>
    </w:rPr>
  </w:style>
  <w:style w:type="character" w:customStyle="1" w:styleId="Heading8Char">
    <w:name w:val="Heading 8 Char"/>
    <w:basedOn w:val="DefaultParagraphFont"/>
    <w:link w:val="Heading8"/>
    <w:uiPriority w:val="9"/>
    <w:rsid w:val="00332504"/>
    <w:rPr>
      <w:b/>
      <w:bCs/>
      <w:caps/>
      <w:color w:val="808080" w:themeColor="background1" w:themeShade="80"/>
      <w:spacing w:val="10"/>
      <w:sz w:val="16"/>
      <w:szCs w:val="16"/>
    </w:rPr>
  </w:style>
  <w:style w:type="character" w:customStyle="1" w:styleId="Heading9Char">
    <w:name w:val="Heading 9 Char"/>
    <w:basedOn w:val="DefaultParagraphFont"/>
    <w:link w:val="Heading9"/>
    <w:uiPriority w:val="9"/>
    <w:rsid w:val="00332504"/>
    <w:rPr>
      <w:b/>
      <w:bCs/>
      <w:color w:val="808080" w:themeColor="background1" w:themeShade="80"/>
      <w:spacing w:val="10"/>
      <w:sz w:val="16"/>
      <w:szCs w:val="16"/>
    </w:rPr>
  </w:style>
  <w:style w:type="paragraph" w:styleId="BalloonText">
    <w:name w:val="Balloon Text"/>
    <w:basedOn w:val="Normal"/>
    <w:link w:val="BalloonTextChar"/>
    <w:uiPriority w:val="99"/>
    <w:semiHidden/>
    <w:unhideWhenUsed/>
    <w:rsid w:val="00332504"/>
    <w:rPr>
      <w:rFonts w:ascii="Segoe UI" w:hAnsi="Segoe UI" w:cs="Segoe UI"/>
      <w:szCs w:val="18"/>
    </w:rPr>
  </w:style>
  <w:style w:type="character" w:customStyle="1" w:styleId="BalloonTextChar">
    <w:name w:val="Balloon Text Char"/>
    <w:basedOn w:val="DefaultParagraphFont"/>
    <w:link w:val="BalloonText"/>
    <w:uiPriority w:val="99"/>
    <w:semiHidden/>
    <w:rsid w:val="00332504"/>
    <w:rPr>
      <w:rFonts w:ascii="Segoe UI" w:hAnsi="Segoe UI" w:cs="Segoe UI"/>
      <w:sz w:val="20"/>
      <w:szCs w:val="18"/>
    </w:rPr>
  </w:style>
  <w:style w:type="paragraph" w:styleId="BodyText">
    <w:name w:val="Body Text"/>
    <w:basedOn w:val="Normal"/>
    <w:link w:val="BodyTextChar"/>
    <w:uiPriority w:val="99"/>
    <w:unhideWhenUsed/>
    <w:rsid w:val="00332504"/>
    <w:pPr>
      <w:jc w:val="center"/>
    </w:pPr>
    <w:rPr>
      <w:color w:val="FFFFFF" w:themeColor="background1"/>
    </w:rPr>
  </w:style>
  <w:style w:type="character" w:customStyle="1" w:styleId="BodyTextChar">
    <w:name w:val="Body Text Char"/>
    <w:basedOn w:val="DefaultParagraphFont"/>
    <w:link w:val="BodyText"/>
    <w:uiPriority w:val="99"/>
    <w:rsid w:val="00332504"/>
    <w:rPr>
      <w:color w:val="FFFFFF" w:themeColor="background1"/>
      <w:sz w:val="20"/>
      <w:szCs w:val="20"/>
    </w:rPr>
  </w:style>
  <w:style w:type="character" w:styleId="BookTitle">
    <w:name w:val="Book Title"/>
    <w:uiPriority w:val="33"/>
    <w:qFormat/>
    <w:rsid w:val="00332504"/>
    <w:rPr>
      <w:b/>
      <w:bCs/>
      <w:i/>
      <w:iCs/>
      <w:spacing w:val="0"/>
    </w:rPr>
  </w:style>
  <w:style w:type="paragraph" w:styleId="Caption">
    <w:name w:val="caption"/>
    <w:basedOn w:val="Normal"/>
    <w:next w:val="Normal"/>
    <w:uiPriority w:val="35"/>
    <w:semiHidden/>
    <w:unhideWhenUsed/>
    <w:qFormat/>
    <w:rsid w:val="00332504"/>
    <w:rPr>
      <w:b/>
      <w:bCs/>
      <w:color w:val="2F5496" w:themeColor="accent1" w:themeShade="BF"/>
      <w:sz w:val="16"/>
      <w:szCs w:val="16"/>
    </w:rPr>
  </w:style>
  <w:style w:type="paragraph" w:customStyle="1" w:styleId="ContactInfo">
    <w:name w:val="Contact Info"/>
    <w:basedOn w:val="Normal"/>
    <w:rsid w:val="00332504"/>
    <w:pPr>
      <w:spacing w:line="300" w:lineRule="auto"/>
    </w:pPr>
    <w:rPr>
      <w:sz w:val="28"/>
      <w:szCs w:val="28"/>
    </w:rPr>
  </w:style>
  <w:style w:type="character" w:styleId="Emphasis">
    <w:name w:val="Emphasis"/>
    <w:uiPriority w:val="20"/>
    <w:qFormat/>
    <w:rsid w:val="00332504"/>
    <w:rPr>
      <w:caps/>
      <w:color w:val="1F3763" w:themeColor="accent1" w:themeShade="7F"/>
      <w:spacing w:val="5"/>
    </w:rPr>
  </w:style>
  <w:style w:type="character" w:styleId="FollowedHyperlink">
    <w:name w:val="FollowedHyperlink"/>
    <w:basedOn w:val="DefaultParagraphFont"/>
    <w:uiPriority w:val="99"/>
    <w:semiHidden/>
    <w:unhideWhenUsed/>
    <w:rsid w:val="00332504"/>
    <w:rPr>
      <w:color w:val="800080"/>
      <w:u w:val="single"/>
    </w:rPr>
  </w:style>
  <w:style w:type="character" w:styleId="Hyperlink">
    <w:name w:val="Hyperlink"/>
    <w:basedOn w:val="DefaultParagraphFont"/>
    <w:uiPriority w:val="99"/>
    <w:unhideWhenUsed/>
    <w:rsid w:val="00332504"/>
    <w:rPr>
      <w:color w:val="0563C1" w:themeColor="hyperlink"/>
      <w:u w:val="single"/>
    </w:rPr>
  </w:style>
  <w:style w:type="character" w:styleId="IntenseEmphasis">
    <w:name w:val="Intense Emphasis"/>
    <w:uiPriority w:val="21"/>
    <w:qFormat/>
    <w:rsid w:val="00332504"/>
    <w:rPr>
      <w:b/>
      <w:bCs/>
      <w:caps/>
      <w:color w:val="1F3763" w:themeColor="accent1" w:themeShade="7F"/>
      <w:spacing w:val="10"/>
    </w:rPr>
  </w:style>
  <w:style w:type="paragraph" w:styleId="IntenseQuote">
    <w:name w:val="Intense Quote"/>
    <w:basedOn w:val="Normal"/>
    <w:next w:val="Normal"/>
    <w:link w:val="IntenseQuoteChar"/>
    <w:uiPriority w:val="30"/>
    <w:qFormat/>
    <w:rsid w:val="00332504"/>
    <w:pPr>
      <w:spacing w:after="240"/>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32504"/>
    <w:rPr>
      <w:color w:val="4472C4" w:themeColor="accent1"/>
      <w:sz w:val="24"/>
      <w:szCs w:val="24"/>
    </w:rPr>
  </w:style>
  <w:style w:type="character" w:styleId="IntenseReference">
    <w:name w:val="Intense Reference"/>
    <w:uiPriority w:val="32"/>
    <w:qFormat/>
    <w:rsid w:val="00332504"/>
    <w:rPr>
      <w:b/>
      <w:bCs/>
      <w:i/>
      <w:iCs/>
      <w:caps/>
      <w:color w:val="4472C4" w:themeColor="accent1"/>
    </w:rPr>
  </w:style>
  <w:style w:type="paragraph" w:styleId="ListBullet">
    <w:name w:val="List Bullet"/>
    <w:basedOn w:val="Normal"/>
    <w:uiPriority w:val="1"/>
    <w:qFormat/>
    <w:rsid w:val="00332504"/>
    <w:pPr>
      <w:numPr>
        <w:numId w:val="20"/>
      </w:numPr>
      <w:spacing w:line="264" w:lineRule="auto"/>
    </w:pPr>
  </w:style>
  <w:style w:type="paragraph" w:styleId="NoSpacing">
    <w:name w:val="No Spacing"/>
    <w:link w:val="NoSpacingChar"/>
    <w:uiPriority w:val="1"/>
    <w:qFormat/>
    <w:rsid w:val="00332504"/>
    <w:pPr>
      <w:spacing w:after="0" w:line="240" w:lineRule="auto"/>
      <w:ind w:left="720"/>
    </w:pPr>
    <w:rPr>
      <w:rFonts w:eastAsiaTheme="minorEastAsia"/>
      <w:sz w:val="20"/>
      <w:szCs w:val="20"/>
      <w:lang w:eastAsia="ja-JP"/>
    </w:rPr>
  </w:style>
  <w:style w:type="character" w:customStyle="1" w:styleId="NoSpacingChar">
    <w:name w:val="No Spacing Char"/>
    <w:basedOn w:val="DefaultParagraphFont"/>
    <w:link w:val="NoSpacing"/>
    <w:uiPriority w:val="1"/>
    <w:rsid w:val="00332504"/>
    <w:rPr>
      <w:rFonts w:eastAsiaTheme="minorEastAsia"/>
      <w:sz w:val="20"/>
      <w:szCs w:val="20"/>
      <w:lang w:eastAsia="ja-JP"/>
    </w:rPr>
  </w:style>
  <w:style w:type="character" w:styleId="PageNumber">
    <w:name w:val="page number"/>
    <w:basedOn w:val="DefaultParagraphFont"/>
    <w:uiPriority w:val="99"/>
    <w:unhideWhenUsed/>
    <w:rsid w:val="00332504"/>
    <w:rPr>
      <w:b/>
      <w:bCs/>
      <w:sz w:val="28"/>
      <w:szCs w:val="28"/>
    </w:rPr>
  </w:style>
  <w:style w:type="character" w:styleId="PlaceholderText">
    <w:name w:val="Placeholder Text"/>
    <w:basedOn w:val="DefaultParagraphFont"/>
    <w:uiPriority w:val="99"/>
    <w:semiHidden/>
    <w:rsid w:val="00332504"/>
    <w:rPr>
      <w:color w:val="808080"/>
    </w:rPr>
  </w:style>
  <w:style w:type="character" w:customStyle="1" w:styleId="pullquote">
    <w:name w:val="pullquote"/>
    <w:basedOn w:val="DefaultParagraphFont"/>
    <w:rsid w:val="00332504"/>
  </w:style>
  <w:style w:type="paragraph" w:styleId="Quote">
    <w:name w:val="Quote"/>
    <w:basedOn w:val="Normal"/>
    <w:next w:val="Normal"/>
    <w:link w:val="QuoteChar"/>
    <w:uiPriority w:val="29"/>
    <w:qFormat/>
    <w:rsid w:val="00332504"/>
    <w:pPr>
      <w:pBdr>
        <w:top w:val="dotted" w:sz="4" w:space="1" w:color="5B9BD5" w:themeColor="accent5"/>
        <w:bottom w:val="dotted" w:sz="4" w:space="1" w:color="5B9BD5" w:themeColor="accent5"/>
      </w:pBdr>
      <w:spacing w:before="240" w:after="240"/>
      <w:ind w:left="1526" w:right="907"/>
    </w:pPr>
    <w:rPr>
      <w:color w:val="2F5496" w:themeColor="accent1" w:themeShade="BF"/>
      <w:szCs w:val="18"/>
    </w:rPr>
  </w:style>
  <w:style w:type="character" w:customStyle="1" w:styleId="QuoteChar">
    <w:name w:val="Quote Char"/>
    <w:basedOn w:val="DefaultParagraphFont"/>
    <w:link w:val="Quote"/>
    <w:uiPriority w:val="29"/>
    <w:rsid w:val="00332504"/>
    <w:rPr>
      <w:color w:val="2F5496" w:themeColor="accent1" w:themeShade="BF"/>
      <w:sz w:val="20"/>
      <w:szCs w:val="18"/>
    </w:rPr>
  </w:style>
  <w:style w:type="character" w:styleId="Strong">
    <w:name w:val="Strong"/>
    <w:uiPriority w:val="22"/>
    <w:qFormat/>
    <w:rsid w:val="00332504"/>
    <w:rPr>
      <w:b/>
      <w:bCs/>
    </w:rPr>
  </w:style>
  <w:style w:type="paragraph" w:styleId="Subtitle">
    <w:name w:val="Subtitle"/>
    <w:basedOn w:val="Heading1"/>
    <w:next w:val="Normal"/>
    <w:link w:val="SubtitleChar"/>
    <w:uiPriority w:val="11"/>
    <w:qFormat/>
    <w:rsid w:val="00332504"/>
    <w:rPr>
      <w:b/>
      <w:bCs/>
    </w:rPr>
  </w:style>
  <w:style w:type="character" w:customStyle="1" w:styleId="SubtitleChar">
    <w:name w:val="Subtitle Char"/>
    <w:basedOn w:val="DefaultParagraphFont"/>
    <w:link w:val="Subtitle"/>
    <w:uiPriority w:val="11"/>
    <w:rsid w:val="00332504"/>
    <w:rPr>
      <w:rFonts w:ascii="Franklin Gothic Heavy" w:eastAsiaTheme="majorEastAsia" w:hAnsi="Franklin Gothic Heavy" w:cstheme="majorBidi"/>
      <w:b/>
      <w:bCs/>
      <w:color w:val="2E74B5" w:themeColor="accent5" w:themeShade="BF"/>
      <w:sz w:val="32"/>
      <w:szCs w:val="32"/>
    </w:rPr>
  </w:style>
  <w:style w:type="character" w:styleId="SubtleEmphasis">
    <w:name w:val="Subtle Emphasis"/>
    <w:uiPriority w:val="19"/>
    <w:qFormat/>
    <w:rsid w:val="00332504"/>
    <w:rPr>
      <w:i/>
      <w:iCs/>
      <w:color w:val="1F3763" w:themeColor="accent1" w:themeShade="7F"/>
    </w:rPr>
  </w:style>
  <w:style w:type="character" w:styleId="SubtleReference">
    <w:name w:val="Subtle Reference"/>
    <w:uiPriority w:val="31"/>
    <w:qFormat/>
    <w:rsid w:val="00332504"/>
    <w:rPr>
      <w:b/>
      <w:bCs/>
      <w:color w:val="4472C4" w:themeColor="accent1"/>
    </w:rPr>
  </w:style>
  <w:style w:type="paragraph" w:styleId="Title">
    <w:name w:val="Title"/>
    <w:basedOn w:val="Normal"/>
    <w:next w:val="Normal"/>
    <w:link w:val="TitleChar"/>
    <w:uiPriority w:val="10"/>
    <w:qFormat/>
    <w:rsid w:val="00332504"/>
    <w:rPr>
      <w:rFonts w:eastAsiaTheme="majorEastAsia" w:cstheme="majorBidi"/>
      <w:caps/>
      <w:color w:val="4472C4" w:themeColor="accent1"/>
      <w:spacing w:val="10"/>
      <w:sz w:val="52"/>
      <w:szCs w:val="52"/>
    </w:rPr>
  </w:style>
  <w:style w:type="character" w:customStyle="1" w:styleId="TitleChar">
    <w:name w:val="Title Char"/>
    <w:basedOn w:val="DefaultParagraphFont"/>
    <w:link w:val="Title"/>
    <w:uiPriority w:val="10"/>
    <w:rsid w:val="00332504"/>
    <w:rPr>
      <w:rFonts w:eastAsiaTheme="majorEastAsia" w:cstheme="majorBidi"/>
      <w:caps/>
      <w:color w:val="4472C4" w:themeColor="accent1"/>
      <w:spacing w:val="10"/>
      <w:sz w:val="52"/>
      <w:szCs w:val="52"/>
    </w:rPr>
  </w:style>
  <w:style w:type="paragraph" w:styleId="TOC1">
    <w:name w:val="toc 1"/>
    <w:basedOn w:val="Normal"/>
    <w:next w:val="Normal"/>
    <w:autoRedefine/>
    <w:uiPriority w:val="39"/>
    <w:unhideWhenUsed/>
    <w:qFormat/>
    <w:rsid w:val="00332504"/>
    <w:pPr>
      <w:tabs>
        <w:tab w:val="right" w:leader="dot" w:pos="10070"/>
      </w:tabs>
      <w:spacing w:after="100"/>
    </w:pPr>
    <w:rPr>
      <w:rFonts w:asciiTheme="majorBidi" w:hAnsiTheme="majorBidi" w:cstheme="majorBidi"/>
      <w:bCs/>
      <w:noProof/>
      <w:sz w:val="24"/>
    </w:rPr>
  </w:style>
  <w:style w:type="paragraph" w:styleId="TOC2">
    <w:name w:val="toc 2"/>
    <w:basedOn w:val="Normal"/>
    <w:next w:val="Normal"/>
    <w:autoRedefine/>
    <w:uiPriority w:val="39"/>
    <w:unhideWhenUsed/>
    <w:qFormat/>
    <w:rsid w:val="00332504"/>
    <w:pPr>
      <w:spacing w:after="100"/>
      <w:ind w:left="200"/>
    </w:pPr>
  </w:style>
  <w:style w:type="paragraph" w:styleId="TOC3">
    <w:name w:val="toc 3"/>
    <w:basedOn w:val="Normal"/>
    <w:next w:val="Normal"/>
    <w:autoRedefine/>
    <w:uiPriority w:val="39"/>
    <w:unhideWhenUsed/>
    <w:qFormat/>
    <w:rsid w:val="00332504"/>
    <w:pPr>
      <w:tabs>
        <w:tab w:val="right" w:leader="dot" w:pos="10070"/>
      </w:tabs>
      <w:ind w:left="403"/>
    </w:pPr>
    <w:rPr>
      <w:sz w:val="16"/>
    </w:rPr>
  </w:style>
  <w:style w:type="paragraph" w:styleId="TOC4">
    <w:name w:val="toc 4"/>
    <w:basedOn w:val="Normal"/>
    <w:next w:val="Normal"/>
    <w:autoRedefine/>
    <w:uiPriority w:val="39"/>
    <w:unhideWhenUsed/>
    <w:rsid w:val="00332504"/>
    <w:pPr>
      <w:spacing w:after="100"/>
      <w:ind w:left="660"/>
    </w:pPr>
  </w:style>
  <w:style w:type="paragraph" w:styleId="TOC5">
    <w:name w:val="toc 5"/>
    <w:basedOn w:val="Normal"/>
    <w:next w:val="Normal"/>
    <w:autoRedefine/>
    <w:uiPriority w:val="39"/>
    <w:unhideWhenUsed/>
    <w:rsid w:val="00332504"/>
    <w:pPr>
      <w:spacing w:after="100"/>
      <w:ind w:left="880"/>
    </w:pPr>
  </w:style>
  <w:style w:type="paragraph" w:styleId="TOC6">
    <w:name w:val="toc 6"/>
    <w:basedOn w:val="Normal"/>
    <w:next w:val="Normal"/>
    <w:autoRedefine/>
    <w:uiPriority w:val="39"/>
    <w:unhideWhenUsed/>
    <w:rsid w:val="00332504"/>
    <w:pPr>
      <w:spacing w:after="100"/>
      <w:ind w:left="1100"/>
    </w:pPr>
  </w:style>
  <w:style w:type="paragraph" w:styleId="TOC7">
    <w:name w:val="toc 7"/>
    <w:basedOn w:val="Normal"/>
    <w:next w:val="Normal"/>
    <w:autoRedefine/>
    <w:uiPriority w:val="39"/>
    <w:unhideWhenUsed/>
    <w:rsid w:val="00332504"/>
    <w:pPr>
      <w:spacing w:after="100"/>
      <w:ind w:left="1320"/>
    </w:pPr>
  </w:style>
  <w:style w:type="paragraph" w:styleId="TOC8">
    <w:name w:val="toc 8"/>
    <w:basedOn w:val="Normal"/>
    <w:next w:val="Normal"/>
    <w:autoRedefine/>
    <w:uiPriority w:val="39"/>
    <w:unhideWhenUsed/>
    <w:rsid w:val="00332504"/>
    <w:pPr>
      <w:spacing w:after="100"/>
      <w:ind w:left="1540"/>
    </w:pPr>
  </w:style>
  <w:style w:type="paragraph" w:styleId="TOC9">
    <w:name w:val="toc 9"/>
    <w:basedOn w:val="Normal"/>
    <w:next w:val="Normal"/>
    <w:autoRedefine/>
    <w:uiPriority w:val="39"/>
    <w:unhideWhenUsed/>
    <w:rsid w:val="00332504"/>
    <w:pPr>
      <w:spacing w:after="100"/>
      <w:ind w:left="1760"/>
    </w:pPr>
  </w:style>
  <w:style w:type="paragraph" w:styleId="TOCHeading">
    <w:name w:val="TOC Heading"/>
    <w:basedOn w:val="Heading1"/>
    <w:next w:val="Normal"/>
    <w:uiPriority w:val="39"/>
    <w:unhideWhenUsed/>
    <w:qFormat/>
    <w:rsid w:val="00332504"/>
    <w:pPr>
      <w:outlineLvl w:val="9"/>
    </w:pPr>
  </w:style>
  <w:style w:type="table" w:styleId="PlainTable1">
    <w:name w:val="Plain Table 1"/>
    <w:basedOn w:val="TableNormal"/>
    <w:uiPriority w:val="41"/>
    <w:rsid w:val="00332504"/>
    <w:pPr>
      <w:spacing w:after="0" w:line="240" w:lineRule="auto"/>
    </w:pPr>
    <w:rPr>
      <w:lang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32504"/>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tion1">
    <w:name w:val="Mention1"/>
    <w:basedOn w:val="DefaultParagraphFont"/>
    <w:uiPriority w:val="99"/>
    <w:semiHidden/>
    <w:unhideWhenUsed/>
    <w:rsid w:val="00332504"/>
    <w:rPr>
      <w:color w:val="2B579A"/>
      <w:shd w:val="clear" w:color="auto" w:fill="E6E6E6"/>
    </w:rPr>
  </w:style>
  <w:style w:type="paragraph" w:customStyle="1" w:styleId="noteslinedhead">
    <w:name w:val="notes lined head"/>
    <w:basedOn w:val="noteslinedL3"/>
    <w:next w:val="noteslined"/>
    <w:qFormat/>
    <w:rsid w:val="00332504"/>
    <w:pPr>
      <w:pBdr>
        <w:left w:val="thinThickSmallGap" w:sz="18" w:space="4" w:color="2E74B5" w:themeColor="accent5" w:themeShade="BF"/>
      </w:pBdr>
      <w:spacing w:before="0"/>
    </w:pPr>
  </w:style>
  <w:style w:type="character" w:styleId="EndnoteReference">
    <w:name w:val="endnote reference"/>
    <w:basedOn w:val="DefaultParagraphFont"/>
    <w:uiPriority w:val="99"/>
    <w:semiHidden/>
    <w:unhideWhenUsed/>
    <w:rsid w:val="00332504"/>
    <w:rPr>
      <w:vertAlign w:val="superscript"/>
    </w:rPr>
  </w:style>
  <w:style w:type="paragraph" w:styleId="EndnoteText">
    <w:name w:val="endnote text"/>
    <w:basedOn w:val="Normal"/>
    <w:link w:val="EndnoteTextChar"/>
    <w:uiPriority w:val="99"/>
    <w:semiHidden/>
    <w:unhideWhenUsed/>
    <w:rsid w:val="00332504"/>
    <w:pPr>
      <w:spacing w:before="80" w:after="0"/>
      <w:ind w:left="187" w:right="1980" w:hanging="187"/>
    </w:pPr>
    <w:rPr>
      <w:rFonts w:eastAsiaTheme="minorEastAsia"/>
      <w:szCs w:val="18"/>
      <w:lang w:eastAsia="ja-JP"/>
    </w:rPr>
  </w:style>
  <w:style w:type="character" w:customStyle="1" w:styleId="EndnoteTextChar">
    <w:name w:val="Endnote Text Char"/>
    <w:basedOn w:val="DefaultParagraphFont"/>
    <w:link w:val="EndnoteText"/>
    <w:uiPriority w:val="99"/>
    <w:semiHidden/>
    <w:rsid w:val="00332504"/>
    <w:rPr>
      <w:rFonts w:eastAsiaTheme="minorEastAsia"/>
      <w:sz w:val="20"/>
      <w:szCs w:val="18"/>
      <w:lang w:eastAsia="ja-JP"/>
    </w:rPr>
  </w:style>
  <w:style w:type="character" w:styleId="FootnoteReference">
    <w:name w:val="footnote reference"/>
    <w:basedOn w:val="DefaultParagraphFont"/>
    <w:uiPriority w:val="99"/>
    <w:semiHidden/>
    <w:unhideWhenUsed/>
    <w:rsid w:val="00332504"/>
    <w:rPr>
      <w:vertAlign w:val="superscript"/>
    </w:rPr>
  </w:style>
  <w:style w:type="paragraph" w:styleId="FootnoteText">
    <w:name w:val="footnote text"/>
    <w:basedOn w:val="Normal"/>
    <w:link w:val="FootnoteTextChar"/>
    <w:uiPriority w:val="99"/>
    <w:unhideWhenUsed/>
    <w:qFormat/>
    <w:rsid w:val="00332504"/>
    <w:pPr>
      <w:spacing w:before="80" w:after="0"/>
      <w:ind w:left="187" w:right="1980" w:hanging="187"/>
    </w:pPr>
    <w:rPr>
      <w:rFonts w:eastAsiaTheme="minorEastAsia"/>
      <w:sz w:val="16"/>
      <w:szCs w:val="18"/>
      <w:lang w:eastAsia="ja-JP"/>
    </w:rPr>
  </w:style>
  <w:style w:type="character" w:customStyle="1" w:styleId="FootnoteTextChar">
    <w:name w:val="Footnote Text Char"/>
    <w:basedOn w:val="DefaultParagraphFont"/>
    <w:link w:val="FootnoteText"/>
    <w:uiPriority w:val="99"/>
    <w:rsid w:val="00332504"/>
    <w:rPr>
      <w:rFonts w:eastAsiaTheme="minorEastAsia"/>
      <w:sz w:val="16"/>
      <w:szCs w:val="18"/>
      <w:lang w:eastAsia="ja-JP"/>
    </w:rPr>
  </w:style>
  <w:style w:type="table" w:styleId="GridTable1Light-Accent6">
    <w:name w:val="Grid Table 1 Light Accent 6"/>
    <w:basedOn w:val="TableNormal"/>
    <w:uiPriority w:val="46"/>
    <w:rsid w:val="00332504"/>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cite">
    <w:name w:val="cite"/>
    <w:basedOn w:val="DefaultParagraphFont"/>
    <w:uiPriority w:val="1"/>
    <w:qFormat/>
    <w:rsid w:val="00332504"/>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Tablecell">
    <w:name w:val="Table cell"/>
    <w:basedOn w:val="Normal"/>
    <w:rsid w:val="00332504"/>
    <w:pPr>
      <w:spacing w:after="0"/>
      <w:ind w:right="1980" w:hanging="187"/>
    </w:pPr>
    <w:rPr>
      <w:rFonts w:eastAsiaTheme="minorEastAsia"/>
      <w:lang w:eastAsia="ja-JP"/>
    </w:rPr>
  </w:style>
  <w:style w:type="paragraph" w:customStyle="1" w:styleId="noteslined">
    <w:name w:val="notes lined"/>
    <w:basedOn w:val="Normal"/>
    <w:link w:val="noteslinedChar"/>
    <w:qFormat/>
    <w:rsid w:val="00332504"/>
    <w:pPr>
      <w:pBdr>
        <w:left w:val="dotted" w:sz="4" w:space="4" w:color="2E74B5" w:themeColor="accent5" w:themeShade="BF"/>
      </w:pBdr>
      <w:spacing w:before="40" w:line="200" w:lineRule="atLeast"/>
      <w:ind w:left="993" w:hanging="187"/>
    </w:pPr>
    <w:rPr>
      <w:rFonts w:eastAsiaTheme="minorEastAsia" w:cstheme="majorHAnsi"/>
      <w:color w:val="0B1C2B"/>
      <w:sz w:val="16"/>
      <w:szCs w:val="16"/>
    </w:rPr>
  </w:style>
  <w:style w:type="paragraph" w:customStyle="1" w:styleId="noteslinedL3">
    <w:name w:val="notes lined L3"/>
    <w:next w:val="noteslined"/>
    <w:link w:val="noteslinedL3Char"/>
    <w:qFormat/>
    <w:rsid w:val="00332504"/>
    <w:pPr>
      <w:keepNext/>
      <w:pBdr>
        <w:left w:val="thinThickSmallGap" w:sz="36" w:space="4" w:color="2E74B5" w:themeColor="accent5" w:themeShade="BF"/>
      </w:pBdr>
      <w:spacing w:before="240" w:after="0"/>
      <w:ind w:left="806"/>
      <w:outlineLvl w:val="2"/>
    </w:pPr>
    <w:rPr>
      <w:rFonts w:ascii="Arial Black" w:eastAsiaTheme="minorEastAsia" w:hAnsi="Arial Black" w:cstheme="majorHAnsi"/>
      <w:color w:val="1F3864" w:themeColor="accent1" w:themeShade="80"/>
      <w:sz w:val="14"/>
      <w:szCs w:val="14"/>
    </w:rPr>
  </w:style>
  <w:style w:type="character" w:customStyle="1" w:styleId="noteslinedChar">
    <w:name w:val="notes lined Char"/>
    <w:basedOn w:val="DefaultParagraphFont"/>
    <w:link w:val="noteslined"/>
    <w:rsid w:val="00332504"/>
    <w:rPr>
      <w:rFonts w:eastAsiaTheme="minorEastAsia" w:cstheme="majorHAnsi"/>
      <w:color w:val="0B1C2B"/>
      <w:sz w:val="16"/>
      <w:szCs w:val="16"/>
    </w:rPr>
  </w:style>
  <w:style w:type="character" w:customStyle="1" w:styleId="noteslinedL3Char">
    <w:name w:val="notes lined L3 Char"/>
    <w:basedOn w:val="noteslinedChar"/>
    <w:link w:val="noteslinedL3"/>
    <w:rsid w:val="00332504"/>
    <w:rPr>
      <w:rFonts w:ascii="Arial Black" w:eastAsiaTheme="minorEastAsia" w:hAnsi="Arial Black" w:cstheme="majorHAnsi"/>
      <w:color w:val="1F3864" w:themeColor="accent1" w:themeShade="80"/>
      <w:sz w:val="14"/>
      <w:szCs w:val="14"/>
    </w:rPr>
  </w:style>
  <w:style w:type="paragraph" w:customStyle="1" w:styleId="notesflush">
    <w:name w:val="notes flush"/>
    <w:basedOn w:val="Normal"/>
    <w:qFormat/>
    <w:rsid w:val="00332504"/>
    <w:pPr>
      <w:spacing w:after="0" w:line="160" w:lineRule="atLeast"/>
      <w:ind w:left="187" w:right="72" w:hanging="187"/>
    </w:pPr>
    <w:rPr>
      <w:rFonts w:eastAsiaTheme="minorEastAsia"/>
      <w:color w:val="833C0B" w:themeColor="accent2" w:themeShade="80"/>
      <w:sz w:val="14"/>
      <w:szCs w:val="14"/>
      <w:lang w:eastAsia="ja-JP"/>
    </w:rPr>
  </w:style>
  <w:style w:type="numbering" w:customStyle="1" w:styleId="notesbullets">
    <w:name w:val="notes bullets"/>
    <w:basedOn w:val="NoList"/>
    <w:uiPriority w:val="99"/>
    <w:rsid w:val="00332504"/>
    <w:pPr>
      <w:numPr>
        <w:numId w:val="8"/>
      </w:numPr>
    </w:pPr>
  </w:style>
  <w:style w:type="paragraph" w:styleId="ListBullet2">
    <w:name w:val="List Bullet 2"/>
    <w:basedOn w:val="Normal"/>
    <w:uiPriority w:val="99"/>
    <w:semiHidden/>
    <w:unhideWhenUsed/>
    <w:rsid w:val="00332504"/>
    <w:pPr>
      <w:numPr>
        <w:ilvl w:val="1"/>
        <w:numId w:val="8"/>
      </w:numPr>
      <w:spacing w:before="80" w:line="230" w:lineRule="exact"/>
      <w:ind w:right="1980"/>
      <w:contextualSpacing/>
    </w:pPr>
    <w:rPr>
      <w:rFonts w:eastAsiaTheme="minorEastAsia"/>
      <w:szCs w:val="18"/>
      <w:lang w:eastAsia="ja-JP"/>
    </w:rPr>
  </w:style>
  <w:style w:type="paragraph" w:styleId="ListBullet3">
    <w:name w:val="List Bullet 3"/>
    <w:basedOn w:val="Normal"/>
    <w:uiPriority w:val="99"/>
    <w:semiHidden/>
    <w:unhideWhenUsed/>
    <w:rsid w:val="00332504"/>
    <w:pPr>
      <w:numPr>
        <w:ilvl w:val="2"/>
        <w:numId w:val="8"/>
      </w:numPr>
      <w:spacing w:before="80" w:line="230" w:lineRule="exact"/>
      <w:ind w:right="1980"/>
      <w:contextualSpacing/>
    </w:pPr>
    <w:rPr>
      <w:rFonts w:eastAsiaTheme="minorEastAsia"/>
      <w:szCs w:val="18"/>
      <w:lang w:eastAsia="ja-JP"/>
    </w:rPr>
  </w:style>
  <w:style w:type="paragraph" w:styleId="ListBullet4">
    <w:name w:val="List Bullet 4"/>
    <w:basedOn w:val="Normal"/>
    <w:uiPriority w:val="99"/>
    <w:semiHidden/>
    <w:unhideWhenUsed/>
    <w:rsid w:val="00332504"/>
    <w:pPr>
      <w:numPr>
        <w:ilvl w:val="3"/>
        <w:numId w:val="8"/>
      </w:numPr>
      <w:spacing w:before="80" w:line="230" w:lineRule="exact"/>
      <w:ind w:right="1980"/>
      <w:contextualSpacing/>
    </w:pPr>
    <w:rPr>
      <w:rFonts w:eastAsiaTheme="minorEastAsia"/>
      <w:szCs w:val="18"/>
      <w:lang w:eastAsia="ja-JP"/>
    </w:rPr>
  </w:style>
  <w:style w:type="paragraph" w:styleId="ListBullet5">
    <w:name w:val="List Bullet 5"/>
    <w:basedOn w:val="Normal"/>
    <w:uiPriority w:val="99"/>
    <w:semiHidden/>
    <w:unhideWhenUsed/>
    <w:rsid w:val="00332504"/>
    <w:pPr>
      <w:numPr>
        <w:ilvl w:val="4"/>
        <w:numId w:val="8"/>
      </w:numPr>
      <w:spacing w:before="80" w:line="230" w:lineRule="exact"/>
      <w:ind w:right="1980"/>
      <w:contextualSpacing/>
    </w:pPr>
    <w:rPr>
      <w:rFonts w:eastAsiaTheme="minorEastAsia"/>
      <w:szCs w:val="18"/>
      <w:lang w:eastAsia="ja-JP"/>
    </w:rPr>
  </w:style>
  <w:style w:type="table" w:styleId="GridTable4-Accent5">
    <w:name w:val="Grid Table 4 Accent 5"/>
    <w:basedOn w:val="TableNormal"/>
    <w:uiPriority w:val="49"/>
    <w:rsid w:val="0033250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332504"/>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332504"/>
    <w:pPr>
      <w:spacing w:before="240" w:after="0" w:line="276" w:lineRule="auto"/>
      <w:ind w:left="274" w:right="2160"/>
    </w:pPr>
    <w:rPr>
      <w:rFonts w:eastAsiaTheme="minorEastAsia"/>
      <w:lang w:eastAsia="ja-JP"/>
    </w:rPr>
  </w:style>
  <w:style w:type="character" w:customStyle="1" w:styleId="Mention11">
    <w:name w:val="Mention11"/>
    <w:basedOn w:val="DefaultParagraphFont"/>
    <w:uiPriority w:val="99"/>
    <w:semiHidden/>
    <w:unhideWhenUsed/>
    <w:rsid w:val="00332504"/>
    <w:rPr>
      <w:color w:val="2B579A"/>
      <w:shd w:val="clear" w:color="auto" w:fill="E6E6E6"/>
    </w:rPr>
  </w:style>
  <w:style w:type="character" w:customStyle="1" w:styleId="Mention2">
    <w:name w:val="Mention2"/>
    <w:basedOn w:val="DefaultParagraphFont"/>
    <w:uiPriority w:val="99"/>
    <w:semiHidden/>
    <w:unhideWhenUsed/>
    <w:rsid w:val="00332504"/>
    <w:rPr>
      <w:color w:val="2B579A"/>
      <w:shd w:val="clear" w:color="auto" w:fill="E6E6E6"/>
    </w:rPr>
  </w:style>
  <w:style w:type="character" w:customStyle="1" w:styleId="Mention3">
    <w:name w:val="Mention3"/>
    <w:basedOn w:val="DefaultParagraphFont"/>
    <w:uiPriority w:val="99"/>
    <w:semiHidden/>
    <w:unhideWhenUsed/>
    <w:rsid w:val="00332504"/>
    <w:rPr>
      <w:color w:val="2B579A"/>
      <w:shd w:val="clear" w:color="auto" w:fill="E6E6E6"/>
    </w:rPr>
  </w:style>
  <w:style w:type="character" w:customStyle="1" w:styleId="UnresolvedMention1">
    <w:name w:val="Unresolved Mention1"/>
    <w:basedOn w:val="DefaultParagraphFont"/>
    <w:uiPriority w:val="99"/>
    <w:semiHidden/>
    <w:unhideWhenUsed/>
    <w:rsid w:val="00332504"/>
    <w:rPr>
      <w:color w:val="808080"/>
      <w:shd w:val="clear" w:color="auto" w:fill="E6E6E6"/>
    </w:rPr>
  </w:style>
  <w:style w:type="paragraph" w:customStyle="1" w:styleId="tablecelltight">
    <w:name w:val="table cell tight"/>
    <w:qFormat/>
    <w:rsid w:val="00332504"/>
    <w:pPr>
      <w:spacing w:after="40" w:line="240" w:lineRule="auto"/>
      <w:contextualSpacing/>
    </w:pPr>
    <w:rPr>
      <w:rFonts w:ascii="Calibri" w:hAnsi="Calibri" w:cstheme="minorHAnsi"/>
      <w:sz w:val="20"/>
      <w:lang w:bidi="ar-SA"/>
      <w14:ligatures w14:val="standard"/>
    </w:rPr>
  </w:style>
  <w:style w:type="paragraph" w:customStyle="1" w:styleId="notes">
    <w:name w:val="notes"/>
    <w:basedOn w:val="Normal"/>
    <w:next w:val="Normal"/>
    <w:link w:val="notesChar"/>
    <w:qFormat/>
    <w:rsid w:val="00332504"/>
    <w:pPr>
      <w:spacing w:line="240" w:lineRule="auto"/>
    </w:pPr>
    <w:rPr>
      <w:color w:val="538135" w:themeColor="accent6" w:themeShade="BF"/>
      <w:sz w:val="16"/>
      <w:szCs w:val="16"/>
    </w:rPr>
  </w:style>
  <w:style w:type="character" w:customStyle="1" w:styleId="notesChar">
    <w:name w:val="notes Char"/>
    <w:basedOn w:val="DefaultParagraphFont"/>
    <w:link w:val="notes"/>
    <w:rsid w:val="00332504"/>
    <w:rPr>
      <w:color w:val="538135" w:themeColor="accent6" w:themeShade="BF"/>
      <w:sz w:val="16"/>
      <w:szCs w:val="16"/>
    </w:rPr>
  </w:style>
  <w:style w:type="paragraph" w:customStyle="1" w:styleId="objective">
    <w:name w:val="objective"/>
    <w:basedOn w:val="Normal"/>
    <w:next w:val="Normal"/>
    <w:qFormat/>
    <w:rsid w:val="00332504"/>
    <w:pPr>
      <w:pBdr>
        <w:top w:val="single" w:sz="4" w:space="1" w:color="C45911" w:themeColor="accent2" w:themeShade="BF"/>
        <w:left w:val="single" w:sz="4" w:space="4" w:color="C45911" w:themeColor="accent2" w:themeShade="BF"/>
        <w:bottom w:val="single" w:sz="4" w:space="1" w:color="C45911" w:themeColor="accent2" w:themeShade="BF"/>
        <w:right w:val="single" w:sz="4" w:space="4" w:color="C45911" w:themeColor="accent2" w:themeShade="BF"/>
      </w:pBdr>
      <w:spacing w:before="80" w:line="259" w:lineRule="auto"/>
      <w:ind w:left="270"/>
    </w:pPr>
    <w:rPr>
      <w:rFonts w:ascii="Franklin Gothic Heavy" w:hAnsi="Franklin Gothic Heavy"/>
    </w:rPr>
  </w:style>
  <w:style w:type="paragraph" w:customStyle="1" w:styleId="todo">
    <w:name w:val="to do"/>
    <w:basedOn w:val="Normal"/>
    <w:next w:val="Normal"/>
    <w:qFormat/>
    <w:rsid w:val="00332504"/>
    <w:pPr>
      <w:pBdr>
        <w:top w:val="single" w:sz="8" w:space="1" w:color="C45911" w:themeColor="accent2" w:themeShade="BF"/>
        <w:left w:val="single" w:sz="8" w:space="4" w:color="C45911" w:themeColor="accent2" w:themeShade="BF"/>
        <w:bottom w:val="single" w:sz="8" w:space="1" w:color="C45911" w:themeColor="accent2" w:themeShade="BF"/>
        <w:right w:val="single" w:sz="8" w:space="4" w:color="C45911" w:themeColor="accent2" w:themeShade="BF"/>
        <w:between w:val="single" w:sz="4" w:space="1" w:color="auto"/>
        <w:bar w:val="single" w:sz="4" w:color="auto"/>
      </w:pBdr>
      <w:tabs>
        <w:tab w:val="left" w:pos="6007"/>
      </w:tabs>
      <w:ind w:left="810"/>
    </w:pPr>
    <w:rPr>
      <w:rFonts w:ascii="Segoe UI Black" w:hAnsi="Segoe UI Black"/>
      <w:color w:val="C45911" w:themeColor="accent2" w:themeShade="BF"/>
      <w:sz w:val="16"/>
      <w:szCs w:val="16"/>
    </w:rPr>
  </w:style>
  <w:style w:type="paragraph" w:customStyle="1" w:styleId="answerline">
    <w:name w:val="answer line"/>
    <w:basedOn w:val="ListParagraph"/>
    <w:rsid w:val="00332504"/>
    <w:pPr>
      <w:numPr>
        <w:numId w:val="22"/>
      </w:numPr>
      <w:tabs>
        <w:tab w:val="left" w:leader="underscore" w:pos="7200"/>
      </w:tabs>
      <w:spacing w:before="240" w:after="0" w:line="480" w:lineRule="auto"/>
    </w:pPr>
  </w:style>
  <w:style w:type="character" w:customStyle="1" w:styleId="dataterm">
    <w:name w:val="data term"/>
    <w:basedOn w:val="DefaultParagraphFont"/>
    <w:uiPriority w:val="1"/>
    <w:qFormat/>
    <w:rsid w:val="00332504"/>
    <w:rPr>
      <w:rFonts w:ascii="Verdana" w:hAnsi="Verdana"/>
      <w:b/>
      <w:bCs/>
      <w:color w:val="C45911" w:themeColor="accent2" w:themeShade="BF"/>
    </w:rPr>
  </w:style>
  <w:style w:type="character" w:customStyle="1" w:styleId="label">
    <w:name w:val="label"/>
    <w:basedOn w:val="DefaultParagraphFont"/>
    <w:uiPriority w:val="1"/>
    <w:qFormat/>
    <w:rsid w:val="00332504"/>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box">
    <w:name w:val="box"/>
    <w:aliases w:val="light"/>
    <w:basedOn w:val="Normal"/>
    <w:next w:val="Normal"/>
    <w:qFormat/>
    <w:rsid w:val="00332504"/>
    <w:pPr>
      <w:pBdr>
        <w:top w:val="dotted" w:sz="4" w:space="1" w:color="auto"/>
        <w:left w:val="dotted" w:sz="4" w:space="4" w:color="auto"/>
        <w:bottom w:val="dotted" w:sz="4" w:space="1" w:color="auto"/>
        <w:right w:val="dotted" w:sz="4" w:space="4" w:color="auto"/>
      </w:pBdr>
    </w:pPr>
  </w:style>
  <w:style w:type="paragraph" w:customStyle="1" w:styleId="boxlight">
    <w:name w:val="box light"/>
    <w:basedOn w:val="Normal"/>
    <w:next w:val="Normal"/>
    <w:qFormat/>
    <w:rsid w:val="00332504"/>
    <w:pPr>
      <w:pBdr>
        <w:top w:val="dotted" w:sz="4" w:space="4" w:color="auto"/>
        <w:left w:val="dotted" w:sz="4" w:space="4" w:color="auto"/>
        <w:bottom w:val="dotted" w:sz="4" w:space="4" w:color="auto"/>
        <w:right w:val="dotted" w:sz="4" w:space="4" w:color="auto"/>
      </w:pBdr>
      <w:spacing w:after="120"/>
    </w:pPr>
  </w:style>
  <w:style w:type="character" w:customStyle="1" w:styleId="dataterm2">
    <w:name w:val="data term 2"/>
    <w:basedOn w:val="dataterm"/>
    <w:uiPriority w:val="1"/>
    <w:qFormat/>
    <w:rsid w:val="00332504"/>
    <w:rPr>
      <w:rFonts w:ascii="Franklin Gothic Medium Cond" w:hAnsi="Franklin Gothic Medium Cond"/>
      <w:b/>
      <w:bCs/>
      <w:color w:val="EC7320"/>
      <w:spacing w:val="4"/>
    </w:rPr>
  </w:style>
  <w:style w:type="paragraph" w:customStyle="1" w:styleId="blockquote">
    <w:name w:val="blockquote"/>
    <w:basedOn w:val="Normal"/>
    <w:next w:val="Normal"/>
    <w:qFormat/>
    <w:rsid w:val="00332504"/>
    <w:pPr>
      <w:spacing w:before="120" w:after="120"/>
      <w:ind w:left="1440"/>
    </w:pPr>
  </w:style>
  <w:style w:type="character" w:styleId="UnresolvedMention">
    <w:name w:val="Unresolved Mention"/>
    <w:basedOn w:val="DefaultParagraphFont"/>
    <w:uiPriority w:val="99"/>
    <w:semiHidden/>
    <w:unhideWhenUsed/>
    <w:rsid w:val="00E628CC"/>
    <w:rPr>
      <w:color w:val="605E5C"/>
      <w:shd w:val="clear" w:color="auto" w:fill="E1DFDD"/>
    </w:rPr>
  </w:style>
  <w:style w:type="paragraph" w:customStyle="1" w:styleId="msonormal0">
    <w:name w:val="msonormal"/>
    <w:basedOn w:val="Normal"/>
    <w:rsid w:val="00FB4716"/>
    <w:pPr>
      <w:spacing w:before="100" w:beforeAutospacing="1" w:after="100" w:afterAutospacing="1" w:line="240" w:lineRule="auto"/>
      <w:ind w:left="0"/>
    </w:pPr>
    <w:rPr>
      <w:rFonts w:ascii="Times New Roman" w:eastAsia="Times New Roman" w:hAnsi="Times New Roman" w:cs="Times New Roman"/>
      <w:sz w:val="24"/>
      <w:szCs w:val="24"/>
    </w:rPr>
  </w:style>
  <w:style w:type="character" w:customStyle="1" w:styleId="mw-headline">
    <w:name w:val="mw-headline"/>
    <w:basedOn w:val="DefaultParagraphFont"/>
    <w:rsid w:val="00FB4716"/>
  </w:style>
  <w:style w:type="character" w:customStyle="1" w:styleId="mw-editsection">
    <w:name w:val="mw-editsection"/>
    <w:basedOn w:val="DefaultParagraphFont"/>
    <w:rsid w:val="00FB4716"/>
  </w:style>
  <w:style w:type="character" w:customStyle="1" w:styleId="mw-editsection-bracket">
    <w:name w:val="mw-editsection-bracket"/>
    <w:basedOn w:val="DefaultParagraphFont"/>
    <w:rsid w:val="00FB4716"/>
  </w:style>
  <w:style w:type="paragraph" w:styleId="HTMLPreformatted">
    <w:name w:val="HTML Preformatted"/>
    <w:basedOn w:val="Normal"/>
    <w:link w:val="HTMLPreformattedChar"/>
    <w:uiPriority w:val="99"/>
    <w:semiHidden/>
    <w:unhideWhenUsed/>
    <w:rsid w:val="00FB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FB4716"/>
    <w:rPr>
      <w:rFonts w:ascii="Courier New" w:eastAsia="Times New Roman" w:hAnsi="Courier New" w:cs="Courier New"/>
      <w:sz w:val="20"/>
      <w:szCs w:val="20"/>
    </w:rPr>
  </w:style>
  <w:style w:type="paragraph" w:styleId="NormalWeb">
    <w:name w:val="Normal (Web)"/>
    <w:basedOn w:val="Normal"/>
    <w:uiPriority w:val="99"/>
    <w:semiHidden/>
    <w:unhideWhenUsed/>
    <w:rsid w:val="00FB4716"/>
    <w:pPr>
      <w:spacing w:before="100" w:beforeAutospacing="1" w:after="100" w:afterAutospacing="1" w:line="240" w:lineRule="auto"/>
      <w:ind w:left="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59758">
      <w:bodyDiv w:val="1"/>
      <w:marLeft w:val="0"/>
      <w:marRight w:val="0"/>
      <w:marTop w:val="0"/>
      <w:marBottom w:val="0"/>
      <w:divBdr>
        <w:top w:val="none" w:sz="0" w:space="0" w:color="auto"/>
        <w:left w:val="none" w:sz="0" w:space="0" w:color="auto"/>
        <w:bottom w:val="none" w:sz="0" w:space="0" w:color="auto"/>
        <w:right w:val="none" w:sz="0" w:space="0" w:color="auto"/>
      </w:divBdr>
    </w:div>
    <w:div w:id="69234433">
      <w:bodyDiv w:val="1"/>
      <w:marLeft w:val="0"/>
      <w:marRight w:val="0"/>
      <w:marTop w:val="0"/>
      <w:marBottom w:val="0"/>
      <w:divBdr>
        <w:top w:val="none" w:sz="0" w:space="0" w:color="auto"/>
        <w:left w:val="none" w:sz="0" w:space="0" w:color="auto"/>
        <w:bottom w:val="none" w:sz="0" w:space="0" w:color="auto"/>
        <w:right w:val="none" w:sz="0" w:space="0" w:color="auto"/>
      </w:divBdr>
      <w:divsChild>
        <w:div w:id="912931561">
          <w:marLeft w:val="336"/>
          <w:marRight w:val="0"/>
          <w:marTop w:val="120"/>
          <w:marBottom w:val="312"/>
          <w:divBdr>
            <w:top w:val="none" w:sz="0" w:space="0" w:color="auto"/>
            <w:left w:val="none" w:sz="0" w:space="0" w:color="auto"/>
            <w:bottom w:val="none" w:sz="0" w:space="0" w:color="auto"/>
            <w:right w:val="none" w:sz="0" w:space="0" w:color="auto"/>
          </w:divBdr>
          <w:divsChild>
            <w:div w:id="15674979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3959949">
      <w:bodyDiv w:val="1"/>
      <w:marLeft w:val="0"/>
      <w:marRight w:val="0"/>
      <w:marTop w:val="0"/>
      <w:marBottom w:val="0"/>
      <w:divBdr>
        <w:top w:val="none" w:sz="0" w:space="0" w:color="auto"/>
        <w:left w:val="none" w:sz="0" w:space="0" w:color="auto"/>
        <w:bottom w:val="none" w:sz="0" w:space="0" w:color="auto"/>
        <w:right w:val="none" w:sz="0" w:space="0" w:color="auto"/>
      </w:divBdr>
    </w:div>
    <w:div w:id="331759841">
      <w:bodyDiv w:val="1"/>
      <w:marLeft w:val="0"/>
      <w:marRight w:val="0"/>
      <w:marTop w:val="0"/>
      <w:marBottom w:val="0"/>
      <w:divBdr>
        <w:top w:val="none" w:sz="0" w:space="0" w:color="auto"/>
        <w:left w:val="none" w:sz="0" w:space="0" w:color="auto"/>
        <w:bottom w:val="none" w:sz="0" w:space="0" w:color="auto"/>
        <w:right w:val="none" w:sz="0" w:space="0" w:color="auto"/>
      </w:divBdr>
      <w:divsChild>
        <w:div w:id="2084717352">
          <w:marLeft w:val="0"/>
          <w:marRight w:val="0"/>
          <w:marTop w:val="0"/>
          <w:marBottom w:val="120"/>
          <w:divBdr>
            <w:top w:val="none" w:sz="0" w:space="0" w:color="auto"/>
            <w:left w:val="none" w:sz="0" w:space="0" w:color="auto"/>
            <w:bottom w:val="none" w:sz="0" w:space="0" w:color="auto"/>
            <w:right w:val="none" w:sz="0" w:space="0" w:color="auto"/>
          </w:divBdr>
        </w:div>
        <w:div w:id="130287624">
          <w:marLeft w:val="0"/>
          <w:marRight w:val="0"/>
          <w:marTop w:val="0"/>
          <w:marBottom w:val="120"/>
          <w:divBdr>
            <w:top w:val="none" w:sz="0" w:space="0" w:color="auto"/>
            <w:left w:val="none" w:sz="0" w:space="0" w:color="auto"/>
            <w:bottom w:val="none" w:sz="0" w:space="0" w:color="auto"/>
            <w:right w:val="none" w:sz="0" w:space="0" w:color="auto"/>
          </w:divBdr>
        </w:div>
        <w:div w:id="952706253">
          <w:marLeft w:val="0"/>
          <w:marRight w:val="0"/>
          <w:marTop w:val="0"/>
          <w:marBottom w:val="120"/>
          <w:divBdr>
            <w:top w:val="none" w:sz="0" w:space="0" w:color="auto"/>
            <w:left w:val="none" w:sz="0" w:space="0" w:color="auto"/>
            <w:bottom w:val="none" w:sz="0" w:space="0" w:color="auto"/>
            <w:right w:val="none" w:sz="0" w:space="0" w:color="auto"/>
          </w:divBdr>
        </w:div>
        <w:div w:id="59905301">
          <w:marLeft w:val="0"/>
          <w:marRight w:val="0"/>
          <w:marTop w:val="0"/>
          <w:marBottom w:val="120"/>
          <w:divBdr>
            <w:top w:val="none" w:sz="0" w:space="0" w:color="auto"/>
            <w:left w:val="none" w:sz="0" w:space="0" w:color="auto"/>
            <w:bottom w:val="none" w:sz="0" w:space="0" w:color="auto"/>
            <w:right w:val="none" w:sz="0" w:space="0" w:color="auto"/>
          </w:divBdr>
        </w:div>
        <w:div w:id="592972967">
          <w:marLeft w:val="0"/>
          <w:marRight w:val="0"/>
          <w:marTop w:val="0"/>
          <w:marBottom w:val="120"/>
          <w:divBdr>
            <w:top w:val="none" w:sz="0" w:space="0" w:color="auto"/>
            <w:left w:val="none" w:sz="0" w:space="0" w:color="auto"/>
            <w:bottom w:val="none" w:sz="0" w:space="0" w:color="auto"/>
            <w:right w:val="none" w:sz="0" w:space="0" w:color="auto"/>
          </w:divBdr>
        </w:div>
        <w:div w:id="1365515700">
          <w:marLeft w:val="0"/>
          <w:marRight w:val="0"/>
          <w:marTop w:val="0"/>
          <w:marBottom w:val="120"/>
          <w:divBdr>
            <w:top w:val="none" w:sz="0" w:space="0" w:color="auto"/>
            <w:left w:val="none" w:sz="0" w:space="0" w:color="auto"/>
            <w:bottom w:val="none" w:sz="0" w:space="0" w:color="auto"/>
            <w:right w:val="none" w:sz="0" w:space="0" w:color="auto"/>
          </w:divBdr>
        </w:div>
        <w:div w:id="277033258">
          <w:marLeft w:val="0"/>
          <w:marRight w:val="0"/>
          <w:marTop w:val="0"/>
          <w:marBottom w:val="120"/>
          <w:divBdr>
            <w:top w:val="none" w:sz="0" w:space="0" w:color="auto"/>
            <w:left w:val="none" w:sz="0" w:space="0" w:color="auto"/>
            <w:bottom w:val="none" w:sz="0" w:space="0" w:color="auto"/>
            <w:right w:val="none" w:sz="0" w:space="0" w:color="auto"/>
          </w:divBdr>
        </w:div>
        <w:div w:id="286856047">
          <w:marLeft w:val="0"/>
          <w:marRight w:val="0"/>
          <w:marTop w:val="0"/>
          <w:marBottom w:val="120"/>
          <w:divBdr>
            <w:top w:val="none" w:sz="0" w:space="0" w:color="auto"/>
            <w:left w:val="none" w:sz="0" w:space="0" w:color="auto"/>
            <w:bottom w:val="none" w:sz="0" w:space="0" w:color="auto"/>
            <w:right w:val="none" w:sz="0" w:space="0" w:color="auto"/>
          </w:divBdr>
        </w:div>
        <w:div w:id="979771430">
          <w:marLeft w:val="0"/>
          <w:marRight w:val="0"/>
          <w:marTop w:val="0"/>
          <w:marBottom w:val="120"/>
          <w:divBdr>
            <w:top w:val="none" w:sz="0" w:space="0" w:color="auto"/>
            <w:left w:val="none" w:sz="0" w:space="0" w:color="auto"/>
            <w:bottom w:val="none" w:sz="0" w:space="0" w:color="auto"/>
            <w:right w:val="none" w:sz="0" w:space="0" w:color="auto"/>
          </w:divBdr>
        </w:div>
        <w:div w:id="2107455209">
          <w:marLeft w:val="0"/>
          <w:marRight w:val="0"/>
          <w:marTop w:val="0"/>
          <w:marBottom w:val="120"/>
          <w:divBdr>
            <w:top w:val="none" w:sz="0" w:space="0" w:color="auto"/>
            <w:left w:val="none" w:sz="0" w:space="0" w:color="auto"/>
            <w:bottom w:val="none" w:sz="0" w:space="0" w:color="auto"/>
            <w:right w:val="none" w:sz="0" w:space="0" w:color="auto"/>
          </w:divBdr>
        </w:div>
        <w:div w:id="1631521760">
          <w:marLeft w:val="0"/>
          <w:marRight w:val="0"/>
          <w:marTop w:val="0"/>
          <w:marBottom w:val="120"/>
          <w:divBdr>
            <w:top w:val="none" w:sz="0" w:space="0" w:color="auto"/>
            <w:left w:val="none" w:sz="0" w:space="0" w:color="auto"/>
            <w:bottom w:val="none" w:sz="0" w:space="0" w:color="auto"/>
            <w:right w:val="none" w:sz="0" w:space="0" w:color="auto"/>
          </w:divBdr>
        </w:div>
        <w:div w:id="210963449">
          <w:marLeft w:val="0"/>
          <w:marRight w:val="0"/>
          <w:marTop w:val="0"/>
          <w:marBottom w:val="120"/>
          <w:divBdr>
            <w:top w:val="none" w:sz="0" w:space="0" w:color="auto"/>
            <w:left w:val="none" w:sz="0" w:space="0" w:color="auto"/>
            <w:bottom w:val="none" w:sz="0" w:space="0" w:color="auto"/>
            <w:right w:val="none" w:sz="0" w:space="0" w:color="auto"/>
          </w:divBdr>
        </w:div>
        <w:div w:id="1117484156">
          <w:marLeft w:val="0"/>
          <w:marRight w:val="0"/>
          <w:marTop w:val="0"/>
          <w:marBottom w:val="120"/>
          <w:divBdr>
            <w:top w:val="none" w:sz="0" w:space="0" w:color="auto"/>
            <w:left w:val="none" w:sz="0" w:space="0" w:color="auto"/>
            <w:bottom w:val="none" w:sz="0" w:space="0" w:color="auto"/>
            <w:right w:val="none" w:sz="0" w:space="0" w:color="auto"/>
          </w:divBdr>
        </w:div>
        <w:div w:id="52654841">
          <w:marLeft w:val="0"/>
          <w:marRight w:val="0"/>
          <w:marTop w:val="0"/>
          <w:marBottom w:val="120"/>
          <w:divBdr>
            <w:top w:val="none" w:sz="0" w:space="0" w:color="auto"/>
            <w:left w:val="none" w:sz="0" w:space="0" w:color="auto"/>
            <w:bottom w:val="none" w:sz="0" w:space="0" w:color="auto"/>
            <w:right w:val="none" w:sz="0" w:space="0" w:color="auto"/>
          </w:divBdr>
        </w:div>
        <w:div w:id="125396916">
          <w:marLeft w:val="336"/>
          <w:marRight w:val="0"/>
          <w:marTop w:val="120"/>
          <w:marBottom w:val="312"/>
          <w:divBdr>
            <w:top w:val="none" w:sz="0" w:space="0" w:color="auto"/>
            <w:left w:val="none" w:sz="0" w:space="0" w:color="auto"/>
            <w:bottom w:val="none" w:sz="0" w:space="0" w:color="auto"/>
            <w:right w:val="none" w:sz="0" w:space="0" w:color="auto"/>
          </w:divBdr>
          <w:divsChild>
            <w:div w:id="17682294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82845971">
          <w:marLeft w:val="0"/>
          <w:marRight w:val="0"/>
          <w:marTop w:val="0"/>
          <w:marBottom w:val="120"/>
          <w:divBdr>
            <w:top w:val="none" w:sz="0" w:space="0" w:color="auto"/>
            <w:left w:val="none" w:sz="0" w:space="0" w:color="auto"/>
            <w:bottom w:val="none" w:sz="0" w:space="0" w:color="auto"/>
            <w:right w:val="none" w:sz="0" w:space="0" w:color="auto"/>
          </w:divBdr>
        </w:div>
        <w:div w:id="1576428436">
          <w:marLeft w:val="0"/>
          <w:marRight w:val="0"/>
          <w:marTop w:val="0"/>
          <w:marBottom w:val="120"/>
          <w:divBdr>
            <w:top w:val="none" w:sz="0" w:space="0" w:color="auto"/>
            <w:left w:val="none" w:sz="0" w:space="0" w:color="auto"/>
            <w:bottom w:val="none" w:sz="0" w:space="0" w:color="auto"/>
            <w:right w:val="none" w:sz="0" w:space="0" w:color="auto"/>
          </w:divBdr>
        </w:div>
        <w:div w:id="948241523">
          <w:marLeft w:val="0"/>
          <w:marRight w:val="0"/>
          <w:marTop w:val="0"/>
          <w:marBottom w:val="120"/>
          <w:divBdr>
            <w:top w:val="none" w:sz="0" w:space="0" w:color="auto"/>
            <w:left w:val="none" w:sz="0" w:space="0" w:color="auto"/>
            <w:bottom w:val="none" w:sz="0" w:space="0" w:color="auto"/>
            <w:right w:val="none" w:sz="0" w:space="0" w:color="auto"/>
          </w:divBdr>
        </w:div>
        <w:div w:id="1736050826">
          <w:marLeft w:val="0"/>
          <w:marRight w:val="0"/>
          <w:marTop w:val="0"/>
          <w:marBottom w:val="120"/>
          <w:divBdr>
            <w:top w:val="none" w:sz="0" w:space="0" w:color="auto"/>
            <w:left w:val="none" w:sz="0" w:space="0" w:color="auto"/>
            <w:bottom w:val="none" w:sz="0" w:space="0" w:color="auto"/>
            <w:right w:val="none" w:sz="0" w:space="0" w:color="auto"/>
          </w:divBdr>
        </w:div>
        <w:div w:id="1143815857">
          <w:marLeft w:val="0"/>
          <w:marRight w:val="0"/>
          <w:marTop w:val="0"/>
          <w:marBottom w:val="120"/>
          <w:divBdr>
            <w:top w:val="none" w:sz="0" w:space="0" w:color="auto"/>
            <w:left w:val="none" w:sz="0" w:space="0" w:color="auto"/>
            <w:bottom w:val="none" w:sz="0" w:space="0" w:color="auto"/>
            <w:right w:val="none" w:sz="0" w:space="0" w:color="auto"/>
          </w:divBdr>
        </w:div>
        <w:div w:id="587152279">
          <w:marLeft w:val="0"/>
          <w:marRight w:val="0"/>
          <w:marTop w:val="0"/>
          <w:marBottom w:val="120"/>
          <w:divBdr>
            <w:top w:val="none" w:sz="0" w:space="0" w:color="auto"/>
            <w:left w:val="none" w:sz="0" w:space="0" w:color="auto"/>
            <w:bottom w:val="none" w:sz="0" w:space="0" w:color="auto"/>
            <w:right w:val="none" w:sz="0" w:space="0" w:color="auto"/>
          </w:divBdr>
        </w:div>
        <w:div w:id="1035076582">
          <w:marLeft w:val="0"/>
          <w:marRight w:val="0"/>
          <w:marTop w:val="0"/>
          <w:marBottom w:val="120"/>
          <w:divBdr>
            <w:top w:val="none" w:sz="0" w:space="0" w:color="auto"/>
            <w:left w:val="none" w:sz="0" w:space="0" w:color="auto"/>
            <w:bottom w:val="none" w:sz="0" w:space="0" w:color="auto"/>
            <w:right w:val="none" w:sz="0" w:space="0" w:color="auto"/>
          </w:divBdr>
        </w:div>
      </w:divsChild>
    </w:div>
    <w:div w:id="510989433">
      <w:bodyDiv w:val="1"/>
      <w:marLeft w:val="0"/>
      <w:marRight w:val="0"/>
      <w:marTop w:val="0"/>
      <w:marBottom w:val="0"/>
      <w:divBdr>
        <w:top w:val="none" w:sz="0" w:space="0" w:color="auto"/>
        <w:left w:val="none" w:sz="0" w:space="0" w:color="auto"/>
        <w:bottom w:val="none" w:sz="0" w:space="0" w:color="auto"/>
        <w:right w:val="none" w:sz="0" w:space="0" w:color="auto"/>
      </w:divBdr>
    </w:div>
    <w:div w:id="583342773">
      <w:bodyDiv w:val="1"/>
      <w:marLeft w:val="0"/>
      <w:marRight w:val="0"/>
      <w:marTop w:val="0"/>
      <w:marBottom w:val="0"/>
      <w:divBdr>
        <w:top w:val="none" w:sz="0" w:space="0" w:color="auto"/>
        <w:left w:val="none" w:sz="0" w:space="0" w:color="auto"/>
        <w:bottom w:val="none" w:sz="0" w:space="0" w:color="auto"/>
        <w:right w:val="none" w:sz="0" w:space="0" w:color="auto"/>
      </w:divBdr>
      <w:divsChild>
        <w:div w:id="242373362">
          <w:marLeft w:val="336"/>
          <w:marRight w:val="0"/>
          <w:marTop w:val="120"/>
          <w:marBottom w:val="312"/>
          <w:divBdr>
            <w:top w:val="none" w:sz="0" w:space="0" w:color="auto"/>
            <w:left w:val="none" w:sz="0" w:space="0" w:color="auto"/>
            <w:bottom w:val="none" w:sz="0" w:space="0" w:color="auto"/>
            <w:right w:val="none" w:sz="0" w:space="0" w:color="auto"/>
          </w:divBdr>
          <w:divsChild>
            <w:div w:id="14256905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68220701">
      <w:bodyDiv w:val="1"/>
      <w:marLeft w:val="0"/>
      <w:marRight w:val="0"/>
      <w:marTop w:val="0"/>
      <w:marBottom w:val="0"/>
      <w:divBdr>
        <w:top w:val="none" w:sz="0" w:space="0" w:color="auto"/>
        <w:left w:val="none" w:sz="0" w:space="0" w:color="auto"/>
        <w:bottom w:val="none" w:sz="0" w:space="0" w:color="auto"/>
        <w:right w:val="none" w:sz="0" w:space="0" w:color="auto"/>
      </w:divBdr>
    </w:div>
    <w:div w:id="796799754">
      <w:bodyDiv w:val="1"/>
      <w:marLeft w:val="0"/>
      <w:marRight w:val="0"/>
      <w:marTop w:val="0"/>
      <w:marBottom w:val="0"/>
      <w:divBdr>
        <w:top w:val="none" w:sz="0" w:space="0" w:color="auto"/>
        <w:left w:val="none" w:sz="0" w:space="0" w:color="auto"/>
        <w:bottom w:val="none" w:sz="0" w:space="0" w:color="auto"/>
        <w:right w:val="none" w:sz="0" w:space="0" w:color="auto"/>
      </w:divBdr>
    </w:div>
    <w:div w:id="1123576479">
      <w:bodyDiv w:val="1"/>
      <w:marLeft w:val="0"/>
      <w:marRight w:val="0"/>
      <w:marTop w:val="0"/>
      <w:marBottom w:val="0"/>
      <w:divBdr>
        <w:top w:val="none" w:sz="0" w:space="0" w:color="auto"/>
        <w:left w:val="none" w:sz="0" w:space="0" w:color="auto"/>
        <w:bottom w:val="none" w:sz="0" w:space="0" w:color="auto"/>
        <w:right w:val="none" w:sz="0" w:space="0" w:color="auto"/>
      </w:divBdr>
    </w:div>
    <w:div w:id="1183008356">
      <w:bodyDiv w:val="1"/>
      <w:marLeft w:val="0"/>
      <w:marRight w:val="0"/>
      <w:marTop w:val="0"/>
      <w:marBottom w:val="0"/>
      <w:divBdr>
        <w:top w:val="none" w:sz="0" w:space="0" w:color="auto"/>
        <w:left w:val="none" w:sz="0" w:space="0" w:color="auto"/>
        <w:bottom w:val="none" w:sz="0" w:space="0" w:color="auto"/>
        <w:right w:val="none" w:sz="0" w:space="0" w:color="auto"/>
      </w:divBdr>
    </w:div>
    <w:div w:id="1712073693">
      <w:bodyDiv w:val="1"/>
      <w:marLeft w:val="0"/>
      <w:marRight w:val="0"/>
      <w:marTop w:val="0"/>
      <w:marBottom w:val="0"/>
      <w:divBdr>
        <w:top w:val="none" w:sz="0" w:space="0" w:color="auto"/>
        <w:left w:val="none" w:sz="0" w:space="0" w:color="auto"/>
        <w:bottom w:val="none" w:sz="0" w:space="0" w:color="auto"/>
        <w:right w:val="none" w:sz="0" w:space="0" w:color="auto"/>
      </w:divBdr>
    </w:div>
    <w:div w:id="1839149927">
      <w:bodyDiv w:val="1"/>
      <w:marLeft w:val="0"/>
      <w:marRight w:val="0"/>
      <w:marTop w:val="0"/>
      <w:marBottom w:val="0"/>
      <w:divBdr>
        <w:top w:val="none" w:sz="0" w:space="0" w:color="auto"/>
        <w:left w:val="none" w:sz="0" w:space="0" w:color="auto"/>
        <w:bottom w:val="none" w:sz="0" w:space="0" w:color="auto"/>
        <w:right w:val="none" w:sz="0" w:space="0" w:color="auto"/>
      </w:divBdr>
    </w:div>
    <w:div w:id="1839610247">
      <w:bodyDiv w:val="1"/>
      <w:marLeft w:val="0"/>
      <w:marRight w:val="0"/>
      <w:marTop w:val="0"/>
      <w:marBottom w:val="0"/>
      <w:divBdr>
        <w:top w:val="none" w:sz="0" w:space="0" w:color="auto"/>
        <w:left w:val="none" w:sz="0" w:space="0" w:color="auto"/>
        <w:bottom w:val="none" w:sz="0" w:space="0" w:color="auto"/>
        <w:right w:val="none" w:sz="0" w:space="0" w:color="auto"/>
      </w:divBdr>
    </w:div>
    <w:div w:id="1857227537">
      <w:bodyDiv w:val="1"/>
      <w:marLeft w:val="0"/>
      <w:marRight w:val="0"/>
      <w:marTop w:val="0"/>
      <w:marBottom w:val="0"/>
      <w:divBdr>
        <w:top w:val="none" w:sz="0" w:space="0" w:color="auto"/>
        <w:left w:val="none" w:sz="0" w:space="0" w:color="auto"/>
        <w:bottom w:val="none" w:sz="0" w:space="0" w:color="auto"/>
        <w:right w:val="none" w:sz="0" w:space="0" w:color="auto"/>
      </w:divBdr>
    </w:div>
    <w:div w:id="1929580620">
      <w:bodyDiv w:val="1"/>
      <w:marLeft w:val="0"/>
      <w:marRight w:val="0"/>
      <w:marTop w:val="0"/>
      <w:marBottom w:val="0"/>
      <w:divBdr>
        <w:top w:val="none" w:sz="0" w:space="0" w:color="auto"/>
        <w:left w:val="none" w:sz="0" w:space="0" w:color="auto"/>
        <w:bottom w:val="none" w:sz="0" w:space="0" w:color="auto"/>
        <w:right w:val="none" w:sz="0" w:space="0" w:color="auto"/>
      </w:divBdr>
      <w:divsChild>
        <w:div w:id="157619914">
          <w:marLeft w:val="0"/>
          <w:marRight w:val="0"/>
          <w:marTop w:val="0"/>
          <w:marBottom w:val="120"/>
          <w:divBdr>
            <w:top w:val="none" w:sz="0" w:space="0" w:color="auto"/>
            <w:left w:val="none" w:sz="0" w:space="0" w:color="auto"/>
            <w:bottom w:val="none" w:sz="0" w:space="0" w:color="auto"/>
            <w:right w:val="none" w:sz="0" w:space="0" w:color="auto"/>
          </w:divBdr>
        </w:div>
        <w:div w:id="1534538396">
          <w:marLeft w:val="0"/>
          <w:marRight w:val="0"/>
          <w:marTop w:val="0"/>
          <w:marBottom w:val="120"/>
          <w:divBdr>
            <w:top w:val="none" w:sz="0" w:space="0" w:color="auto"/>
            <w:left w:val="none" w:sz="0" w:space="0" w:color="auto"/>
            <w:bottom w:val="none" w:sz="0" w:space="0" w:color="auto"/>
            <w:right w:val="none" w:sz="0" w:space="0" w:color="auto"/>
          </w:divBdr>
        </w:div>
        <w:div w:id="1540825511">
          <w:marLeft w:val="0"/>
          <w:marRight w:val="0"/>
          <w:marTop w:val="0"/>
          <w:marBottom w:val="120"/>
          <w:divBdr>
            <w:top w:val="none" w:sz="0" w:space="0" w:color="auto"/>
            <w:left w:val="none" w:sz="0" w:space="0" w:color="auto"/>
            <w:bottom w:val="none" w:sz="0" w:space="0" w:color="auto"/>
            <w:right w:val="none" w:sz="0" w:space="0" w:color="auto"/>
          </w:divBdr>
        </w:div>
        <w:div w:id="151676081">
          <w:marLeft w:val="0"/>
          <w:marRight w:val="0"/>
          <w:marTop w:val="0"/>
          <w:marBottom w:val="120"/>
          <w:divBdr>
            <w:top w:val="none" w:sz="0" w:space="0" w:color="auto"/>
            <w:left w:val="none" w:sz="0" w:space="0" w:color="auto"/>
            <w:bottom w:val="none" w:sz="0" w:space="0" w:color="auto"/>
            <w:right w:val="none" w:sz="0" w:space="0" w:color="auto"/>
          </w:divBdr>
        </w:div>
        <w:div w:id="541400731">
          <w:marLeft w:val="0"/>
          <w:marRight w:val="0"/>
          <w:marTop w:val="0"/>
          <w:marBottom w:val="120"/>
          <w:divBdr>
            <w:top w:val="none" w:sz="0" w:space="0" w:color="auto"/>
            <w:left w:val="none" w:sz="0" w:space="0" w:color="auto"/>
            <w:bottom w:val="none" w:sz="0" w:space="0" w:color="auto"/>
            <w:right w:val="none" w:sz="0" w:space="0" w:color="auto"/>
          </w:divBdr>
        </w:div>
        <w:div w:id="814178769">
          <w:marLeft w:val="0"/>
          <w:marRight w:val="0"/>
          <w:marTop w:val="0"/>
          <w:marBottom w:val="120"/>
          <w:divBdr>
            <w:top w:val="none" w:sz="0" w:space="0" w:color="auto"/>
            <w:left w:val="none" w:sz="0" w:space="0" w:color="auto"/>
            <w:bottom w:val="none" w:sz="0" w:space="0" w:color="auto"/>
            <w:right w:val="none" w:sz="0" w:space="0" w:color="auto"/>
          </w:divBdr>
        </w:div>
        <w:div w:id="269121225">
          <w:marLeft w:val="0"/>
          <w:marRight w:val="0"/>
          <w:marTop w:val="0"/>
          <w:marBottom w:val="120"/>
          <w:divBdr>
            <w:top w:val="none" w:sz="0" w:space="0" w:color="auto"/>
            <w:left w:val="none" w:sz="0" w:space="0" w:color="auto"/>
            <w:bottom w:val="none" w:sz="0" w:space="0" w:color="auto"/>
            <w:right w:val="none" w:sz="0" w:space="0" w:color="auto"/>
          </w:divBdr>
        </w:div>
        <w:div w:id="71440907">
          <w:marLeft w:val="0"/>
          <w:marRight w:val="0"/>
          <w:marTop w:val="0"/>
          <w:marBottom w:val="120"/>
          <w:divBdr>
            <w:top w:val="none" w:sz="0" w:space="0" w:color="auto"/>
            <w:left w:val="none" w:sz="0" w:space="0" w:color="auto"/>
            <w:bottom w:val="none" w:sz="0" w:space="0" w:color="auto"/>
            <w:right w:val="none" w:sz="0" w:space="0" w:color="auto"/>
          </w:divBdr>
        </w:div>
        <w:div w:id="747965233">
          <w:marLeft w:val="0"/>
          <w:marRight w:val="0"/>
          <w:marTop w:val="0"/>
          <w:marBottom w:val="120"/>
          <w:divBdr>
            <w:top w:val="none" w:sz="0" w:space="0" w:color="auto"/>
            <w:left w:val="none" w:sz="0" w:space="0" w:color="auto"/>
            <w:bottom w:val="none" w:sz="0" w:space="0" w:color="auto"/>
            <w:right w:val="none" w:sz="0" w:space="0" w:color="auto"/>
          </w:divBdr>
        </w:div>
        <w:div w:id="1490362869">
          <w:marLeft w:val="0"/>
          <w:marRight w:val="0"/>
          <w:marTop w:val="0"/>
          <w:marBottom w:val="120"/>
          <w:divBdr>
            <w:top w:val="none" w:sz="0" w:space="0" w:color="auto"/>
            <w:left w:val="none" w:sz="0" w:space="0" w:color="auto"/>
            <w:bottom w:val="none" w:sz="0" w:space="0" w:color="auto"/>
            <w:right w:val="none" w:sz="0" w:space="0" w:color="auto"/>
          </w:divBdr>
        </w:div>
        <w:div w:id="79720682">
          <w:marLeft w:val="0"/>
          <w:marRight w:val="0"/>
          <w:marTop w:val="0"/>
          <w:marBottom w:val="120"/>
          <w:divBdr>
            <w:top w:val="none" w:sz="0" w:space="0" w:color="auto"/>
            <w:left w:val="none" w:sz="0" w:space="0" w:color="auto"/>
            <w:bottom w:val="none" w:sz="0" w:space="0" w:color="auto"/>
            <w:right w:val="none" w:sz="0" w:space="0" w:color="auto"/>
          </w:divBdr>
        </w:div>
        <w:div w:id="726873940">
          <w:marLeft w:val="0"/>
          <w:marRight w:val="0"/>
          <w:marTop w:val="0"/>
          <w:marBottom w:val="120"/>
          <w:divBdr>
            <w:top w:val="none" w:sz="0" w:space="0" w:color="auto"/>
            <w:left w:val="none" w:sz="0" w:space="0" w:color="auto"/>
            <w:bottom w:val="none" w:sz="0" w:space="0" w:color="auto"/>
            <w:right w:val="none" w:sz="0" w:space="0" w:color="auto"/>
          </w:divBdr>
        </w:div>
        <w:div w:id="477693409">
          <w:marLeft w:val="0"/>
          <w:marRight w:val="0"/>
          <w:marTop w:val="0"/>
          <w:marBottom w:val="120"/>
          <w:divBdr>
            <w:top w:val="none" w:sz="0" w:space="0" w:color="auto"/>
            <w:left w:val="none" w:sz="0" w:space="0" w:color="auto"/>
            <w:bottom w:val="none" w:sz="0" w:space="0" w:color="auto"/>
            <w:right w:val="none" w:sz="0" w:space="0" w:color="auto"/>
          </w:divBdr>
        </w:div>
        <w:div w:id="682047704">
          <w:marLeft w:val="0"/>
          <w:marRight w:val="0"/>
          <w:marTop w:val="0"/>
          <w:marBottom w:val="120"/>
          <w:divBdr>
            <w:top w:val="none" w:sz="0" w:space="0" w:color="auto"/>
            <w:left w:val="none" w:sz="0" w:space="0" w:color="auto"/>
            <w:bottom w:val="none" w:sz="0" w:space="0" w:color="auto"/>
            <w:right w:val="none" w:sz="0" w:space="0" w:color="auto"/>
          </w:divBdr>
        </w:div>
        <w:div w:id="160195987">
          <w:marLeft w:val="336"/>
          <w:marRight w:val="0"/>
          <w:marTop w:val="120"/>
          <w:marBottom w:val="312"/>
          <w:divBdr>
            <w:top w:val="none" w:sz="0" w:space="0" w:color="auto"/>
            <w:left w:val="none" w:sz="0" w:space="0" w:color="auto"/>
            <w:bottom w:val="none" w:sz="0" w:space="0" w:color="auto"/>
            <w:right w:val="none" w:sz="0" w:space="0" w:color="auto"/>
          </w:divBdr>
          <w:divsChild>
            <w:div w:id="12176668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41268327">
          <w:marLeft w:val="0"/>
          <w:marRight w:val="0"/>
          <w:marTop w:val="0"/>
          <w:marBottom w:val="120"/>
          <w:divBdr>
            <w:top w:val="none" w:sz="0" w:space="0" w:color="auto"/>
            <w:left w:val="none" w:sz="0" w:space="0" w:color="auto"/>
            <w:bottom w:val="none" w:sz="0" w:space="0" w:color="auto"/>
            <w:right w:val="none" w:sz="0" w:space="0" w:color="auto"/>
          </w:divBdr>
        </w:div>
        <w:div w:id="286131739">
          <w:marLeft w:val="0"/>
          <w:marRight w:val="0"/>
          <w:marTop w:val="0"/>
          <w:marBottom w:val="120"/>
          <w:divBdr>
            <w:top w:val="none" w:sz="0" w:space="0" w:color="auto"/>
            <w:left w:val="none" w:sz="0" w:space="0" w:color="auto"/>
            <w:bottom w:val="none" w:sz="0" w:space="0" w:color="auto"/>
            <w:right w:val="none" w:sz="0" w:space="0" w:color="auto"/>
          </w:divBdr>
        </w:div>
        <w:div w:id="905652169">
          <w:marLeft w:val="0"/>
          <w:marRight w:val="0"/>
          <w:marTop w:val="0"/>
          <w:marBottom w:val="120"/>
          <w:divBdr>
            <w:top w:val="none" w:sz="0" w:space="0" w:color="auto"/>
            <w:left w:val="none" w:sz="0" w:space="0" w:color="auto"/>
            <w:bottom w:val="none" w:sz="0" w:space="0" w:color="auto"/>
            <w:right w:val="none" w:sz="0" w:space="0" w:color="auto"/>
          </w:divBdr>
        </w:div>
        <w:div w:id="393700731">
          <w:marLeft w:val="0"/>
          <w:marRight w:val="0"/>
          <w:marTop w:val="0"/>
          <w:marBottom w:val="120"/>
          <w:divBdr>
            <w:top w:val="none" w:sz="0" w:space="0" w:color="auto"/>
            <w:left w:val="none" w:sz="0" w:space="0" w:color="auto"/>
            <w:bottom w:val="none" w:sz="0" w:space="0" w:color="auto"/>
            <w:right w:val="none" w:sz="0" w:space="0" w:color="auto"/>
          </w:divBdr>
        </w:div>
        <w:div w:id="547300897">
          <w:marLeft w:val="0"/>
          <w:marRight w:val="0"/>
          <w:marTop w:val="0"/>
          <w:marBottom w:val="120"/>
          <w:divBdr>
            <w:top w:val="none" w:sz="0" w:space="0" w:color="auto"/>
            <w:left w:val="none" w:sz="0" w:space="0" w:color="auto"/>
            <w:bottom w:val="none" w:sz="0" w:space="0" w:color="auto"/>
            <w:right w:val="none" w:sz="0" w:space="0" w:color="auto"/>
          </w:divBdr>
        </w:div>
        <w:div w:id="749035514">
          <w:marLeft w:val="0"/>
          <w:marRight w:val="0"/>
          <w:marTop w:val="0"/>
          <w:marBottom w:val="120"/>
          <w:divBdr>
            <w:top w:val="none" w:sz="0" w:space="0" w:color="auto"/>
            <w:left w:val="none" w:sz="0" w:space="0" w:color="auto"/>
            <w:bottom w:val="none" w:sz="0" w:space="0" w:color="auto"/>
            <w:right w:val="none" w:sz="0" w:space="0" w:color="auto"/>
          </w:divBdr>
        </w:div>
        <w:div w:id="542133033">
          <w:marLeft w:val="0"/>
          <w:marRight w:val="0"/>
          <w:marTop w:val="0"/>
          <w:marBottom w:val="120"/>
          <w:divBdr>
            <w:top w:val="none" w:sz="0" w:space="0" w:color="auto"/>
            <w:left w:val="none" w:sz="0" w:space="0" w:color="auto"/>
            <w:bottom w:val="none" w:sz="0" w:space="0" w:color="auto"/>
            <w:right w:val="none" w:sz="0" w:space="0" w:color="auto"/>
          </w:divBdr>
        </w:div>
      </w:divsChild>
    </w:div>
    <w:div w:id="200515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oftware" TargetMode="External"/><Relationship Id="rId117" Type="http://schemas.openxmlformats.org/officeDocument/2006/relationships/hyperlink" Target="https://en.wikipedia.org/wiki/Outline_of_ancient_Greece" TargetMode="External"/><Relationship Id="rId21" Type="http://schemas.openxmlformats.org/officeDocument/2006/relationships/hyperlink" Target="https://en.wikipedia.org/wiki/Outline_of_knowledge" TargetMode="External"/><Relationship Id="rId42" Type="http://schemas.openxmlformats.org/officeDocument/2006/relationships/hyperlink" Target="https://en.wikipedia.org/wiki/Outline_of_Islam" TargetMode="External"/><Relationship Id="rId47" Type="http://schemas.openxmlformats.org/officeDocument/2006/relationships/hyperlink" Target="https://en.wikipedia.org/wiki/Outline_of_politics" TargetMode="External"/><Relationship Id="rId63" Type="http://schemas.openxmlformats.org/officeDocument/2006/relationships/hyperlink" Target="https://en.wikipedia.org/wiki/Outline_of_organic_chemistry" TargetMode="External"/><Relationship Id="rId68" Type="http://schemas.openxmlformats.org/officeDocument/2006/relationships/hyperlink" Target="https://en.wikipedia.org/wiki/Outline_of_medicine" TargetMode="External"/><Relationship Id="rId84" Type="http://schemas.openxmlformats.org/officeDocument/2006/relationships/hyperlink" Target="https://en.wikipedia.org/wiki/Outline_of_painting" TargetMode="External"/><Relationship Id="rId89" Type="http://schemas.openxmlformats.org/officeDocument/2006/relationships/hyperlink" Target="https://en.wikipedia.org/wiki/Outline_of_sports" TargetMode="External"/><Relationship Id="rId112" Type="http://schemas.openxmlformats.org/officeDocument/2006/relationships/hyperlink" Target="https://en.wikipedia.org/wiki/Outline_of_history" TargetMode="External"/><Relationship Id="rId16" Type="http://schemas.openxmlformats.org/officeDocument/2006/relationships/hyperlink" Target="https://en.wikipedia.org/wiki/Mining" TargetMode="External"/><Relationship Id="rId107" Type="http://schemas.openxmlformats.org/officeDocument/2006/relationships/hyperlink" Target="https://en.wikipedia.org/wiki/Outline_of_geography" TargetMode="External"/><Relationship Id="rId11" Type="http://schemas.openxmlformats.org/officeDocument/2006/relationships/hyperlink" Target="https://en.wikipedia.org/wiki/Colon_(punctuation)" TargetMode="External"/><Relationship Id="rId32" Type="http://schemas.openxmlformats.org/officeDocument/2006/relationships/hyperlink" Target="https://en.wikipedia.org/wiki/Outline_of_psychology" TargetMode="External"/><Relationship Id="rId37" Type="http://schemas.openxmlformats.org/officeDocument/2006/relationships/hyperlink" Target="https://en.wikipedia.org/wiki/Outline_of_religion" TargetMode="External"/><Relationship Id="rId53" Type="http://schemas.openxmlformats.org/officeDocument/2006/relationships/hyperlink" Target="https://en.wikipedia.org/wiki/Outline_of_natural_science" TargetMode="External"/><Relationship Id="rId58" Type="http://schemas.openxmlformats.org/officeDocument/2006/relationships/hyperlink" Target="https://en.wikipedia.org/wiki/Outline_of_numerical_analysis" TargetMode="External"/><Relationship Id="rId74" Type="http://schemas.openxmlformats.org/officeDocument/2006/relationships/hyperlink" Target="https://en.wikipedia.org/wiki/Outline_of_agriculture" TargetMode="External"/><Relationship Id="rId79" Type="http://schemas.openxmlformats.org/officeDocument/2006/relationships/hyperlink" Target="https://en.wikipedia.org/wiki/Outline_of_sports" TargetMode="External"/><Relationship Id="rId102" Type="http://schemas.openxmlformats.org/officeDocument/2006/relationships/hyperlink" Target="https://en.wikipedia.org/wiki/Outline_of_poetry" TargetMode="External"/><Relationship Id="rId123" Type="http://schemas.openxmlformats.org/officeDocument/2006/relationships/hyperlink" Target="https://en.wikipedia.org/wiki/Outline_of_Australia" TargetMode="External"/><Relationship Id="rId128"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hyperlink" Target="https://en.wikipedia.org/wiki/Outline_of_film" TargetMode="External"/><Relationship Id="rId95" Type="http://schemas.openxmlformats.org/officeDocument/2006/relationships/hyperlink" Target="https://en.wikipedia.org/wiki/Outline_of_games" TargetMode="External"/><Relationship Id="rId19" Type="http://schemas.openxmlformats.org/officeDocument/2006/relationships/hyperlink" Target="https://en.wikipedia.org/wiki/International_Astronomical_Union" TargetMode="External"/><Relationship Id="rId14" Type="http://schemas.openxmlformats.org/officeDocument/2006/relationships/hyperlink" Target="https://en.wikipedia.org/wiki/Bracket" TargetMode="External"/><Relationship Id="rId22" Type="http://schemas.openxmlformats.org/officeDocument/2006/relationships/hyperlink" Target="https://en.wikipedia.org/wiki/Outline_of_computer_science" TargetMode="External"/><Relationship Id="rId27" Type="http://schemas.openxmlformats.org/officeDocument/2006/relationships/hyperlink" Target="https://en.wikipedia.org/wiki/Outline_of_artificial_intelligence" TargetMode="External"/><Relationship Id="rId30" Type="http://schemas.openxmlformats.org/officeDocument/2006/relationships/hyperlink" Target="https://en.wikipedia.org/wiki/Journalism" TargetMode="External"/><Relationship Id="rId35" Type="http://schemas.openxmlformats.org/officeDocument/2006/relationships/hyperlink" Target="https://en.wikipedia.org/wiki/Outline_of_epistemology" TargetMode="External"/><Relationship Id="rId43" Type="http://schemas.openxmlformats.org/officeDocument/2006/relationships/hyperlink" Target="https://en.wikipedia.org/wiki/Outline_of_social_science" TargetMode="External"/><Relationship Id="rId48" Type="http://schemas.openxmlformats.org/officeDocument/2006/relationships/hyperlink" Target="https://en.wikipedia.org/wiki/Outline_of_economics" TargetMode="External"/><Relationship Id="rId56" Type="http://schemas.openxmlformats.org/officeDocument/2006/relationships/hyperlink" Target="https://en.wikipedia.org/wiki/Outline_of_geometry" TargetMode="External"/><Relationship Id="rId64" Type="http://schemas.openxmlformats.org/officeDocument/2006/relationships/hyperlink" Target="https://en.wikipedia.org/wiki/Outline_of_earth_science" TargetMode="External"/><Relationship Id="rId69" Type="http://schemas.openxmlformats.org/officeDocument/2006/relationships/hyperlink" Target="https://en.wikipedia.org/wiki/Outline_of_technology" TargetMode="External"/><Relationship Id="rId77" Type="http://schemas.openxmlformats.org/officeDocument/2006/relationships/hyperlink" Target="https://en.wikipedia.org/wiki/Outline_of_construction" TargetMode="External"/><Relationship Id="rId100" Type="http://schemas.openxmlformats.org/officeDocument/2006/relationships/hyperlink" Target="https://en.wikipedia.org/wiki/Outline_of_semiotics" TargetMode="External"/><Relationship Id="rId105" Type="http://schemas.openxmlformats.org/officeDocument/2006/relationships/hyperlink" Target="https://en.wikipedia.org/wiki/Outline_of_history" TargetMode="External"/><Relationship Id="rId113" Type="http://schemas.openxmlformats.org/officeDocument/2006/relationships/hyperlink" Target="https://en.wikipedia.org/w/index.php?title=Universal_Decimal_Classification&amp;action=edit&amp;section=22" TargetMode="External"/><Relationship Id="rId118" Type="http://schemas.openxmlformats.org/officeDocument/2006/relationships/hyperlink" Target="https://en.wikipedia.org/wiki/Outline_of_Europe" TargetMode="External"/><Relationship Id="rId126" Type="http://schemas.openxmlformats.org/officeDocument/2006/relationships/hyperlink" Target="https://en.wikipedia.org/w/index.php?title=Universal_Decimal_Classification&amp;action=edit&amp;section=28" TargetMode="External"/><Relationship Id="rId8" Type="http://schemas.openxmlformats.org/officeDocument/2006/relationships/hyperlink" Target="https://en.wikipedia.org/wiki/Zoology" TargetMode="External"/><Relationship Id="rId51" Type="http://schemas.openxmlformats.org/officeDocument/2006/relationships/hyperlink" Target="https://en.wikipedia.org/w/index.php?title=Universal_Decimal_Classification&amp;action=edit&amp;section=16" TargetMode="External"/><Relationship Id="rId72" Type="http://schemas.openxmlformats.org/officeDocument/2006/relationships/hyperlink" Target="https://en.wikipedia.org/wiki/Outline_of_technology" TargetMode="External"/><Relationship Id="rId80" Type="http://schemas.openxmlformats.org/officeDocument/2006/relationships/hyperlink" Target="https://en.wikipedia.org/wiki/Outline_of_architecture" TargetMode="External"/><Relationship Id="rId85" Type="http://schemas.openxmlformats.org/officeDocument/2006/relationships/hyperlink" Target="https://en.wikipedia.org/wiki/Outline_of_photography" TargetMode="External"/><Relationship Id="rId93" Type="http://schemas.openxmlformats.org/officeDocument/2006/relationships/hyperlink" Target="https://en.wikipedia.org/wiki/Outline_of_dance" TargetMode="External"/><Relationship Id="rId98" Type="http://schemas.openxmlformats.org/officeDocument/2006/relationships/hyperlink" Target="https://en.wikipedia.org/wiki/Outline_of_literature" TargetMode="External"/><Relationship Id="rId121" Type="http://schemas.openxmlformats.org/officeDocument/2006/relationships/hyperlink" Target="https://en.wikipedia.org/wiki/Outline_of_North_America" TargetMode="External"/><Relationship Id="rId3" Type="http://schemas.openxmlformats.org/officeDocument/2006/relationships/settings" Target="settings.xml"/><Relationship Id="rId12" Type="http://schemas.openxmlformats.org/officeDocument/2006/relationships/hyperlink" Target="https://en.wikipedia.org/wiki/Ethics" TargetMode="External"/><Relationship Id="rId17" Type="http://schemas.openxmlformats.org/officeDocument/2006/relationships/hyperlink" Target="https://en.wikipedia.org/wiki/Metallurgy" TargetMode="External"/><Relationship Id="rId25" Type="http://schemas.openxmlformats.org/officeDocument/2006/relationships/hyperlink" Target="https://en.wikipedia.org/wiki/Outline_of_computer_science" TargetMode="External"/><Relationship Id="rId33" Type="http://schemas.openxmlformats.org/officeDocument/2006/relationships/hyperlink" Target="https://en.wikipedia.org/wiki/Outline_of_psychology" TargetMode="External"/><Relationship Id="rId38" Type="http://schemas.openxmlformats.org/officeDocument/2006/relationships/hyperlink" Target="https://en.wikipedia.org/wiki/Outline_of_theology" TargetMode="External"/><Relationship Id="rId46" Type="http://schemas.openxmlformats.org/officeDocument/2006/relationships/hyperlink" Target="https://en.wikipedia.org/wiki/Outline_of_sociology" TargetMode="External"/><Relationship Id="rId59" Type="http://schemas.openxmlformats.org/officeDocument/2006/relationships/hyperlink" Target="https://en.wikipedia.org/wiki/Outline_of_astronomy" TargetMode="External"/><Relationship Id="rId67" Type="http://schemas.openxmlformats.org/officeDocument/2006/relationships/hyperlink" Target="https://en.wikipedia.org/wiki/Outline_of_applied_science" TargetMode="External"/><Relationship Id="rId103" Type="http://schemas.openxmlformats.org/officeDocument/2006/relationships/hyperlink" Target="https://en.wikipedia.org/wiki/Outline_of_fiction" TargetMode="External"/><Relationship Id="rId108" Type="http://schemas.openxmlformats.org/officeDocument/2006/relationships/hyperlink" Target="https://en.wikipedia.org/wiki/Outline_of_geography" TargetMode="External"/><Relationship Id="rId116" Type="http://schemas.openxmlformats.org/officeDocument/2006/relationships/hyperlink" Target="https://en.wikipedia.org/wiki/Outline_of_ancient_Rome" TargetMode="External"/><Relationship Id="rId124" Type="http://schemas.openxmlformats.org/officeDocument/2006/relationships/hyperlink" Target="https://en.wikipedia.org/w/index.php?title=Universal_Decimal_Classification&amp;action=edit&amp;section=26" TargetMode="External"/><Relationship Id="rId129" Type="http://schemas.openxmlformats.org/officeDocument/2006/relationships/theme" Target="theme/theme1.xml"/><Relationship Id="rId20" Type="http://schemas.openxmlformats.org/officeDocument/2006/relationships/hyperlink" Target="https://en.wikipedia.org/wiki/Outline_of_science" TargetMode="External"/><Relationship Id="rId41" Type="http://schemas.openxmlformats.org/officeDocument/2006/relationships/hyperlink" Target="https://en.wikipedia.org/wiki/Outline_of_Christianity" TargetMode="External"/><Relationship Id="rId54" Type="http://schemas.openxmlformats.org/officeDocument/2006/relationships/hyperlink" Target="https://en.wikipedia.org/wiki/Outline_of_mathematics" TargetMode="External"/><Relationship Id="rId62" Type="http://schemas.openxmlformats.org/officeDocument/2006/relationships/hyperlink" Target="https://en.wikipedia.org/wiki/Outline_of_chemistry" TargetMode="External"/><Relationship Id="rId70" Type="http://schemas.openxmlformats.org/officeDocument/2006/relationships/hyperlink" Target="https://en.wikipedia.org/wiki/Outline_of_biotechnology" TargetMode="External"/><Relationship Id="rId75" Type="http://schemas.openxmlformats.org/officeDocument/2006/relationships/hyperlink" Target="https://en.wikipedia.org/wiki/Outline_of_business_management" TargetMode="External"/><Relationship Id="rId83" Type="http://schemas.openxmlformats.org/officeDocument/2006/relationships/hyperlink" Target="https://en.wikipedia.org/wiki/Outline_of_crafts" TargetMode="External"/><Relationship Id="rId88" Type="http://schemas.openxmlformats.org/officeDocument/2006/relationships/hyperlink" Target="https://en.wikipedia.org/wiki/Outline_of_games" TargetMode="External"/><Relationship Id="rId91" Type="http://schemas.openxmlformats.org/officeDocument/2006/relationships/hyperlink" Target="https://en.wikipedia.org/wiki/Outline_of_theatre" TargetMode="External"/><Relationship Id="rId96" Type="http://schemas.openxmlformats.org/officeDocument/2006/relationships/hyperlink" Target="https://en.wikipedia.org/wiki/Outline_of_exercise" TargetMode="External"/><Relationship Id="rId111" Type="http://schemas.openxmlformats.org/officeDocument/2006/relationships/hyperlink" Target="https://en.wikipedia.org/wiki/Outline_of_geography"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Statistics" TargetMode="External"/><Relationship Id="rId23" Type="http://schemas.openxmlformats.org/officeDocument/2006/relationships/hyperlink" Target="https://en.wikipedia.org/wiki/Outline_of_science" TargetMode="External"/><Relationship Id="rId28" Type="http://schemas.openxmlformats.org/officeDocument/2006/relationships/hyperlink" Target="https://en.wikipedia.org/wiki/Outline_of_business_management" TargetMode="External"/><Relationship Id="rId36" Type="http://schemas.openxmlformats.org/officeDocument/2006/relationships/hyperlink" Target="https://en.wikipedia.org/wiki/Outline_of_ethics" TargetMode="External"/><Relationship Id="rId49" Type="http://schemas.openxmlformats.org/officeDocument/2006/relationships/hyperlink" Target="https://en.wikipedia.org/wiki/Outline_of_law" TargetMode="External"/><Relationship Id="rId57" Type="http://schemas.openxmlformats.org/officeDocument/2006/relationships/hyperlink" Target="https://en.wikipedia.org/wiki/Outline_of_probability" TargetMode="External"/><Relationship Id="rId106" Type="http://schemas.openxmlformats.org/officeDocument/2006/relationships/hyperlink" Target="https://en.wikipedia.org/wiki/Outline_of_archaeology" TargetMode="External"/><Relationship Id="rId114" Type="http://schemas.openxmlformats.org/officeDocument/2006/relationships/hyperlink" Target="https://en.wikipedia.org/wiki/Outline_of_ancient_Egypt" TargetMode="External"/><Relationship Id="rId119" Type="http://schemas.openxmlformats.org/officeDocument/2006/relationships/hyperlink" Target="https://en.wikipedia.org/wiki/Outline_of_Asia" TargetMode="External"/><Relationship Id="rId127" Type="http://schemas.openxmlformats.org/officeDocument/2006/relationships/footer" Target="footer1.xml"/><Relationship Id="rId10" Type="http://schemas.openxmlformats.org/officeDocument/2006/relationships/hyperlink" Target="https://en.wikipedia.org/wiki/Slash_(punctuation)" TargetMode="External"/><Relationship Id="rId31" Type="http://schemas.openxmlformats.org/officeDocument/2006/relationships/hyperlink" Target="https://en.wikipedia.org/wiki/Outline_of_philosophy" TargetMode="External"/><Relationship Id="rId44" Type="http://schemas.openxmlformats.org/officeDocument/2006/relationships/hyperlink" Target="https://en.wikipedia.org/wiki/Outline_of_statistics" TargetMode="External"/><Relationship Id="rId52" Type="http://schemas.openxmlformats.org/officeDocument/2006/relationships/hyperlink" Target="https://en.wikipedia.org/wiki/Outline_of_mathematics" TargetMode="External"/><Relationship Id="rId60" Type="http://schemas.openxmlformats.org/officeDocument/2006/relationships/hyperlink" Target="https://en.wikipedia.org/wiki/Outline_of_space_exploration" TargetMode="External"/><Relationship Id="rId65" Type="http://schemas.openxmlformats.org/officeDocument/2006/relationships/hyperlink" Target="https://en.wikipedia.org/wiki/Outline_of_botany" TargetMode="External"/><Relationship Id="rId73" Type="http://schemas.openxmlformats.org/officeDocument/2006/relationships/hyperlink" Target="https://en.wikipedia.org/wiki/Outline_of_mining" TargetMode="External"/><Relationship Id="rId78" Type="http://schemas.openxmlformats.org/officeDocument/2006/relationships/hyperlink" Target="https://en.wikipedia.org/wiki/Outline_of_entertainment" TargetMode="External"/><Relationship Id="rId81" Type="http://schemas.openxmlformats.org/officeDocument/2006/relationships/hyperlink" Target="https://en.wikipedia.org/wiki/Outline_of_drawing_and_drawings" TargetMode="External"/><Relationship Id="rId86" Type="http://schemas.openxmlformats.org/officeDocument/2006/relationships/hyperlink" Target="https://en.wikipedia.org/wiki/Outline_of_music" TargetMode="External"/><Relationship Id="rId94" Type="http://schemas.openxmlformats.org/officeDocument/2006/relationships/hyperlink" Target="https://en.wikipedia.org/wiki/Outline_of_sports" TargetMode="External"/><Relationship Id="rId99" Type="http://schemas.openxmlformats.org/officeDocument/2006/relationships/hyperlink" Target="https://en.wikipedia.org/wiki/Outline_of_linguistics" TargetMode="External"/><Relationship Id="rId101" Type="http://schemas.openxmlformats.org/officeDocument/2006/relationships/hyperlink" Target="https://en.wikipedia.org/wiki/Outline_of_literature" TargetMode="External"/><Relationship Id="rId122" Type="http://schemas.openxmlformats.org/officeDocument/2006/relationships/hyperlink" Target="https://en.wikipedia.org/wiki/Outline_of_South_America" TargetMode="External"/><Relationship Id="rId4" Type="http://schemas.openxmlformats.org/officeDocument/2006/relationships/webSettings" Target="webSettings.xml"/><Relationship Id="rId9" Type="http://schemas.openxmlformats.org/officeDocument/2006/relationships/hyperlink" Target="https://en.wikipedia.org/wiki/Animal_breeding" TargetMode="External"/><Relationship Id="rId13" Type="http://schemas.openxmlformats.org/officeDocument/2006/relationships/hyperlink" Target="https://en.wikipedia.org/wiki/Art" TargetMode="External"/><Relationship Id="rId18" Type="http://schemas.openxmlformats.org/officeDocument/2006/relationships/hyperlink" Target="https://en.wikipedia.org/wiki/Sweden" TargetMode="External"/><Relationship Id="rId39" Type="http://schemas.openxmlformats.org/officeDocument/2006/relationships/hyperlink" Target="https://en.wikipedia.org/wiki/Outline_of_Buddhism" TargetMode="External"/><Relationship Id="rId109" Type="http://schemas.openxmlformats.org/officeDocument/2006/relationships/hyperlink" Target="https://en.wikipedia.org/wiki/Outline_of_geography" TargetMode="External"/><Relationship Id="rId34" Type="http://schemas.openxmlformats.org/officeDocument/2006/relationships/hyperlink" Target="https://en.wikipedia.org/wiki/Outline_of_logic" TargetMode="External"/><Relationship Id="rId50" Type="http://schemas.openxmlformats.org/officeDocument/2006/relationships/hyperlink" Target="https://en.wikipedia.org/wiki/Outline_of_education" TargetMode="External"/><Relationship Id="rId55" Type="http://schemas.openxmlformats.org/officeDocument/2006/relationships/hyperlink" Target="https://en.wikipedia.org/wiki/Outline_of_algebra" TargetMode="External"/><Relationship Id="rId76" Type="http://schemas.openxmlformats.org/officeDocument/2006/relationships/hyperlink" Target="https://en.wikipedia.org/wiki/Outline_of_public_relations" TargetMode="External"/><Relationship Id="rId97" Type="http://schemas.openxmlformats.org/officeDocument/2006/relationships/hyperlink" Target="https://en.wikipedia.org/wiki/Outline_of_linguistics" TargetMode="External"/><Relationship Id="rId104" Type="http://schemas.openxmlformats.org/officeDocument/2006/relationships/hyperlink" Target="https://en.wikipedia.org/wiki/Outline_of_geography" TargetMode="External"/><Relationship Id="rId120" Type="http://schemas.openxmlformats.org/officeDocument/2006/relationships/hyperlink" Target="https://en.wikipedia.org/wiki/Outline_of_Africa" TargetMode="External"/><Relationship Id="rId125" Type="http://schemas.openxmlformats.org/officeDocument/2006/relationships/hyperlink" Target="https://en.wikipedia.org/w/index.php?title=Universal_Decimal_Classification&amp;action=edit&amp;section=27" TargetMode="External"/><Relationship Id="rId7" Type="http://schemas.openxmlformats.org/officeDocument/2006/relationships/hyperlink" Target="https://en.wikipedia.org/wiki/Plus_and_minus_signs" TargetMode="External"/><Relationship Id="rId71" Type="http://schemas.openxmlformats.org/officeDocument/2006/relationships/hyperlink" Target="https://en.wikipedia.org/wiki/Outline_of_engineering" TargetMode="External"/><Relationship Id="rId92" Type="http://schemas.openxmlformats.org/officeDocument/2006/relationships/hyperlink" Target="https://en.wikipedia.org/wiki/Outline_of_stagecraft" TargetMode="External"/><Relationship Id="rId2" Type="http://schemas.openxmlformats.org/officeDocument/2006/relationships/styles" Target="styles.xml"/><Relationship Id="rId29" Type="http://schemas.openxmlformats.org/officeDocument/2006/relationships/hyperlink" Target="https://en.wikipedia.org/wiki/Outline_of_culture" TargetMode="External"/><Relationship Id="rId24" Type="http://schemas.openxmlformats.org/officeDocument/2006/relationships/hyperlink" Target="https://en.wikipedia.org/wiki/Outline_of_knowledge" TargetMode="External"/><Relationship Id="rId40" Type="http://schemas.openxmlformats.org/officeDocument/2006/relationships/hyperlink" Target="https://en.wikipedia.org/wiki/Outline_of_Judaism" TargetMode="External"/><Relationship Id="rId45" Type="http://schemas.openxmlformats.org/officeDocument/2006/relationships/hyperlink" Target="https://en.wikipedia.org/wiki/Outline_of_society" TargetMode="External"/><Relationship Id="rId66" Type="http://schemas.openxmlformats.org/officeDocument/2006/relationships/hyperlink" Target="https://en.wikipedia.org/wiki/Outline_of_zoology" TargetMode="External"/><Relationship Id="rId87" Type="http://schemas.openxmlformats.org/officeDocument/2006/relationships/hyperlink" Target="https://en.wikipedia.org/wiki/Outline_of_entertainment" TargetMode="External"/><Relationship Id="rId110" Type="http://schemas.openxmlformats.org/officeDocument/2006/relationships/hyperlink" Target="https://en.wikipedia.org/wiki/Outline_of_geography" TargetMode="External"/><Relationship Id="rId115" Type="http://schemas.openxmlformats.org/officeDocument/2006/relationships/hyperlink" Target="https://en.wikipedia.org/wiki/Outline_of_ancient_India" TargetMode="External"/><Relationship Id="rId61" Type="http://schemas.openxmlformats.org/officeDocument/2006/relationships/hyperlink" Target="https://en.wikipedia.org/wiki/Outline_of_physics" TargetMode="External"/><Relationship Id="rId82" Type="http://schemas.openxmlformats.org/officeDocument/2006/relationships/hyperlink" Target="https://en.wikipedia.org/wiki/Outline_of_desig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Z:\Documents\_templates\outline%20si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outline simple.dotx</Template>
  <TotalTime>53</TotalTime>
  <Pages>42</Pages>
  <Words>12790</Words>
  <Characters>72904</Characters>
  <Application>Microsoft Office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Douglas Hoff</cp:lastModifiedBy>
  <cp:revision>15</cp:revision>
  <cp:lastPrinted>2021-06-20T01:25:00Z</cp:lastPrinted>
  <dcterms:created xsi:type="dcterms:W3CDTF">2021-07-22T15:24:00Z</dcterms:created>
  <dcterms:modified xsi:type="dcterms:W3CDTF">2021-09-03T17:22:00Z</dcterms:modified>
</cp:coreProperties>
</file>