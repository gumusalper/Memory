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4880D" w14:textId="4F7F4839" w:rsidR="00826349" w:rsidRDefault="00826349" w:rsidP="00826349">
      <w:r w:rsidRPr="00826349">
        <w:t>Anecdotal stories are great to read but I like to make decisions on data. I haven’t seen much data when it comes to which system is better for memorizing numbers</w:t>
      </w:r>
      <w:r w:rsidR="009D3E32">
        <w:t xml:space="preserve"> or long lists of digits as in a memory competition</w:t>
      </w:r>
      <w:r w:rsidRPr="00826349">
        <w:t xml:space="preserve"> and I needed to do better at house numbers and phone numbers. So here is my analysis on systems for competition and casual users like me. Please feel free to suggest improvements or other systems.</w:t>
      </w:r>
    </w:p>
    <w:p w14:paraId="7D8D902F" w14:textId="6D171487" w:rsidR="00556C75" w:rsidRDefault="00451138" w:rsidP="00E3170E">
      <w:pPr>
        <w:pStyle w:val="Heading1"/>
      </w:pPr>
      <w:r>
        <w:t>Analysis of number peg systems</w:t>
      </w:r>
    </w:p>
    <w:p w14:paraId="734441BC" w14:textId="77777777" w:rsidR="00E3170E" w:rsidRPr="005C7511" w:rsidRDefault="006B5732" w:rsidP="00E3170E">
      <w:pPr>
        <w:pStyle w:val="Heading2"/>
        <w:rPr>
          <w:lang w:val="en-US"/>
        </w:rPr>
      </w:pPr>
      <w:r w:rsidRPr="005C7511">
        <w:rPr>
          <w:lang w:val="en-US"/>
        </w:rPr>
        <w:t>Summary</w:t>
      </w:r>
    </w:p>
    <w:p w14:paraId="0552CC1F" w14:textId="37730A57" w:rsidR="00A70ABD" w:rsidRDefault="006B5732">
      <w:r>
        <w:t xml:space="preserve">The </w:t>
      </w:r>
      <w:r w:rsidRPr="00EF000A">
        <w:rPr>
          <w:b/>
          <w:bCs/>
        </w:rPr>
        <w:t xml:space="preserve">3-digit </w:t>
      </w:r>
      <w:r w:rsidR="00714A27" w:rsidRPr="00EF000A">
        <w:rPr>
          <w:b/>
          <w:bCs/>
        </w:rPr>
        <w:t>story</w:t>
      </w:r>
      <w:r>
        <w:t xml:space="preserve"> </w:t>
      </w:r>
      <w:r w:rsidR="00714A27" w:rsidRPr="00C51330">
        <w:rPr>
          <w:b/>
          <w:bCs/>
        </w:rPr>
        <w:t>system is best</w:t>
      </w:r>
      <w:r w:rsidR="00714A27">
        <w:t xml:space="preserve"> for competition if several years of practice are put in. A </w:t>
      </w:r>
      <w:r w:rsidR="00EF000A">
        <w:t xml:space="preserve">similar </w:t>
      </w:r>
      <w:r w:rsidR="00714A27">
        <w:t xml:space="preserve">2-digit system is best for casual users producing </w:t>
      </w:r>
      <w:r w:rsidR="003B15D1">
        <w:t>faster</w:t>
      </w:r>
      <w:r w:rsidR="00714A27">
        <w:t xml:space="preserve"> results than any peg system.</w:t>
      </w:r>
      <w:r w:rsidR="003F7850">
        <w:t xml:space="preserve"> </w:t>
      </w:r>
      <w:r w:rsidR="00B6712D">
        <w:t>. A similar 4-digit system has little added benefit and practice becomes burdensome</w:t>
      </w:r>
    </w:p>
    <w:p w14:paraId="0C810992" w14:textId="1B395C9A" w:rsidR="00885566" w:rsidRPr="009D3E32" w:rsidRDefault="00EF000A" w:rsidP="00E3170E">
      <w:pPr>
        <w:pStyle w:val="Heading2"/>
        <w:rPr>
          <w:lang w:val="en-US"/>
        </w:rPr>
      </w:pPr>
      <w:r w:rsidRPr="009D3E32">
        <w:rPr>
          <w:lang w:val="en-US"/>
        </w:rPr>
        <w:t xml:space="preserve">The </w:t>
      </w:r>
      <w:r w:rsidR="003B15D1" w:rsidRPr="009D3E32">
        <w:rPr>
          <w:lang w:val="en-US"/>
        </w:rPr>
        <w:t xml:space="preserve">winning </w:t>
      </w:r>
      <w:r w:rsidRPr="009D3E32">
        <w:rPr>
          <w:lang w:val="en-US"/>
        </w:rPr>
        <w:t>system</w:t>
      </w:r>
      <w:r w:rsidR="00E244CF">
        <w:rPr>
          <w:lang w:val="en-US"/>
        </w:rPr>
        <w:t>s</w:t>
      </w:r>
    </w:p>
    <w:p w14:paraId="08F2F5CE" w14:textId="4ACD4EC6" w:rsidR="00EF000A" w:rsidRDefault="00A5054E">
      <w:r w:rsidRPr="00885566">
        <w:t>The</w:t>
      </w:r>
      <w:r w:rsidR="00EF000A" w:rsidRPr="00885566">
        <w:t xml:space="preserve"> </w:t>
      </w:r>
      <w:r w:rsidR="0042014A">
        <w:t xml:space="preserve">top-ranked </w:t>
      </w:r>
      <w:r w:rsidR="00EF000A" w:rsidRPr="00885566">
        <w:t>3-digit improvisation</w:t>
      </w:r>
      <w:r w:rsidR="00885566">
        <w:t>al story</w:t>
      </w:r>
      <w:r w:rsidR="00EF000A" w:rsidRPr="00885566">
        <w:t xml:space="preserve"> system starts</w:t>
      </w:r>
      <w:r w:rsidR="00EF000A">
        <w:t xml:space="preserve"> with an encoding system to map digits to word sounds. Popular encodings</w:t>
      </w:r>
      <w:r w:rsidR="00E3170E">
        <w:t xml:space="preserve"> from digit to word sounds</w:t>
      </w:r>
      <w:r w:rsidR="00EF000A">
        <w:t xml:space="preserve"> are </w:t>
      </w:r>
      <w:r w:rsidR="00E3170E">
        <w:t xml:space="preserve">the </w:t>
      </w:r>
      <w:r w:rsidR="00EF000A">
        <w:t>Major and the Ben system</w:t>
      </w:r>
      <w:r w:rsidR="00EB5A33">
        <w:t>s</w:t>
      </w:r>
      <w:r w:rsidR="00080068">
        <w:t xml:space="preserve"> (@Ben = Ben Pridmore)</w:t>
      </w:r>
      <w:r w:rsidR="00EF000A">
        <w:t>. Mappings to other data types can be made for 2-digit systems but don’t have the flexibility that sounds give. The word sounds are then visualized as a memory image.</w:t>
      </w:r>
    </w:p>
    <w:p w14:paraId="32BEC802" w14:textId="5C0BB9BC" w:rsidR="00A70ABD" w:rsidRDefault="00A70ABD">
      <w:r>
        <w:t>The Ben system has the added benefit for memory competition of reuse for binary numbers and playing cards because of the 16 different consonant sounds. The Major system can be extended into 13 consonant sounds easily for playing cards and 16 takes a little more effort.</w:t>
      </w:r>
    </w:p>
    <w:p w14:paraId="2AED7B63" w14:textId="37D2A516" w:rsidR="001C1653" w:rsidRDefault="001C1653" w:rsidP="001C1653">
      <w:pPr>
        <w:pStyle w:val="Heading3"/>
      </w:pPr>
      <w:r w:rsidRPr="009B6095">
        <w:t>Systems with SVE =&lt; 1.0 and low mastery time</w:t>
      </w:r>
    </w:p>
    <w:p w14:paraId="27141C3A" w14:textId="401AD323" w:rsidR="001C1653" w:rsidRPr="001C1653" w:rsidRDefault="001C1653" w:rsidP="001C1653">
      <w:r w:rsidRPr="009B6095">
        <w:t>SVE = System visualization efficiency</w:t>
      </w:r>
    </w:p>
    <w:tbl>
      <w:tblPr>
        <w:tblStyle w:val="TableGrid"/>
        <w:tblW w:w="0" w:type="auto"/>
        <w:tblInd w:w="715" w:type="dxa"/>
        <w:tblLook w:val="04A0" w:firstRow="1" w:lastRow="0" w:firstColumn="1" w:lastColumn="0" w:noHBand="0" w:noVBand="1"/>
      </w:tblPr>
      <w:tblGrid>
        <w:gridCol w:w="721"/>
        <w:gridCol w:w="1079"/>
        <w:gridCol w:w="3074"/>
        <w:gridCol w:w="527"/>
        <w:gridCol w:w="906"/>
        <w:gridCol w:w="2328"/>
      </w:tblGrid>
      <w:tr w:rsidR="001C1653" w:rsidRPr="009B6095" w14:paraId="765702DD" w14:textId="77777777" w:rsidTr="000D21BC">
        <w:tc>
          <w:tcPr>
            <w:tcW w:w="721" w:type="dxa"/>
          </w:tcPr>
          <w:p w14:paraId="73A34FE4" w14:textId="77777777" w:rsidR="001C1653" w:rsidRPr="009B6095" w:rsidRDefault="001C1653" w:rsidP="000D21BC">
            <w:pPr>
              <w:pStyle w:val="tablecelltight"/>
              <w:rPr>
                <w:b/>
                <w:bCs/>
              </w:rPr>
            </w:pPr>
            <w:r w:rsidRPr="009B6095">
              <w:rPr>
                <w:b/>
                <w:bCs/>
              </w:rPr>
              <w:t>Rank</w:t>
            </w:r>
          </w:p>
        </w:tc>
        <w:tc>
          <w:tcPr>
            <w:tcW w:w="1079" w:type="dxa"/>
          </w:tcPr>
          <w:p w14:paraId="5B3CD03E" w14:textId="77777777" w:rsidR="001C1653" w:rsidRPr="009B6095" w:rsidRDefault="001C1653" w:rsidP="000D21BC">
            <w:pPr>
              <w:pStyle w:val="tablecelltight"/>
              <w:rPr>
                <w:b/>
                <w:bCs/>
              </w:rPr>
            </w:pPr>
            <w:r w:rsidRPr="009B6095">
              <w:rPr>
                <w:b/>
                <w:bCs/>
              </w:rPr>
              <w:t>System</w:t>
            </w:r>
          </w:p>
        </w:tc>
        <w:tc>
          <w:tcPr>
            <w:tcW w:w="3074" w:type="dxa"/>
          </w:tcPr>
          <w:p w14:paraId="470DC273" w14:textId="77777777" w:rsidR="001C1653" w:rsidRPr="009B6095" w:rsidRDefault="001C1653" w:rsidP="000D21BC">
            <w:pPr>
              <w:pStyle w:val="tablecelltight"/>
              <w:rPr>
                <w:b/>
                <w:bCs/>
              </w:rPr>
            </w:pPr>
            <w:r w:rsidRPr="009B6095">
              <w:rPr>
                <w:b/>
                <w:bCs/>
              </w:rPr>
              <w:t>Description</w:t>
            </w:r>
          </w:p>
        </w:tc>
        <w:tc>
          <w:tcPr>
            <w:tcW w:w="0" w:type="auto"/>
          </w:tcPr>
          <w:p w14:paraId="75E98D24" w14:textId="77777777" w:rsidR="001C1653" w:rsidRPr="009B6095" w:rsidRDefault="001C1653" w:rsidP="000D21BC">
            <w:pPr>
              <w:pStyle w:val="tablecelltight"/>
              <w:rPr>
                <w:b/>
                <w:bCs/>
              </w:rPr>
            </w:pPr>
            <w:r w:rsidRPr="009B6095">
              <w:rPr>
                <w:b/>
                <w:bCs/>
              </w:rPr>
              <w:t>SVE</w:t>
            </w:r>
          </w:p>
        </w:tc>
        <w:tc>
          <w:tcPr>
            <w:tcW w:w="906" w:type="dxa"/>
          </w:tcPr>
          <w:p w14:paraId="1BD89657" w14:textId="77777777" w:rsidR="001C1653" w:rsidRPr="009B6095" w:rsidRDefault="001C1653" w:rsidP="000D21BC">
            <w:pPr>
              <w:pStyle w:val="tablecelltight"/>
              <w:rPr>
                <w:b/>
                <w:bCs/>
              </w:rPr>
            </w:pPr>
            <w:r w:rsidRPr="009B6095">
              <w:rPr>
                <w:b/>
                <w:bCs/>
              </w:rPr>
              <w:t>Mastery time</w:t>
            </w:r>
          </w:p>
        </w:tc>
        <w:tc>
          <w:tcPr>
            <w:tcW w:w="2328" w:type="dxa"/>
          </w:tcPr>
          <w:p w14:paraId="5F0C4F9C" w14:textId="77777777" w:rsidR="001C1653" w:rsidRPr="009B6095" w:rsidRDefault="001C1653" w:rsidP="000D21BC">
            <w:pPr>
              <w:pStyle w:val="tablecelltight"/>
              <w:rPr>
                <w:b/>
                <w:bCs/>
              </w:rPr>
            </w:pPr>
            <w:r w:rsidRPr="009B6095">
              <w:rPr>
                <w:b/>
                <w:bCs/>
              </w:rPr>
              <w:t>notes</w:t>
            </w:r>
          </w:p>
        </w:tc>
      </w:tr>
      <w:tr w:rsidR="001C1653" w:rsidRPr="009B6095" w14:paraId="6F875A98" w14:textId="77777777" w:rsidTr="000D21BC">
        <w:tc>
          <w:tcPr>
            <w:tcW w:w="721" w:type="dxa"/>
            <w:shd w:val="clear" w:color="auto" w:fill="FFFFFF" w:themeFill="background1"/>
          </w:tcPr>
          <w:p w14:paraId="0315C768" w14:textId="77777777" w:rsidR="001C1653" w:rsidRPr="009B6095" w:rsidRDefault="001C1653" w:rsidP="000D21BC">
            <w:pPr>
              <w:pStyle w:val="tablecelltight"/>
            </w:pPr>
            <w:r w:rsidRPr="009B6095">
              <w:t>1</w:t>
            </w:r>
          </w:p>
        </w:tc>
        <w:tc>
          <w:tcPr>
            <w:tcW w:w="1079" w:type="dxa"/>
            <w:shd w:val="clear" w:color="auto" w:fill="FFFFFF" w:themeFill="background1"/>
          </w:tcPr>
          <w:p w14:paraId="758FA2A4" w14:textId="77777777" w:rsidR="001C1653" w:rsidRPr="009B6095" w:rsidRDefault="001C1653" w:rsidP="000D21BC">
            <w:pPr>
              <w:pStyle w:val="tablecelltight"/>
            </w:pPr>
            <w:r w:rsidRPr="009B6095">
              <w:t>s-3-*</w:t>
            </w:r>
          </w:p>
        </w:tc>
        <w:tc>
          <w:tcPr>
            <w:tcW w:w="3074" w:type="dxa"/>
            <w:shd w:val="clear" w:color="auto" w:fill="FFFFFF" w:themeFill="background1"/>
          </w:tcPr>
          <w:p w14:paraId="225F60D3" w14:textId="77777777" w:rsidR="001C1653" w:rsidRPr="009B6095" w:rsidRDefault="001C1653" w:rsidP="000D21BC">
            <w:pPr>
              <w:pStyle w:val="tablecelltight"/>
            </w:pPr>
            <w:r w:rsidRPr="009B6095">
              <w:t>story-based 3-digit any data type</w:t>
            </w:r>
          </w:p>
        </w:tc>
        <w:tc>
          <w:tcPr>
            <w:tcW w:w="0" w:type="auto"/>
            <w:shd w:val="clear" w:color="auto" w:fill="FFFFFF" w:themeFill="background1"/>
          </w:tcPr>
          <w:p w14:paraId="401230C8" w14:textId="77777777" w:rsidR="001C1653" w:rsidRPr="009B6095" w:rsidRDefault="001C1653" w:rsidP="000D21BC">
            <w:pPr>
              <w:pStyle w:val="tablecelltight"/>
            </w:pPr>
            <w:r w:rsidRPr="009B6095">
              <w:t>0.7</w:t>
            </w:r>
          </w:p>
        </w:tc>
        <w:tc>
          <w:tcPr>
            <w:tcW w:w="906" w:type="dxa"/>
            <w:shd w:val="clear" w:color="auto" w:fill="FFFFFF" w:themeFill="background1"/>
          </w:tcPr>
          <w:p w14:paraId="14E62FFE" w14:textId="77777777" w:rsidR="001C1653" w:rsidRPr="009B6095" w:rsidRDefault="001C1653" w:rsidP="000D21BC">
            <w:pPr>
              <w:pStyle w:val="tablecelltight"/>
            </w:pPr>
            <w:r w:rsidRPr="009B6095">
              <w:t>3y</w:t>
            </w:r>
          </w:p>
        </w:tc>
        <w:tc>
          <w:tcPr>
            <w:tcW w:w="2328" w:type="dxa"/>
            <w:shd w:val="clear" w:color="auto" w:fill="FFFFFF" w:themeFill="background1"/>
          </w:tcPr>
          <w:p w14:paraId="5DCBD3C0" w14:textId="77777777" w:rsidR="001C1653" w:rsidRPr="009B6095" w:rsidRDefault="001C1653" w:rsidP="000D21BC">
            <w:pPr>
              <w:pStyle w:val="tablecelltight"/>
            </w:pPr>
            <w:r w:rsidRPr="009B6095">
              <w:t>best for competition users</w:t>
            </w:r>
          </w:p>
        </w:tc>
      </w:tr>
      <w:tr w:rsidR="001C1653" w:rsidRPr="009B6095" w14:paraId="4B112E2B" w14:textId="77777777" w:rsidTr="000D21BC">
        <w:tc>
          <w:tcPr>
            <w:tcW w:w="721" w:type="dxa"/>
            <w:shd w:val="clear" w:color="auto" w:fill="FFFFFF" w:themeFill="background1"/>
          </w:tcPr>
          <w:p w14:paraId="36AB5E00" w14:textId="77777777" w:rsidR="001C1653" w:rsidRPr="009B6095" w:rsidRDefault="001C1653" w:rsidP="000D21BC">
            <w:pPr>
              <w:pStyle w:val="tablecelltight"/>
            </w:pPr>
            <w:r w:rsidRPr="009B6095">
              <w:t>2</w:t>
            </w:r>
          </w:p>
        </w:tc>
        <w:tc>
          <w:tcPr>
            <w:tcW w:w="1079" w:type="dxa"/>
            <w:shd w:val="clear" w:color="auto" w:fill="FFFFFF" w:themeFill="background1"/>
          </w:tcPr>
          <w:p w14:paraId="6741E550" w14:textId="77777777" w:rsidR="001C1653" w:rsidRPr="009B6095" w:rsidRDefault="001C1653" w:rsidP="000D21BC">
            <w:pPr>
              <w:pStyle w:val="tablecelltight"/>
            </w:pPr>
            <w:r w:rsidRPr="009B6095">
              <w:t>s-2-*</w:t>
            </w:r>
          </w:p>
        </w:tc>
        <w:tc>
          <w:tcPr>
            <w:tcW w:w="3074" w:type="dxa"/>
            <w:shd w:val="clear" w:color="auto" w:fill="FFFFFF" w:themeFill="background1"/>
          </w:tcPr>
          <w:p w14:paraId="66071A8F" w14:textId="161A1DA8" w:rsidR="001C1653" w:rsidRPr="009B6095" w:rsidRDefault="001C1653" w:rsidP="000D21BC">
            <w:pPr>
              <w:pStyle w:val="tablecelltight"/>
            </w:pPr>
            <w:r w:rsidRPr="009B6095">
              <w:t xml:space="preserve">story-based </w:t>
            </w:r>
            <w:r w:rsidR="00DC60AC">
              <w:t>2</w:t>
            </w:r>
            <w:r w:rsidRPr="009B6095">
              <w:t>-digit any data type</w:t>
            </w:r>
          </w:p>
        </w:tc>
        <w:tc>
          <w:tcPr>
            <w:tcW w:w="0" w:type="auto"/>
            <w:shd w:val="clear" w:color="auto" w:fill="FFFFFF" w:themeFill="background1"/>
          </w:tcPr>
          <w:p w14:paraId="3992BA63" w14:textId="77777777" w:rsidR="001C1653" w:rsidRPr="009B6095" w:rsidRDefault="001C1653" w:rsidP="000D21BC">
            <w:pPr>
              <w:pStyle w:val="tablecelltight"/>
            </w:pPr>
            <w:r w:rsidRPr="009B6095">
              <w:t>1.0</w:t>
            </w:r>
          </w:p>
        </w:tc>
        <w:tc>
          <w:tcPr>
            <w:tcW w:w="906" w:type="dxa"/>
            <w:shd w:val="clear" w:color="auto" w:fill="FFFFFF" w:themeFill="background1"/>
          </w:tcPr>
          <w:p w14:paraId="4D054B05" w14:textId="77777777" w:rsidR="001C1653" w:rsidRPr="009B6095" w:rsidRDefault="001C1653" w:rsidP="000D21BC">
            <w:pPr>
              <w:pStyle w:val="tablecelltight"/>
            </w:pPr>
            <w:r w:rsidRPr="009B6095">
              <w:t>3w</w:t>
            </w:r>
          </w:p>
        </w:tc>
        <w:tc>
          <w:tcPr>
            <w:tcW w:w="2328" w:type="dxa"/>
            <w:shd w:val="clear" w:color="auto" w:fill="FFFFFF" w:themeFill="background1"/>
          </w:tcPr>
          <w:p w14:paraId="5F1BDD99" w14:textId="77777777" w:rsidR="001C1653" w:rsidRPr="009B6095" w:rsidRDefault="001C1653" w:rsidP="000D21BC">
            <w:pPr>
              <w:pStyle w:val="tablecelltight"/>
            </w:pPr>
            <w:r w:rsidRPr="009B6095">
              <w:t>best for casual users</w:t>
            </w:r>
          </w:p>
        </w:tc>
      </w:tr>
      <w:tr w:rsidR="001C1653" w:rsidRPr="009B6095" w14:paraId="3CFB9359" w14:textId="77777777" w:rsidTr="000D21BC">
        <w:tc>
          <w:tcPr>
            <w:tcW w:w="721" w:type="dxa"/>
            <w:shd w:val="clear" w:color="auto" w:fill="FFFFFF" w:themeFill="background1"/>
          </w:tcPr>
          <w:p w14:paraId="6D24FD90" w14:textId="77777777" w:rsidR="001C1653" w:rsidRPr="009B6095" w:rsidRDefault="001C1653" w:rsidP="000D21BC">
            <w:pPr>
              <w:pStyle w:val="tablecelltight"/>
            </w:pPr>
            <w:r w:rsidRPr="009B6095">
              <w:t>3</w:t>
            </w:r>
          </w:p>
        </w:tc>
        <w:tc>
          <w:tcPr>
            <w:tcW w:w="1079" w:type="dxa"/>
            <w:shd w:val="clear" w:color="auto" w:fill="FFFFFF" w:themeFill="background1"/>
          </w:tcPr>
          <w:p w14:paraId="3F206444" w14:textId="77777777" w:rsidR="001C1653" w:rsidRPr="009B6095" w:rsidRDefault="001C1653" w:rsidP="000D21BC">
            <w:pPr>
              <w:pStyle w:val="tablecelltight"/>
            </w:pPr>
            <w:r w:rsidRPr="009B6095">
              <w:t>mol-3-*</w:t>
            </w:r>
          </w:p>
        </w:tc>
        <w:tc>
          <w:tcPr>
            <w:tcW w:w="3074" w:type="dxa"/>
            <w:shd w:val="clear" w:color="auto" w:fill="FFFFFF" w:themeFill="background1"/>
          </w:tcPr>
          <w:p w14:paraId="58B34E5B" w14:textId="77777777" w:rsidR="001C1653" w:rsidRPr="009B6095" w:rsidRDefault="001C1653" w:rsidP="000D21BC">
            <w:pPr>
              <w:pStyle w:val="tablecelltight"/>
            </w:pPr>
            <w:r w:rsidRPr="009B6095">
              <w:t>method of loci-based 3 digit any data type</w:t>
            </w:r>
          </w:p>
        </w:tc>
        <w:tc>
          <w:tcPr>
            <w:tcW w:w="0" w:type="auto"/>
            <w:shd w:val="clear" w:color="auto" w:fill="FFFFFF" w:themeFill="background1"/>
          </w:tcPr>
          <w:p w14:paraId="71D1E819" w14:textId="77777777" w:rsidR="001C1653" w:rsidRPr="009B6095" w:rsidRDefault="001C1653" w:rsidP="000D21BC">
            <w:pPr>
              <w:pStyle w:val="tablecelltight"/>
            </w:pPr>
            <w:r w:rsidRPr="009B6095">
              <w:t>1.0</w:t>
            </w:r>
          </w:p>
        </w:tc>
        <w:tc>
          <w:tcPr>
            <w:tcW w:w="906" w:type="dxa"/>
            <w:shd w:val="clear" w:color="auto" w:fill="FFFFFF" w:themeFill="background1"/>
          </w:tcPr>
          <w:p w14:paraId="1CC20EA1" w14:textId="77777777" w:rsidR="001C1653" w:rsidRPr="009B6095" w:rsidRDefault="001C1653" w:rsidP="000D21BC">
            <w:pPr>
              <w:pStyle w:val="tablecelltight"/>
            </w:pPr>
            <w:r w:rsidRPr="009B6095">
              <w:t>3y</w:t>
            </w:r>
          </w:p>
        </w:tc>
        <w:tc>
          <w:tcPr>
            <w:tcW w:w="2328" w:type="dxa"/>
            <w:shd w:val="clear" w:color="auto" w:fill="FFFFFF" w:themeFill="background1"/>
          </w:tcPr>
          <w:p w14:paraId="5BB80097" w14:textId="0CE5E165" w:rsidR="001C1653" w:rsidRPr="009B6095" w:rsidRDefault="00737A28" w:rsidP="000D21BC">
            <w:pPr>
              <w:pStyle w:val="tablecelltight"/>
            </w:pPr>
            <w:r>
              <w:t>common competition system</w:t>
            </w:r>
          </w:p>
        </w:tc>
      </w:tr>
      <w:tr w:rsidR="001C1653" w:rsidRPr="009B6095" w14:paraId="47964794" w14:textId="77777777" w:rsidTr="000D21BC">
        <w:tc>
          <w:tcPr>
            <w:tcW w:w="721" w:type="dxa"/>
            <w:shd w:val="clear" w:color="auto" w:fill="FFFFFF" w:themeFill="background1"/>
          </w:tcPr>
          <w:p w14:paraId="1A5085CA" w14:textId="77777777" w:rsidR="001C1653" w:rsidRPr="009B6095" w:rsidRDefault="001C1653" w:rsidP="000D21BC">
            <w:pPr>
              <w:pStyle w:val="tablecelltight"/>
            </w:pPr>
            <w:r w:rsidRPr="009B6095">
              <w:t>4</w:t>
            </w:r>
          </w:p>
        </w:tc>
        <w:tc>
          <w:tcPr>
            <w:tcW w:w="1079" w:type="dxa"/>
            <w:shd w:val="clear" w:color="auto" w:fill="FFFFFF" w:themeFill="background1"/>
          </w:tcPr>
          <w:p w14:paraId="1E2962AA" w14:textId="77777777" w:rsidR="001C1653" w:rsidRPr="009B6095" w:rsidRDefault="001C1653" w:rsidP="000D21BC">
            <w:pPr>
              <w:pStyle w:val="tablecelltight"/>
            </w:pPr>
            <w:r w:rsidRPr="009B6095">
              <w:t>s-1c2-*</w:t>
            </w:r>
          </w:p>
        </w:tc>
        <w:tc>
          <w:tcPr>
            <w:tcW w:w="3074" w:type="dxa"/>
            <w:shd w:val="clear" w:color="auto" w:fill="FFFFFF" w:themeFill="background1"/>
          </w:tcPr>
          <w:p w14:paraId="34BAC3CA" w14:textId="5F39ED4C" w:rsidR="001C1653" w:rsidRPr="009B6095" w:rsidRDefault="001C1653" w:rsidP="000D21BC">
            <w:pPr>
              <w:pStyle w:val="tablecelltight"/>
            </w:pPr>
            <w:r w:rsidRPr="009B6095">
              <w:t xml:space="preserve">story-based </w:t>
            </w:r>
            <w:r w:rsidR="00DC60AC">
              <w:t>2</w:t>
            </w:r>
            <w:r w:rsidRPr="009B6095">
              <w:t>-digit any data type using 1 category</w:t>
            </w:r>
          </w:p>
        </w:tc>
        <w:tc>
          <w:tcPr>
            <w:tcW w:w="0" w:type="auto"/>
            <w:shd w:val="clear" w:color="auto" w:fill="FFFFFF" w:themeFill="background1"/>
          </w:tcPr>
          <w:p w14:paraId="7BF5E06A" w14:textId="77777777" w:rsidR="001C1653" w:rsidRPr="009B6095" w:rsidRDefault="001C1653" w:rsidP="000D21BC">
            <w:pPr>
              <w:pStyle w:val="tablecelltight"/>
            </w:pPr>
            <w:r w:rsidRPr="009B6095">
              <w:t>1.0</w:t>
            </w:r>
          </w:p>
        </w:tc>
        <w:tc>
          <w:tcPr>
            <w:tcW w:w="906" w:type="dxa"/>
            <w:shd w:val="clear" w:color="auto" w:fill="FFFFFF" w:themeFill="background1"/>
          </w:tcPr>
          <w:p w14:paraId="22AF4004" w14:textId="77777777" w:rsidR="001C1653" w:rsidRPr="009B6095" w:rsidRDefault="001C1653" w:rsidP="000D21BC">
            <w:pPr>
              <w:pStyle w:val="tablecelltight"/>
            </w:pPr>
            <w:r w:rsidRPr="009B6095">
              <w:t>2y10m</w:t>
            </w:r>
          </w:p>
        </w:tc>
        <w:tc>
          <w:tcPr>
            <w:tcW w:w="2328" w:type="dxa"/>
            <w:shd w:val="clear" w:color="auto" w:fill="FFFFFF" w:themeFill="background1"/>
          </w:tcPr>
          <w:p w14:paraId="38379685" w14:textId="77777777" w:rsidR="001C1653" w:rsidRPr="009B6095" w:rsidRDefault="001C1653" w:rsidP="000D21BC">
            <w:pPr>
              <w:pStyle w:val="tablecelltight"/>
            </w:pPr>
          </w:p>
        </w:tc>
      </w:tr>
    </w:tbl>
    <w:p w14:paraId="1D97278F" w14:textId="77777777" w:rsidR="00E244CF" w:rsidRDefault="00E244CF" w:rsidP="00E244CF">
      <w:pPr>
        <w:pStyle w:val="Heading2"/>
      </w:pPr>
      <w:r>
        <w:t>Discussion</w:t>
      </w:r>
    </w:p>
    <w:p w14:paraId="4AD56D8B" w14:textId="77777777" w:rsidR="00E244CF" w:rsidRDefault="00E244CF" w:rsidP="00E244CF">
      <w:r>
        <w:t>In general, the systems using a narrative system had a greater efficiency seen by the smaller SVE but topped out at three digits for significant incremental gains. The preparation workload between three- and four-digit narrative systems was greatly increased.</w:t>
      </w:r>
    </w:p>
    <w:p w14:paraId="78D84A1B" w14:textId="77777777" w:rsidR="00E244CF" w:rsidRDefault="00E244CF" w:rsidP="00E244CF">
      <w:r w:rsidRPr="00757321">
        <w:t xml:space="preserve">@katiek </w:t>
      </w:r>
      <w:r>
        <w:t xml:space="preserve">(Katie Kermode) switched from a modified 3-PAO (SVE=2.3) system to a 3-* (SVE=0.7) type system at the direction of @lociinthesky (Lance </w:t>
      </w:r>
      <w:r w:rsidRPr="000929BC">
        <w:t>Tschirhart</w:t>
      </w:r>
      <w:r>
        <w:t>) and increased her speed after eight years of using the 3-PAO system in only two months.</w:t>
      </w:r>
    </w:p>
    <w:p w14:paraId="1C9FDB22" w14:textId="77777777" w:rsidR="00E244CF" w:rsidRDefault="00E244CF" w:rsidP="00E244CF">
      <w:r>
        <w:t>I think that the placement of the optimum number memory images in the same location in a method of loci background, is a matter of the Miller number. In other words, the mental workload decreases if you place two rather than three memory images per location. @AlexM (Alex Mullen) switched from three to two memory images and believes that the change was responsible for a spike in his scores. I don’t know his number system but any decrease in visualization workload towards a goal of five to seven will get you the best results.</w:t>
      </w:r>
    </w:p>
    <w:p w14:paraId="3BA65B6D" w14:textId="77777777" w:rsidR="00E244CF" w:rsidRDefault="00E244CF" w:rsidP="00E244CF">
      <w:r w:rsidRPr="00885566">
        <w:t xml:space="preserve">The 3-digit </w:t>
      </w:r>
      <w:r>
        <w:t xml:space="preserve">improvisational story </w:t>
      </w:r>
      <w:r w:rsidRPr="00885566">
        <w:t>visualization</w:t>
      </w:r>
      <w:r w:rsidRPr="00EF000A">
        <w:rPr>
          <w:b/>
          <w:bCs/>
        </w:rPr>
        <w:t xml:space="preserve"> </w:t>
      </w:r>
      <w:r>
        <w:t xml:space="preserve">seems </w:t>
      </w:r>
      <w:r w:rsidRPr="005A07B5">
        <w:t>to be best</w:t>
      </w:r>
      <w:r>
        <w:t xml:space="preserve"> for competition if several years of practice are put in which most competitors do. A similar 4-digit system has little added benefit and the practice of </w:t>
      </w:r>
      <w:r>
        <w:lastRenderedPageBreak/>
        <w:t xml:space="preserve">it becomes burdensome. Most people want to develop a competition weight system quickly. A similar 2-digit system is best for casual users producing faster results than any peg system. </w:t>
      </w:r>
    </w:p>
    <w:p w14:paraId="780E47A6" w14:textId="77777777" w:rsidR="00E244CF" w:rsidRDefault="00E244CF" w:rsidP="00E244CF">
      <w:r>
        <w:t>One thing I’ve found that helps in developing a narrative traversal approach is for the memory images to contain significant enhancing details with a visual sentence structure using subject, subject enhancements, strong action verb, direct object or items, and location or terrain (SEA-IT). The ability to tie a new image to the last is increased by the details that you can build relevant associations to.</w:t>
      </w:r>
    </w:p>
    <w:p w14:paraId="56DFB074" w14:textId="691CF31F" w:rsidR="00E244CF" w:rsidRDefault="00E244CF" w:rsidP="00E244CF">
      <w:r>
        <w:t>Competitors with an already strong reusable method of loci system have no benefit over forming visual sentences and this would be a personal choice. Casual users do best with less complexity and therefore a story system with a narrative traversal is better to start with.</w:t>
      </w:r>
    </w:p>
    <w:p w14:paraId="16A7E4F9" w14:textId="281A3623" w:rsidR="00EA29DB" w:rsidRDefault="00EA29DB" w:rsidP="00EA29DB">
      <w:pPr>
        <w:pStyle w:val="Heading3"/>
      </w:pPr>
      <w:r>
        <w:t>PAO systems</w:t>
      </w:r>
    </w:p>
    <w:p w14:paraId="109B9870" w14:textId="0D4A4D66" w:rsidR="00EA29DB" w:rsidRDefault="00EA29DB" w:rsidP="00EA29DB">
      <w:r>
        <w:t>Many people know about and want to know more about using a PAO system since people like Alex Mullen and Simon Reinhard had personal experiences that made them think it was inferior.</w:t>
      </w:r>
      <w:r w:rsidR="008C4C06">
        <w:t xml:space="preserve"> According to the SVE scores they are:</w:t>
      </w:r>
    </w:p>
    <w:tbl>
      <w:tblPr>
        <w:tblStyle w:val="TableGrid"/>
        <w:tblW w:w="0" w:type="auto"/>
        <w:tblInd w:w="715" w:type="dxa"/>
        <w:tblLook w:val="04A0" w:firstRow="1" w:lastRow="0" w:firstColumn="1" w:lastColumn="0" w:noHBand="0" w:noVBand="1"/>
      </w:tblPr>
      <w:tblGrid>
        <w:gridCol w:w="721"/>
        <w:gridCol w:w="1349"/>
        <w:gridCol w:w="2804"/>
        <w:gridCol w:w="527"/>
        <w:gridCol w:w="906"/>
        <w:gridCol w:w="2328"/>
      </w:tblGrid>
      <w:tr w:rsidR="008C4C06" w:rsidRPr="009B6095" w14:paraId="0096BEE7" w14:textId="77777777" w:rsidTr="008C4C06">
        <w:tc>
          <w:tcPr>
            <w:tcW w:w="721" w:type="dxa"/>
          </w:tcPr>
          <w:p w14:paraId="55D37A93" w14:textId="77777777" w:rsidR="008C4C06" w:rsidRPr="009B6095" w:rsidRDefault="008C4C06" w:rsidP="00222234">
            <w:pPr>
              <w:pStyle w:val="tablecelltight"/>
              <w:rPr>
                <w:b/>
                <w:bCs/>
              </w:rPr>
            </w:pPr>
            <w:r w:rsidRPr="009B6095">
              <w:rPr>
                <w:b/>
                <w:bCs/>
              </w:rPr>
              <w:t>Rank</w:t>
            </w:r>
          </w:p>
        </w:tc>
        <w:tc>
          <w:tcPr>
            <w:tcW w:w="1349" w:type="dxa"/>
          </w:tcPr>
          <w:p w14:paraId="2D12320B" w14:textId="77777777" w:rsidR="008C4C06" w:rsidRPr="009B6095" w:rsidRDefault="008C4C06" w:rsidP="00222234">
            <w:pPr>
              <w:pStyle w:val="tablecelltight"/>
              <w:rPr>
                <w:b/>
                <w:bCs/>
              </w:rPr>
            </w:pPr>
            <w:r w:rsidRPr="009B6095">
              <w:rPr>
                <w:b/>
                <w:bCs/>
              </w:rPr>
              <w:t>System</w:t>
            </w:r>
          </w:p>
        </w:tc>
        <w:tc>
          <w:tcPr>
            <w:tcW w:w="2804" w:type="dxa"/>
          </w:tcPr>
          <w:p w14:paraId="2E16A544" w14:textId="77777777" w:rsidR="008C4C06" w:rsidRPr="009B6095" w:rsidRDefault="008C4C06" w:rsidP="00222234">
            <w:pPr>
              <w:pStyle w:val="tablecelltight"/>
              <w:rPr>
                <w:b/>
                <w:bCs/>
              </w:rPr>
            </w:pPr>
            <w:r w:rsidRPr="009B6095">
              <w:rPr>
                <w:b/>
                <w:bCs/>
              </w:rPr>
              <w:t>Description</w:t>
            </w:r>
          </w:p>
        </w:tc>
        <w:tc>
          <w:tcPr>
            <w:tcW w:w="0" w:type="auto"/>
          </w:tcPr>
          <w:p w14:paraId="35CEF04E" w14:textId="77777777" w:rsidR="008C4C06" w:rsidRPr="009B6095" w:rsidRDefault="008C4C06" w:rsidP="00222234">
            <w:pPr>
              <w:pStyle w:val="tablecelltight"/>
              <w:rPr>
                <w:b/>
                <w:bCs/>
              </w:rPr>
            </w:pPr>
            <w:r w:rsidRPr="009B6095">
              <w:rPr>
                <w:b/>
                <w:bCs/>
              </w:rPr>
              <w:t>SVE</w:t>
            </w:r>
          </w:p>
        </w:tc>
        <w:tc>
          <w:tcPr>
            <w:tcW w:w="906" w:type="dxa"/>
          </w:tcPr>
          <w:p w14:paraId="5EE5A891" w14:textId="77777777" w:rsidR="008C4C06" w:rsidRPr="009B6095" w:rsidRDefault="008C4C06" w:rsidP="00222234">
            <w:pPr>
              <w:pStyle w:val="tablecelltight"/>
              <w:rPr>
                <w:b/>
                <w:bCs/>
              </w:rPr>
            </w:pPr>
            <w:r w:rsidRPr="009B6095">
              <w:rPr>
                <w:b/>
                <w:bCs/>
              </w:rPr>
              <w:t>Mastery time</w:t>
            </w:r>
          </w:p>
        </w:tc>
        <w:tc>
          <w:tcPr>
            <w:tcW w:w="2328" w:type="dxa"/>
          </w:tcPr>
          <w:p w14:paraId="2B80A06A" w14:textId="77777777" w:rsidR="008C4C06" w:rsidRPr="009B6095" w:rsidRDefault="008C4C06" w:rsidP="00222234">
            <w:pPr>
              <w:pStyle w:val="tablecelltight"/>
              <w:rPr>
                <w:b/>
                <w:bCs/>
              </w:rPr>
            </w:pPr>
            <w:r w:rsidRPr="009B6095">
              <w:rPr>
                <w:b/>
                <w:bCs/>
              </w:rPr>
              <w:t>notes</w:t>
            </w:r>
          </w:p>
        </w:tc>
      </w:tr>
      <w:tr w:rsidR="00204192" w:rsidRPr="00204192" w14:paraId="50E1F1B2" w14:textId="77777777" w:rsidTr="0045412A">
        <w:tc>
          <w:tcPr>
            <w:tcW w:w="721" w:type="dxa"/>
          </w:tcPr>
          <w:p w14:paraId="3F2BDA8E" w14:textId="77777777" w:rsidR="00204192" w:rsidRPr="00204192" w:rsidRDefault="00204192" w:rsidP="0045412A">
            <w:pPr>
              <w:pStyle w:val="tablecelltight"/>
            </w:pPr>
            <w:r w:rsidRPr="00204192">
              <w:t>1</w:t>
            </w:r>
          </w:p>
        </w:tc>
        <w:tc>
          <w:tcPr>
            <w:tcW w:w="1349" w:type="dxa"/>
          </w:tcPr>
          <w:p w14:paraId="106C4797" w14:textId="77777777" w:rsidR="00204192" w:rsidRPr="00204192" w:rsidRDefault="00204192" w:rsidP="0045412A">
            <w:pPr>
              <w:pStyle w:val="tablecelltight"/>
            </w:pPr>
            <w:r w:rsidRPr="00204192">
              <w:t>mol-2c3-SAI</w:t>
            </w:r>
          </w:p>
        </w:tc>
        <w:tc>
          <w:tcPr>
            <w:tcW w:w="2804" w:type="dxa"/>
          </w:tcPr>
          <w:p w14:paraId="250322B4" w14:textId="77777777" w:rsidR="00204192" w:rsidRPr="00204192" w:rsidRDefault="00204192" w:rsidP="0045412A">
            <w:pPr>
              <w:pStyle w:val="tablecelltight"/>
            </w:pPr>
            <w:r w:rsidRPr="00204192">
              <w:t>2 category 3-digit PAO</w:t>
            </w:r>
          </w:p>
        </w:tc>
        <w:tc>
          <w:tcPr>
            <w:tcW w:w="0" w:type="auto"/>
          </w:tcPr>
          <w:p w14:paraId="04572BBC" w14:textId="77777777" w:rsidR="00204192" w:rsidRPr="00204192" w:rsidRDefault="00204192" w:rsidP="0045412A">
            <w:pPr>
              <w:pStyle w:val="tablecelltight"/>
            </w:pPr>
            <w:r w:rsidRPr="00204192">
              <w:t>1.8</w:t>
            </w:r>
          </w:p>
        </w:tc>
        <w:tc>
          <w:tcPr>
            <w:tcW w:w="906" w:type="dxa"/>
          </w:tcPr>
          <w:p w14:paraId="1F3584B2" w14:textId="41A0442D" w:rsidR="00204192" w:rsidRPr="00204192" w:rsidRDefault="00204192" w:rsidP="0045412A">
            <w:pPr>
              <w:pStyle w:val="tablecelltight"/>
            </w:pPr>
            <w:r w:rsidRPr="009B6095">
              <w:t>834y</w:t>
            </w:r>
          </w:p>
        </w:tc>
        <w:tc>
          <w:tcPr>
            <w:tcW w:w="2328" w:type="dxa"/>
          </w:tcPr>
          <w:p w14:paraId="63305962" w14:textId="77777777" w:rsidR="00204192" w:rsidRPr="00204192" w:rsidRDefault="00204192" w:rsidP="0045412A">
            <w:pPr>
              <w:pStyle w:val="tablecelltight"/>
            </w:pPr>
          </w:p>
        </w:tc>
      </w:tr>
      <w:tr w:rsidR="00204192" w:rsidRPr="00204192" w14:paraId="667986C4" w14:textId="77777777" w:rsidTr="00AA7ABC">
        <w:tc>
          <w:tcPr>
            <w:tcW w:w="721" w:type="dxa"/>
          </w:tcPr>
          <w:p w14:paraId="18DA89D2" w14:textId="77777777" w:rsidR="00204192" w:rsidRPr="00204192" w:rsidRDefault="00204192" w:rsidP="00AA7ABC">
            <w:pPr>
              <w:pStyle w:val="tablecelltight"/>
            </w:pPr>
            <w:r w:rsidRPr="00204192">
              <w:t>2</w:t>
            </w:r>
          </w:p>
        </w:tc>
        <w:tc>
          <w:tcPr>
            <w:tcW w:w="1349" w:type="dxa"/>
          </w:tcPr>
          <w:p w14:paraId="12E60B11" w14:textId="77777777" w:rsidR="00204192" w:rsidRPr="00204192" w:rsidRDefault="00204192" w:rsidP="00AA7ABC">
            <w:pPr>
              <w:pStyle w:val="tablecelltight"/>
            </w:pPr>
            <w:r w:rsidRPr="00204192">
              <w:t>mol-1c3-SAI</w:t>
            </w:r>
          </w:p>
        </w:tc>
        <w:tc>
          <w:tcPr>
            <w:tcW w:w="2804" w:type="dxa"/>
          </w:tcPr>
          <w:p w14:paraId="1E43537C" w14:textId="77777777" w:rsidR="00204192" w:rsidRPr="00204192" w:rsidRDefault="00204192" w:rsidP="00AA7ABC">
            <w:pPr>
              <w:pStyle w:val="tablecelltight"/>
            </w:pPr>
            <w:r w:rsidRPr="00204192">
              <w:t>1 category 3-digit PAO</w:t>
            </w:r>
          </w:p>
        </w:tc>
        <w:tc>
          <w:tcPr>
            <w:tcW w:w="0" w:type="auto"/>
          </w:tcPr>
          <w:p w14:paraId="17E67A64" w14:textId="77777777" w:rsidR="00204192" w:rsidRPr="00204192" w:rsidRDefault="00204192" w:rsidP="00AA7ABC">
            <w:pPr>
              <w:pStyle w:val="tablecelltight"/>
            </w:pPr>
            <w:r w:rsidRPr="00204192">
              <w:t>2.0</w:t>
            </w:r>
          </w:p>
        </w:tc>
        <w:tc>
          <w:tcPr>
            <w:tcW w:w="906" w:type="dxa"/>
          </w:tcPr>
          <w:p w14:paraId="7FF20698" w14:textId="40E757CD" w:rsidR="00204192" w:rsidRPr="00204192" w:rsidRDefault="00204192" w:rsidP="00AA7ABC">
            <w:pPr>
              <w:pStyle w:val="tablecelltight"/>
            </w:pPr>
            <w:r w:rsidRPr="009B6095">
              <w:t>83y</w:t>
            </w:r>
          </w:p>
        </w:tc>
        <w:tc>
          <w:tcPr>
            <w:tcW w:w="2328" w:type="dxa"/>
          </w:tcPr>
          <w:p w14:paraId="02F4053C" w14:textId="77777777" w:rsidR="00204192" w:rsidRPr="00204192" w:rsidRDefault="00204192" w:rsidP="00AA7ABC">
            <w:pPr>
              <w:pStyle w:val="tablecelltight"/>
            </w:pPr>
          </w:p>
        </w:tc>
      </w:tr>
      <w:tr w:rsidR="00204192" w:rsidRPr="00204192" w14:paraId="475A4182" w14:textId="77777777" w:rsidTr="008A3F6B">
        <w:tc>
          <w:tcPr>
            <w:tcW w:w="721" w:type="dxa"/>
          </w:tcPr>
          <w:p w14:paraId="5E12C723" w14:textId="77777777" w:rsidR="00204192" w:rsidRPr="00204192" w:rsidRDefault="00204192" w:rsidP="008A3F6B">
            <w:pPr>
              <w:pStyle w:val="tablecelltight"/>
            </w:pPr>
            <w:r w:rsidRPr="00204192">
              <w:t>3</w:t>
            </w:r>
          </w:p>
        </w:tc>
        <w:tc>
          <w:tcPr>
            <w:tcW w:w="1349" w:type="dxa"/>
          </w:tcPr>
          <w:p w14:paraId="116E6787" w14:textId="77777777" w:rsidR="00204192" w:rsidRPr="00204192" w:rsidRDefault="00204192" w:rsidP="008A3F6B">
            <w:pPr>
              <w:pStyle w:val="tablecelltight"/>
            </w:pPr>
            <w:r w:rsidRPr="00204192">
              <w:t>mol-3-SAI</w:t>
            </w:r>
          </w:p>
        </w:tc>
        <w:tc>
          <w:tcPr>
            <w:tcW w:w="2804" w:type="dxa"/>
          </w:tcPr>
          <w:p w14:paraId="53866967" w14:textId="77777777" w:rsidR="00204192" w:rsidRPr="00204192" w:rsidRDefault="00204192" w:rsidP="008A3F6B">
            <w:pPr>
              <w:pStyle w:val="tablecelltight"/>
            </w:pPr>
            <w:r w:rsidRPr="00204192">
              <w:t>3-digit PAO</w:t>
            </w:r>
          </w:p>
        </w:tc>
        <w:tc>
          <w:tcPr>
            <w:tcW w:w="0" w:type="auto"/>
          </w:tcPr>
          <w:p w14:paraId="66867992" w14:textId="77777777" w:rsidR="00204192" w:rsidRPr="00204192" w:rsidRDefault="00204192" w:rsidP="008A3F6B">
            <w:pPr>
              <w:pStyle w:val="tablecelltight"/>
            </w:pPr>
            <w:r w:rsidRPr="00204192">
              <w:t>2.3</w:t>
            </w:r>
          </w:p>
        </w:tc>
        <w:tc>
          <w:tcPr>
            <w:tcW w:w="906" w:type="dxa"/>
          </w:tcPr>
          <w:p w14:paraId="4FF2B81F" w14:textId="7B36E322" w:rsidR="00204192" w:rsidRPr="00204192" w:rsidRDefault="00204192" w:rsidP="008A3F6B">
            <w:pPr>
              <w:pStyle w:val="tablecelltight"/>
            </w:pPr>
            <w:r w:rsidRPr="009B6095">
              <w:t>8y</w:t>
            </w:r>
          </w:p>
        </w:tc>
        <w:tc>
          <w:tcPr>
            <w:tcW w:w="2328" w:type="dxa"/>
          </w:tcPr>
          <w:p w14:paraId="2D8E4E30" w14:textId="77777777" w:rsidR="00204192" w:rsidRPr="00204192" w:rsidRDefault="00204192" w:rsidP="008A3F6B">
            <w:pPr>
              <w:pStyle w:val="tablecelltight"/>
            </w:pPr>
          </w:p>
        </w:tc>
      </w:tr>
      <w:tr w:rsidR="00204192" w:rsidRPr="00204192" w14:paraId="5FBEC912" w14:textId="77777777" w:rsidTr="001825CE">
        <w:tc>
          <w:tcPr>
            <w:tcW w:w="721" w:type="dxa"/>
          </w:tcPr>
          <w:p w14:paraId="676AC510" w14:textId="77777777" w:rsidR="00204192" w:rsidRPr="00204192" w:rsidRDefault="00204192" w:rsidP="001825CE">
            <w:pPr>
              <w:pStyle w:val="tablecelltight"/>
            </w:pPr>
            <w:r w:rsidRPr="00204192">
              <w:t>4</w:t>
            </w:r>
          </w:p>
        </w:tc>
        <w:tc>
          <w:tcPr>
            <w:tcW w:w="1349" w:type="dxa"/>
          </w:tcPr>
          <w:p w14:paraId="0616DAB2" w14:textId="77777777" w:rsidR="00204192" w:rsidRPr="00204192" w:rsidRDefault="00204192" w:rsidP="001825CE">
            <w:pPr>
              <w:pStyle w:val="tablecelltight"/>
            </w:pPr>
            <w:r w:rsidRPr="00204192">
              <w:t>mol-2-SAI</w:t>
            </w:r>
          </w:p>
        </w:tc>
        <w:tc>
          <w:tcPr>
            <w:tcW w:w="2804" w:type="dxa"/>
          </w:tcPr>
          <w:p w14:paraId="35D09703" w14:textId="77777777" w:rsidR="00204192" w:rsidRPr="00204192" w:rsidRDefault="00204192" w:rsidP="001825CE">
            <w:pPr>
              <w:pStyle w:val="tablecelltight"/>
            </w:pPr>
            <w:r w:rsidRPr="00204192">
              <w:t>2-digit PAO</w:t>
            </w:r>
          </w:p>
        </w:tc>
        <w:tc>
          <w:tcPr>
            <w:tcW w:w="0" w:type="auto"/>
          </w:tcPr>
          <w:p w14:paraId="1E3E1859" w14:textId="77777777" w:rsidR="00204192" w:rsidRPr="00204192" w:rsidRDefault="00204192" w:rsidP="001825CE">
            <w:pPr>
              <w:pStyle w:val="tablecelltight"/>
            </w:pPr>
            <w:r w:rsidRPr="00204192">
              <w:t>3.5</w:t>
            </w:r>
          </w:p>
        </w:tc>
        <w:tc>
          <w:tcPr>
            <w:tcW w:w="906" w:type="dxa"/>
          </w:tcPr>
          <w:p w14:paraId="4F38C208" w14:textId="4C01784C" w:rsidR="00204192" w:rsidRPr="00204192" w:rsidRDefault="00385696" w:rsidP="001825CE">
            <w:pPr>
              <w:pStyle w:val="tablecelltight"/>
            </w:pPr>
            <w:r w:rsidRPr="009B6095">
              <w:t>10m</w:t>
            </w:r>
          </w:p>
        </w:tc>
        <w:tc>
          <w:tcPr>
            <w:tcW w:w="2328" w:type="dxa"/>
          </w:tcPr>
          <w:p w14:paraId="4F78937C" w14:textId="4328E465" w:rsidR="00204192" w:rsidRPr="00204192" w:rsidRDefault="00385696" w:rsidP="001825CE">
            <w:pPr>
              <w:pStyle w:val="tablecelltight"/>
            </w:pPr>
            <w:r>
              <w:t>Most popular choice</w:t>
            </w:r>
          </w:p>
        </w:tc>
      </w:tr>
      <w:tr w:rsidR="00204192" w:rsidRPr="00204192" w14:paraId="0DC015D7" w14:textId="77777777" w:rsidTr="008C4C06">
        <w:tc>
          <w:tcPr>
            <w:tcW w:w="721" w:type="dxa"/>
          </w:tcPr>
          <w:p w14:paraId="3D21F02A" w14:textId="243D4797" w:rsidR="00204192" w:rsidRPr="00204192" w:rsidRDefault="00204192" w:rsidP="00204192">
            <w:pPr>
              <w:pStyle w:val="tablecelltight"/>
            </w:pPr>
            <w:r w:rsidRPr="00204192">
              <w:t>5</w:t>
            </w:r>
          </w:p>
        </w:tc>
        <w:tc>
          <w:tcPr>
            <w:tcW w:w="1349" w:type="dxa"/>
          </w:tcPr>
          <w:p w14:paraId="5A07608F" w14:textId="77A2D521" w:rsidR="00204192" w:rsidRPr="00204192" w:rsidRDefault="00204192" w:rsidP="00204192">
            <w:pPr>
              <w:pStyle w:val="tablecelltight"/>
            </w:pPr>
            <w:r w:rsidRPr="00204192">
              <w:t>mol-1-SAI</w:t>
            </w:r>
          </w:p>
        </w:tc>
        <w:tc>
          <w:tcPr>
            <w:tcW w:w="2804" w:type="dxa"/>
          </w:tcPr>
          <w:p w14:paraId="68103DF7" w14:textId="6E2B55C3" w:rsidR="00204192" w:rsidRPr="00204192" w:rsidRDefault="00204192" w:rsidP="00204192">
            <w:pPr>
              <w:pStyle w:val="tablecelltight"/>
            </w:pPr>
            <w:r w:rsidRPr="00204192">
              <w:t>1-digit PAO</w:t>
            </w:r>
          </w:p>
        </w:tc>
        <w:tc>
          <w:tcPr>
            <w:tcW w:w="0" w:type="auto"/>
          </w:tcPr>
          <w:p w14:paraId="52261BC6" w14:textId="072537C4" w:rsidR="00204192" w:rsidRPr="00204192" w:rsidRDefault="00204192" w:rsidP="00204192">
            <w:pPr>
              <w:pStyle w:val="tablecelltight"/>
            </w:pPr>
            <w:r w:rsidRPr="00204192">
              <w:t>7.0</w:t>
            </w:r>
          </w:p>
        </w:tc>
        <w:tc>
          <w:tcPr>
            <w:tcW w:w="906" w:type="dxa"/>
          </w:tcPr>
          <w:p w14:paraId="1B045C1D" w14:textId="678CF3BD" w:rsidR="00204192" w:rsidRPr="00204192" w:rsidRDefault="00385696" w:rsidP="00204192">
            <w:pPr>
              <w:pStyle w:val="tablecelltight"/>
            </w:pPr>
            <w:r w:rsidRPr="009B6095">
              <w:t>1m</w:t>
            </w:r>
          </w:p>
        </w:tc>
        <w:tc>
          <w:tcPr>
            <w:tcW w:w="2328" w:type="dxa"/>
          </w:tcPr>
          <w:p w14:paraId="114E8E91" w14:textId="77777777" w:rsidR="00204192" w:rsidRPr="00204192" w:rsidRDefault="00204192" w:rsidP="00204192">
            <w:pPr>
              <w:pStyle w:val="tablecelltight"/>
            </w:pPr>
          </w:p>
        </w:tc>
      </w:tr>
    </w:tbl>
    <w:p w14:paraId="5E812370" w14:textId="3D3E3AC0" w:rsidR="00E244CF" w:rsidRPr="00A86078" w:rsidRDefault="008C4C06" w:rsidP="008C4C06">
      <w:r>
        <w:tab/>
      </w:r>
    </w:p>
    <w:p w14:paraId="67B899F1" w14:textId="3DA4AE44" w:rsidR="00676120" w:rsidRPr="00B6712D" w:rsidRDefault="00676120" w:rsidP="00676120">
      <w:pPr>
        <w:pStyle w:val="Heading2"/>
        <w:rPr>
          <w:lang w:val="en-US"/>
        </w:rPr>
      </w:pPr>
      <w:r w:rsidRPr="00B6712D">
        <w:rPr>
          <w:lang w:val="en-US"/>
        </w:rPr>
        <w:t>System construction</w:t>
      </w:r>
    </w:p>
    <w:p w14:paraId="2FF6AE2F" w14:textId="77777777" w:rsidR="00676120" w:rsidRPr="00676120" w:rsidRDefault="00676120" w:rsidP="00676120">
      <w:pPr>
        <w:pStyle w:val="Heading3"/>
      </w:pPr>
      <w:r w:rsidRPr="00676120">
        <w:t>Data types</w:t>
      </w:r>
    </w:p>
    <w:p w14:paraId="2E768FDB" w14:textId="77777777" w:rsidR="00357554" w:rsidRDefault="00357554" w:rsidP="00357554">
      <w:r>
        <w:t xml:space="preserve">Systems and other terms are described by names defined in my </w:t>
      </w:r>
      <w:r w:rsidRPr="00486618">
        <w:rPr>
          <w:b/>
          <w:bCs/>
        </w:rPr>
        <w:t>Memory systems summary</w:t>
      </w:r>
      <w:r>
        <w:t xml:space="preserve"> and </w:t>
      </w:r>
      <w:r w:rsidRPr="00486618">
        <w:rPr>
          <w:b/>
          <w:bCs/>
        </w:rPr>
        <w:t>Glossary of memory terms</w:t>
      </w:r>
      <w:r>
        <w:t xml:space="preserve"> found at </w:t>
      </w:r>
      <w:hyperlink r:id="rId7" w:history="1">
        <w:r w:rsidRPr="00D06EB9">
          <w:rPr>
            <w:rStyle w:val="Hyperlink"/>
          </w:rPr>
          <w:t>my Github repo for memory</w:t>
        </w:r>
      </w:hyperlink>
      <w:r>
        <w:t>.</w:t>
      </w:r>
    </w:p>
    <w:p w14:paraId="157992C9" w14:textId="77777777" w:rsidR="00357554" w:rsidRDefault="00357554" w:rsidP="00357554">
      <w:r>
        <w:t>Data types are classified into the five basic SEA-IT types:</w:t>
      </w:r>
    </w:p>
    <w:p w14:paraId="7400F4C5" w14:textId="77777777" w:rsidR="00357554" w:rsidRPr="0017672E" w:rsidRDefault="00357554" w:rsidP="00357554">
      <w:pPr>
        <w:pStyle w:val="ListParagraph"/>
        <w:numPr>
          <w:ilvl w:val="0"/>
          <w:numId w:val="25"/>
        </w:numPr>
      </w:pPr>
      <w:r w:rsidRPr="0017672E">
        <w:t>Subject (person, group, organization, role, living thing, fictional character)</w:t>
      </w:r>
    </w:p>
    <w:p w14:paraId="63BB1BE8" w14:textId="77777777" w:rsidR="00357554" w:rsidRPr="0017672E" w:rsidRDefault="00357554" w:rsidP="00357554">
      <w:pPr>
        <w:pStyle w:val="ListParagraph"/>
        <w:numPr>
          <w:ilvl w:val="0"/>
          <w:numId w:val="25"/>
        </w:numPr>
      </w:pPr>
      <w:r w:rsidRPr="0017672E">
        <w:t>Enhancements for the subject (tools, costume, expression, shape</w:t>
      </w:r>
      <w:r>
        <w:t xml:space="preserve">, size, </w:t>
      </w:r>
      <w:r w:rsidRPr="00EC5601">
        <w:t>body features</w:t>
      </w:r>
      <w:r w:rsidRPr="0017672E">
        <w:t>)</w:t>
      </w:r>
    </w:p>
    <w:p w14:paraId="1C2A7451" w14:textId="77777777" w:rsidR="00357554" w:rsidRPr="0017672E" w:rsidRDefault="00357554" w:rsidP="00357554">
      <w:pPr>
        <w:pStyle w:val="ListParagraph"/>
        <w:numPr>
          <w:ilvl w:val="0"/>
          <w:numId w:val="25"/>
        </w:numPr>
      </w:pPr>
      <w:r w:rsidRPr="0017672E">
        <w:t>Action (a strong verb)</w:t>
      </w:r>
    </w:p>
    <w:p w14:paraId="23BD0385" w14:textId="77777777" w:rsidR="00357554" w:rsidRPr="0017672E" w:rsidRDefault="00357554" w:rsidP="00357554">
      <w:pPr>
        <w:pStyle w:val="ListParagraph"/>
        <w:numPr>
          <w:ilvl w:val="0"/>
          <w:numId w:val="25"/>
        </w:numPr>
      </w:pPr>
      <w:r w:rsidRPr="0017672E">
        <w:t xml:space="preserve">Inanimate </w:t>
      </w:r>
      <w:r>
        <w:t xml:space="preserve">direct </w:t>
      </w:r>
      <w:r w:rsidRPr="0017672E">
        <w:t>object</w:t>
      </w:r>
      <w:r>
        <w:t>s</w:t>
      </w:r>
      <w:r w:rsidRPr="0017672E">
        <w:t xml:space="preserve"> or items</w:t>
      </w:r>
    </w:p>
    <w:p w14:paraId="253CD2B8" w14:textId="77777777" w:rsidR="00357554" w:rsidRPr="0017672E" w:rsidRDefault="00357554" w:rsidP="00357554">
      <w:pPr>
        <w:pStyle w:val="ListParagraph"/>
        <w:numPr>
          <w:ilvl w:val="0"/>
          <w:numId w:val="25"/>
        </w:numPr>
      </w:pPr>
      <w:r w:rsidRPr="0017672E">
        <w:t>Terrain or location.</w:t>
      </w:r>
    </w:p>
    <w:p w14:paraId="7B9B1D80" w14:textId="77777777" w:rsidR="00676120" w:rsidRPr="00676120" w:rsidRDefault="00676120" w:rsidP="00676120">
      <w:pPr>
        <w:pStyle w:val="Heading3"/>
      </w:pPr>
      <w:bookmarkStart w:id="0" w:name="_Hlk74655611"/>
      <w:r w:rsidRPr="00676120">
        <w:t>Single or multiple data types</w:t>
      </w:r>
    </w:p>
    <w:p w14:paraId="08C7BED3" w14:textId="77777777" w:rsidR="00676120" w:rsidRPr="00676120" w:rsidRDefault="00676120" w:rsidP="00676120">
      <w:r w:rsidRPr="00676120">
        <w:t>A peg system maps an ordered set of data to memory images. The memory image can be a simple data type or multiple unique SEA-IT data types can be built into a more complex visual sentence for easier recall.</w:t>
      </w:r>
    </w:p>
    <w:p w14:paraId="71F059EC" w14:textId="77777777" w:rsidR="00676120" w:rsidRPr="00676120" w:rsidRDefault="00676120" w:rsidP="00676120">
      <w:r w:rsidRPr="00676120">
        <w:t>The single data type is the first one people learn as in the number pegs associated with the Major system:</w:t>
      </w:r>
    </w:p>
    <w:p w14:paraId="2CB6B88F" w14:textId="77777777" w:rsidR="00676120" w:rsidRPr="00676120" w:rsidRDefault="00676120" w:rsidP="00676120"/>
    <w:tbl>
      <w:tblPr>
        <w:tblStyle w:val="GridTable2-Accent5"/>
        <w:tblW w:w="0" w:type="auto"/>
        <w:tblInd w:w="720" w:type="dxa"/>
        <w:tblLook w:val="04A0" w:firstRow="1" w:lastRow="0" w:firstColumn="1" w:lastColumn="0" w:noHBand="0" w:noVBand="1"/>
      </w:tblPr>
      <w:tblGrid>
        <w:gridCol w:w="720"/>
        <w:gridCol w:w="1530"/>
        <w:gridCol w:w="1530"/>
      </w:tblGrid>
      <w:tr w:rsidR="00676120" w:rsidRPr="00676120" w14:paraId="71386D74" w14:textId="77777777" w:rsidTr="006865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D3094E" w14:textId="77777777" w:rsidR="00676120" w:rsidRPr="00676120" w:rsidRDefault="00676120" w:rsidP="00686521">
            <w:pPr>
              <w:pStyle w:val="tablecelltight"/>
            </w:pPr>
            <w:r w:rsidRPr="00676120">
              <w:t>#</w:t>
            </w:r>
          </w:p>
        </w:tc>
        <w:tc>
          <w:tcPr>
            <w:tcW w:w="1530" w:type="dxa"/>
          </w:tcPr>
          <w:p w14:paraId="531900DA"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sound</w:t>
            </w:r>
          </w:p>
        </w:tc>
        <w:tc>
          <w:tcPr>
            <w:tcW w:w="1530" w:type="dxa"/>
          </w:tcPr>
          <w:p w14:paraId="01428D6E" w14:textId="77777777" w:rsidR="00676120" w:rsidRPr="00676120" w:rsidRDefault="00676120" w:rsidP="00686521">
            <w:pPr>
              <w:pStyle w:val="tablecelltight"/>
              <w:cnfStyle w:val="100000000000" w:firstRow="1" w:lastRow="0" w:firstColumn="0" w:lastColumn="0" w:oddVBand="0" w:evenVBand="0" w:oddHBand="0" w:evenHBand="0" w:firstRowFirstColumn="0" w:firstRowLastColumn="0" w:lastRowFirstColumn="0" w:lastRowLastColumn="0"/>
            </w:pPr>
            <w:r w:rsidRPr="00676120">
              <w:t>Major system peg</w:t>
            </w:r>
          </w:p>
        </w:tc>
      </w:tr>
      <w:tr w:rsidR="00676120" w:rsidRPr="00676120" w14:paraId="08211CEA"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1CCBF9B3" w14:textId="77777777" w:rsidR="00676120" w:rsidRPr="00676120" w:rsidRDefault="00676120" w:rsidP="00686521">
            <w:pPr>
              <w:pStyle w:val="tablecelltight"/>
            </w:pPr>
            <w:r w:rsidRPr="00676120">
              <w:t>0</w:t>
            </w:r>
          </w:p>
        </w:tc>
        <w:tc>
          <w:tcPr>
            <w:tcW w:w="1530" w:type="dxa"/>
          </w:tcPr>
          <w:p w14:paraId="5836FF19"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 Z</w:t>
            </w:r>
          </w:p>
        </w:tc>
        <w:tc>
          <w:tcPr>
            <w:tcW w:w="1530" w:type="dxa"/>
          </w:tcPr>
          <w:p w14:paraId="50E54F5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saw</w:t>
            </w:r>
          </w:p>
        </w:tc>
      </w:tr>
      <w:tr w:rsidR="00676120" w:rsidRPr="00676120" w14:paraId="7F764F2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95EF6D9" w14:textId="77777777" w:rsidR="00676120" w:rsidRPr="00676120" w:rsidRDefault="00676120" w:rsidP="00686521">
            <w:pPr>
              <w:pStyle w:val="tablecelltight"/>
            </w:pPr>
            <w:r w:rsidRPr="00676120">
              <w:t>1</w:t>
            </w:r>
          </w:p>
        </w:tc>
        <w:tc>
          <w:tcPr>
            <w:tcW w:w="1530" w:type="dxa"/>
          </w:tcPr>
          <w:p w14:paraId="4B30EBB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D, T, TH</w:t>
            </w:r>
          </w:p>
        </w:tc>
        <w:tc>
          <w:tcPr>
            <w:tcW w:w="1530" w:type="dxa"/>
          </w:tcPr>
          <w:p w14:paraId="2ED0130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tie</w:t>
            </w:r>
          </w:p>
        </w:tc>
      </w:tr>
      <w:tr w:rsidR="00676120" w:rsidRPr="00676120" w14:paraId="57D422C8"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78C6742F" w14:textId="77777777" w:rsidR="00676120" w:rsidRPr="00676120" w:rsidRDefault="00676120" w:rsidP="00686521">
            <w:pPr>
              <w:pStyle w:val="tablecelltight"/>
            </w:pPr>
            <w:r w:rsidRPr="00676120">
              <w:t>2</w:t>
            </w:r>
          </w:p>
        </w:tc>
        <w:tc>
          <w:tcPr>
            <w:tcW w:w="1530" w:type="dxa"/>
          </w:tcPr>
          <w:p w14:paraId="70642F2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w:t>
            </w:r>
          </w:p>
        </w:tc>
        <w:tc>
          <w:tcPr>
            <w:tcW w:w="1530" w:type="dxa"/>
          </w:tcPr>
          <w:p w14:paraId="4E70C8CC"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Noah</w:t>
            </w:r>
          </w:p>
        </w:tc>
      </w:tr>
      <w:tr w:rsidR="00676120" w:rsidRPr="00676120" w14:paraId="08C5FE89"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00474959" w14:textId="77777777" w:rsidR="00676120" w:rsidRPr="00676120" w:rsidRDefault="00676120" w:rsidP="00686521">
            <w:pPr>
              <w:pStyle w:val="tablecelltight"/>
            </w:pPr>
            <w:r w:rsidRPr="00676120">
              <w:t>3</w:t>
            </w:r>
          </w:p>
        </w:tc>
        <w:tc>
          <w:tcPr>
            <w:tcW w:w="1530" w:type="dxa"/>
          </w:tcPr>
          <w:p w14:paraId="49D58405"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w:t>
            </w:r>
          </w:p>
        </w:tc>
        <w:tc>
          <w:tcPr>
            <w:tcW w:w="1530" w:type="dxa"/>
          </w:tcPr>
          <w:p w14:paraId="1F367F7F"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ma</w:t>
            </w:r>
          </w:p>
        </w:tc>
      </w:tr>
      <w:tr w:rsidR="00676120" w:rsidRPr="00676120" w14:paraId="48369B37"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2EC2879E" w14:textId="77777777" w:rsidR="00676120" w:rsidRPr="00676120" w:rsidRDefault="00676120" w:rsidP="00686521">
            <w:pPr>
              <w:pStyle w:val="tablecelltight"/>
            </w:pPr>
            <w:r w:rsidRPr="00676120">
              <w:t>4</w:t>
            </w:r>
          </w:p>
        </w:tc>
        <w:tc>
          <w:tcPr>
            <w:tcW w:w="1530" w:type="dxa"/>
          </w:tcPr>
          <w:p w14:paraId="77D9749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w:t>
            </w:r>
          </w:p>
        </w:tc>
        <w:tc>
          <w:tcPr>
            <w:tcW w:w="1530" w:type="dxa"/>
          </w:tcPr>
          <w:p w14:paraId="6C59B30B"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rye</w:t>
            </w:r>
          </w:p>
        </w:tc>
      </w:tr>
      <w:tr w:rsidR="00676120" w:rsidRPr="00676120" w14:paraId="690F61B8"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1ED6E4F" w14:textId="77777777" w:rsidR="00676120" w:rsidRPr="00676120" w:rsidRDefault="00676120" w:rsidP="00686521">
            <w:pPr>
              <w:pStyle w:val="tablecelltight"/>
            </w:pPr>
            <w:r w:rsidRPr="00676120">
              <w:t>5</w:t>
            </w:r>
          </w:p>
        </w:tc>
        <w:tc>
          <w:tcPr>
            <w:tcW w:w="1530" w:type="dxa"/>
          </w:tcPr>
          <w:p w14:paraId="3CADCB07"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w:t>
            </w:r>
          </w:p>
        </w:tc>
        <w:tc>
          <w:tcPr>
            <w:tcW w:w="1530" w:type="dxa"/>
          </w:tcPr>
          <w:p w14:paraId="7252AEF8"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law</w:t>
            </w:r>
          </w:p>
        </w:tc>
      </w:tr>
      <w:tr w:rsidR="00676120" w:rsidRPr="00676120" w14:paraId="69A91D29"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0E24B2FA" w14:textId="77777777" w:rsidR="00676120" w:rsidRPr="00676120" w:rsidRDefault="00676120" w:rsidP="00686521">
            <w:pPr>
              <w:pStyle w:val="tablecelltight"/>
            </w:pPr>
            <w:r w:rsidRPr="00676120">
              <w:lastRenderedPageBreak/>
              <w:t>6</w:t>
            </w:r>
          </w:p>
        </w:tc>
        <w:tc>
          <w:tcPr>
            <w:tcW w:w="1530" w:type="dxa"/>
          </w:tcPr>
          <w:p w14:paraId="30F2E036"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CH, J, SH</w:t>
            </w:r>
          </w:p>
        </w:tc>
        <w:tc>
          <w:tcPr>
            <w:tcW w:w="1530" w:type="dxa"/>
          </w:tcPr>
          <w:p w14:paraId="709044B7"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shoe</w:t>
            </w:r>
          </w:p>
        </w:tc>
      </w:tr>
      <w:tr w:rsidR="00676120" w:rsidRPr="00676120" w14:paraId="0D66DC3B"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17D09154" w14:textId="77777777" w:rsidR="00676120" w:rsidRPr="00676120" w:rsidRDefault="00676120" w:rsidP="00686521">
            <w:pPr>
              <w:pStyle w:val="tablecelltight"/>
            </w:pPr>
            <w:r w:rsidRPr="00676120">
              <w:t>7</w:t>
            </w:r>
          </w:p>
        </w:tc>
        <w:tc>
          <w:tcPr>
            <w:tcW w:w="1530" w:type="dxa"/>
          </w:tcPr>
          <w:p w14:paraId="3763F86A"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 G, K, Q</w:t>
            </w:r>
          </w:p>
        </w:tc>
        <w:tc>
          <w:tcPr>
            <w:tcW w:w="1530" w:type="dxa"/>
          </w:tcPr>
          <w:p w14:paraId="113DDD7E"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cow</w:t>
            </w:r>
          </w:p>
        </w:tc>
      </w:tr>
      <w:tr w:rsidR="00676120" w:rsidRPr="00676120" w14:paraId="29C4C9FD" w14:textId="77777777" w:rsidTr="006865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14:paraId="3E1B726A" w14:textId="77777777" w:rsidR="00676120" w:rsidRPr="00676120" w:rsidRDefault="00676120" w:rsidP="00686521">
            <w:pPr>
              <w:pStyle w:val="tablecelltight"/>
            </w:pPr>
            <w:r w:rsidRPr="00676120">
              <w:t>8</w:t>
            </w:r>
          </w:p>
        </w:tc>
        <w:tc>
          <w:tcPr>
            <w:tcW w:w="1530" w:type="dxa"/>
          </w:tcPr>
          <w:p w14:paraId="3E012214"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F, PH, V</w:t>
            </w:r>
          </w:p>
        </w:tc>
        <w:tc>
          <w:tcPr>
            <w:tcW w:w="1530" w:type="dxa"/>
          </w:tcPr>
          <w:p w14:paraId="4C851D60" w14:textId="77777777" w:rsidR="00676120" w:rsidRPr="00676120" w:rsidRDefault="00676120" w:rsidP="00686521">
            <w:pPr>
              <w:pStyle w:val="tablecelltight"/>
              <w:cnfStyle w:val="000000100000" w:firstRow="0" w:lastRow="0" w:firstColumn="0" w:lastColumn="0" w:oddVBand="0" w:evenVBand="0" w:oddHBand="1" w:evenHBand="0" w:firstRowFirstColumn="0" w:firstRowLastColumn="0" w:lastRowFirstColumn="0" w:lastRowLastColumn="0"/>
            </w:pPr>
            <w:r w:rsidRPr="00676120">
              <w:t>ivy</w:t>
            </w:r>
          </w:p>
        </w:tc>
      </w:tr>
      <w:tr w:rsidR="00676120" w:rsidRPr="00676120" w14:paraId="19BC0DE0" w14:textId="77777777" w:rsidTr="00686521">
        <w:tc>
          <w:tcPr>
            <w:cnfStyle w:val="001000000000" w:firstRow="0" w:lastRow="0" w:firstColumn="1" w:lastColumn="0" w:oddVBand="0" w:evenVBand="0" w:oddHBand="0" w:evenHBand="0" w:firstRowFirstColumn="0" w:firstRowLastColumn="0" w:lastRowFirstColumn="0" w:lastRowLastColumn="0"/>
            <w:tcW w:w="720" w:type="dxa"/>
          </w:tcPr>
          <w:p w14:paraId="7D85A7C7" w14:textId="77777777" w:rsidR="00676120" w:rsidRPr="00676120" w:rsidRDefault="00676120" w:rsidP="00686521">
            <w:pPr>
              <w:pStyle w:val="tablecelltight"/>
            </w:pPr>
            <w:r w:rsidRPr="00676120">
              <w:t>9</w:t>
            </w:r>
          </w:p>
        </w:tc>
        <w:tc>
          <w:tcPr>
            <w:tcW w:w="1530" w:type="dxa"/>
          </w:tcPr>
          <w:p w14:paraId="0B827854"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 P</w:t>
            </w:r>
          </w:p>
        </w:tc>
        <w:tc>
          <w:tcPr>
            <w:tcW w:w="1530" w:type="dxa"/>
          </w:tcPr>
          <w:p w14:paraId="274EEBE2" w14:textId="77777777" w:rsidR="00676120" w:rsidRPr="00676120" w:rsidRDefault="00676120" w:rsidP="00686521">
            <w:pPr>
              <w:pStyle w:val="tablecelltight"/>
              <w:cnfStyle w:val="000000000000" w:firstRow="0" w:lastRow="0" w:firstColumn="0" w:lastColumn="0" w:oddVBand="0" w:evenVBand="0" w:oddHBand="0" w:evenHBand="0" w:firstRowFirstColumn="0" w:firstRowLastColumn="0" w:lastRowFirstColumn="0" w:lastRowLastColumn="0"/>
            </w:pPr>
            <w:r w:rsidRPr="00676120">
              <w:t>bee</w:t>
            </w:r>
          </w:p>
        </w:tc>
      </w:tr>
    </w:tbl>
    <w:p w14:paraId="5E6D1CDF" w14:textId="77777777" w:rsidR="00676120" w:rsidRPr="00676120" w:rsidRDefault="00676120" w:rsidP="00676120"/>
    <w:p w14:paraId="1AF97054" w14:textId="77777777" w:rsidR="00676120" w:rsidRPr="00676120" w:rsidRDefault="00676120" w:rsidP="00676120">
      <w:r w:rsidRPr="00676120">
        <w:t>In order for a system that uses multiple data types to work properly, each one of the pegs must be unique in the visual sentence. If you were to use a SEA-IT system using the Major encoding system, it might look like:</w:t>
      </w:r>
    </w:p>
    <w:tbl>
      <w:tblPr>
        <w:tblStyle w:val="TableGrid"/>
        <w:tblW w:w="0" w:type="auto"/>
        <w:tblInd w:w="720" w:type="dxa"/>
        <w:tblLook w:val="04A0" w:firstRow="1" w:lastRow="0" w:firstColumn="1" w:lastColumn="0" w:noHBand="0" w:noVBand="1"/>
      </w:tblPr>
      <w:tblGrid>
        <w:gridCol w:w="318"/>
        <w:gridCol w:w="1312"/>
        <w:gridCol w:w="1497"/>
        <w:gridCol w:w="1971"/>
        <w:gridCol w:w="2165"/>
        <w:gridCol w:w="1367"/>
      </w:tblGrid>
      <w:tr w:rsidR="00676120" w:rsidRPr="00676120" w14:paraId="610DA990" w14:textId="77777777" w:rsidTr="00686521">
        <w:tc>
          <w:tcPr>
            <w:tcW w:w="0" w:type="auto"/>
          </w:tcPr>
          <w:p w14:paraId="6E570DC5" w14:textId="77777777" w:rsidR="00676120" w:rsidRPr="00676120" w:rsidRDefault="00676120" w:rsidP="00686521">
            <w:pPr>
              <w:pStyle w:val="tablecelltight"/>
              <w:rPr>
                <w:b/>
                <w:bCs/>
              </w:rPr>
            </w:pPr>
            <w:r w:rsidRPr="00676120">
              <w:rPr>
                <w:b/>
                <w:bCs/>
              </w:rPr>
              <w:t>#</w:t>
            </w:r>
          </w:p>
        </w:tc>
        <w:tc>
          <w:tcPr>
            <w:tcW w:w="0" w:type="auto"/>
          </w:tcPr>
          <w:p w14:paraId="1CB834CE" w14:textId="77777777" w:rsidR="00676120" w:rsidRPr="00676120" w:rsidRDefault="00676120" w:rsidP="00686521">
            <w:pPr>
              <w:pStyle w:val="tablecelltight"/>
              <w:rPr>
                <w:b/>
                <w:bCs/>
              </w:rPr>
            </w:pPr>
            <w:r w:rsidRPr="00676120">
              <w:rPr>
                <w:b/>
                <w:bCs/>
              </w:rPr>
              <w:t>Subject</w:t>
            </w:r>
          </w:p>
        </w:tc>
        <w:tc>
          <w:tcPr>
            <w:tcW w:w="0" w:type="auto"/>
          </w:tcPr>
          <w:p w14:paraId="61CE8E96" w14:textId="77777777" w:rsidR="00676120" w:rsidRPr="00676120" w:rsidRDefault="00676120" w:rsidP="00686521">
            <w:pPr>
              <w:pStyle w:val="tablecelltight"/>
              <w:rPr>
                <w:b/>
                <w:bCs/>
              </w:rPr>
            </w:pPr>
            <w:r w:rsidRPr="00676120">
              <w:rPr>
                <w:b/>
                <w:bCs/>
              </w:rPr>
              <w:t>Enhancements</w:t>
            </w:r>
          </w:p>
        </w:tc>
        <w:tc>
          <w:tcPr>
            <w:tcW w:w="0" w:type="auto"/>
          </w:tcPr>
          <w:p w14:paraId="4C4102D5" w14:textId="77777777" w:rsidR="00676120" w:rsidRPr="00676120" w:rsidRDefault="00676120" w:rsidP="00686521">
            <w:pPr>
              <w:pStyle w:val="tablecelltight"/>
              <w:rPr>
                <w:b/>
                <w:bCs/>
              </w:rPr>
            </w:pPr>
            <w:r w:rsidRPr="00676120">
              <w:rPr>
                <w:b/>
                <w:bCs/>
              </w:rPr>
              <w:t>Action</w:t>
            </w:r>
          </w:p>
        </w:tc>
        <w:tc>
          <w:tcPr>
            <w:tcW w:w="0" w:type="auto"/>
          </w:tcPr>
          <w:p w14:paraId="75168642" w14:textId="77777777" w:rsidR="00676120" w:rsidRPr="00676120" w:rsidRDefault="00676120" w:rsidP="00686521">
            <w:pPr>
              <w:pStyle w:val="tablecelltight"/>
              <w:rPr>
                <w:b/>
                <w:bCs/>
              </w:rPr>
            </w:pPr>
            <w:r w:rsidRPr="00676120">
              <w:rPr>
                <w:b/>
                <w:bCs/>
              </w:rPr>
              <w:t>Items</w:t>
            </w:r>
          </w:p>
        </w:tc>
        <w:tc>
          <w:tcPr>
            <w:tcW w:w="0" w:type="auto"/>
          </w:tcPr>
          <w:p w14:paraId="7C298CDB" w14:textId="77777777" w:rsidR="00676120" w:rsidRPr="00676120" w:rsidRDefault="00676120" w:rsidP="00686521">
            <w:pPr>
              <w:pStyle w:val="tablecelltight"/>
              <w:rPr>
                <w:b/>
                <w:bCs/>
              </w:rPr>
            </w:pPr>
            <w:r w:rsidRPr="00676120">
              <w:rPr>
                <w:b/>
                <w:bCs/>
              </w:rPr>
              <w:t>Terrain</w:t>
            </w:r>
          </w:p>
        </w:tc>
      </w:tr>
      <w:tr w:rsidR="00676120" w:rsidRPr="00676120" w14:paraId="266841F5" w14:textId="77777777" w:rsidTr="00686521">
        <w:tc>
          <w:tcPr>
            <w:tcW w:w="0" w:type="auto"/>
          </w:tcPr>
          <w:p w14:paraId="642EEAD4" w14:textId="77777777" w:rsidR="00676120" w:rsidRPr="00676120" w:rsidRDefault="00676120" w:rsidP="00686521">
            <w:pPr>
              <w:pStyle w:val="tablecelltight"/>
            </w:pPr>
            <w:r w:rsidRPr="00676120">
              <w:t>5</w:t>
            </w:r>
          </w:p>
        </w:tc>
        <w:tc>
          <w:tcPr>
            <w:tcW w:w="0" w:type="auto"/>
          </w:tcPr>
          <w:p w14:paraId="76F3A7F8" w14:textId="77777777" w:rsidR="00676120" w:rsidRPr="00676120" w:rsidRDefault="00676120" w:rsidP="00686521">
            <w:pPr>
              <w:pStyle w:val="tablecelltight"/>
            </w:pPr>
            <w:r w:rsidRPr="00676120">
              <w:t>Albert Einstein</w:t>
            </w:r>
          </w:p>
        </w:tc>
        <w:tc>
          <w:tcPr>
            <w:tcW w:w="0" w:type="auto"/>
          </w:tcPr>
          <w:p w14:paraId="7C7FD6F1" w14:textId="77777777" w:rsidR="00676120" w:rsidRPr="00676120" w:rsidRDefault="00676120" w:rsidP="00686521">
            <w:pPr>
              <w:pStyle w:val="tablecelltight"/>
            </w:pPr>
            <w:r w:rsidRPr="00676120">
              <w:t>frizzy white hair</w:t>
            </w:r>
          </w:p>
        </w:tc>
        <w:tc>
          <w:tcPr>
            <w:tcW w:w="0" w:type="auto"/>
          </w:tcPr>
          <w:p w14:paraId="4F65D383" w14:textId="77777777" w:rsidR="00676120" w:rsidRPr="00676120" w:rsidRDefault="00676120" w:rsidP="00686521">
            <w:pPr>
              <w:pStyle w:val="tablecelltight"/>
            </w:pPr>
            <w:r w:rsidRPr="00676120">
              <w:t>is writing math formulas</w:t>
            </w:r>
          </w:p>
        </w:tc>
        <w:tc>
          <w:tcPr>
            <w:tcW w:w="0" w:type="auto"/>
          </w:tcPr>
          <w:p w14:paraId="10701B17" w14:textId="77777777" w:rsidR="00676120" w:rsidRPr="00676120" w:rsidRDefault="00676120" w:rsidP="00686521">
            <w:pPr>
              <w:pStyle w:val="tablecelltight"/>
            </w:pPr>
            <w:r w:rsidRPr="00676120">
              <w:t>on a blackboard with chalk</w:t>
            </w:r>
          </w:p>
        </w:tc>
        <w:tc>
          <w:tcPr>
            <w:tcW w:w="0" w:type="auto"/>
          </w:tcPr>
          <w:p w14:paraId="37CBF44F" w14:textId="77777777" w:rsidR="00676120" w:rsidRPr="00676120" w:rsidRDefault="00676120" w:rsidP="00686521">
            <w:pPr>
              <w:pStyle w:val="tablecelltight"/>
            </w:pPr>
            <w:r w:rsidRPr="00676120">
              <w:t>in a classroom.</w:t>
            </w:r>
          </w:p>
        </w:tc>
      </w:tr>
    </w:tbl>
    <w:p w14:paraId="08B723E2" w14:textId="77777777" w:rsidR="00676120" w:rsidRPr="00676120" w:rsidRDefault="00676120" w:rsidP="00676120"/>
    <w:p w14:paraId="74E83A57" w14:textId="77777777" w:rsidR="00676120" w:rsidRPr="00676120" w:rsidRDefault="00676120" w:rsidP="00676120">
      <w:r w:rsidRPr="00676120">
        <w:t xml:space="preserve">The more complete the visual image become by using more of the data types, the less ability you have to add enhancing details to your image in order to associate them with another memory image in a narrative type of traversal. The less complete the SEA-IT structure is, the more you can use more relevant imagery. For that reason, the SA system is useful in creating stories and can be enhanced at will. But the full SEA-IT visual image is better deposited in a location in a method of loci system. The SAI type system, more commonly called the PAO system is a good compromise for using in a narrative story or with the method of loci because of that. </w:t>
      </w:r>
    </w:p>
    <w:p w14:paraId="0C130003" w14:textId="77777777" w:rsidR="00676120" w:rsidRPr="00676120" w:rsidRDefault="00676120" w:rsidP="00676120">
      <w:pPr>
        <w:pStyle w:val="Heading3"/>
      </w:pPr>
      <w:r w:rsidRPr="00676120">
        <w:t>Encoding chunk size</w:t>
      </w:r>
    </w:p>
    <w:p w14:paraId="4FF435DA" w14:textId="77777777" w:rsidR="00676120" w:rsidRPr="00676120" w:rsidRDefault="00676120" w:rsidP="00676120">
      <w:r w:rsidRPr="00676120">
        <w:t>The number of items that are encoded to one data type at a time helps speed up the efficiency of the system. For digits they are known as a 1-, 2-, or 3-digit system. 1-digit systems have a problem with creating overused pieces of data. 2-digit systems require the system builder to provide 100 memory images per data type. And 3-digit systems are difficult to prepare for use because of the complexity of conversion and difficult to visualize because of the practice time involved to keep it in practice./.</w:t>
      </w:r>
    </w:p>
    <w:p w14:paraId="66C2BFF7" w14:textId="77777777" w:rsidR="00676120" w:rsidRPr="00676120" w:rsidRDefault="00676120" w:rsidP="00676120">
      <w:r w:rsidRPr="00676120">
        <w:t>Different types of rules exist to deal with issues when the encoding chunk size does not evenly fit the system. For instance, using a 3-digit system for a phone number uses one memory image for the area code, another memory image for the prefix and the last four numbers create a problem. If you create a memory image for the first three digits, then the last digit has to be visualized and associated with the other three. What if two digits are left over?</w:t>
      </w:r>
    </w:p>
    <w:p w14:paraId="584B436A" w14:textId="77777777" w:rsidR="00676120" w:rsidRPr="00676120" w:rsidRDefault="00676120" w:rsidP="00676120">
      <w:r w:rsidRPr="00676120">
        <w:t>The best way that I’ve seen to handle that is to create a 1-digit system to use with the 2-digit system for leftovers. And for 3-digit systems, you would need complete 1- and 2-digit systems to resolve issues.</w:t>
      </w:r>
    </w:p>
    <w:p w14:paraId="5A662DCC" w14:textId="77777777" w:rsidR="00676120" w:rsidRPr="00676120" w:rsidRDefault="00676120" w:rsidP="00676120">
      <w:pPr>
        <w:pStyle w:val="Heading3"/>
      </w:pPr>
      <w:r w:rsidRPr="00676120">
        <w:t>Traversal rules</w:t>
      </w:r>
    </w:p>
    <w:p w14:paraId="1CF7C15B" w14:textId="77777777" w:rsidR="00676120" w:rsidRPr="00676120" w:rsidRDefault="00676120" w:rsidP="00676120">
      <w:r w:rsidRPr="00676120">
        <w:t>After the memory image is created, it needs to be associated with something for it to be remembered in order. That is the traversal rule that is a choice of whether to use a narrative story or the method of loci type system. In the narrative story, the last image is used to form an association with the next one and if need be, enhancing details are imagined in order to bring the images to life with hooks to allow for better linking up with the next image. The enhancing visual details are usually the remaining data types not being used by the system in the SEA-IT set of imagery.</w:t>
      </w:r>
    </w:p>
    <w:p w14:paraId="67C17628" w14:textId="77777777" w:rsidR="00676120" w:rsidRPr="00676120" w:rsidRDefault="00676120" w:rsidP="00676120">
      <w:r w:rsidRPr="00676120">
        <w:t>The other type of traversal method is based on dropping a memory image in a background at a location that is traversed by any rule that has been defined for that type of method of loci. It could be your typical morning preparation routine in your house or it could be a set of significant places along a walking path. In any case, the memory image is in need of another set of ordered containers so that the memory images can be traversed from start to finish for long strings of digits.</w:t>
      </w:r>
    </w:p>
    <w:p w14:paraId="03DEBBEB" w14:textId="77777777" w:rsidR="00676120" w:rsidRPr="00676120" w:rsidRDefault="00676120" w:rsidP="00676120">
      <w:r w:rsidRPr="00676120">
        <w:t xml:space="preserve">The story style traversal works easily for small groups of memory images up to around five to seven so that you can see it as a scene. And after that a method of loci provides connecting backgrounds for more than seven locations. Some people place two or three memory images in each location of a background </w:t>
      </w:r>
      <w:r w:rsidRPr="00676120">
        <w:lastRenderedPageBreak/>
        <w:t>and a rule is needed to distinguish the order of those images at the same place. It could be a short story associating the two or it could be a rule of a special trait used for the order such as size or shape.</w:t>
      </w:r>
    </w:p>
    <w:p w14:paraId="12DBE29E" w14:textId="77777777" w:rsidR="00676120" w:rsidRPr="00676120" w:rsidRDefault="00676120" w:rsidP="00676120">
      <w:pPr>
        <w:pStyle w:val="Heading3"/>
      </w:pPr>
      <w:r w:rsidRPr="00676120">
        <w:t>Memory image complexity</w:t>
      </w:r>
    </w:p>
    <w:p w14:paraId="18917C60" w14:textId="77777777" w:rsidR="00676120" w:rsidRPr="00676120" w:rsidRDefault="00676120" w:rsidP="00676120">
      <w:r w:rsidRPr="00676120">
        <w:t>The number of items that can be visualized into one memory image is limited by the Miller number which is an approximate value of what is capable of being visualized in working memory. The number of data types that are combined in one visual sentence should be restricted to seven give or take two types. I believe that five is an optimum number to work with but with practice, I’m sure people could push the limit up to seven. The system becomes harder to prepare when minor data types are selected, and five data types take care of most of the systems that people use with 2- and 3-digit systems. A 1-digit system would be able to hold more data types in memory easily but would require more research for each subject.</w:t>
      </w:r>
    </w:p>
    <w:p w14:paraId="205D3276" w14:textId="77777777" w:rsidR="00676120" w:rsidRPr="00676120" w:rsidRDefault="00676120" w:rsidP="00676120">
      <w:r w:rsidRPr="00676120">
        <w:t>Data types must be associated to each other to be considered one system. If several are used in combination without an association between them, then the systems are not one system.</w:t>
      </w:r>
    </w:p>
    <w:p w14:paraId="3265AC90" w14:textId="1CF84F57" w:rsidR="00676120" w:rsidRPr="00676120" w:rsidRDefault="00FA32AC" w:rsidP="00357554">
      <w:pPr>
        <w:pStyle w:val="Heading3"/>
      </w:pPr>
      <w:r>
        <w:t>Anchor</w:t>
      </w:r>
      <w:r w:rsidR="00676120" w:rsidRPr="00676120">
        <w:t xml:space="preserve"> peg type</w:t>
      </w:r>
    </w:p>
    <w:p w14:paraId="0199E609" w14:textId="6E81399E" w:rsidR="00676120" w:rsidRPr="00676120" w:rsidRDefault="00676120" w:rsidP="00676120">
      <w:r w:rsidRPr="00676120">
        <w:t>Data types have a primary association type or a</w:t>
      </w:r>
      <w:r w:rsidR="00FA32AC">
        <w:t>n</w:t>
      </w:r>
      <w:r w:rsidRPr="00676120">
        <w:t xml:space="preserve"> </w:t>
      </w:r>
      <w:r w:rsidR="00FA32AC">
        <w:t>anchor</w:t>
      </w:r>
      <w:r w:rsidRPr="00676120">
        <w:t xml:space="preserve"> peg type that is used to first arrive at a memory image when mapping digits to the system. Most </w:t>
      </w:r>
      <w:r w:rsidR="00FA32AC">
        <w:t>anchor</w:t>
      </w:r>
      <w:r w:rsidRPr="00676120">
        <w:t xml:space="preserve"> peg types are subjects and then each data type is related to that subject. The previous example uses the subject of Albert Einstein as the </w:t>
      </w:r>
      <w:r w:rsidR="00FA32AC">
        <w:t>anchor</w:t>
      </w:r>
      <w:r w:rsidRPr="00676120">
        <w:t xml:space="preserve"> peg type to visualize 55555:</w:t>
      </w:r>
    </w:p>
    <w:p w14:paraId="081A92F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201"/>
        <w:gridCol w:w="1479"/>
        <w:gridCol w:w="1658"/>
        <w:gridCol w:w="2390"/>
        <w:gridCol w:w="1589"/>
      </w:tblGrid>
      <w:tr w:rsidR="00552161" w:rsidRPr="00676120" w14:paraId="56D03D04" w14:textId="77777777" w:rsidTr="00120E7B">
        <w:tc>
          <w:tcPr>
            <w:tcW w:w="0" w:type="auto"/>
          </w:tcPr>
          <w:p w14:paraId="6B4FA867" w14:textId="77777777" w:rsidR="00552161" w:rsidRPr="00676120" w:rsidRDefault="00552161" w:rsidP="000D21BC">
            <w:pPr>
              <w:pStyle w:val="tablecelltight"/>
              <w:rPr>
                <w:b/>
                <w:bCs/>
              </w:rPr>
            </w:pPr>
            <w:r w:rsidRPr="00676120">
              <w:rPr>
                <w:b/>
                <w:bCs/>
              </w:rPr>
              <w:t>#</w:t>
            </w:r>
          </w:p>
        </w:tc>
        <w:tc>
          <w:tcPr>
            <w:tcW w:w="0" w:type="auto"/>
            <w:shd w:val="clear" w:color="auto" w:fill="FFF2CC" w:themeFill="accent4" w:themeFillTint="33"/>
          </w:tcPr>
          <w:p w14:paraId="69FC7A77" w14:textId="77777777" w:rsidR="00552161" w:rsidRPr="00676120" w:rsidRDefault="00552161" w:rsidP="000D21BC">
            <w:pPr>
              <w:pStyle w:val="tablecelltight"/>
              <w:rPr>
                <w:b/>
                <w:bCs/>
              </w:rPr>
            </w:pPr>
            <w:r w:rsidRPr="00676120">
              <w:rPr>
                <w:b/>
                <w:bCs/>
              </w:rPr>
              <w:t>Subject</w:t>
            </w:r>
          </w:p>
        </w:tc>
        <w:tc>
          <w:tcPr>
            <w:tcW w:w="0" w:type="auto"/>
          </w:tcPr>
          <w:p w14:paraId="15F31B99" w14:textId="77777777" w:rsidR="00552161" w:rsidRPr="00676120" w:rsidRDefault="00552161" w:rsidP="000D21BC">
            <w:pPr>
              <w:pStyle w:val="tablecelltight"/>
              <w:rPr>
                <w:b/>
                <w:bCs/>
              </w:rPr>
            </w:pPr>
            <w:r w:rsidRPr="00676120">
              <w:rPr>
                <w:b/>
                <w:bCs/>
              </w:rPr>
              <w:t>Enhancements</w:t>
            </w:r>
          </w:p>
        </w:tc>
        <w:tc>
          <w:tcPr>
            <w:tcW w:w="0" w:type="auto"/>
          </w:tcPr>
          <w:p w14:paraId="2A76736E" w14:textId="77777777" w:rsidR="00552161" w:rsidRPr="00676120" w:rsidRDefault="00552161" w:rsidP="000D21BC">
            <w:pPr>
              <w:pStyle w:val="tablecelltight"/>
              <w:rPr>
                <w:b/>
                <w:bCs/>
              </w:rPr>
            </w:pPr>
            <w:r w:rsidRPr="00676120">
              <w:rPr>
                <w:b/>
                <w:bCs/>
              </w:rPr>
              <w:t>Action</w:t>
            </w:r>
          </w:p>
        </w:tc>
        <w:tc>
          <w:tcPr>
            <w:tcW w:w="2066" w:type="dxa"/>
          </w:tcPr>
          <w:p w14:paraId="1D371B4E" w14:textId="77777777" w:rsidR="00552161" w:rsidRPr="00676120" w:rsidRDefault="00552161" w:rsidP="000D21BC">
            <w:pPr>
              <w:pStyle w:val="tablecelltight"/>
              <w:rPr>
                <w:b/>
                <w:bCs/>
              </w:rPr>
            </w:pPr>
            <w:r w:rsidRPr="00676120">
              <w:rPr>
                <w:b/>
                <w:bCs/>
              </w:rPr>
              <w:t>Items</w:t>
            </w:r>
          </w:p>
        </w:tc>
        <w:tc>
          <w:tcPr>
            <w:tcW w:w="1589" w:type="dxa"/>
          </w:tcPr>
          <w:p w14:paraId="661F38BB" w14:textId="77777777" w:rsidR="00552161" w:rsidRPr="00676120" w:rsidRDefault="00552161" w:rsidP="000D21BC">
            <w:pPr>
              <w:pStyle w:val="tablecelltight"/>
              <w:rPr>
                <w:b/>
                <w:bCs/>
              </w:rPr>
            </w:pPr>
            <w:r w:rsidRPr="00676120">
              <w:rPr>
                <w:b/>
                <w:bCs/>
              </w:rPr>
              <w:t>Terrain</w:t>
            </w:r>
          </w:p>
        </w:tc>
      </w:tr>
      <w:tr w:rsidR="00552161" w:rsidRPr="00676120" w14:paraId="2546D123" w14:textId="77777777" w:rsidTr="00552161">
        <w:tc>
          <w:tcPr>
            <w:tcW w:w="0" w:type="auto"/>
          </w:tcPr>
          <w:p w14:paraId="7E847082" w14:textId="77777777" w:rsidR="00676120" w:rsidRPr="00676120" w:rsidRDefault="00676120" w:rsidP="00686521">
            <w:pPr>
              <w:pStyle w:val="tablecelltight"/>
            </w:pPr>
            <w:r w:rsidRPr="00676120">
              <w:t>5</w:t>
            </w:r>
          </w:p>
        </w:tc>
        <w:tc>
          <w:tcPr>
            <w:tcW w:w="0" w:type="auto"/>
            <w:shd w:val="clear" w:color="auto" w:fill="FFF2CC" w:themeFill="accent4" w:themeFillTint="33"/>
          </w:tcPr>
          <w:p w14:paraId="39DD16B6" w14:textId="77777777" w:rsidR="00676120" w:rsidRPr="00676120" w:rsidRDefault="00676120" w:rsidP="00686521">
            <w:pPr>
              <w:pStyle w:val="tablecelltight"/>
              <w:rPr>
                <w:b/>
                <w:bCs/>
              </w:rPr>
            </w:pPr>
            <w:r w:rsidRPr="00676120">
              <w:rPr>
                <w:b/>
                <w:bCs/>
              </w:rPr>
              <w:t>Albert Einstein</w:t>
            </w:r>
          </w:p>
        </w:tc>
        <w:tc>
          <w:tcPr>
            <w:tcW w:w="0" w:type="auto"/>
          </w:tcPr>
          <w:p w14:paraId="71BD2080" w14:textId="77777777" w:rsidR="00676120" w:rsidRPr="00676120" w:rsidRDefault="00676120" w:rsidP="00686521">
            <w:pPr>
              <w:pStyle w:val="tablecelltight"/>
            </w:pPr>
            <w:r w:rsidRPr="00676120">
              <w:t>frizzy white hair</w:t>
            </w:r>
          </w:p>
        </w:tc>
        <w:tc>
          <w:tcPr>
            <w:tcW w:w="0" w:type="auto"/>
          </w:tcPr>
          <w:p w14:paraId="7F94CD46" w14:textId="77777777" w:rsidR="00676120" w:rsidRPr="00676120" w:rsidRDefault="00676120" w:rsidP="00686521">
            <w:pPr>
              <w:pStyle w:val="tablecelltight"/>
            </w:pPr>
            <w:r w:rsidRPr="00676120">
              <w:t>is writing math formulas</w:t>
            </w:r>
          </w:p>
        </w:tc>
        <w:tc>
          <w:tcPr>
            <w:tcW w:w="0" w:type="auto"/>
          </w:tcPr>
          <w:p w14:paraId="0A940386" w14:textId="77777777" w:rsidR="00676120" w:rsidRPr="00676120" w:rsidRDefault="00676120" w:rsidP="00686521">
            <w:pPr>
              <w:pStyle w:val="tablecelltight"/>
            </w:pPr>
            <w:r w:rsidRPr="00676120">
              <w:t>on a blackboard with chalk</w:t>
            </w:r>
          </w:p>
        </w:tc>
        <w:tc>
          <w:tcPr>
            <w:tcW w:w="1589" w:type="dxa"/>
          </w:tcPr>
          <w:p w14:paraId="6B57E05A" w14:textId="77777777" w:rsidR="00676120" w:rsidRPr="00676120" w:rsidRDefault="00676120" w:rsidP="00686521">
            <w:pPr>
              <w:pStyle w:val="tablecelltight"/>
            </w:pPr>
            <w:r w:rsidRPr="00676120">
              <w:t>in a classroom.</w:t>
            </w:r>
          </w:p>
        </w:tc>
      </w:tr>
    </w:tbl>
    <w:p w14:paraId="28D1E9AF" w14:textId="77777777" w:rsidR="00676120" w:rsidRPr="00676120" w:rsidRDefault="00676120" w:rsidP="00676120"/>
    <w:p w14:paraId="17FE9A5F" w14:textId="477356AE" w:rsidR="00676120" w:rsidRPr="00676120" w:rsidRDefault="00676120" w:rsidP="00676120">
      <w:r w:rsidRPr="00676120">
        <w:t xml:space="preserve">It could easily be altered to use the word sound of five (L) in the Major system as the </w:t>
      </w:r>
      <w:r w:rsidR="00FA32AC">
        <w:t>anchor</w:t>
      </w:r>
      <w:r w:rsidRPr="00676120">
        <w:t xml:space="preserve"> peg type:</w:t>
      </w:r>
    </w:p>
    <w:p w14:paraId="1D74E00B" w14:textId="77777777" w:rsidR="00676120" w:rsidRPr="00676120" w:rsidRDefault="00676120" w:rsidP="00676120"/>
    <w:tbl>
      <w:tblPr>
        <w:tblStyle w:val="TableGrid"/>
        <w:tblW w:w="8550" w:type="dxa"/>
        <w:tblInd w:w="720" w:type="dxa"/>
        <w:tblLook w:val="04A0" w:firstRow="1" w:lastRow="0" w:firstColumn="1" w:lastColumn="0" w:noHBand="0" w:noVBand="1"/>
      </w:tblPr>
      <w:tblGrid>
        <w:gridCol w:w="323"/>
        <w:gridCol w:w="1292"/>
        <w:gridCol w:w="1616"/>
        <w:gridCol w:w="1615"/>
        <w:gridCol w:w="1625"/>
        <w:gridCol w:w="2079"/>
      </w:tblGrid>
      <w:tr w:rsidR="00120E7B" w:rsidRPr="00676120" w14:paraId="1904FB92" w14:textId="77777777" w:rsidTr="00120E7B">
        <w:tc>
          <w:tcPr>
            <w:tcW w:w="0" w:type="auto"/>
            <w:shd w:val="clear" w:color="auto" w:fill="FFF2CC" w:themeFill="accent4" w:themeFillTint="33"/>
          </w:tcPr>
          <w:p w14:paraId="291E55B6" w14:textId="77777777" w:rsidR="00120E7B" w:rsidRPr="00676120" w:rsidRDefault="00120E7B" w:rsidP="002A4D28">
            <w:pPr>
              <w:pStyle w:val="tablecelltight"/>
              <w:rPr>
                <w:b/>
                <w:bCs/>
              </w:rPr>
            </w:pPr>
            <w:r w:rsidRPr="00676120">
              <w:rPr>
                <w:b/>
                <w:bCs/>
              </w:rPr>
              <w:t>#</w:t>
            </w:r>
          </w:p>
        </w:tc>
        <w:tc>
          <w:tcPr>
            <w:tcW w:w="0" w:type="auto"/>
          </w:tcPr>
          <w:p w14:paraId="0BCAF38C" w14:textId="77777777" w:rsidR="00120E7B" w:rsidRPr="00676120" w:rsidRDefault="00120E7B" w:rsidP="002A4D28">
            <w:pPr>
              <w:pStyle w:val="tablecelltight"/>
              <w:rPr>
                <w:b/>
                <w:bCs/>
              </w:rPr>
            </w:pPr>
            <w:r w:rsidRPr="00676120">
              <w:rPr>
                <w:b/>
                <w:bCs/>
              </w:rPr>
              <w:t>Subject</w:t>
            </w:r>
          </w:p>
        </w:tc>
        <w:tc>
          <w:tcPr>
            <w:tcW w:w="0" w:type="auto"/>
          </w:tcPr>
          <w:p w14:paraId="03EDFFD4" w14:textId="77777777" w:rsidR="00120E7B" w:rsidRPr="00676120" w:rsidRDefault="00120E7B" w:rsidP="002A4D28">
            <w:pPr>
              <w:pStyle w:val="tablecelltight"/>
              <w:rPr>
                <w:b/>
                <w:bCs/>
              </w:rPr>
            </w:pPr>
            <w:r w:rsidRPr="00676120">
              <w:rPr>
                <w:b/>
                <w:bCs/>
              </w:rPr>
              <w:t>Enhancements</w:t>
            </w:r>
          </w:p>
        </w:tc>
        <w:tc>
          <w:tcPr>
            <w:tcW w:w="0" w:type="auto"/>
          </w:tcPr>
          <w:p w14:paraId="5C7C23CF" w14:textId="77777777" w:rsidR="00120E7B" w:rsidRPr="00676120" w:rsidRDefault="00120E7B" w:rsidP="002A4D28">
            <w:pPr>
              <w:pStyle w:val="tablecelltight"/>
              <w:rPr>
                <w:b/>
                <w:bCs/>
              </w:rPr>
            </w:pPr>
            <w:r w:rsidRPr="00676120">
              <w:rPr>
                <w:b/>
                <w:bCs/>
              </w:rPr>
              <w:t>Action</w:t>
            </w:r>
          </w:p>
        </w:tc>
        <w:tc>
          <w:tcPr>
            <w:tcW w:w="1625" w:type="dxa"/>
          </w:tcPr>
          <w:p w14:paraId="21769418" w14:textId="77777777" w:rsidR="00120E7B" w:rsidRPr="00676120" w:rsidRDefault="00120E7B" w:rsidP="002A4D28">
            <w:pPr>
              <w:pStyle w:val="tablecelltight"/>
              <w:rPr>
                <w:b/>
                <w:bCs/>
              </w:rPr>
            </w:pPr>
            <w:r w:rsidRPr="00676120">
              <w:rPr>
                <w:b/>
                <w:bCs/>
              </w:rPr>
              <w:t>Items</w:t>
            </w:r>
          </w:p>
        </w:tc>
        <w:tc>
          <w:tcPr>
            <w:tcW w:w="2079" w:type="dxa"/>
          </w:tcPr>
          <w:p w14:paraId="5D1C12AA" w14:textId="77777777" w:rsidR="00120E7B" w:rsidRPr="00676120" w:rsidRDefault="00120E7B" w:rsidP="002A4D28">
            <w:pPr>
              <w:pStyle w:val="tablecelltight"/>
              <w:rPr>
                <w:b/>
                <w:bCs/>
              </w:rPr>
            </w:pPr>
            <w:r w:rsidRPr="00676120">
              <w:rPr>
                <w:b/>
                <w:bCs/>
              </w:rPr>
              <w:t>Terrain</w:t>
            </w:r>
          </w:p>
        </w:tc>
      </w:tr>
      <w:tr w:rsidR="00676120" w:rsidRPr="00676120" w14:paraId="3A2C3A3C" w14:textId="77777777" w:rsidTr="00120E7B">
        <w:tc>
          <w:tcPr>
            <w:tcW w:w="0" w:type="auto"/>
            <w:shd w:val="clear" w:color="auto" w:fill="FFF2CC" w:themeFill="accent4" w:themeFillTint="33"/>
          </w:tcPr>
          <w:p w14:paraId="27C3BBF2" w14:textId="77777777" w:rsidR="00676120" w:rsidRPr="00636616" w:rsidRDefault="00676120" w:rsidP="00686521">
            <w:pPr>
              <w:pStyle w:val="tablecelltight"/>
              <w:rPr>
                <w:rFonts w:ascii="Arial Black" w:hAnsi="Arial Black"/>
                <w:b/>
                <w:bCs/>
                <w:sz w:val="16"/>
                <w:szCs w:val="18"/>
              </w:rPr>
            </w:pPr>
            <w:r w:rsidRPr="00636616">
              <w:rPr>
                <w:rFonts w:ascii="Arial Black" w:hAnsi="Arial Black"/>
                <w:b/>
                <w:bCs/>
                <w:sz w:val="16"/>
                <w:szCs w:val="18"/>
              </w:rPr>
              <w:t>5</w:t>
            </w:r>
          </w:p>
        </w:tc>
        <w:tc>
          <w:tcPr>
            <w:tcW w:w="1292" w:type="dxa"/>
          </w:tcPr>
          <w:p w14:paraId="1B0E045D" w14:textId="77777777" w:rsidR="00676120" w:rsidRPr="00676120" w:rsidRDefault="00676120" w:rsidP="00686521">
            <w:pPr>
              <w:pStyle w:val="tablecelltight"/>
            </w:pPr>
            <w:r w:rsidRPr="00676120">
              <w:t>Albert Einstein</w:t>
            </w:r>
          </w:p>
        </w:tc>
        <w:tc>
          <w:tcPr>
            <w:tcW w:w="1616" w:type="dxa"/>
          </w:tcPr>
          <w:p w14:paraId="03CA2846" w14:textId="77777777" w:rsidR="00676120" w:rsidRPr="00676120" w:rsidRDefault="00676120" w:rsidP="00686521">
            <w:pPr>
              <w:pStyle w:val="tablecelltight"/>
            </w:pPr>
            <w:r w:rsidRPr="00676120">
              <w:t>in locks and chains</w:t>
            </w:r>
          </w:p>
        </w:tc>
        <w:tc>
          <w:tcPr>
            <w:tcW w:w="0" w:type="auto"/>
          </w:tcPr>
          <w:p w14:paraId="7D77B9A7" w14:textId="77777777" w:rsidR="00676120" w:rsidRPr="00676120" w:rsidRDefault="00676120" w:rsidP="00686521">
            <w:pPr>
              <w:pStyle w:val="tablecelltight"/>
            </w:pPr>
            <w:r w:rsidRPr="00676120">
              <w:t>is listening on a phone</w:t>
            </w:r>
          </w:p>
        </w:tc>
        <w:tc>
          <w:tcPr>
            <w:tcW w:w="0" w:type="auto"/>
          </w:tcPr>
          <w:p w14:paraId="751A2CA8" w14:textId="77777777" w:rsidR="00676120" w:rsidRPr="00676120" w:rsidRDefault="00676120" w:rsidP="00686521">
            <w:pPr>
              <w:pStyle w:val="tablecelltight"/>
            </w:pPr>
            <w:r w:rsidRPr="00676120">
              <w:t>to an owl</w:t>
            </w:r>
          </w:p>
        </w:tc>
        <w:tc>
          <w:tcPr>
            <w:tcW w:w="2079" w:type="dxa"/>
          </w:tcPr>
          <w:p w14:paraId="083025F1" w14:textId="77777777" w:rsidR="00676120" w:rsidRPr="00676120" w:rsidRDefault="00676120" w:rsidP="00686521">
            <w:pPr>
              <w:pStyle w:val="tablecelltight"/>
            </w:pPr>
            <w:r w:rsidRPr="00676120">
              <w:t>in Louisville, KY</w:t>
            </w:r>
          </w:p>
        </w:tc>
      </w:tr>
    </w:tbl>
    <w:p w14:paraId="4DC2E5AA" w14:textId="77777777" w:rsidR="00676120" w:rsidRPr="00676120" w:rsidRDefault="00676120" w:rsidP="00676120"/>
    <w:p w14:paraId="48F18ABE" w14:textId="6C074E3E" w:rsidR="00676120" w:rsidRPr="00676120" w:rsidRDefault="00676120" w:rsidP="00676120">
      <w:r w:rsidRPr="00676120">
        <w:t xml:space="preserve">The </w:t>
      </w:r>
      <w:r w:rsidR="00FA32AC">
        <w:t>anchor</w:t>
      </w:r>
      <w:r w:rsidRPr="00676120">
        <w:t xml:space="preserve"> peg type of the word sound does not lend itself to relevancy of memory images and therefore isn’t as strong as one using a different data type. Using the location as the </w:t>
      </w:r>
      <w:r w:rsidR="00FA32AC">
        <w:t>anchor</w:t>
      </w:r>
      <w:r w:rsidRPr="00676120">
        <w:t xml:space="preserve"> peg type might produce this set of mapped values:</w:t>
      </w:r>
    </w:p>
    <w:p w14:paraId="756468A5" w14:textId="77777777" w:rsidR="00676120" w:rsidRPr="00676120" w:rsidRDefault="00676120" w:rsidP="00676120"/>
    <w:tbl>
      <w:tblPr>
        <w:tblStyle w:val="TableGrid"/>
        <w:tblW w:w="8635" w:type="dxa"/>
        <w:tblInd w:w="720" w:type="dxa"/>
        <w:tblLook w:val="04A0" w:firstRow="1" w:lastRow="0" w:firstColumn="1" w:lastColumn="0" w:noHBand="0" w:noVBand="1"/>
      </w:tblPr>
      <w:tblGrid>
        <w:gridCol w:w="318"/>
        <w:gridCol w:w="1134"/>
        <w:gridCol w:w="1724"/>
        <w:gridCol w:w="1243"/>
        <w:gridCol w:w="1495"/>
        <w:gridCol w:w="2721"/>
      </w:tblGrid>
      <w:tr w:rsidR="00552161" w:rsidRPr="00676120" w14:paraId="6157839B" w14:textId="77777777" w:rsidTr="00120E7B">
        <w:tc>
          <w:tcPr>
            <w:tcW w:w="0" w:type="auto"/>
          </w:tcPr>
          <w:p w14:paraId="7F6A1948" w14:textId="77777777" w:rsidR="00552161" w:rsidRPr="00676120" w:rsidRDefault="00552161" w:rsidP="000D21BC">
            <w:pPr>
              <w:pStyle w:val="tablecelltight"/>
              <w:rPr>
                <w:b/>
                <w:bCs/>
              </w:rPr>
            </w:pPr>
            <w:r w:rsidRPr="00676120">
              <w:rPr>
                <w:b/>
                <w:bCs/>
              </w:rPr>
              <w:t>#</w:t>
            </w:r>
          </w:p>
        </w:tc>
        <w:tc>
          <w:tcPr>
            <w:tcW w:w="1133" w:type="dxa"/>
          </w:tcPr>
          <w:p w14:paraId="2458E042" w14:textId="77777777" w:rsidR="00552161" w:rsidRPr="00676120" w:rsidRDefault="00552161" w:rsidP="000D21BC">
            <w:pPr>
              <w:pStyle w:val="tablecelltight"/>
              <w:rPr>
                <w:b/>
                <w:bCs/>
              </w:rPr>
            </w:pPr>
            <w:r w:rsidRPr="00676120">
              <w:rPr>
                <w:b/>
                <w:bCs/>
              </w:rPr>
              <w:t>Subject</w:t>
            </w:r>
          </w:p>
        </w:tc>
        <w:tc>
          <w:tcPr>
            <w:tcW w:w="1724" w:type="dxa"/>
          </w:tcPr>
          <w:p w14:paraId="00A01C9F" w14:textId="77777777" w:rsidR="00552161" w:rsidRPr="00676120" w:rsidRDefault="00552161" w:rsidP="000D21BC">
            <w:pPr>
              <w:pStyle w:val="tablecelltight"/>
              <w:rPr>
                <w:b/>
                <w:bCs/>
              </w:rPr>
            </w:pPr>
            <w:r w:rsidRPr="00676120">
              <w:rPr>
                <w:b/>
                <w:bCs/>
              </w:rPr>
              <w:t>Enhancements</w:t>
            </w:r>
          </w:p>
        </w:tc>
        <w:tc>
          <w:tcPr>
            <w:tcW w:w="0" w:type="auto"/>
          </w:tcPr>
          <w:p w14:paraId="1976AEAB" w14:textId="77777777" w:rsidR="00552161" w:rsidRPr="00676120" w:rsidRDefault="00552161" w:rsidP="000D21BC">
            <w:pPr>
              <w:pStyle w:val="tablecelltight"/>
              <w:rPr>
                <w:b/>
                <w:bCs/>
              </w:rPr>
            </w:pPr>
            <w:r w:rsidRPr="00676120">
              <w:rPr>
                <w:b/>
                <w:bCs/>
              </w:rPr>
              <w:t>Action</w:t>
            </w:r>
          </w:p>
        </w:tc>
        <w:tc>
          <w:tcPr>
            <w:tcW w:w="1495" w:type="dxa"/>
          </w:tcPr>
          <w:p w14:paraId="7917A4B8" w14:textId="77777777" w:rsidR="00552161" w:rsidRPr="00676120" w:rsidRDefault="00552161" w:rsidP="000D21BC">
            <w:pPr>
              <w:pStyle w:val="tablecelltight"/>
              <w:rPr>
                <w:b/>
                <w:bCs/>
              </w:rPr>
            </w:pPr>
            <w:r w:rsidRPr="00676120">
              <w:rPr>
                <w:b/>
                <w:bCs/>
              </w:rPr>
              <w:t>Items</w:t>
            </w:r>
          </w:p>
        </w:tc>
        <w:tc>
          <w:tcPr>
            <w:tcW w:w="2721" w:type="dxa"/>
            <w:shd w:val="clear" w:color="auto" w:fill="FFF2CC" w:themeFill="accent4" w:themeFillTint="33"/>
          </w:tcPr>
          <w:p w14:paraId="1B1720F1" w14:textId="77777777" w:rsidR="00552161" w:rsidRPr="00676120" w:rsidRDefault="00552161" w:rsidP="000D21BC">
            <w:pPr>
              <w:pStyle w:val="tablecelltight"/>
              <w:rPr>
                <w:b/>
                <w:bCs/>
              </w:rPr>
            </w:pPr>
            <w:r w:rsidRPr="00676120">
              <w:rPr>
                <w:b/>
                <w:bCs/>
              </w:rPr>
              <w:t>Terrain</w:t>
            </w:r>
          </w:p>
        </w:tc>
      </w:tr>
      <w:tr w:rsidR="00676120" w:rsidRPr="00676120" w14:paraId="52C1BF61" w14:textId="77777777" w:rsidTr="00552161">
        <w:tc>
          <w:tcPr>
            <w:tcW w:w="0" w:type="auto"/>
          </w:tcPr>
          <w:p w14:paraId="280F890A" w14:textId="77777777" w:rsidR="00676120" w:rsidRPr="00676120" w:rsidRDefault="00676120" w:rsidP="00686521">
            <w:pPr>
              <w:pStyle w:val="tablecelltight"/>
            </w:pPr>
            <w:r w:rsidRPr="00676120">
              <w:t>5</w:t>
            </w:r>
          </w:p>
        </w:tc>
        <w:tc>
          <w:tcPr>
            <w:tcW w:w="1133" w:type="dxa"/>
          </w:tcPr>
          <w:p w14:paraId="77090B4A" w14:textId="77777777" w:rsidR="00676120" w:rsidRPr="00676120" w:rsidRDefault="00676120" w:rsidP="00686521">
            <w:pPr>
              <w:pStyle w:val="tablecelltight"/>
            </w:pPr>
            <w:r w:rsidRPr="00676120">
              <w:t>Bill Shoemaker</w:t>
            </w:r>
          </w:p>
        </w:tc>
        <w:tc>
          <w:tcPr>
            <w:tcW w:w="1724" w:type="dxa"/>
          </w:tcPr>
          <w:p w14:paraId="3102FABD" w14:textId="77777777" w:rsidR="00676120" w:rsidRPr="00676120" w:rsidRDefault="00676120" w:rsidP="00686521">
            <w:pPr>
              <w:pStyle w:val="tablecelltight"/>
            </w:pPr>
            <w:r w:rsidRPr="00676120">
              <w:t>in a jockey’s jersey</w:t>
            </w:r>
          </w:p>
        </w:tc>
        <w:tc>
          <w:tcPr>
            <w:tcW w:w="0" w:type="auto"/>
          </w:tcPr>
          <w:p w14:paraId="5A59EB04" w14:textId="77777777" w:rsidR="00676120" w:rsidRPr="00676120" w:rsidRDefault="00676120" w:rsidP="00686521">
            <w:pPr>
              <w:pStyle w:val="tablecelltight"/>
            </w:pPr>
            <w:r w:rsidRPr="00676120">
              <w:t>is riding on the back of</w:t>
            </w:r>
          </w:p>
        </w:tc>
        <w:tc>
          <w:tcPr>
            <w:tcW w:w="0" w:type="auto"/>
          </w:tcPr>
          <w:p w14:paraId="4699E7CC" w14:textId="77777777" w:rsidR="00676120" w:rsidRPr="00676120" w:rsidRDefault="00676120" w:rsidP="00686521">
            <w:pPr>
              <w:pStyle w:val="tablecelltight"/>
            </w:pPr>
            <w:r w:rsidRPr="00676120">
              <w:t>a saddled horse</w:t>
            </w:r>
          </w:p>
        </w:tc>
        <w:tc>
          <w:tcPr>
            <w:tcW w:w="0" w:type="auto"/>
            <w:shd w:val="clear" w:color="auto" w:fill="FFF2CC" w:themeFill="accent4" w:themeFillTint="33"/>
          </w:tcPr>
          <w:p w14:paraId="195E53CE" w14:textId="77777777" w:rsidR="00676120" w:rsidRPr="00676120" w:rsidRDefault="00676120" w:rsidP="00686521">
            <w:pPr>
              <w:pStyle w:val="tablecelltight"/>
              <w:rPr>
                <w:b/>
                <w:bCs/>
              </w:rPr>
            </w:pPr>
            <w:r w:rsidRPr="00676120">
              <w:rPr>
                <w:b/>
                <w:bCs/>
              </w:rPr>
              <w:t>on a racetrack in Louisville, KY</w:t>
            </w:r>
          </w:p>
        </w:tc>
      </w:tr>
    </w:tbl>
    <w:p w14:paraId="6DD7D942" w14:textId="77777777" w:rsidR="00676120" w:rsidRPr="00676120" w:rsidRDefault="00676120" w:rsidP="00676120"/>
    <w:p w14:paraId="0CB69DD5" w14:textId="6E8C48AC" w:rsidR="00676120" w:rsidRPr="00676120" w:rsidRDefault="00676120" w:rsidP="00676120">
      <w:r w:rsidRPr="00676120">
        <w:t>Some people do not use a</w:t>
      </w:r>
      <w:r w:rsidR="00FA32AC">
        <w:t>n</w:t>
      </w:r>
      <w:r w:rsidRPr="00676120">
        <w:t xml:space="preserve"> </w:t>
      </w:r>
      <w:r w:rsidR="00FA32AC">
        <w:t>anchor</w:t>
      </w:r>
      <w:r w:rsidRPr="00676120">
        <w:t xml:space="preserve"> peg type because it makes the system easier to compile by not restricting the choices. This seems especially true when using categories that have no associations to the word sound because it’s a personal preference to put their favorite category first or relate them by various rules that are not consistent. A category for the Major system word sound of eight (f,v) might be physicist but then someone might know pool players more and choose to associate that with the eight-ball.</w:t>
      </w:r>
    </w:p>
    <w:p w14:paraId="54D1BABC" w14:textId="77777777" w:rsidR="00676120" w:rsidRPr="00676120" w:rsidRDefault="00676120" w:rsidP="003266CD">
      <w:pPr>
        <w:pStyle w:val="Heading3"/>
      </w:pPr>
      <w:r w:rsidRPr="00676120">
        <w:t>Index peg systems</w:t>
      </w:r>
    </w:p>
    <w:p w14:paraId="0CF5ADA5" w14:textId="4197072D" w:rsidR="00676120" w:rsidRPr="00676120" w:rsidRDefault="00676120" w:rsidP="00676120">
      <w:r w:rsidRPr="00676120">
        <w:t>If a</w:t>
      </w:r>
      <w:r w:rsidR="00601044">
        <w:t>n</w:t>
      </w:r>
      <w:r w:rsidRPr="00676120">
        <w:t xml:space="preserve"> </w:t>
      </w:r>
      <w:r w:rsidR="00FA32AC">
        <w:t>anchor</w:t>
      </w:r>
      <w:r w:rsidRPr="00676120">
        <w:t xml:space="preserve"> type is associated with a category that it depends on and is not part of the memory image, it is a separate peg system that indexes this peg system. In our last example, Bill Shoemaker is a horse </w:t>
      </w:r>
      <w:r w:rsidRPr="00676120">
        <w:lastRenderedPageBreak/>
        <w:t xml:space="preserve">jockey and the fact that he is in a sport is not relevant to the memory image. It however does tie a prefix of zero to the decoded numbers since sports begins with the Major system word sound of s or z. </w:t>
      </w:r>
    </w:p>
    <w:p w14:paraId="48134345" w14:textId="77777777" w:rsidR="00676120" w:rsidRPr="00676120" w:rsidRDefault="00676120" w:rsidP="00676120">
      <w:r w:rsidRPr="00676120">
        <w:t>Index peg systems can also be indexed which could be called a meta-index system, a super-index, or a two-level index peg system. When used with a SEA-IT set of data, an index peg creates a compound peg system.</w:t>
      </w:r>
    </w:p>
    <w:p w14:paraId="26088DFA" w14:textId="77777777" w:rsidR="00676120" w:rsidRPr="00676120" w:rsidRDefault="00676120" w:rsidP="00676120">
      <w:r w:rsidRPr="00676120">
        <w:t>The number of SEA-IT visual sentences is expanded from the number of items in the system, ten for a 1-digit, 100 for a 2-digit system, by however many categories you choose up to ten. Theoretically, a 3-digit system tied to a 2-level category index system would produce 1000 * 10 * 10 = 100,000 different memory images.</w:t>
      </w:r>
    </w:p>
    <w:p w14:paraId="313B767B" w14:textId="77777777" w:rsidR="00676120" w:rsidRPr="00676120" w:rsidRDefault="00676120" w:rsidP="00676120"/>
    <w:tbl>
      <w:tblPr>
        <w:tblStyle w:val="TableGrid"/>
        <w:tblW w:w="0" w:type="auto"/>
        <w:tblInd w:w="720" w:type="dxa"/>
        <w:tblLook w:val="04A0" w:firstRow="1" w:lastRow="0" w:firstColumn="1" w:lastColumn="0" w:noHBand="0" w:noVBand="1"/>
      </w:tblPr>
      <w:tblGrid>
        <w:gridCol w:w="318"/>
        <w:gridCol w:w="962"/>
        <w:gridCol w:w="318"/>
        <w:gridCol w:w="962"/>
        <w:gridCol w:w="222"/>
        <w:gridCol w:w="318"/>
        <w:gridCol w:w="874"/>
        <w:gridCol w:w="1441"/>
        <w:gridCol w:w="967"/>
        <w:gridCol w:w="1150"/>
        <w:gridCol w:w="1098"/>
      </w:tblGrid>
      <w:tr w:rsidR="00676120" w:rsidRPr="00676120" w14:paraId="3A08D44D" w14:textId="77777777" w:rsidTr="00FA32AC">
        <w:tc>
          <w:tcPr>
            <w:tcW w:w="0" w:type="auto"/>
          </w:tcPr>
          <w:p w14:paraId="513D0B2C" w14:textId="77777777" w:rsidR="00676120" w:rsidRPr="00676120" w:rsidRDefault="00676120" w:rsidP="00686521">
            <w:pPr>
              <w:pStyle w:val="tablecelltight"/>
            </w:pPr>
          </w:p>
        </w:tc>
        <w:tc>
          <w:tcPr>
            <w:tcW w:w="0" w:type="auto"/>
            <w:shd w:val="clear" w:color="auto" w:fill="FFF2CC" w:themeFill="accent4" w:themeFillTint="33"/>
          </w:tcPr>
          <w:p w14:paraId="2DE2838F" w14:textId="77777777" w:rsidR="00676120" w:rsidRPr="00676120" w:rsidRDefault="00676120" w:rsidP="00686521">
            <w:pPr>
              <w:pStyle w:val="tablecelltight"/>
            </w:pPr>
            <w:r w:rsidRPr="00676120">
              <w:t>0</w:t>
            </w:r>
          </w:p>
        </w:tc>
        <w:tc>
          <w:tcPr>
            <w:tcW w:w="0" w:type="auto"/>
            <w:shd w:val="clear" w:color="auto" w:fill="FFF2CC" w:themeFill="accent4" w:themeFillTint="33"/>
          </w:tcPr>
          <w:p w14:paraId="65DDBFFE" w14:textId="77777777" w:rsidR="00676120" w:rsidRPr="00676120" w:rsidRDefault="00676120" w:rsidP="00686521">
            <w:pPr>
              <w:pStyle w:val="tablecelltight"/>
            </w:pPr>
          </w:p>
        </w:tc>
        <w:tc>
          <w:tcPr>
            <w:tcW w:w="0" w:type="auto"/>
            <w:shd w:val="clear" w:color="auto" w:fill="FFF2CC" w:themeFill="accent4" w:themeFillTint="33"/>
          </w:tcPr>
          <w:p w14:paraId="071B5236" w14:textId="77777777" w:rsidR="00676120" w:rsidRPr="00676120" w:rsidRDefault="00676120" w:rsidP="00686521">
            <w:pPr>
              <w:pStyle w:val="tablecelltight"/>
            </w:pPr>
            <w:r w:rsidRPr="00676120">
              <w:t>8</w:t>
            </w:r>
          </w:p>
        </w:tc>
        <w:tc>
          <w:tcPr>
            <w:tcW w:w="0" w:type="auto"/>
          </w:tcPr>
          <w:p w14:paraId="3E2D9A6A" w14:textId="77777777" w:rsidR="00676120" w:rsidRPr="00676120" w:rsidRDefault="00676120" w:rsidP="00686521">
            <w:pPr>
              <w:pStyle w:val="tablecelltight"/>
            </w:pPr>
          </w:p>
        </w:tc>
        <w:tc>
          <w:tcPr>
            <w:tcW w:w="0" w:type="auto"/>
          </w:tcPr>
          <w:p w14:paraId="7689A235" w14:textId="77777777" w:rsidR="00676120" w:rsidRPr="00676120" w:rsidRDefault="00676120" w:rsidP="00686521">
            <w:pPr>
              <w:pStyle w:val="tablecelltight"/>
            </w:pPr>
          </w:p>
        </w:tc>
        <w:tc>
          <w:tcPr>
            <w:tcW w:w="0" w:type="auto"/>
          </w:tcPr>
          <w:p w14:paraId="1920B2F5" w14:textId="77777777" w:rsidR="00676120" w:rsidRPr="00676120" w:rsidRDefault="00676120" w:rsidP="00686521">
            <w:pPr>
              <w:pStyle w:val="tablecelltight"/>
            </w:pPr>
            <w:r w:rsidRPr="00676120">
              <w:t>5</w:t>
            </w:r>
          </w:p>
        </w:tc>
        <w:tc>
          <w:tcPr>
            <w:tcW w:w="0" w:type="auto"/>
          </w:tcPr>
          <w:p w14:paraId="167E2378" w14:textId="77777777" w:rsidR="00676120" w:rsidRPr="00676120" w:rsidRDefault="00676120" w:rsidP="00686521">
            <w:pPr>
              <w:pStyle w:val="tablecelltight"/>
            </w:pPr>
            <w:r w:rsidRPr="00676120">
              <w:t>5</w:t>
            </w:r>
          </w:p>
        </w:tc>
        <w:tc>
          <w:tcPr>
            <w:tcW w:w="0" w:type="auto"/>
          </w:tcPr>
          <w:p w14:paraId="00236A7F" w14:textId="77777777" w:rsidR="00676120" w:rsidRPr="00676120" w:rsidRDefault="00676120" w:rsidP="00686521">
            <w:pPr>
              <w:pStyle w:val="tablecelltight"/>
            </w:pPr>
            <w:r w:rsidRPr="00676120">
              <w:t>5</w:t>
            </w:r>
          </w:p>
        </w:tc>
        <w:tc>
          <w:tcPr>
            <w:tcW w:w="0" w:type="auto"/>
          </w:tcPr>
          <w:p w14:paraId="69B92A94" w14:textId="77777777" w:rsidR="00676120" w:rsidRPr="00676120" w:rsidRDefault="00676120" w:rsidP="00686521">
            <w:pPr>
              <w:pStyle w:val="tablecelltight"/>
            </w:pPr>
            <w:r w:rsidRPr="00676120">
              <w:t>5</w:t>
            </w:r>
          </w:p>
        </w:tc>
        <w:tc>
          <w:tcPr>
            <w:tcW w:w="0" w:type="auto"/>
          </w:tcPr>
          <w:p w14:paraId="7FA3628E" w14:textId="77777777" w:rsidR="00676120" w:rsidRPr="00676120" w:rsidRDefault="00676120" w:rsidP="00686521">
            <w:pPr>
              <w:pStyle w:val="tablecelltight"/>
            </w:pPr>
            <w:r w:rsidRPr="00676120">
              <w:t>5</w:t>
            </w:r>
          </w:p>
        </w:tc>
      </w:tr>
      <w:tr w:rsidR="00676120" w:rsidRPr="00676120" w14:paraId="0231DCC0" w14:textId="77777777" w:rsidTr="00FA32AC">
        <w:tc>
          <w:tcPr>
            <w:tcW w:w="0" w:type="auto"/>
          </w:tcPr>
          <w:p w14:paraId="7FC56B68" w14:textId="77777777" w:rsidR="00676120" w:rsidRPr="00676120" w:rsidRDefault="00676120" w:rsidP="00686521">
            <w:pPr>
              <w:pStyle w:val="tablecelltight"/>
              <w:rPr>
                <w:b/>
                <w:bCs/>
              </w:rPr>
            </w:pPr>
            <w:r w:rsidRPr="00676120">
              <w:rPr>
                <w:b/>
                <w:bCs/>
              </w:rPr>
              <w:t>#</w:t>
            </w:r>
          </w:p>
        </w:tc>
        <w:tc>
          <w:tcPr>
            <w:tcW w:w="0" w:type="auto"/>
            <w:shd w:val="clear" w:color="auto" w:fill="FFF2CC" w:themeFill="accent4" w:themeFillTint="33"/>
          </w:tcPr>
          <w:p w14:paraId="53B66207" w14:textId="77777777" w:rsidR="00676120" w:rsidRPr="00676120" w:rsidRDefault="00676120" w:rsidP="00686521">
            <w:pPr>
              <w:pStyle w:val="tablecelltight"/>
              <w:rPr>
                <w:b/>
                <w:bCs/>
              </w:rPr>
            </w:pPr>
            <w:r w:rsidRPr="00676120">
              <w:rPr>
                <w:b/>
                <w:bCs/>
              </w:rPr>
              <w:t>Category 1</w:t>
            </w:r>
          </w:p>
        </w:tc>
        <w:tc>
          <w:tcPr>
            <w:tcW w:w="0" w:type="auto"/>
            <w:shd w:val="clear" w:color="auto" w:fill="FFF2CC" w:themeFill="accent4" w:themeFillTint="33"/>
          </w:tcPr>
          <w:p w14:paraId="16DB7A17" w14:textId="77777777" w:rsidR="00676120" w:rsidRPr="00676120" w:rsidRDefault="00676120" w:rsidP="00686521">
            <w:pPr>
              <w:pStyle w:val="tablecelltight"/>
              <w:rPr>
                <w:b/>
                <w:bCs/>
              </w:rPr>
            </w:pPr>
            <w:r w:rsidRPr="00676120">
              <w:rPr>
                <w:b/>
                <w:bCs/>
              </w:rPr>
              <w:t>#</w:t>
            </w:r>
          </w:p>
        </w:tc>
        <w:tc>
          <w:tcPr>
            <w:tcW w:w="0" w:type="auto"/>
            <w:shd w:val="clear" w:color="auto" w:fill="FFF2CC" w:themeFill="accent4" w:themeFillTint="33"/>
          </w:tcPr>
          <w:p w14:paraId="7CE78C22" w14:textId="77777777" w:rsidR="00676120" w:rsidRPr="00676120" w:rsidRDefault="00676120" w:rsidP="00686521">
            <w:pPr>
              <w:pStyle w:val="tablecelltight"/>
              <w:rPr>
                <w:b/>
                <w:bCs/>
              </w:rPr>
            </w:pPr>
            <w:r w:rsidRPr="00676120">
              <w:rPr>
                <w:b/>
                <w:bCs/>
              </w:rPr>
              <w:t>Category 2</w:t>
            </w:r>
          </w:p>
        </w:tc>
        <w:tc>
          <w:tcPr>
            <w:tcW w:w="0" w:type="auto"/>
          </w:tcPr>
          <w:p w14:paraId="59F7F501" w14:textId="77777777" w:rsidR="00676120" w:rsidRPr="00676120" w:rsidRDefault="00676120" w:rsidP="00686521">
            <w:pPr>
              <w:pStyle w:val="tablecelltight"/>
              <w:rPr>
                <w:b/>
                <w:bCs/>
              </w:rPr>
            </w:pPr>
          </w:p>
        </w:tc>
        <w:tc>
          <w:tcPr>
            <w:tcW w:w="0" w:type="auto"/>
          </w:tcPr>
          <w:p w14:paraId="187EFC8F" w14:textId="77777777" w:rsidR="00676120" w:rsidRPr="00676120" w:rsidRDefault="00676120" w:rsidP="00686521">
            <w:pPr>
              <w:pStyle w:val="tablecelltight"/>
              <w:rPr>
                <w:b/>
                <w:bCs/>
              </w:rPr>
            </w:pPr>
            <w:r w:rsidRPr="00676120">
              <w:rPr>
                <w:b/>
                <w:bCs/>
              </w:rPr>
              <w:t>#</w:t>
            </w:r>
          </w:p>
        </w:tc>
        <w:tc>
          <w:tcPr>
            <w:tcW w:w="0" w:type="auto"/>
          </w:tcPr>
          <w:p w14:paraId="5AABC194" w14:textId="77777777" w:rsidR="00676120" w:rsidRPr="00676120" w:rsidRDefault="00676120" w:rsidP="00686521">
            <w:pPr>
              <w:pStyle w:val="tablecelltight"/>
              <w:rPr>
                <w:b/>
                <w:bCs/>
              </w:rPr>
            </w:pPr>
            <w:r w:rsidRPr="00676120">
              <w:rPr>
                <w:b/>
                <w:bCs/>
              </w:rPr>
              <w:t>Subject</w:t>
            </w:r>
          </w:p>
        </w:tc>
        <w:tc>
          <w:tcPr>
            <w:tcW w:w="0" w:type="auto"/>
          </w:tcPr>
          <w:p w14:paraId="0A2E3D7C" w14:textId="77777777" w:rsidR="00676120" w:rsidRPr="00676120" w:rsidRDefault="00676120" w:rsidP="00686521">
            <w:pPr>
              <w:pStyle w:val="tablecelltight"/>
              <w:rPr>
                <w:b/>
                <w:bCs/>
              </w:rPr>
            </w:pPr>
            <w:r w:rsidRPr="00676120">
              <w:rPr>
                <w:b/>
                <w:bCs/>
              </w:rPr>
              <w:t>Enhancements</w:t>
            </w:r>
          </w:p>
        </w:tc>
        <w:tc>
          <w:tcPr>
            <w:tcW w:w="0" w:type="auto"/>
          </w:tcPr>
          <w:p w14:paraId="2AF9750C" w14:textId="77777777" w:rsidR="00676120" w:rsidRPr="00676120" w:rsidRDefault="00676120" w:rsidP="00686521">
            <w:pPr>
              <w:pStyle w:val="tablecelltight"/>
              <w:rPr>
                <w:b/>
                <w:bCs/>
              </w:rPr>
            </w:pPr>
            <w:r w:rsidRPr="00676120">
              <w:rPr>
                <w:b/>
                <w:bCs/>
              </w:rPr>
              <w:t>Action</w:t>
            </w:r>
          </w:p>
        </w:tc>
        <w:tc>
          <w:tcPr>
            <w:tcW w:w="0" w:type="auto"/>
          </w:tcPr>
          <w:p w14:paraId="3F0C0D46" w14:textId="77777777" w:rsidR="00676120" w:rsidRPr="00676120" w:rsidRDefault="00676120" w:rsidP="00686521">
            <w:pPr>
              <w:pStyle w:val="tablecelltight"/>
              <w:rPr>
                <w:b/>
                <w:bCs/>
              </w:rPr>
            </w:pPr>
            <w:r w:rsidRPr="00676120">
              <w:rPr>
                <w:b/>
                <w:bCs/>
              </w:rPr>
              <w:t>Items</w:t>
            </w:r>
          </w:p>
        </w:tc>
        <w:tc>
          <w:tcPr>
            <w:tcW w:w="0" w:type="auto"/>
          </w:tcPr>
          <w:p w14:paraId="4C660DF2" w14:textId="77777777" w:rsidR="00676120" w:rsidRPr="00676120" w:rsidRDefault="00676120" w:rsidP="00686521">
            <w:pPr>
              <w:pStyle w:val="tablecelltight"/>
              <w:rPr>
                <w:b/>
                <w:bCs/>
              </w:rPr>
            </w:pPr>
            <w:r w:rsidRPr="00676120">
              <w:rPr>
                <w:b/>
                <w:bCs/>
              </w:rPr>
              <w:t>Terrain</w:t>
            </w:r>
          </w:p>
        </w:tc>
      </w:tr>
      <w:tr w:rsidR="00676120" w:rsidRPr="00676120" w14:paraId="2E1CDF67" w14:textId="77777777" w:rsidTr="00FA32AC">
        <w:tc>
          <w:tcPr>
            <w:tcW w:w="0" w:type="auto"/>
          </w:tcPr>
          <w:p w14:paraId="4DEE7170" w14:textId="77777777" w:rsidR="00676120" w:rsidRPr="00676120" w:rsidRDefault="00676120" w:rsidP="00686521">
            <w:pPr>
              <w:pStyle w:val="tablecelltight"/>
            </w:pPr>
            <w:r w:rsidRPr="00676120">
              <w:t>0</w:t>
            </w:r>
          </w:p>
        </w:tc>
        <w:tc>
          <w:tcPr>
            <w:tcW w:w="0" w:type="auto"/>
            <w:shd w:val="clear" w:color="auto" w:fill="FFF2CC" w:themeFill="accent4" w:themeFillTint="33"/>
          </w:tcPr>
          <w:p w14:paraId="4F82BEAA" w14:textId="77777777" w:rsidR="00676120" w:rsidRPr="00676120" w:rsidRDefault="00676120" w:rsidP="00686521">
            <w:pPr>
              <w:pStyle w:val="tablecelltight"/>
            </w:pPr>
            <w:r w:rsidRPr="00676120">
              <w:t>Sciences</w:t>
            </w:r>
          </w:p>
        </w:tc>
        <w:tc>
          <w:tcPr>
            <w:tcW w:w="0" w:type="auto"/>
            <w:shd w:val="clear" w:color="auto" w:fill="FFF2CC" w:themeFill="accent4" w:themeFillTint="33"/>
          </w:tcPr>
          <w:p w14:paraId="65D95C98" w14:textId="77777777" w:rsidR="00676120" w:rsidRPr="00676120" w:rsidRDefault="00676120" w:rsidP="00686521">
            <w:pPr>
              <w:pStyle w:val="tablecelltight"/>
            </w:pPr>
            <w:r w:rsidRPr="00676120">
              <w:t>8</w:t>
            </w:r>
          </w:p>
        </w:tc>
        <w:tc>
          <w:tcPr>
            <w:tcW w:w="0" w:type="auto"/>
            <w:shd w:val="clear" w:color="auto" w:fill="FFF2CC" w:themeFill="accent4" w:themeFillTint="33"/>
          </w:tcPr>
          <w:p w14:paraId="5EC20F14" w14:textId="77777777" w:rsidR="00676120" w:rsidRPr="00676120" w:rsidRDefault="00676120" w:rsidP="00686521">
            <w:pPr>
              <w:pStyle w:val="tablecelltight"/>
            </w:pPr>
            <w:r w:rsidRPr="00676120">
              <w:t>Physicist</w:t>
            </w:r>
          </w:p>
        </w:tc>
        <w:tc>
          <w:tcPr>
            <w:tcW w:w="0" w:type="auto"/>
          </w:tcPr>
          <w:p w14:paraId="55C966A1" w14:textId="77777777" w:rsidR="00676120" w:rsidRPr="00676120" w:rsidRDefault="00676120" w:rsidP="00686521">
            <w:pPr>
              <w:pStyle w:val="tablecelltight"/>
            </w:pPr>
          </w:p>
        </w:tc>
        <w:tc>
          <w:tcPr>
            <w:tcW w:w="0" w:type="auto"/>
          </w:tcPr>
          <w:p w14:paraId="2A730BB3" w14:textId="77777777" w:rsidR="00676120" w:rsidRPr="00676120" w:rsidRDefault="00676120" w:rsidP="00686521">
            <w:pPr>
              <w:pStyle w:val="tablecelltight"/>
            </w:pPr>
            <w:r w:rsidRPr="00676120">
              <w:t>5</w:t>
            </w:r>
          </w:p>
        </w:tc>
        <w:tc>
          <w:tcPr>
            <w:tcW w:w="0" w:type="auto"/>
          </w:tcPr>
          <w:p w14:paraId="1A94AA5F" w14:textId="77777777" w:rsidR="00676120" w:rsidRPr="00676120" w:rsidRDefault="00676120" w:rsidP="00686521">
            <w:pPr>
              <w:pStyle w:val="tablecelltight"/>
            </w:pPr>
            <w:r w:rsidRPr="00676120">
              <w:t>Albert Einstein</w:t>
            </w:r>
          </w:p>
        </w:tc>
        <w:tc>
          <w:tcPr>
            <w:tcW w:w="0" w:type="auto"/>
          </w:tcPr>
          <w:p w14:paraId="5458B7E8" w14:textId="77777777" w:rsidR="00676120" w:rsidRPr="00676120" w:rsidRDefault="00676120" w:rsidP="00686521">
            <w:pPr>
              <w:pStyle w:val="tablecelltight"/>
            </w:pPr>
            <w:r w:rsidRPr="00676120">
              <w:t>frizzy white hair</w:t>
            </w:r>
          </w:p>
        </w:tc>
        <w:tc>
          <w:tcPr>
            <w:tcW w:w="0" w:type="auto"/>
          </w:tcPr>
          <w:p w14:paraId="6A941E5D" w14:textId="77777777" w:rsidR="00676120" w:rsidRPr="00676120" w:rsidRDefault="00676120" w:rsidP="00686521">
            <w:pPr>
              <w:pStyle w:val="tablecelltight"/>
            </w:pPr>
            <w:r w:rsidRPr="00676120">
              <w:t>is writing math formulas</w:t>
            </w:r>
          </w:p>
        </w:tc>
        <w:tc>
          <w:tcPr>
            <w:tcW w:w="0" w:type="auto"/>
          </w:tcPr>
          <w:p w14:paraId="4F5DC2E1" w14:textId="77777777" w:rsidR="00676120" w:rsidRPr="00676120" w:rsidRDefault="00676120" w:rsidP="00686521">
            <w:pPr>
              <w:pStyle w:val="tablecelltight"/>
            </w:pPr>
            <w:r w:rsidRPr="00676120">
              <w:t>on a blackboard with chalk</w:t>
            </w:r>
          </w:p>
        </w:tc>
        <w:tc>
          <w:tcPr>
            <w:tcW w:w="0" w:type="auto"/>
          </w:tcPr>
          <w:p w14:paraId="5B0A1D8F" w14:textId="77777777" w:rsidR="00676120" w:rsidRPr="00676120" w:rsidRDefault="00676120" w:rsidP="00686521">
            <w:pPr>
              <w:pStyle w:val="tablecelltight"/>
            </w:pPr>
            <w:r w:rsidRPr="00676120">
              <w:t>in a classroom.</w:t>
            </w:r>
          </w:p>
        </w:tc>
      </w:tr>
      <w:bookmarkEnd w:id="0"/>
    </w:tbl>
    <w:p w14:paraId="24B32DD7" w14:textId="77777777" w:rsidR="00676120" w:rsidRDefault="00676120" w:rsidP="00676120"/>
    <w:p w14:paraId="7C560440" w14:textId="7F1C689E" w:rsidR="003B15D1" w:rsidRPr="009D3E32" w:rsidRDefault="003B15D1" w:rsidP="00E3170E">
      <w:pPr>
        <w:pStyle w:val="Heading2"/>
        <w:rPr>
          <w:lang w:val="en-US"/>
        </w:rPr>
      </w:pPr>
      <w:r w:rsidRPr="009D3E32">
        <w:rPr>
          <w:lang w:val="en-US"/>
        </w:rPr>
        <w:t xml:space="preserve">The </w:t>
      </w:r>
      <w:r w:rsidR="00A70ABD" w:rsidRPr="009D3E32">
        <w:rPr>
          <w:lang w:val="en-US"/>
        </w:rPr>
        <w:t xml:space="preserve">analysis </w:t>
      </w:r>
      <w:r w:rsidRPr="009D3E32">
        <w:rPr>
          <w:lang w:val="en-US"/>
        </w:rPr>
        <w:t>method</w:t>
      </w:r>
    </w:p>
    <w:p w14:paraId="0BE60A49" w14:textId="08D57B8D" w:rsidR="00B412B0" w:rsidRDefault="00A70ABD">
      <w:r>
        <w:t xml:space="preserve">Each system was broken down into two </w:t>
      </w:r>
      <w:r w:rsidR="00B412B0">
        <w:t xml:space="preserve">main </w:t>
      </w:r>
      <w:r>
        <w:t xml:space="preserve">process </w:t>
      </w:r>
      <w:r w:rsidRPr="00B412B0">
        <w:t>categories of preparation and</w:t>
      </w:r>
      <w:r>
        <w:t xml:space="preserve"> visualization.</w:t>
      </w:r>
      <w:r w:rsidR="00B412B0">
        <w:t xml:space="preserve"> The competition environment uses simple data types that need no strategies or familiarization except in the case of people’s names where practicing with common names helps.</w:t>
      </w:r>
      <w:r w:rsidR="00331D07">
        <w:t xml:space="preserve"> Each process defines a quantifiable amount of mental work as either encodings or associations.</w:t>
      </w:r>
    </w:p>
    <w:p w14:paraId="48292D73" w14:textId="66892E8A" w:rsidR="00B412B0" w:rsidRDefault="00B412B0">
      <w:r w:rsidRPr="00B412B0">
        <w:rPr>
          <w:b/>
          <w:bCs/>
        </w:rPr>
        <w:t>Preparation workload</w:t>
      </w:r>
      <w:r>
        <w:t xml:space="preserve"> involves the development or acquiring and practice of a memory system. The metric used here is the number of </w:t>
      </w:r>
      <w:r w:rsidR="00DD292B">
        <w:t xml:space="preserve">visual sentence </w:t>
      </w:r>
      <w:r w:rsidR="007029CD">
        <w:t>component peg</w:t>
      </w:r>
      <w:r w:rsidR="004F2CAF">
        <w:t>s</w:t>
      </w:r>
      <w:r w:rsidR="00693BA8">
        <w:t xml:space="preserve"> </w:t>
      </w:r>
      <w:r w:rsidR="00DD292B">
        <w:t xml:space="preserve">(P, A, O, L) </w:t>
      </w:r>
      <w:r>
        <w:t xml:space="preserve">to be prepared </w:t>
      </w:r>
      <w:r w:rsidR="00DD292B">
        <w:t>for the system</w:t>
      </w:r>
      <w:r w:rsidR="00976659">
        <w:t xml:space="preserve"> (</w:t>
      </w:r>
      <w:r w:rsidR="007029CD">
        <w:t>CP</w:t>
      </w:r>
      <w:r w:rsidR="00976659">
        <w:t xml:space="preserve">s). This is the number of digits used in the system </w:t>
      </w:r>
      <w:r w:rsidR="00DD292B">
        <w:t xml:space="preserve">multiplied </w:t>
      </w:r>
      <w:r w:rsidR="007029CD">
        <w:t>by</w:t>
      </w:r>
      <w:r w:rsidR="00DD292B">
        <w:t xml:space="preserve"> the number of </w:t>
      </w:r>
      <w:r w:rsidR="007029CD">
        <w:t xml:space="preserve">component peg </w:t>
      </w:r>
      <w:r w:rsidR="00DD292B">
        <w:t>values needed</w:t>
      </w:r>
      <w:r>
        <w:t xml:space="preserve">. </w:t>
      </w:r>
      <w:r w:rsidR="007029CD">
        <w:t xml:space="preserve">Visual sentence component pegs </w:t>
      </w:r>
      <w:r>
        <w:t xml:space="preserve">directly relate to the amount of time needed to become proficient through practice and a conversion of one </w:t>
      </w:r>
      <w:r w:rsidR="007029CD">
        <w:t>PC</w:t>
      </w:r>
      <w:r>
        <w:t xml:space="preserve"> per day is used for casual users and is meant for comparison purposes only. The more practice that competitors put in will reduce the time needed to master the system.</w:t>
      </w:r>
      <w:r w:rsidR="004F2CAF">
        <w:t xml:space="preserve"> A lower number is better.</w:t>
      </w:r>
    </w:p>
    <w:p w14:paraId="473D5421" w14:textId="1C94AF20" w:rsidR="00331D07" w:rsidRDefault="00B412B0">
      <w:r w:rsidRPr="00331D07">
        <w:rPr>
          <w:b/>
          <w:bCs/>
        </w:rPr>
        <w:t xml:space="preserve">Visualization workload </w:t>
      </w:r>
      <w:r>
        <w:t>is measured by the units of how many associations are made</w:t>
      </w:r>
      <w:r w:rsidR="00331D07">
        <w:t xml:space="preserve"> per memory image so that it can be used with another memory image. </w:t>
      </w:r>
      <w:r w:rsidR="009A1FF1">
        <w:t xml:space="preserve">I assumed that most system users were fluent in encoding digits to sounds and that what mattered was the association of sounds to memory image rather than having any issue with decreased efficiency due to being unable to encode. </w:t>
      </w:r>
      <w:r w:rsidR="00331D07">
        <w:t xml:space="preserve">Each </w:t>
      </w:r>
      <w:r w:rsidR="009A1FF1">
        <w:t xml:space="preserve">sound </w:t>
      </w:r>
      <w:r w:rsidR="00331D07">
        <w:t>association maps a digit or digits to a visualized</w:t>
      </w:r>
      <w:r w:rsidR="009A1FF1">
        <w:t xml:space="preserve"> memory image</w:t>
      </w:r>
      <w:r w:rsidR="00331D07">
        <w:t>.</w:t>
      </w:r>
    </w:p>
    <w:p w14:paraId="61BF5599" w14:textId="0661DADD" w:rsidR="009A1FF1" w:rsidRDefault="009A1FF1">
      <w:r>
        <w:t>A complex memory image</w:t>
      </w:r>
      <w:r w:rsidR="00B1491E">
        <w:t>, or visual sentence,</w:t>
      </w:r>
      <w:r>
        <w:t xml:space="preserve"> is created by adding enhancing details so that it becomes more memorable. Those </w:t>
      </w:r>
      <w:r w:rsidR="00483BF2">
        <w:t xml:space="preserve">data type </w:t>
      </w:r>
      <w:r>
        <w:t xml:space="preserve">details can include </w:t>
      </w:r>
      <w:bookmarkStart w:id="1" w:name="_Hlk74565453"/>
      <w:r w:rsidR="00483BF2">
        <w:t>subject, subject enhancements, strong action verb, direct object or items, and location or terrain (SEA-IT)</w:t>
      </w:r>
      <w:bookmarkEnd w:id="1"/>
      <w:r>
        <w:t xml:space="preserve">. A visual sentence can be described as </w:t>
      </w:r>
      <w:r w:rsidR="00D25A36">
        <w:t xml:space="preserve">connected set of those details such as </w:t>
      </w:r>
      <w:r>
        <w:t>a subject-verb-object in a location.</w:t>
      </w:r>
      <w:r w:rsidR="00D25A36">
        <w:t xml:space="preserve"> This is a direct relationship with the PAO (Person-Action-Object) system which has been improved by adding a location (PAIL).</w:t>
      </w:r>
    </w:p>
    <w:p w14:paraId="74DF55AC" w14:textId="77777777" w:rsidR="00B1491E" w:rsidRDefault="00D25A36">
      <w:r>
        <w:t>The metrics used for measurement per</w:t>
      </w:r>
      <w:r w:rsidR="00B412B0">
        <w:t xml:space="preserve"> memory image</w:t>
      </w:r>
      <w:r>
        <w:t xml:space="preserve"> were </w:t>
      </w:r>
    </w:p>
    <w:p w14:paraId="3B6B8912" w14:textId="7316124B" w:rsidR="00B1491E" w:rsidRDefault="00B1491E" w:rsidP="00B1491E">
      <w:pPr>
        <w:pStyle w:val="ListParagraph"/>
        <w:numPr>
          <w:ilvl w:val="0"/>
          <w:numId w:val="1"/>
        </w:numPr>
      </w:pPr>
      <w:r>
        <w:t>how many image components were recalled (</w:t>
      </w:r>
      <w:r w:rsidRPr="00B1491E">
        <w:rPr>
          <w:b/>
          <w:bCs/>
        </w:rPr>
        <w:t>MI components</w:t>
      </w:r>
      <w:r>
        <w:t>)</w:t>
      </w:r>
    </w:p>
    <w:p w14:paraId="7E344967" w14:textId="4440E5D8" w:rsidR="00B1491E" w:rsidRDefault="00D25A36" w:rsidP="00B1491E">
      <w:pPr>
        <w:pStyle w:val="ListParagraph"/>
        <w:numPr>
          <w:ilvl w:val="0"/>
          <w:numId w:val="1"/>
        </w:numPr>
      </w:pPr>
      <w:r>
        <w:t>how many associations were made in the creation</w:t>
      </w:r>
      <w:r w:rsidR="00B1491E">
        <w:t xml:space="preserve"> of the visual sentence, usually one less than the MI components</w:t>
      </w:r>
      <w:r w:rsidR="00B412B0">
        <w:t xml:space="preserve"> (</w:t>
      </w:r>
      <w:r w:rsidR="00B1491E" w:rsidRPr="00B1491E">
        <w:rPr>
          <w:b/>
          <w:bCs/>
        </w:rPr>
        <w:t>sentence</w:t>
      </w:r>
      <w:r w:rsidR="00331D07" w:rsidRPr="00B1491E">
        <w:rPr>
          <w:b/>
          <w:bCs/>
        </w:rPr>
        <w:t xml:space="preserve"> links</w:t>
      </w:r>
      <w:r w:rsidR="00B412B0">
        <w:t>) and</w:t>
      </w:r>
    </w:p>
    <w:p w14:paraId="7D1C2443" w14:textId="28F32822" w:rsidR="00B412B0" w:rsidRDefault="00331D07" w:rsidP="00B1491E">
      <w:pPr>
        <w:pStyle w:val="ListParagraph"/>
        <w:numPr>
          <w:ilvl w:val="0"/>
          <w:numId w:val="1"/>
        </w:numPr>
      </w:pPr>
      <w:r>
        <w:t xml:space="preserve">how many associations need to be made </w:t>
      </w:r>
      <w:r w:rsidR="00B1491E">
        <w:t>to store</w:t>
      </w:r>
      <w:r>
        <w:t xml:space="preserve"> the memory image </w:t>
      </w:r>
      <w:r w:rsidR="00B1491E">
        <w:t>with</w:t>
      </w:r>
      <w:r>
        <w:t xml:space="preserve"> the backing traversal </w:t>
      </w:r>
      <w:r w:rsidR="00B1491E">
        <w:t>order</w:t>
      </w:r>
      <w:r>
        <w:t xml:space="preserve"> </w:t>
      </w:r>
      <w:r w:rsidR="00B1491E">
        <w:t>in</w:t>
      </w:r>
      <w:r>
        <w:t xml:space="preserve"> the memory system (</w:t>
      </w:r>
      <w:r w:rsidRPr="00B1491E">
        <w:rPr>
          <w:b/>
          <w:bCs/>
        </w:rPr>
        <w:t>system links</w:t>
      </w:r>
      <w:r>
        <w:t>)</w:t>
      </w:r>
      <w:r w:rsidR="00D25A36">
        <w:t>.</w:t>
      </w:r>
    </w:p>
    <w:p w14:paraId="7E8DF81C" w14:textId="62C619E2" w:rsidR="00A70ABD" w:rsidRDefault="00B610EE">
      <w:r>
        <w:t xml:space="preserve">Because the mind </w:t>
      </w:r>
      <w:r w:rsidR="007029CD">
        <w:t>can</w:t>
      </w:r>
      <w:r>
        <w:t xml:space="preserve"> store seven plus or minus two items at a time easily in working memory, the Miller number, a goal of seven or less is desired for visualization workload.</w:t>
      </w:r>
    </w:p>
    <w:p w14:paraId="64C8047F" w14:textId="77777777" w:rsidR="00152E9A" w:rsidRDefault="00B610EE">
      <w:r>
        <w:t>That number is then divided by the number of digits being encoded to get a KPI (key performance indicator) for system visualization efficiency (SVE).</w:t>
      </w:r>
      <w:r w:rsidR="006A71D1">
        <w:t xml:space="preserve"> The lower the score the better.</w:t>
      </w:r>
      <w:r w:rsidR="004F2CAF">
        <w:t xml:space="preserve"> </w:t>
      </w:r>
    </w:p>
    <w:p w14:paraId="37B88EF5" w14:textId="7E57DFDE" w:rsidR="00B610EE" w:rsidRDefault="004F2CAF">
      <w:r>
        <w:lastRenderedPageBreak/>
        <w:t>The other KPI of visual sentence component pegs (CPs) should make systems easily comparable for either casual or competitive users</w:t>
      </w:r>
      <w:r w:rsidR="004C4BD1">
        <w:t xml:space="preserve"> by a simple approximate conversion of one day per peg mastered. Of course, more practice will lower mastery time.</w:t>
      </w:r>
    </w:p>
    <w:p w14:paraId="244EB2E1" w14:textId="26146385" w:rsidR="003B15D1" w:rsidRDefault="003B15D1" w:rsidP="00E3170E">
      <w:pPr>
        <w:pStyle w:val="Heading2"/>
        <w:rPr>
          <w:lang w:val="en-US"/>
        </w:rPr>
      </w:pPr>
      <w:bookmarkStart w:id="2" w:name="_Hlk74655364"/>
      <w:r w:rsidRPr="009D3E32">
        <w:rPr>
          <w:lang w:val="en-US"/>
        </w:rPr>
        <w:t>System</w:t>
      </w:r>
      <w:r w:rsidR="00467822">
        <w:rPr>
          <w:lang w:val="en-US"/>
        </w:rPr>
        <w:t xml:space="preserve"> definitions</w:t>
      </w:r>
    </w:p>
    <w:p w14:paraId="3BFE46DC" w14:textId="40E54FBF" w:rsidR="00467822" w:rsidRPr="00467822" w:rsidRDefault="003B63FD" w:rsidP="00467822">
      <w:r>
        <w:t>92</w:t>
      </w:r>
      <w:r w:rsidR="00467822" w:rsidRPr="00467822">
        <w:t xml:space="preserve"> total systems. Not all of the permutations of the data types were used but only the ones that seemed to be the logical progression of adding enhancement to the visual sentence moving from any kind of subject or object to a subject and an action, to adding an item or object, to adding a location, and lastly adding enhancing details to the subject. Category based systems were assumed to have leftover systems built in (a 1-digit system in a 2-digit system). Every category is assumed to use the full ten types.</w:t>
      </w:r>
    </w:p>
    <w:p w14:paraId="24F12949" w14:textId="77777777" w:rsidR="00467822" w:rsidRPr="00467822" w:rsidRDefault="00467822" w:rsidP="00467822"/>
    <w:tbl>
      <w:tblPr>
        <w:tblStyle w:val="TableGrid"/>
        <w:tblW w:w="0" w:type="auto"/>
        <w:tblInd w:w="720" w:type="dxa"/>
        <w:tblLook w:val="04A0" w:firstRow="1" w:lastRow="0" w:firstColumn="1" w:lastColumn="0" w:noHBand="0" w:noVBand="1"/>
      </w:tblPr>
      <w:tblGrid>
        <w:gridCol w:w="1435"/>
        <w:gridCol w:w="1072"/>
        <w:gridCol w:w="1268"/>
        <w:gridCol w:w="1080"/>
        <w:gridCol w:w="1350"/>
        <w:gridCol w:w="2425"/>
      </w:tblGrid>
      <w:tr w:rsidR="00467822" w:rsidRPr="00467822" w14:paraId="7A88F078" w14:textId="77777777" w:rsidTr="00D963AF">
        <w:tc>
          <w:tcPr>
            <w:tcW w:w="1435" w:type="dxa"/>
          </w:tcPr>
          <w:p w14:paraId="52C9944F" w14:textId="77777777" w:rsidR="00467822" w:rsidRPr="00467822" w:rsidRDefault="00467822" w:rsidP="00467822">
            <w:pPr>
              <w:pStyle w:val="tablecelltight"/>
              <w:rPr>
                <w:b/>
                <w:bCs/>
                <w:sz w:val="18"/>
                <w:szCs w:val="20"/>
              </w:rPr>
            </w:pPr>
            <w:r w:rsidRPr="00467822">
              <w:rPr>
                <w:b/>
                <w:bCs/>
                <w:sz w:val="18"/>
                <w:szCs w:val="20"/>
              </w:rPr>
              <w:t>traversal type</w:t>
            </w:r>
          </w:p>
        </w:tc>
        <w:tc>
          <w:tcPr>
            <w:tcW w:w="1072" w:type="dxa"/>
          </w:tcPr>
          <w:p w14:paraId="1A4B7CC8" w14:textId="77777777" w:rsidR="00467822" w:rsidRPr="00467822" w:rsidRDefault="00467822" w:rsidP="00467822">
            <w:pPr>
              <w:pStyle w:val="tablecelltight"/>
              <w:rPr>
                <w:b/>
                <w:bCs/>
              </w:rPr>
            </w:pPr>
            <w:r w:rsidRPr="00467822">
              <w:rPr>
                <w:b/>
                <w:bCs/>
              </w:rPr>
              <w:t># of categories</w:t>
            </w:r>
          </w:p>
        </w:tc>
        <w:tc>
          <w:tcPr>
            <w:tcW w:w="1268" w:type="dxa"/>
          </w:tcPr>
          <w:p w14:paraId="5CFED594" w14:textId="77777777" w:rsidR="00467822" w:rsidRPr="00467822" w:rsidRDefault="00467822" w:rsidP="00467822">
            <w:pPr>
              <w:pStyle w:val="tablecelltight"/>
              <w:rPr>
                <w:b/>
                <w:bCs/>
              </w:rPr>
            </w:pPr>
            <w:r w:rsidRPr="00467822">
              <w:rPr>
                <w:b/>
                <w:bCs/>
              </w:rPr>
              <w:t>encoding chunk size</w:t>
            </w:r>
          </w:p>
        </w:tc>
        <w:tc>
          <w:tcPr>
            <w:tcW w:w="1080" w:type="dxa"/>
          </w:tcPr>
          <w:p w14:paraId="37546F33" w14:textId="77777777" w:rsidR="00467822" w:rsidRPr="00467822" w:rsidRDefault="00467822" w:rsidP="00467822">
            <w:pPr>
              <w:pStyle w:val="tablecelltight"/>
              <w:rPr>
                <w:b/>
                <w:bCs/>
              </w:rPr>
            </w:pPr>
            <w:r w:rsidRPr="00467822">
              <w:rPr>
                <w:b/>
                <w:bCs/>
              </w:rPr>
              <w:t># of data types</w:t>
            </w:r>
          </w:p>
        </w:tc>
        <w:tc>
          <w:tcPr>
            <w:tcW w:w="1350" w:type="dxa"/>
          </w:tcPr>
          <w:p w14:paraId="3D3AC89A" w14:textId="77777777" w:rsidR="00467822" w:rsidRPr="00467822" w:rsidRDefault="00467822" w:rsidP="00467822">
            <w:pPr>
              <w:pStyle w:val="tablecelltight"/>
              <w:rPr>
                <w:b/>
                <w:bCs/>
              </w:rPr>
            </w:pPr>
            <w:r w:rsidRPr="00467822">
              <w:rPr>
                <w:b/>
                <w:bCs/>
              </w:rPr>
              <w:t>abbreviation</w:t>
            </w:r>
          </w:p>
        </w:tc>
        <w:tc>
          <w:tcPr>
            <w:tcW w:w="2425" w:type="dxa"/>
          </w:tcPr>
          <w:p w14:paraId="132E83F4" w14:textId="77777777" w:rsidR="00467822" w:rsidRPr="00467822" w:rsidRDefault="00467822" w:rsidP="00467822">
            <w:pPr>
              <w:pStyle w:val="tablecelltight"/>
              <w:rPr>
                <w:b/>
                <w:bCs/>
              </w:rPr>
            </w:pPr>
            <w:r w:rsidRPr="00467822">
              <w:rPr>
                <w:b/>
                <w:bCs/>
              </w:rPr>
              <w:t>common names</w:t>
            </w:r>
          </w:p>
        </w:tc>
      </w:tr>
      <w:tr w:rsidR="00467822" w:rsidRPr="00467822" w14:paraId="628F566D" w14:textId="77777777" w:rsidTr="00D963AF">
        <w:tc>
          <w:tcPr>
            <w:tcW w:w="1435" w:type="dxa"/>
          </w:tcPr>
          <w:p w14:paraId="727E1AB6"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AD3A057" w14:textId="77777777" w:rsidR="00467822" w:rsidRPr="00467822" w:rsidRDefault="00467822" w:rsidP="00467822">
            <w:pPr>
              <w:pStyle w:val="tablecelltight"/>
            </w:pPr>
            <w:r w:rsidRPr="00467822">
              <w:t>0</w:t>
            </w:r>
          </w:p>
        </w:tc>
        <w:tc>
          <w:tcPr>
            <w:tcW w:w="1268" w:type="dxa"/>
          </w:tcPr>
          <w:p w14:paraId="53BB1CEB" w14:textId="77777777" w:rsidR="00467822" w:rsidRPr="00467822" w:rsidRDefault="00467822" w:rsidP="00467822">
            <w:pPr>
              <w:pStyle w:val="tablecelltight"/>
            </w:pPr>
            <w:r w:rsidRPr="00467822">
              <w:t>1</w:t>
            </w:r>
          </w:p>
        </w:tc>
        <w:tc>
          <w:tcPr>
            <w:tcW w:w="1080" w:type="dxa"/>
          </w:tcPr>
          <w:p w14:paraId="4C515231" w14:textId="77777777" w:rsidR="00467822" w:rsidRPr="00467822" w:rsidRDefault="00467822" w:rsidP="00467822">
            <w:pPr>
              <w:pStyle w:val="tablecelltight"/>
            </w:pPr>
            <w:r w:rsidRPr="00467822">
              <w:t>1</w:t>
            </w:r>
          </w:p>
        </w:tc>
        <w:tc>
          <w:tcPr>
            <w:tcW w:w="1350" w:type="dxa"/>
          </w:tcPr>
          <w:p w14:paraId="66CAEE13" w14:textId="77777777" w:rsidR="00467822" w:rsidRPr="00467822" w:rsidRDefault="00467822" w:rsidP="00467822">
            <w:pPr>
              <w:pStyle w:val="tablecelltight"/>
            </w:pPr>
            <w:r w:rsidRPr="00467822">
              <w:t>s-1-*</w:t>
            </w:r>
          </w:p>
        </w:tc>
        <w:tc>
          <w:tcPr>
            <w:tcW w:w="2425" w:type="dxa"/>
          </w:tcPr>
          <w:p w14:paraId="121C4BA9" w14:textId="77777777" w:rsidR="00467822" w:rsidRPr="00467822" w:rsidRDefault="00467822" w:rsidP="00467822">
            <w:pPr>
              <w:pStyle w:val="tablecelltight"/>
            </w:pPr>
            <w:r w:rsidRPr="00467822">
              <w:t>number peg story</w:t>
            </w:r>
          </w:p>
        </w:tc>
      </w:tr>
      <w:tr w:rsidR="00467822" w:rsidRPr="00467822" w14:paraId="194901DB" w14:textId="77777777" w:rsidTr="00D963AF">
        <w:tc>
          <w:tcPr>
            <w:tcW w:w="1435" w:type="dxa"/>
          </w:tcPr>
          <w:p w14:paraId="2FF3911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E1275CD" w14:textId="77777777" w:rsidR="00467822" w:rsidRPr="00467822" w:rsidRDefault="00467822" w:rsidP="00467822">
            <w:pPr>
              <w:pStyle w:val="tablecelltight"/>
            </w:pPr>
            <w:r w:rsidRPr="00467822">
              <w:t>0</w:t>
            </w:r>
          </w:p>
        </w:tc>
        <w:tc>
          <w:tcPr>
            <w:tcW w:w="1268" w:type="dxa"/>
          </w:tcPr>
          <w:p w14:paraId="153E0DC5" w14:textId="77777777" w:rsidR="00467822" w:rsidRPr="00467822" w:rsidRDefault="00467822" w:rsidP="00467822">
            <w:pPr>
              <w:pStyle w:val="tablecelltight"/>
            </w:pPr>
            <w:r w:rsidRPr="00467822">
              <w:t>1</w:t>
            </w:r>
          </w:p>
        </w:tc>
        <w:tc>
          <w:tcPr>
            <w:tcW w:w="1080" w:type="dxa"/>
          </w:tcPr>
          <w:p w14:paraId="08A2FF4F" w14:textId="77777777" w:rsidR="00467822" w:rsidRPr="00467822" w:rsidRDefault="00467822" w:rsidP="00467822">
            <w:pPr>
              <w:pStyle w:val="tablecelltight"/>
            </w:pPr>
            <w:r w:rsidRPr="00467822">
              <w:t>1</w:t>
            </w:r>
          </w:p>
        </w:tc>
        <w:tc>
          <w:tcPr>
            <w:tcW w:w="1350" w:type="dxa"/>
          </w:tcPr>
          <w:p w14:paraId="70292AC6" w14:textId="77777777" w:rsidR="00467822" w:rsidRPr="00467822" w:rsidRDefault="00467822" w:rsidP="00467822">
            <w:pPr>
              <w:pStyle w:val="tablecelltight"/>
            </w:pPr>
            <w:r w:rsidRPr="00467822">
              <w:t>mol-1-*</w:t>
            </w:r>
          </w:p>
        </w:tc>
        <w:tc>
          <w:tcPr>
            <w:tcW w:w="2425" w:type="dxa"/>
          </w:tcPr>
          <w:p w14:paraId="765AED28" w14:textId="77777777" w:rsidR="00467822" w:rsidRPr="00467822" w:rsidRDefault="00467822" w:rsidP="00467822">
            <w:pPr>
              <w:pStyle w:val="tablecelltight"/>
            </w:pPr>
          </w:p>
        </w:tc>
      </w:tr>
      <w:tr w:rsidR="00467822" w:rsidRPr="00467822" w14:paraId="5275A66F" w14:textId="77777777" w:rsidTr="00D963AF">
        <w:tc>
          <w:tcPr>
            <w:tcW w:w="1435" w:type="dxa"/>
          </w:tcPr>
          <w:p w14:paraId="20D8FECF"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FB41348" w14:textId="77777777" w:rsidR="00467822" w:rsidRPr="00467822" w:rsidRDefault="00467822" w:rsidP="00467822">
            <w:pPr>
              <w:pStyle w:val="tablecelltight"/>
            </w:pPr>
            <w:r w:rsidRPr="00467822">
              <w:t>0</w:t>
            </w:r>
          </w:p>
        </w:tc>
        <w:tc>
          <w:tcPr>
            <w:tcW w:w="1268" w:type="dxa"/>
          </w:tcPr>
          <w:p w14:paraId="7A5480F4" w14:textId="77777777" w:rsidR="00467822" w:rsidRPr="00467822" w:rsidRDefault="00467822" w:rsidP="00467822">
            <w:pPr>
              <w:pStyle w:val="tablecelltight"/>
            </w:pPr>
            <w:r w:rsidRPr="00467822">
              <w:t>1</w:t>
            </w:r>
          </w:p>
        </w:tc>
        <w:tc>
          <w:tcPr>
            <w:tcW w:w="1080" w:type="dxa"/>
          </w:tcPr>
          <w:p w14:paraId="16E3FBA4" w14:textId="77777777" w:rsidR="00467822" w:rsidRPr="00467822" w:rsidRDefault="00467822" w:rsidP="00467822">
            <w:pPr>
              <w:pStyle w:val="tablecelltight"/>
            </w:pPr>
            <w:r w:rsidRPr="00467822">
              <w:t>2</w:t>
            </w:r>
          </w:p>
        </w:tc>
        <w:tc>
          <w:tcPr>
            <w:tcW w:w="1350" w:type="dxa"/>
          </w:tcPr>
          <w:p w14:paraId="433984BD" w14:textId="77777777" w:rsidR="00467822" w:rsidRPr="00467822" w:rsidRDefault="00467822" w:rsidP="00467822">
            <w:pPr>
              <w:pStyle w:val="tablecelltight"/>
            </w:pPr>
            <w:r w:rsidRPr="00467822">
              <w:t>s-1-SA</w:t>
            </w:r>
          </w:p>
        </w:tc>
        <w:tc>
          <w:tcPr>
            <w:tcW w:w="2425" w:type="dxa"/>
          </w:tcPr>
          <w:p w14:paraId="10A62F6A" w14:textId="77777777" w:rsidR="00467822" w:rsidRPr="00467822" w:rsidRDefault="00467822" w:rsidP="00467822">
            <w:pPr>
              <w:pStyle w:val="tablecelltight"/>
            </w:pPr>
          </w:p>
        </w:tc>
      </w:tr>
      <w:tr w:rsidR="00467822" w:rsidRPr="00467822" w14:paraId="4EA7D6B1" w14:textId="77777777" w:rsidTr="00D963AF">
        <w:tc>
          <w:tcPr>
            <w:tcW w:w="1435" w:type="dxa"/>
          </w:tcPr>
          <w:p w14:paraId="067EE19F"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CA23673" w14:textId="77777777" w:rsidR="00467822" w:rsidRPr="00467822" w:rsidRDefault="00467822" w:rsidP="00467822">
            <w:pPr>
              <w:pStyle w:val="tablecelltight"/>
            </w:pPr>
            <w:r w:rsidRPr="00467822">
              <w:t>0</w:t>
            </w:r>
          </w:p>
        </w:tc>
        <w:tc>
          <w:tcPr>
            <w:tcW w:w="1268" w:type="dxa"/>
          </w:tcPr>
          <w:p w14:paraId="060FC1A2" w14:textId="77777777" w:rsidR="00467822" w:rsidRPr="00467822" w:rsidRDefault="00467822" w:rsidP="00467822">
            <w:pPr>
              <w:pStyle w:val="tablecelltight"/>
            </w:pPr>
            <w:r w:rsidRPr="00467822">
              <w:t>1</w:t>
            </w:r>
          </w:p>
        </w:tc>
        <w:tc>
          <w:tcPr>
            <w:tcW w:w="1080" w:type="dxa"/>
          </w:tcPr>
          <w:p w14:paraId="25840DE3" w14:textId="77777777" w:rsidR="00467822" w:rsidRPr="00467822" w:rsidRDefault="00467822" w:rsidP="00467822">
            <w:pPr>
              <w:pStyle w:val="tablecelltight"/>
            </w:pPr>
            <w:r w:rsidRPr="00467822">
              <w:t>2</w:t>
            </w:r>
          </w:p>
        </w:tc>
        <w:tc>
          <w:tcPr>
            <w:tcW w:w="1350" w:type="dxa"/>
          </w:tcPr>
          <w:p w14:paraId="5615937B" w14:textId="77777777" w:rsidR="00467822" w:rsidRPr="00467822" w:rsidRDefault="00467822" w:rsidP="00467822">
            <w:pPr>
              <w:pStyle w:val="tablecelltight"/>
            </w:pPr>
            <w:r w:rsidRPr="00467822">
              <w:t>mol-1-SA</w:t>
            </w:r>
          </w:p>
        </w:tc>
        <w:tc>
          <w:tcPr>
            <w:tcW w:w="2425" w:type="dxa"/>
          </w:tcPr>
          <w:p w14:paraId="14C7C39B" w14:textId="77777777" w:rsidR="00467822" w:rsidRPr="00467822" w:rsidRDefault="00467822" w:rsidP="00467822">
            <w:pPr>
              <w:pStyle w:val="tablecelltight"/>
            </w:pPr>
          </w:p>
        </w:tc>
      </w:tr>
      <w:tr w:rsidR="00467822" w:rsidRPr="00467822" w14:paraId="3C8FC984" w14:textId="77777777" w:rsidTr="00D963AF">
        <w:tc>
          <w:tcPr>
            <w:tcW w:w="1435" w:type="dxa"/>
          </w:tcPr>
          <w:p w14:paraId="17E425C9"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268A4F90" w14:textId="77777777" w:rsidR="00467822" w:rsidRPr="00467822" w:rsidRDefault="00467822" w:rsidP="00467822">
            <w:pPr>
              <w:pStyle w:val="tablecelltight"/>
            </w:pPr>
            <w:r w:rsidRPr="00467822">
              <w:t>0</w:t>
            </w:r>
          </w:p>
        </w:tc>
        <w:tc>
          <w:tcPr>
            <w:tcW w:w="1268" w:type="dxa"/>
          </w:tcPr>
          <w:p w14:paraId="231AFBFD" w14:textId="77777777" w:rsidR="00467822" w:rsidRPr="00467822" w:rsidRDefault="00467822" w:rsidP="00467822">
            <w:pPr>
              <w:pStyle w:val="tablecelltight"/>
            </w:pPr>
            <w:r w:rsidRPr="00467822">
              <w:t>1</w:t>
            </w:r>
          </w:p>
        </w:tc>
        <w:tc>
          <w:tcPr>
            <w:tcW w:w="1080" w:type="dxa"/>
          </w:tcPr>
          <w:p w14:paraId="5D41E6FC" w14:textId="77777777" w:rsidR="00467822" w:rsidRPr="00467822" w:rsidRDefault="00467822" w:rsidP="00467822">
            <w:pPr>
              <w:pStyle w:val="tablecelltight"/>
            </w:pPr>
            <w:r w:rsidRPr="00467822">
              <w:t>3</w:t>
            </w:r>
          </w:p>
        </w:tc>
        <w:tc>
          <w:tcPr>
            <w:tcW w:w="1350" w:type="dxa"/>
          </w:tcPr>
          <w:p w14:paraId="444735BA" w14:textId="77777777" w:rsidR="00467822" w:rsidRPr="00467822" w:rsidRDefault="00467822" w:rsidP="00467822">
            <w:pPr>
              <w:pStyle w:val="tablecelltight"/>
            </w:pPr>
            <w:r w:rsidRPr="00467822">
              <w:t>s-1-SAI</w:t>
            </w:r>
          </w:p>
        </w:tc>
        <w:tc>
          <w:tcPr>
            <w:tcW w:w="2425" w:type="dxa"/>
          </w:tcPr>
          <w:p w14:paraId="7AE4F4C9" w14:textId="77777777" w:rsidR="00467822" w:rsidRPr="00467822" w:rsidRDefault="00467822" w:rsidP="00467822">
            <w:pPr>
              <w:pStyle w:val="tablecelltight"/>
            </w:pPr>
          </w:p>
        </w:tc>
      </w:tr>
      <w:tr w:rsidR="00467822" w:rsidRPr="00467822" w14:paraId="078A8E7C" w14:textId="77777777" w:rsidTr="00D963AF">
        <w:tc>
          <w:tcPr>
            <w:tcW w:w="1435" w:type="dxa"/>
          </w:tcPr>
          <w:p w14:paraId="7332A89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797A8850" w14:textId="77777777" w:rsidR="00467822" w:rsidRPr="00467822" w:rsidRDefault="00467822" w:rsidP="00467822">
            <w:pPr>
              <w:pStyle w:val="tablecelltight"/>
            </w:pPr>
            <w:r w:rsidRPr="00467822">
              <w:t>0</w:t>
            </w:r>
          </w:p>
        </w:tc>
        <w:tc>
          <w:tcPr>
            <w:tcW w:w="1268" w:type="dxa"/>
          </w:tcPr>
          <w:p w14:paraId="6CCC4EC9" w14:textId="77777777" w:rsidR="00467822" w:rsidRPr="00467822" w:rsidRDefault="00467822" w:rsidP="00467822">
            <w:pPr>
              <w:pStyle w:val="tablecelltight"/>
            </w:pPr>
            <w:r w:rsidRPr="00467822">
              <w:t>1</w:t>
            </w:r>
          </w:p>
        </w:tc>
        <w:tc>
          <w:tcPr>
            <w:tcW w:w="1080" w:type="dxa"/>
          </w:tcPr>
          <w:p w14:paraId="74F75A3F" w14:textId="77777777" w:rsidR="00467822" w:rsidRPr="00467822" w:rsidRDefault="00467822" w:rsidP="00467822">
            <w:pPr>
              <w:pStyle w:val="tablecelltight"/>
            </w:pPr>
            <w:r w:rsidRPr="00467822">
              <w:t>3</w:t>
            </w:r>
          </w:p>
        </w:tc>
        <w:tc>
          <w:tcPr>
            <w:tcW w:w="1350" w:type="dxa"/>
          </w:tcPr>
          <w:p w14:paraId="504E0C03" w14:textId="77777777" w:rsidR="00467822" w:rsidRPr="00467822" w:rsidRDefault="00467822" w:rsidP="00467822">
            <w:pPr>
              <w:pStyle w:val="tablecelltight"/>
            </w:pPr>
            <w:r w:rsidRPr="00467822">
              <w:t>mol-1-SAI</w:t>
            </w:r>
          </w:p>
        </w:tc>
        <w:tc>
          <w:tcPr>
            <w:tcW w:w="2425" w:type="dxa"/>
          </w:tcPr>
          <w:p w14:paraId="5D2FA2EF" w14:textId="77777777" w:rsidR="00467822" w:rsidRPr="00467822" w:rsidRDefault="00467822" w:rsidP="00467822">
            <w:pPr>
              <w:pStyle w:val="tablecelltight"/>
            </w:pPr>
            <w:r w:rsidRPr="00467822">
              <w:t>1-digit PAO</w:t>
            </w:r>
          </w:p>
        </w:tc>
      </w:tr>
      <w:tr w:rsidR="00467822" w:rsidRPr="00467822" w14:paraId="2F430247" w14:textId="77777777" w:rsidTr="00D963AF">
        <w:tc>
          <w:tcPr>
            <w:tcW w:w="1435" w:type="dxa"/>
          </w:tcPr>
          <w:p w14:paraId="6988CE7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40666807" w14:textId="77777777" w:rsidR="00467822" w:rsidRPr="00467822" w:rsidRDefault="00467822" w:rsidP="00467822">
            <w:pPr>
              <w:pStyle w:val="tablecelltight"/>
            </w:pPr>
            <w:r w:rsidRPr="00467822">
              <w:t>0</w:t>
            </w:r>
          </w:p>
        </w:tc>
        <w:tc>
          <w:tcPr>
            <w:tcW w:w="1268" w:type="dxa"/>
          </w:tcPr>
          <w:p w14:paraId="33B1AD7C" w14:textId="77777777" w:rsidR="00467822" w:rsidRPr="00467822" w:rsidRDefault="00467822" w:rsidP="00467822">
            <w:pPr>
              <w:pStyle w:val="tablecelltight"/>
            </w:pPr>
            <w:r w:rsidRPr="00467822">
              <w:t>1</w:t>
            </w:r>
          </w:p>
        </w:tc>
        <w:tc>
          <w:tcPr>
            <w:tcW w:w="1080" w:type="dxa"/>
          </w:tcPr>
          <w:p w14:paraId="425938D3" w14:textId="77777777" w:rsidR="00467822" w:rsidRPr="00467822" w:rsidRDefault="00467822" w:rsidP="00467822">
            <w:pPr>
              <w:pStyle w:val="tablecelltight"/>
            </w:pPr>
            <w:r w:rsidRPr="00467822">
              <w:t>4</w:t>
            </w:r>
          </w:p>
        </w:tc>
        <w:tc>
          <w:tcPr>
            <w:tcW w:w="1350" w:type="dxa"/>
          </w:tcPr>
          <w:p w14:paraId="73E5DB21" w14:textId="77777777" w:rsidR="00467822" w:rsidRPr="00467822" w:rsidRDefault="00467822" w:rsidP="00467822">
            <w:pPr>
              <w:pStyle w:val="tablecelltight"/>
            </w:pPr>
            <w:r w:rsidRPr="00467822">
              <w:t>s-1-SAIT</w:t>
            </w:r>
          </w:p>
        </w:tc>
        <w:tc>
          <w:tcPr>
            <w:tcW w:w="2425" w:type="dxa"/>
          </w:tcPr>
          <w:p w14:paraId="54147115" w14:textId="77777777" w:rsidR="00467822" w:rsidRPr="00467822" w:rsidRDefault="00467822" w:rsidP="00467822">
            <w:pPr>
              <w:pStyle w:val="tablecelltight"/>
            </w:pPr>
          </w:p>
        </w:tc>
      </w:tr>
      <w:tr w:rsidR="00467822" w:rsidRPr="00467822" w14:paraId="3D665A24" w14:textId="77777777" w:rsidTr="00D963AF">
        <w:tc>
          <w:tcPr>
            <w:tcW w:w="1435" w:type="dxa"/>
          </w:tcPr>
          <w:p w14:paraId="38BB3AD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1CDADF7" w14:textId="77777777" w:rsidR="00467822" w:rsidRPr="00467822" w:rsidRDefault="00467822" w:rsidP="00467822">
            <w:pPr>
              <w:pStyle w:val="tablecelltight"/>
            </w:pPr>
            <w:r w:rsidRPr="00467822">
              <w:t>0</w:t>
            </w:r>
          </w:p>
        </w:tc>
        <w:tc>
          <w:tcPr>
            <w:tcW w:w="1268" w:type="dxa"/>
          </w:tcPr>
          <w:p w14:paraId="4A979E5E" w14:textId="77777777" w:rsidR="00467822" w:rsidRPr="00467822" w:rsidRDefault="00467822" w:rsidP="00467822">
            <w:pPr>
              <w:pStyle w:val="tablecelltight"/>
            </w:pPr>
            <w:r w:rsidRPr="00467822">
              <w:t>1</w:t>
            </w:r>
          </w:p>
        </w:tc>
        <w:tc>
          <w:tcPr>
            <w:tcW w:w="1080" w:type="dxa"/>
          </w:tcPr>
          <w:p w14:paraId="35A35A7D" w14:textId="77777777" w:rsidR="00467822" w:rsidRPr="00467822" w:rsidRDefault="00467822" w:rsidP="00467822">
            <w:pPr>
              <w:pStyle w:val="tablecelltight"/>
            </w:pPr>
            <w:r w:rsidRPr="00467822">
              <w:t>4</w:t>
            </w:r>
          </w:p>
        </w:tc>
        <w:tc>
          <w:tcPr>
            <w:tcW w:w="1350" w:type="dxa"/>
          </w:tcPr>
          <w:p w14:paraId="56D32BD3" w14:textId="77777777" w:rsidR="00467822" w:rsidRPr="00467822" w:rsidRDefault="00467822" w:rsidP="00467822">
            <w:pPr>
              <w:pStyle w:val="tablecelltight"/>
            </w:pPr>
            <w:r w:rsidRPr="00467822">
              <w:t>mol-1-SAIT</w:t>
            </w:r>
          </w:p>
        </w:tc>
        <w:tc>
          <w:tcPr>
            <w:tcW w:w="2425" w:type="dxa"/>
          </w:tcPr>
          <w:p w14:paraId="7E452340" w14:textId="77777777" w:rsidR="00467822" w:rsidRPr="00467822" w:rsidRDefault="00467822" w:rsidP="00467822">
            <w:pPr>
              <w:pStyle w:val="tablecelltight"/>
            </w:pPr>
          </w:p>
        </w:tc>
      </w:tr>
      <w:tr w:rsidR="00467822" w:rsidRPr="00467822" w14:paraId="7DE4554A" w14:textId="77777777" w:rsidTr="00D963AF">
        <w:tc>
          <w:tcPr>
            <w:tcW w:w="1435" w:type="dxa"/>
          </w:tcPr>
          <w:p w14:paraId="1A9CF5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28B30C5" w14:textId="77777777" w:rsidR="00467822" w:rsidRPr="00467822" w:rsidRDefault="00467822" w:rsidP="00467822">
            <w:pPr>
              <w:pStyle w:val="tablecelltight"/>
            </w:pPr>
            <w:r w:rsidRPr="00467822">
              <w:t>0</w:t>
            </w:r>
          </w:p>
        </w:tc>
        <w:tc>
          <w:tcPr>
            <w:tcW w:w="1268" w:type="dxa"/>
          </w:tcPr>
          <w:p w14:paraId="00DAAD64" w14:textId="77777777" w:rsidR="00467822" w:rsidRPr="00467822" w:rsidRDefault="00467822" w:rsidP="00467822">
            <w:pPr>
              <w:pStyle w:val="tablecelltight"/>
            </w:pPr>
            <w:r w:rsidRPr="00467822">
              <w:t>1</w:t>
            </w:r>
          </w:p>
        </w:tc>
        <w:tc>
          <w:tcPr>
            <w:tcW w:w="1080" w:type="dxa"/>
          </w:tcPr>
          <w:p w14:paraId="603A952A" w14:textId="77777777" w:rsidR="00467822" w:rsidRPr="00467822" w:rsidRDefault="00467822" w:rsidP="00467822">
            <w:pPr>
              <w:pStyle w:val="tablecelltight"/>
            </w:pPr>
            <w:r w:rsidRPr="00467822">
              <w:t>5</w:t>
            </w:r>
          </w:p>
        </w:tc>
        <w:tc>
          <w:tcPr>
            <w:tcW w:w="1350" w:type="dxa"/>
          </w:tcPr>
          <w:p w14:paraId="4279632C" w14:textId="77777777" w:rsidR="00467822" w:rsidRPr="00467822" w:rsidRDefault="00467822" w:rsidP="00467822">
            <w:pPr>
              <w:pStyle w:val="tablecelltight"/>
            </w:pPr>
            <w:r w:rsidRPr="00467822">
              <w:t>s-1-SEA-IT</w:t>
            </w:r>
          </w:p>
        </w:tc>
        <w:tc>
          <w:tcPr>
            <w:tcW w:w="2425" w:type="dxa"/>
          </w:tcPr>
          <w:p w14:paraId="45DE580A" w14:textId="77777777" w:rsidR="00467822" w:rsidRPr="00467822" w:rsidRDefault="00467822" w:rsidP="00467822">
            <w:pPr>
              <w:pStyle w:val="tablecelltight"/>
            </w:pPr>
          </w:p>
        </w:tc>
      </w:tr>
      <w:tr w:rsidR="00467822" w:rsidRPr="00467822" w14:paraId="7CD4E950" w14:textId="77777777" w:rsidTr="00D963AF">
        <w:tc>
          <w:tcPr>
            <w:tcW w:w="1435" w:type="dxa"/>
          </w:tcPr>
          <w:p w14:paraId="3BA8FA09"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C8CF260" w14:textId="77777777" w:rsidR="00467822" w:rsidRPr="00467822" w:rsidRDefault="00467822" w:rsidP="00467822">
            <w:pPr>
              <w:pStyle w:val="tablecelltight"/>
            </w:pPr>
            <w:r w:rsidRPr="00467822">
              <w:t>0</w:t>
            </w:r>
          </w:p>
        </w:tc>
        <w:tc>
          <w:tcPr>
            <w:tcW w:w="1268" w:type="dxa"/>
          </w:tcPr>
          <w:p w14:paraId="263B352D" w14:textId="77777777" w:rsidR="00467822" w:rsidRPr="00467822" w:rsidRDefault="00467822" w:rsidP="00467822">
            <w:pPr>
              <w:pStyle w:val="tablecelltight"/>
            </w:pPr>
            <w:r w:rsidRPr="00467822">
              <w:t>1</w:t>
            </w:r>
          </w:p>
        </w:tc>
        <w:tc>
          <w:tcPr>
            <w:tcW w:w="1080" w:type="dxa"/>
          </w:tcPr>
          <w:p w14:paraId="4873D331" w14:textId="77777777" w:rsidR="00467822" w:rsidRPr="00467822" w:rsidRDefault="00467822" w:rsidP="00467822">
            <w:pPr>
              <w:pStyle w:val="tablecelltight"/>
            </w:pPr>
            <w:r w:rsidRPr="00467822">
              <w:t>5</w:t>
            </w:r>
          </w:p>
        </w:tc>
        <w:tc>
          <w:tcPr>
            <w:tcW w:w="1350" w:type="dxa"/>
          </w:tcPr>
          <w:p w14:paraId="1E79E275" w14:textId="77777777" w:rsidR="00467822" w:rsidRPr="00467822" w:rsidRDefault="00467822" w:rsidP="00467822">
            <w:pPr>
              <w:pStyle w:val="tablecelltight"/>
            </w:pPr>
            <w:r w:rsidRPr="00467822">
              <w:t>mol-1- SEA-IT</w:t>
            </w:r>
          </w:p>
        </w:tc>
        <w:tc>
          <w:tcPr>
            <w:tcW w:w="2425" w:type="dxa"/>
          </w:tcPr>
          <w:p w14:paraId="44F16C4F" w14:textId="77777777" w:rsidR="00467822" w:rsidRPr="00467822" w:rsidRDefault="00467822" w:rsidP="00467822">
            <w:pPr>
              <w:pStyle w:val="tablecelltight"/>
            </w:pPr>
          </w:p>
        </w:tc>
      </w:tr>
      <w:tr w:rsidR="00467822" w:rsidRPr="00467822" w14:paraId="4670CBD4" w14:textId="77777777" w:rsidTr="00D963AF">
        <w:tc>
          <w:tcPr>
            <w:tcW w:w="1435" w:type="dxa"/>
          </w:tcPr>
          <w:p w14:paraId="0F07A15E"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C65E01" w14:textId="77777777" w:rsidR="00467822" w:rsidRPr="00467822" w:rsidRDefault="00467822" w:rsidP="00467822">
            <w:pPr>
              <w:pStyle w:val="tablecelltight"/>
            </w:pPr>
            <w:r w:rsidRPr="00467822">
              <w:t>0</w:t>
            </w:r>
          </w:p>
        </w:tc>
        <w:tc>
          <w:tcPr>
            <w:tcW w:w="1268" w:type="dxa"/>
          </w:tcPr>
          <w:p w14:paraId="7F111172" w14:textId="77777777" w:rsidR="00467822" w:rsidRPr="00467822" w:rsidRDefault="00467822" w:rsidP="00467822">
            <w:pPr>
              <w:pStyle w:val="tablecelltight"/>
            </w:pPr>
            <w:r w:rsidRPr="00467822">
              <w:t>2</w:t>
            </w:r>
          </w:p>
        </w:tc>
        <w:tc>
          <w:tcPr>
            <w:tcW w:w="1080" w:type="dxa"/>
          </w:tcPr>
          <w:p w14:paraId="4CD72E63" w14:textId="77777777" w:rsidR="00467822" w:rsidRPr="00467822" w:rsidRDefault="00467822" w:rsidP="00467822">
            <w:pPr>
              <w:pStyle w:val="tablecelltight"/>
            </w:pPr>
            <w:r w:rsidRPr="00467822">
              <w:t>1</w:t>
            </w:r>
          </w:p>
        </w:tc>
        <w:tc>
          <w:tcPr>
            <w:tcW w:w="1350" w:type="dxa"/>
          </w:tcPr>
          <w:p w14:paraId="761B5C0F" w14:textId="77777777" w:rsidR="00467822" w:rsidRPr="00467822" w:rsidRDefault="00467822" w:rsidP="00467822">
            <w:pPr>
              <w:pStyle w:val="tablecelltight"/>
            </w:pPr>
            <w:r w:rsidRPr="00467822">
              <w:t>s-2-*</w:t>
            </w:r>
          </w:p>
        </w:tc>
        <w:tc>
          <w:tcPr>
            <w:tcW w:w="2425" w:type="dxa"/>
          </w:tcPr>
          <w:p w14:paraId="12A7B253" w14:textId="77777777" w:rsidR="00467822" w:rsidRPr="00467822" w:rsidRDefault="00467822" w:rsidP="00467822">
            <w:pPr>
              <w:pStyle w:val="tablecelltight"/>
            </w:pPr>
          </w:p>
        </w:tc>
      </w:tr>
      <w:tr w:rsidR="00467822" w:rsidRPr="00467822" w14:paraId="074E72D6" w14:textId="77777777" w:rsidTr="00D963AF">
        <w:tc>
          <w:tcPr>
            <w:tcW w:w="1435" w:type="dxa"/>
          </w:tcPr>
          <w:p w14:paraId="70486E43"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BAEFE9" w14:textId="77777777" w:rsidR="00467822" w:rsidRPr="00467822" w:rsidRDefault="00467822" w:rsidP="00467822">
            <w:pPr>
              <w:pStyle w:val="tablecelltight"/>
            </w:pPr>
            <w:r w:rsidRPr="00467822">
              <w:t>0</w:t>
            </w:r>
          </w:p>
        </w:tc>
        <w:tc>
          <w:tcPr>
            <w:tcW w:w="1268" w:type="dxa"/>
          </w:tcPr>
          <w:p w14:paraId="0F9282F5" w14:textId="77777777" w:rsidR="00467822" w:rsidRPr="00467822" w:rsidRDefault="00467822" w:rsidP="00467822">
            <w:pPr>
              <w:pStyle w:val="tablecelltight"/>
            </w:pPr>
            <w:r w:rsidRPr="00467822">
              <w:t>2</w:t>
            </w:r>
          </w:p>
        </w:tc>
        <w:tc>
          <w:tcPr>
            <w:tcW w:w="1080" w:type="dxa"/>
          </w:tcPr>
          <w:p w14:paraId="02B6A528" w14:textId="77777777" w:rsidR="00467822" w:rsidRPr="00467822" w:rsidRDefault="00467822" w:rsidP="00467822">
            <w:pPr>
              <w:pStyle w:val="tablecelltight"/>
            </w:pPr>
            <w:r w:rsidRPr="00467822">
              <w:t>1</w:t>
            </w:r>
          </w:p>
        </w:tc>
        <w:tc>
          <w:tcPr>
            <w:tcW w:w="1350" w:type="dxa"/>
          </w:tcPr>
          <w:p w14:paraId="33EAB331" w14:textId="77777777" w:rsidR="00467822" w:rsidRPr="00467822" w:rsidRDefault="00467822" w:rsidP="00467822">
            <w:pPr>
              <w:pStyle w:val="tablecelltight"/>
            </w:pPr>
            <w:r w:rsidRPr="00467822">
              <w:t>mol-2-*</w:t>
            </w:r>
          </w:p>
        </w:tc>
        <w:tc>
          <w:tcPr>
            <w:tcW w:w="2425" w:type="dxa"/>
          </w:tcPr>
          <w:p w14:paraId="4DE93977" w14:textId="77777777" w:rsidR="00467822" w:rsidRPr="00467822" w:rsidRDefault="00467822" w:rsidP="00467822">
            <w:pPr>
              <w:pStyle w:val="tablecelltight"/>
            </w:pPr>
          </w:p>
        </w:tc>
      </w:tr>
      <w:tr w:rsidR="00467822" w:rsidRPr="00467822" w14:paraId="5252E2AE" w14:textId="77777777" w:rsidTr="00D963AF">
        <w:tc>
          <w:tcPr>
            <w:tcW w:w="1435" w:type="dxa"/>
          </w:tcPr>
          <w:p w14:paraId="67981EBB"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1DFE577" w14:textId="77777777" w:rsidR="00467822" w:rsidRPr="00467822" w:rsidRDefault="00467822" w:rsidP="00467822">
            <w:pPr>
              <w:pStyle w:val="tablecelltight"/>
            </w:pPr>
            <w:r w:rsidRPr="00467822">
              <w:t>0</w:t>
            </w:r>
          </w:p>
        </w:tc>
        <w:tc>
          <w:tcPr>
            <w:tcW w:w="1268" w:type="dxa"/>
          </w:tcPr>
          <w:p w14:paraId="1572F7E6" w14:textId="77777777" w:rsidR="00467822" w:rsidRPr="00467822" w:rsidRDefault="00467822" w:rsidP="00467822">
            <w:pPr>
              <w:pStyle w:val="tablecelltight"/>
            </w:pPr>
            <w:r w:rsidRPr="00467822">
              <w:t>2</w:t>
            </w:r>
          </w:p>
        </w:tc>
        <w:tc>
          <w:tcPr>
            <w:tcW w:w="1080" w:type="dxa"/>
          </w:tcPr>
          <w:p w14:paraId="769CFB15" w14:textId="77777777" w:rsidR="00467822" w:rsidRPr="00467822" w:rsidRDefault="00467822" w:rsidP="00467822">
            <w:pPr>
              <w:pStyle w:val="tablecelltight"/>
            </w:pPr>
            <w:r w:rsidRPr="00467822">
              <w:t>2</w:t>
            </w:r>
          </w:p>
        </w:tc>
        <w:tc>
          <w:tcPr>
            <w:tcW w:w="1350" w:type="dxa"/>
          </w:tcPr>
          <w:p w14:paraId="7F594E3C" w14:textId="77777777" w:rsidR="00467822" w:rsidRPr="00467822" w:rsidRDefault="00467822" w:rsidP="00467822">
            <w:pPr>
              <w:pStyle w:val="tablecelltight"/>
            </w:pPr>
            <w:r w:rsidRPr="00467822">
              <w:t>s-2-SA</w:t>
            </w:r>
          </w:p>
        </w:tc>
        <w:tc>
          <w:tcPr>
            <w:tcW w:w="2425" w:type="dxa"/>
          </w:tcPr>
          <w:p w14:paraId="201B4C82" w14:textId="77777777" w:rsidR="00467822" w:rsidRPr="00467822" w:rsidRDefault="00467822" w:rsidP="00467822">
            <w:pPr>
              <w:pStyle w:val="tablecelltight"/>
            </w:pPr>
          </w:p>
        </w:tc>
      </w:tr>
      <w:tr w:rsidR="00467822" w:rsidRPr="00467822" w14:paraId="28E6414F" w14:textId="77777777" w:rsidTr="00D963AF">
        <w:tc>
          <w:tcPr>
            <w:tcW w:w="1435" w:type="dxa"/>
          </w:tcPr>
          <w:p w14:paraId="50CF03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30CCF537" w14:textId="77777777" w:rsidR="00467822" w:rsidRPr="00467822" w:rsidRDefault="00467822" w:rsidP="00467822">
            <w:pPr>
              <w:pStyle w:val="tablecelltight"/>
            </w:pPr>
            <w:r w:rsidRPr="00467822">
              <w:t>0</w:t>
            </w:r>
          </w:p>
        </w:tc>
        <w:tc>
          <w:tcPr>
            <w:tcW w:w="1268" w:type="dxa"/>
          </w:tcPr>
          <w:p w14:paraId="41E81200" w14:textId="77777777" w:rsidR="00467822" w:rsidRPr="00467822" w:rsidRDefault="00467822" w:rsidP="00467822">
            <w:pPr>
              <w:pStyle w:val="tablecelltight"/>
            </w:pPr>
            <w:r w:rsidRPr="00467822">
              <w:t>2</w:t>
            </w:r>
          </w:p>
        </w:tc>
        <w:tc>
          <w:tcPr>
            <w:tcW w:w="1080" w:type="dxa"/>
          </w:tcPr>
          <w:p w14:paraId="7F076DBA" w14:textId="77777777" w:rsidR="00467822" w:rsidRPr="00467822" w:rsidRDefault="00467822" w:rsidP="00467822">
            <w:pPr>
              <w:pStyle w:val="tablecelltight"/>
            </w:pPr>
            <w:r w:rsidRPr="00467822">
              <w:t>2</w:t>
            </w:r>
          </w:p>
        </w:tc>
        <w:tc>
          <w:tcPr>
            <w:tcW w:w="1350" w:type="dxa"/>
          </w:tcPr>
          <w:p w14:paraId="5B096FB4" w14:textId="77777777" w:rsidR="00467822" w:rsidRPr="00467822" w:rsidRDefault="00467822" w:rsidP="00467822">
            <w:pPr>
              <w:pStyle w:val="tablecelltight"/>
            </w:pPr>
            <w:r w:rsidRPr="00467822">
              <w:t>mol-2-SA</w:t>
            </w:r>
          </w:p>
        </w:tc>
        <w:tc>
          <w:tcPr>
            <w:tcW w:w="2425" w:type="dxa"/>
          </w:tcPr>
          <w:p w14:paraId="140F4567" w14:textId="77777777" w:rsidR="00467822" w:rsidRPr="00467822" w:rsidRDefault="00467822" w:rsidP="00467822">
            <w:pPr>
              <w:pStyle w:val="tablecelltight"/>
            </w:pPr>
          </w:p>
        </w:tc>
      </w:tr>
      <w:tr w:rsidR="00467822" w:rsidRPr="00467822" w14:paraId="5A4C036D" w14:textId="77777777" w:rsidTr="00D963AF">
        <w:tc>
          <w:tcPr>
            <w:tcW w:w="1435" w:type="dxa"/>
          </w:tcPr>
          <w:p w14:paraId="246432B7"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32FA671B" w14:textId="77777777" w:rsidR="00467822" w:rsidRPr="00467822" w:rsidRDefault="00467822" w:rsidP="00467822">
            <w:pPr>
              <w:pStyle w:val="tablecelltight"/>
            </w:pPr>
            <w:r w:rsidRPr="00467822">
              <w:t>0</w:t>
            </w:r>
          </w:p>
        </w:tc>
        <w:tc>
          <w:tcPr>
            <w:tcW w:w="1268" w:type="dxa"/>
          </w:tcPr>
          <w:p w14:paraId="4B523B5E" w14:textId="77777777" w:rsidR="00467822" w:rsidRPr="00467822" w:rsidRDefault="00467822" w:rsidP="00467822">
            <w:pPr>
              <w:pStyle w:val="tablecelltight"/>
            </w:pPr>
            <w:r w:rsidRPr="00467822">
              <w:t>2</w:t>
            </w:r>
          </w:p>
        </w:tc>
        <w:tc>
          <w:tcPr>
            <w:tcW w:w="1080" w:type="dxa"/>
          </w:tcPr>
          <w:p w14:paraId="2CBC66B5" w14:textId="77777777" w:rsidR="00467822" w:rsidRPr="00467822" w:rsidRDefault="00467822" w:rsidP="00467822">
            <w:pPr>
              <w:pStyle w:val="tablecelltight"/>
            </w:pPr>
            <w:r w:rsidRPr="00467822">
              <w:t>3</w:t>
            </w:r>
          </w:p>
        </w:tc>
        <w:tc>
          <w:tcPr>
            <w:tcW w:w="1350" w:type="dxa"/>
          </w:tcPr>
          <w:p w14:paraId="52BCF443" w14:textId="77777777" w:rsidR="00467822" w:rsidRPr="00467822" w:rsidRDefault="00467822" w:rsidP="00467822">
            <w:pPr>
              <w:pStyle w:val="tablecelltight"/>
            </w:pPr>
            <w:r w:rsidRPr="00467822">
              <w:t>s-2-SAI</w:t>
            </w:r>
          </w:p>
        </w:tc>
        <w:tc>
          <w:tcPr>
            <w:tcW w:w="2425" w:type="dxa"/>
          </w:tcPr>
          <w:p w14:paraId="35F38542" w14:textId="77777777" w:rsidR="00467822" w:rsidRPr="00467822" w:rsidRDefault="00467822" w:rsidP="00467822">
            <w:pPr>
              <w:pStyle w:val="tablecelltight"/>
            </w:pPr>
          </w:p>
        </w:tc>
      </w:tr>
      <w:tr w:rsidR="00467822" w:rsidRPr="00467822" w14:paraId="0AF13751" w14:textId="77777777" w:rsidTr="00D963AF">
        <w:tc>
          <w:tcPr>
            <w:tcW w:w="1435" w:type="dxa"/>
          </w:tcPr>
          <w:p w14:paraId="312C4D42"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0B9C9C98" w14:textId="77777777" w:rsidR="00467822" w:rsidRPr="00467822" w:rsidRDefault="00467822" w:rsidP="00467822">
            <w:pPr>
              <w:pStyle w:val="tablecelltight"/>
            </w:pPr>
            <w:r w:rsidRPr="00467822">
              <w:t>0</w:t>
            </w:r>
          </w:p>
        </w:tc>
        <w:tc>
          <w:tcPr>
            <w:tcW w:w="1268" w:type="dxa"/>
          </w:tcPr>
          <w:p w14:paraId="12302EDD" w14:textId="77777777" w:rsidR="00467822" w:rsidRPr="00467822" w:rsidRDefault="00467822" w:rsidP="00467822">
            <w:pPr>
              <w:pStyle w:val="tablecelltight"/>
            </w:pPr>
            <w:r w:rsidRPr="00467822">
              <w:t>2</w:t>
            </w:r>
          </w:p>
        </w:tc>
        <w:tc>
          <w:tcPr>
            <w:tcW w:w="1080" w:type="dxa"/>
          </w:tcPr>
          <w:p w14:paraId="5D829E3D" w14:textId="77777777" w:rsidR="00467822" w:rsidRPr="00467822" w:rsidRDefault="00467822" w:rsidP="00467822">
            <w:pPr>
              <w:pStyle w:val="tablecelltight"/>
            </w:pPr>
            <w:r w:rsidRPr="00467822">
              <w:t>3</w:t>
            </w:r>
          </w:p>
        </w:tc>
        <w:tc>
          <w:tcPr>
            <w:tcW w:w="1350" w:type="dxa"/>
          </w:tcPr>
          <w:p w14:paraId="76FD6EB6" w14:textId="77777777" w:rsidR="00467822" w:rsidRPr="00467822" w:rsidRDefault="00467822" w:rsidP="00467822">
            <w:pPr>
              <w:pStyle w:val="tablecelltight"/>
            </w:pPr>
            <w:r w:rsidRPr="00467822">
              <w:t>mol-2-SAI</w:t>
            </w:r>
          </w:p>
        </w:tc>
        <w:tc>
          <w:tcPr>
            <w:tcW w:w="2425" w:type="dxa"/>
          </w:tcPr>
          <w:p w14:paraId="738D332D" w14:textId="77777777" w:rsidR="00467822" w:rsidRPr="00467822" w:rsidRDefault="00467822" w:rsidP="00467822">
            <w:pPr>
              <w:pStyle w:val="tablecelltight"/>
            </w:pPr>
            <w:r w:rsidRPr="00467822">
              <w:t>2-digit PAO</w:t>
            </w:r>
          </w:p>
        </w:tc>
      </w:tr>
      <w:tr w:rsidR="00467822" w:rsidRPr="00467822" w14:paraId="31B0A185" w14:textId="77777777" w:rsidTr="00D963AF">
        <w:tc>
          <w:tcPr>
            <w:tcW w:w="1435" w:type="dxa"/>
          </w:tcPr>
          <w:p w14:paraId="62E3DC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5A908A39" w14:textId="77777777" w:rsidR="00467822" w:rsidRPr="00467822" w:rsidRDefault="00467822" w:rsidP="00467822">
            <w:pPr>
              <w:pStyle w:val="tablecelltight"/>
            </w:pPr>
            <w:r w:rsidRPr="00467822">
              <w:t>0</w:t>
            </w:r>
          </w:p>
        </w:tc>
        <w:tc>
          <w:tcPr>
            <w:tcW w:w="1268" w:type="dxa"/>
          </w:tcPr>
          <w:p w14:paraId="7613A2B7" w14:textId="77777777" w:rsidR="00467822" w:rsidRPr="00467822" w:rsidRDefault="00467822" w:rsidP="00467822">
            <w:pPr>
              <w:pStyle w:val="tablecelltight"/>
            </w:pPr>
            <w:r w:rsidRPr="00467822">
              <w:t>2</w:t>
            </w:r>
          </w:p>
        </w:tc>
        <w:tc>
          <w:tcPr>
            <w:tcW w:w="1080" w:type="dxa"/>
          </w:tcPr>
          <w:p w14:paraId="6A5649E7" w14:textId="77777777" w:rsidR="00467822" w:rsidRPr="00467822" w:rsidRDefault="00467822" w:rsidP="00467822">
            <w:pPr>
              <w:pStyle w:val="tablecelltight"/>
            </w:pPr>
            <w:r w:rsidRPr="00467822">
              <w:t>4</w:t>
            </w:r>
          </w:p>
        </w:tc>
        <w:tc>
          <w:tcPr>
            <w:tcW w:w="1350" w:type="dxa"/>
          </w:tcPr>
          <w:p w14:paraId="0B5E13D7" w14:textId="77777777" w:rsidR="00467822" w:rsidRPr="00467822" w:rsidRDefault="00467822" w:rsidP="00467822">
            <w:pPr>
              <w:pStyle w:val="tablecelltight"/>
            </w:pPr>
            <w:r w:rsidRPr="00467822">
              <w:t>s-2-SAIT</w:t>
            </w:r>
          </w:p>
        </w:tc>
        <w:tc>
          <w:tcPr>
            <w:tcW w:w="2425" w:type="dxa"/>
          </w:tcPr>
          <w:p w14:paraId="332BC851" w14:textId="77777777" w:rsidR="00467822" w:rsidRPr="00467822" w:rsidRDefault="00467822" w:rsidP="00467822">
            <w:pPr>
              <w:pStyle w:val="tablecelltight"/>
            </w:pPr>
          </w:p>
        </w:tc>
      </w:tr>
      <w:tr w:rsidR="00467822" w:rsidRPr="00467822" w14:paraId="4D5DF1D4" w14:textId="77777777" w:rsidTr="00D963AF">
        <w:tc>
          <w:tcPr>
            <w:tcW w:w="1435" w:type="dxa"/>
          </w:tcPr>
          <w:p w14:paraId="603139D7"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B84D4BB" w14:textId="77777777" w:rsidR="00467822" w:rsidRPr="00467822" w:rsidRDefault="00467822" w:rsidP="00467822">
            <w:pPr>
              <w:pStyle w:val="tablecelltight"/>
            </w:pPr>
            <w:r w:rsidRPr="00467822">
              <w:t>0</w:t>
            </w:r>
          </w:p>
        </w:tc>
        <w:tc>
          <w:tcPr>
            <w:tcW w:w="1268" w:type="dxa"/>
          </w:tcPr>
          <w:p w14:paraId="11E1EBCB" w14:textId="77777777" w:rsidR="00467822" w:rsidRPr="00467822" w:rsidRDefault="00467822" w:rsidP="00467822">
            <w:pPr>
              <w:pStyle w:val="tablecelltight"/>
            </w:pPr>
            <w:r w:rsidRPr="00467822">
              <w:t>2</w:t>
            </w:r>
          </w:p>
        </w:tc>
        <w:tc>
          <w:tcPr>
            <w:tcW w:w="1080" w:type="dxa"/>
          </w:tcPr>
          <w:p w14:paraId="231F86C4" w14:textId="77777777" w:rsidR="00467822" w:rsidRPr="00467822" w:rsidRDefault="00467822" w:rsidP="00467822">
            <w:pPr>
              <w:pStyle w:val="tablecelltight"/>
            </w:pPr>
            <w:r w:rsidRPr="00467822">
              <w:t>4</w:t>
            </w:r>
          </w:p>
        </w:tc>
        <w:tc>
          <w:tcPr>
            <w:tcW w:w="1350" w:type="dxa"/>
          </w:tcPr>
          <w:p w14:paraId="0B81D3A4" w14:textId="77777777" w:rsidR="00467822" w:rsidRPr="00467822" w:rsidRDefault="00467822" w:rsidP="00467822">
            <w:pPr>
              <w:pStyle w:val="tablecelltight"/>
            </w:pPr>
            <w:r w:rsidRPr="00467822">
              <w:t>mol-2-SAIT</w:t>
            </w:r>
          </w:p>
        </w:tc>
        <w:tc>
          <w:tcPr>
            <w:tcW w:w="2425" w:type="dxa"/>
          </w:tcPr>
          <w:p w14:paraId="0EA0E42B" w14:textId="77777777" w:rsidR="00467822" w:rsidRPr="00467822" w:rsidRDefault="00467822" w:rsidP="00467822">
            <w:pPr>
              <w:pStyle w:val="tablecelltight"/>
            </w:pPr>
          </w:p>
        </w:tc>
      </w:tr>
      <w:tr w:rsidR="00467822" w:rsidRPr="00467822" w14:paraId="2BA0A1B3" w14:textId="77777777" w:rsidTr="00D963AF">
        <w:tc>
          <w:tcPr>
            <w:tcW w:w="1435" w:type="dxa"/>
          </w:tcPr>
          <w:p w14:paraId="2813324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37D771D" w14:textId="77777777" w:rsidR="00467822" w:rsidRPr="00467822" w:rsidRDefault="00467822" w:rsidP="00467822">
            <w:pPr>
              <w:pStyle w:val="tablecelltight"/>
            </w:pPr>
            <w:r w:rsidRPr="00467822">
              <w:t>0</w:t>
            </w:r>
          </w:p>
        </w:tc>
        <w:tc>
          <w:tcPr>
            <w:tcW w:w="1268" w:type="dxa"/>
          </w:tcPr>
          <w:p w14:paraId="7F4F3D6B" w14:textId="77777777" w:rsidR="00467822" w:rsidRPr="00467822" w:rsidRDefault="00467822" w:rsidP="00467822">
            <w:pPr>
              <w:pStyle w:val="tablecelltight"/>
            </w:pPr>
            <w:r w:rsidRPr="00467822">
              <w:t>2</w:t>
            </w:r>
          </w:p>
        </w:tc>
        <w:tc>
          <w:tcPr>
            <w:tcW w:w="1080" w:type="dxa"/>
          </w:tcPr>
          <w:p w14:paraId="1DF42051" w14:textId="77777777" w:rsidR="00467822" w:rsidRPr="00467822" w:rsidRDefault="00467822" w:rsidP="00467822">
            <w:pPr>
              <w:pStyle w:val="tablecelltight"/>
            </w:pPr>
            <w:r w:rsidRPr="00467822">
              <w:t>5</w:t>
            </w:r>
          </w:p>
        </w:tc>
        <w:tc>
          <w:tcPr>
            <w:tcW w:w="1350" w:type="dxa"/>
          </w:tcPr>
          <w:p w14:paraId="39889360" w14:textId="77777777" w:rsidR="00467822" w:rsidRPr="00467822" w:rsidRDefault="00467822" w:rsidP="00467822">
            <w:pPr>
              <w:pStyle w:val="tablecelltight"/>
            </w:pPr>
            <w:r w:rsidRPr="00467822">
              <w:t>s-2-SEA-IT</w:t>
            </w:r>
          </w:p>
        </w:tc>
        <w:tc>
          <w:tcPr>
            <w:tcW w:w="2425" w:type="dxa"/>
          </w:tcPr>
          <w:p w14:paraId="478A9C72" w14:textId="77777777" w:rsidR="00467822" w:rsidRPr="00467822" w:rsidRDefault="00467822" w:rsidP="00467822">
            <w:pPr>
              <w:pStyle w:val="tablecelltight"/>
            </w:pPr>
          </w:p>
        </w:tc>
      </w:tr>
      <w:tr w:rsidR="00467822" w:rsidRPr="00467822" w14:paraId="3ECA1020" w14:textId="77777777" w:rsidTr="00D963AF">
        <w:tc>
          <w:tcPr>
            <w:tcW w:w="1435" w:type="dxa"/>
          </w:tcPr>
          <w:p w14:paraId="4C68132A"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FB40281" w14:textId="77777777" w:rsidR="00467822" w:rsidRPr="00467822" w:rsidRDefault="00467822" w:rsidP="00467822">
            <w:pPr>
              <w:pStyle w:val="tablecelltight"/>
            </w:pPr>
            <w:r w:rsidRPr="00467822">
              <w:t>0</w:t>
            </w:r>
          </w:p>
        </w:tc>
        <w:tc>
          <w:tcPr>
            <w:tcW w:w="1268" w:type="dxa"/>
          </w:tcPr>
          <w:p w14:paraId="47D0FD4F" w14:textId="77777777" w:rsidR="00467822" w:rsidRPr="00467822" w:rsidRDefault="00467822" w:rsidP="00467822">
            <w:pPr>
              <w:pStyle w:val="tablecelltight"/>
            </w:pPr>
            <w:r w:rsidRPr="00467822">
              <w:t>2</w:t>
            </w:r>
          </w:p>
        </w:tc>
        <w:tc>
          <w:tcPr>
            <w:tcW w:w="1080" w:type="dxa"/>
          </w:tcPr>
          <w:p w14:paraId="37928F80" w14:textId="77777777" w:rsidR="00467822" w:rsidRPr="00467822" w:rsidRDefault="00467822" w:rsidP="00467822">
            <w:pPr>
              <w:pStyle w:val="tablecelltight"/>
            </w:pPr>
            <w:r w:rsidRPr="00467822">
              <w:t>5</w:t>
            </w:r>
          </w:p>
        </w:tc>
        <w:tc>
          <w:tcPr>
            <w:tcW w:w="1350" w:type="dxa"/>
          </w:tcPr>
          <w:p w14:paraId="0C97E623" w14:textId="77777777" w:rsidR="00467822" w:rsidRPr="00467822" w:rsidRDefault="00467822" w:rsidP="00467822">
            <w:pPr>
              <w:pStyle w:val="tablecelltight"/>
            </w:pPr>
            <w:r w:rsidRPr="00467822">
              <w:t>mol-2- SEA-IT</w:t>
            </w:r>
          </w:p>
        </w:tc>
        <w:tc>
          <w:tcPr>
            <w:tcW w:w="2425" w:type="dxa"/>
          </w:tcPr>
          <w:p w14:paraId="3A648EE1" w14:textId="77777777" w:rsidR="00467822" w:rsidRPr="00467822" w:rsidRDefault="00467822" w:rsidP="00467822">
            <w:pPr>
              <w:pStyle w:val="tablecelltight"/>
            </w:pPr>
          </w:p>
        </w:tc>
      </w:tr>
      <w:tr w:rsidR="00467822" w:rsidRPr="00467822" w14:paraId="1DDDFBD2" w14:textId="77777777" w:rsidTr="00D963AF">
        <w:tc>
          <w:tcPr>
            <w:tcW w:w="1435" w:type="dxa"/>
          </w:tcPr>
          <w:p w14:paraId="68D972E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91A6C4C" w14:textId="77777777" w:rsidR="00467822" w:rsidRPr="00467822" w:rsidRDefault="00467822" w:rsidP="00467822">
            <w:pPr>
              <w:pStyle w:val="tablecelltight"/>
            </w:pPr>
            <w:r w:rsidRPr="00467822">
              <w:t>0</w:t>
            </w:r>
          </w:p>
        </w:tc>
        <w:tc>
          <w:tcPr>
            <w:tcW w:w="1268" w:type="dxa"/>
          </w:tcPr>
          <w:p w14:paraId="05B99207" w14:textId="77777777" w:rsidR="00467822" w:rsidRPr="00467822" w:rsidRDefault="00467822" w:rsidP="00467822">
            <w:pPr>
              <w:pStyle w:val="tablecelltight"/>
            </w:pPr>
            <w:r w:rsidRPr="00467822">
              <w:t>3</w:t>
            </w:r>
          </w:p>
        </w:tc>
        <w:tc>
          <w:tcPr>
            <w:tcW w:w="1080" w:type="dxa"/>
          </w:tcPr>
          <w:p w14:paraId="3B23D81B" w14:textId="77777777" w:rsidR="00467822" w:rsidRPr="00467822" w:rsidRDefault="00467822" w:rsidP="00467822">
            <w:pPr>
              <w:pStyle w:val="tablecelltight"/>
            </w:pPr>
            <w:r w:rsidRPr="00467822">
              <w:t>1</w:t>
            </w:r>
          </w:p>
        </w:tc>
        <w:tc>
          <w:tcPr>
            <w:tcW w:w="1350" w:type="dxa"/>
          </w:tcPr>
          <w:p w14:paraId="69265B2C" w14:textId="77777777" w:rsidR="00467822" w:rsidRPr="00467822" w:rsidRDefault="00467822" w:rsidP="00467822">
            <w:pPr>
              <w:pStyle w:val="tablecelltight"/>
            </w:pPr>
            <w:r w:rsidRPr="00467822">
              <w:t>s-3-*</w:t>
            </w:r>
          </w:p>
        </w:tc>
        <w:tc>
          <w:tcPr>
            <w:tcW w:w="2425" w:type="dxa"/>
          </w:tcPr>
          <w:p w14:paraId="7F849F3E" w14:textId="77777777" w:rsidR="00467822" w:rsidRPr="00467822" w:rsidRDefault="00467822" w:rsidP="00467822">
            <w:pPr>
              <w:pStyle w:val="tablecelltight"/>
            </w:pPr>
            <w:r w:rsidRPr="00467822">
              <w:t>1000 object</w:t>
            </w:r>
          </w:p>
        </w:tc>
      </w:tr>
      <w:tr w:rsidR="00467822" w:rsidRPr="00467822" w14:paraId="66C1430A" w14:textId="77777777" w:rsidTr="00D963AF">
        <w:tc>
          <w:tcPr>
            <w:tcW w:w="1435" w:type="dxa"/>
          </w:tcPr>
          <w:p w14:paraId="68126926"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2558CA0C" w14:textId="77777777" w:rsidR="00467822" w:rsidRPr="00467822" w:rsidRDefault="00467822" w:rsidP="00467822">
            <w:pPr>
              <w:pStyle w:val="tablecelltight"/>
            </w:pPr>
            <w:r w:rsidRPr="00467822">
              <w:t>0</w:t>
            </w:r>
          </w:p>
        </w:tc>
        <w:tc>
          <w:tcPr>
            <w:tcW w:w="1268" w:type="dxa"/>
          </w:tcPr>
          <w:p w14:paraId="5A4BEFC5" w14:textId="77777777" w:rsidR="00467822" w:rsidRPr="00467822" w:rsidRDefault="00467822" w:rsidP="00467822">
            <w:pPr>
              <w:pStyle w:val="tablecelltight"/>
            </w:pPr>
            <w:r w:rsidRPr="00467822">
              <w:t>3</w:t>
            </w:r>
          </w:p>
        </w:tc>
        <w:tc>
          <w:tcPr>
            <w:tcW w:w="1080" w:type="dxa"/>
          </w:tcPr>
          <w:p w14:paraId="2E3A485C" w14:textId="77777777" w:rsidR="00467822" w:rsidRPr="00467822" w:rsidRDefault="00467822" w:rsidP="00467822">
            <w:pPr>
              <w:pStyle w:val="tablecelltight"/>
            </w:pPr>
            <w:r w:rsidRPr="00467822">
              <w:t>1</w:t>
            </w:r>
          </w:p>
        </w:tc>
        <w:tc>
          <w:tcPr>
            <w:tcW w:w="1350" w:type="dxa"/>
          </w:tcPr>
          <w:p w14:paraId="0CF6CB90" w14:textId="77777777" w:rsidR="00467822" w:rsidRPr="00467822" w:rsidRDefault="00467822" w:rsidP="00467822">
            <w:pPr>
              <w:pStyle w:val="tablecelltight"/>
            </w:pPr>
            <w:r w:rsidRPr="00467822">
              <w:t>mol-3-*</w:t>
            </w:r>
          </w:p>
        </w:tc>
        <w:tc>
          <w:tcPr>
            <w:tcW w:w="2425" w:type="dxa"/>
          </w:tcPr>
          <w:p w14:paraId="72EC1A7E" w14:textId="77777777" w:rsidR="00467822" w:rsidRPr="00467822" w:rsidRDefault="00467822" w:rsidP="00467822">
            <w:pPr>
              <w:pStyle w:val="tablecelltight"/>
            </w:pPr>
            <w:r w:rsidRPr="00467822">
              <w:t>1000 object</w:t>
            </w:r>
          </w:p>
        </w:tc>
      </w:tr>
      <w:tr w:rsidR="00467822" w:rsidRPr="00467822" w14:paraId="32409EA7" w14:textId="77777777" w:rsidTr="00D963AF">
        <w:tc>
          <w:tcPr>
            <w:tcW w:w="1435" w:type="dxa"/>
          </w:tcPr>
          <w:p w14:paraId="1F35CCCC"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6DFE72BE" w14:textId="77777777" w:rsidR="00467822" w:rsidRPr="00467822" w:rsidRDefault="00467822" w:rsidP="00467822">
            <w:pPr>
              <w:pStyle w:val="tablecelltight"/>
            </w:pPr>
            <w:r w:rsidRPr="00467822">
              <w:t>0</w:t>
            </w:r>
          </w:p>
        </w:tc>
        <w:tc>
          <w:tcPr>
            <w:tcW w:w="1268" w:type="dxa"/>
          </w:tcPr>
          <w:p w14:paraId="5584CB8C" w14:textId="77777777" w:rsidR="00467822" w:rsidRPr="00467822" w:rsidRDefault="00467822" w:rsidP="00467822">
            <w:pPr>
              <w:pStyle w:val="tablecelltight"/>
            </w:pPr>
            <w:r w:rsidRPr="00467822">
              <w:t>3</w:t>
            </w:r>
          </w:p>
        </w:tc>
        <w:tc>
          <w:tcPr>
            <w:tcW w:w="1080" w:type="dxa"/>
          </w:tcPr>
          <w:p w14:paraId="6281A2AF" w14:textId="77777777" w:rsidR="00467822" w:rsidRPr="00467822" w:rsidRDefault="00467822" w:rsidP="00467822">
            <w:pPr>
              <w:pStyle w:val="tablecelltight"/>
            </w:pPr>
            <w:r w:rsidRPr="00467822">
              <w:t>2</w:t>
            </w:r>
          </w:p>
        </w:tc>
        <w:tc>
          <w:tcPr>
            <w:tcW w:w="1350" w:type="dxa"/>
          </w:tcPr>
          <w:p w14:paraId="224AF1D6" w14:textId="77777777" w:rsidR="00467822" w:rsidRPr="00467822" w:rsidRDefault="00467822" w:rsidP="00467822">
            <w:pPr>
              <w:pStyle w:val="tablecelltight"/>
            </w:pPr>
            <w:r w:rsidRPr="00467822">
              <w:t>s-3-SA</w:t>
            </w:r>
          </w:p>
        </w:tc>
        <w:tc>
          <w:tcPr>
            <w:tcW w:w="2425" w:type="dxa"/>
          </w:tcPr>
          <w:p w14:paraId="302C658D" w14:textId="77777777" w:rsidR="00467822" w:rsidRPr="00467822" w:rsidRDefault="00467822" w:rsidP="00467822">
            <w:pPr>
              <w:pStyle w:val="tablecelltight"/>
            </w:pPr>
          </w:p>
        </w:tc>
      </w:tr>
      <w:tr w:rsidR="00467822" w:rsidRPr="00467822" w14:paraId="17A30039" w14:textId="77777777" w:rsidTr="00D963AF">
        <w:tc>
          <w:tcPr>
            <w:tcW w:w="1435" w:type="dxa"/>
          </w:tcPr>
          <w:p w14:paraId="74132AA1"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E576B03" w14:textId="77777777" w:rsidR="00467822" w:rsidRPr="00467822" w:rsidRDefault="00467822" w:rsidP="00467822">
            <w:pPr>
              <w:pStyle w:val="tablecelltight"/>
            </w:pPr>
            <w:r w:rsidRPr="00467822">
              <w:t>0</w:t>
            </w:r>
          </w:p>
        </w:tc>
        <w:tc>
          <w:tcPr>
            <w:tcW w:w="1268" w:type="dxa"/>
          </w:tcPr>
          <w:p w14:paraId="1AB103C5" w14:textId="77777777" w:rsidR="00467822" w:rsidRPr="00467822" w:rsidRDefault="00467822" w:rsidP="00467822">
            <w:pPr>
              <w:pStyle w:val="tablecelltight"/>
            </w:pPr>
            <w:r w:rsidRPr="00467822">
              <w:t>3</w:t>
            </w:r>
          </w:p>
        </w:tc>
        <w:tc>
          <w:tcPr>
            <w:tcW w:w="1080" w:type="dxa"/>
          </w:tcPr>
          <w:p w14:paraId="13EA6074" w14:textId="77777777" w:rsidR="00467822" w:rsidRPr="00467822" w:rsidRDefault="00467822" w:rsidP="00467822">
            <w:pPr>
              <w:pStyle w:val="tablecelltight"/>
            </w:pPr>
            <w:r w:rsidRPr="00467822">
              <w:t>2</w:t>
            </w:r>
          </w:p>
        </w:tc>
        <w:tc>
          <w:tcPr>
            <w:tcW w:w="1350" w:type="dxa"/>
          </w:tcPr>
          <w:p w14:paraId="21830B59" w14:textId="77777777" w:rsidR="00467822" w:rsidRPr="00467822" w:rsidRDefault="00467822" w:rsidP="00467822">
            <w:pPr>
              <w:pStyle w:val="tablecelltight"/>
            </w:pPr>
            <w:r w:rsidRPr="00467822">
              <w:t>mol-3-SA</w:t>
            </w:r>
          </w:p>
        </w:tc>
        <w:tc>
          <w:tcPr>
            <w:tcW w:w="2425" w:type="dxa"/>
          </w:tcPr>
          <w:p w14:paraId="3B571A91" w14:textId="77777777" w:rsidR="00467822" w:rsidRPr="00467822" w:rsidRDefault="00467822" w:rsidP="00467822">
            <w:pPr>
              <w:pStyle w:val="tablecelltight"/>
            </w:pPr>
          </w:p>
        </w:tc>
      </w:tr>
      <w:tr w:rsidR="00467822" w:rsidRPr="00467822" w14:paraId="1C9EB121" w14:textId="77777777" w:rsidTr="00D963AF">
        <w:tc>
          <w:tcPr>
            <w:tcW w:w="1435" w:type="dxa"/>
          </w:tcPr>
          <w:p w14:paraId="634C527D"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02055FB4" w14:textId="77777777" w:rsidR="00467822" w:rsidRPr="00467822" w:rsidRDefault="00467822" w:rsidP="00467822">
            <w:pPr>
              <w:pStyle w:val="tablecelltight"/>
            </w:pPr>
            <w:r w:rsidRPr="00467822">
              <w:t>0</w:t>
            </w:r>
          </w:p>
        </w:tc>
        <w:tc>
          <w:tcPr>
            <w:tcW w:w="1268" w:type="dxa"/>
          </w:tcPr>
          <w:p w14:paraId="23352B26" w14:textId="77777777" w:rsidR="00467822" w:rsidRPr="00467822" w:rsidRDefault="00467822" w:rsidP="00467822">
            <w:pPr>
              <w:pStyle w:val="tablecelltight"/>
            </w:pPr>
            <w:r w:rsidRPr="00467822">
              <w:t>3</w:t>
            </w:r>
          </w:p>
        </w:tc>
        <w:tc>
          <w:tcPr>
            <w:tcW w:w="1080" w:type="dxa"/>
          </w:tcPr>
          <w:p w14:paraId="49C51178" w14:textId="77777777" w:rsidR="00467822" w:rsidRPr="00467822" w:rsidRDefault="00467822" w:rsidP="00467822">
            <w:pPr>
              <w:pStyle w:val="tablecelltight"/>
            </w:pPr>
            <w:r w:rsidRPr="00467822">
              <w:t>3</w:t>
            </w:r>
          </w:p>
        </w:tc>
        <w:tc>
          <w:tcPr>
            <w:tcW w:w="1350" w:type="dxa"/>
          </w:tcPr>
          <w:p w14:paraId="283C1012" w14:textId="77777777" w:rsidR="00467822" w:rsidRPr="00467822" w:rsidRDefault="00467822" w:rsidP="00467822">
            <w:pPr>
              <w:pStyle w:val="tablecelltight"/>
            </w:pPr>
            <w:r w:rsidRPr="00467822">
              <w:t>s-3-SAI</w:t>
            </w:r>
          </w:p>
        </w:tc>
        <w:tc>
          <w:tcPr>
            <w:tcW w:w="2425" w:type="dxa"/>
          </w:tcPr>
          <w:p w14:paraId="23415676" w14:textId="77777777" w:rsidR="00467822" w:rsidRPr="00467822" w:rsidRDefault="00467822" w:rsidP="00467822">
            <w:pPr>
              <w:pStyle w:val="tablecelltight"/>
            </w:pPr>
          </w:p>
        </w:tc>
      </w:tr>
      <w:tr w:rsidR="00467822" w:rsidRPr="00467822" w14:paraId="066C354B" w14:textId="77777777" w:rsidTr="00D963AF">
        <w:tc>
          <w:tcPr>
            <w:tcW w:w="1435" w:type="dxa"/>
          </w:tcPr>
          <w:p w14:paraId="0EFE04AD"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4206117A" w14:textId="77777777" w:rsidR="00467822" w:rsidRPr="00467822" w:rsidRDefault="00467822" w:rsidP="00467822">
            <w:pPr>
              <w:pStyle w:val="tablecelltight"/>
            </w:pPr>
            <w:r w:rsidRPr="00467822">
              <w:t>0</w:t>
            </w:r>
          </w:p>
        </w:tc>
        <w:tc>
          <w:tcPr>
            <w:tcW w:w="1268" w:type="dxa"/>
          </w:tcPr>
          <w:p w14:paraId="7DD94ABC" w14:textId="77777777" w:rsidR="00467822" w:rsidRPr="00467822" w:rsidRDefault="00467822" w:rsidP="00467822">
            <w:pPr>
              <w:pStyle w:val="tablecelltight"/>
            </w:pPr>
            <w:r w:rsidRPr="00467822">
              <w:t>3</w:t>
            </w:r>
          </w:p>
        </w:tc>
        <w:tc>
          <w:tcPr>
            <w:tcW w:w="1080" w:type="dxa"/>
          </w:tcPr>
          <w:p w14:paraId="14151133" w14:textId="77777777" w:rsidR="00467822" w:rsidRPr="00467822" w:rsidRDefault="00467822" w:rsidP="00467822">
            <w:pPr>
              <w:pStyle w:val="tablecelltight"/>
            </w:pPr>
            <w:r w:rsidRPr="00467822">
              <w:t>3</w:t>
            </w:r>
          </w:p>
        </w:tc>
        <w:tc>
          <w:tcPr>
            <w:tcW w:w="1350" w:type="dxa"/>
          </w:tcPr>
          <w:p w14:paraId="07419198" w14:textId="77777777" w:rsidR="00467822" w:rsidRPr="00467822" w:rsidRDefault="00467822" w:rsidP="00467822">
            <w:pPr>
              <w:pStyle w:val="tablecelltight"/>
            </w:pPr>
            <w:r w:rsidRPr="00467822">
              <w:t>mol-3-SAI</w:t>
            </w:r>
          </w:p>
        </w:tc>
        <w:tc>
          <w:tcPr>
            <w:tcW w:w="2425" w:type="dxa"/>
          </w:tcPr>
          <w:p w14:paraId="797B334E" w14:textId="77777777" w:rsidR="00467822" w:rsidRPr="00467822" w:rsidRDefault="00467822" w:rsidP="00467822">
            <w:pPr>
              <w:pStyle w:val="tablecelltight"/>
            </w:pPr>
            <w:r w:rsidRPr="00467822">
              <w:t>3-digit PAO</w:t>
            </w:r>
          </w:p>
        </w:tc>
      </w:tr>
      <w:tr w:rsidR="00467822" w:rsidRPr="00467822" w14:paraId="50BB4552" w14:textId="77777777" w:rsidTr="00D963AF">
        <w:tc>
          <w:tcPr>
            <w:tcW w:w="1435" w:type="dxa"/>
          </w:tcPr>
          <w:p w14:paraId="00453EC3"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7B85815F" w14:textId="77777777" w:rsidR="00467822" w:rsidRPr="00467822" w:rsidRDefault="00467822" w:rsidP="00467822">
            <w:pPr>
              <w:pStyle w:val="tablecelltight"/>
            </w:pPr>
            <w:r w:rsidRPr="00467822">
              <w:t>0</w:t>
            </w:r>
          </w:p>
        </w:tc>
        <w:tc>
          <w:tcPr>
            <w:tcW w:w="1268" w:type="dxa"/>
          </w:tcPr>
          <w:p w14:paraId="4BC1251B" w14:textId="77777777" w:rsidR="00467822" w:rsidRPr="00467822" w:rsidRDefault="00467822" w:rsidP="00467822">
            <w:pPr>
              <w:pStyle w:val="tablecelltight"/>
            </w:pPr>
            <w:r w:rsidRPr="00467822">
              <w:t>3</w:t>
            </w:r>
          </w:p>
        </w:tc>
        <w:tc>
          <w:tcPr>
            <w:tcW w:w="1080" w:type="dxa"/>
          </w:tcPr>
          <w:p w14:paraId="4BB94DF5" w14:textId="77777777" w:rsidR="00467822" w:rsidRPr="00467822" w:rsidRDefault="00467822" w:rsidP="00467822">
            <w:pPr>
              <w:pStyle w:val="tablecelltight"/>
            </w:pPr>
            <w:r w:rsidRPr="00467822">
              <w:t>4</w:t>
            </w:r>
          </w:p>
        </w:tc>
        <w:tc>
          <w:tcPr>
            <w:tcW w:w="1350" w:type="dxa"/>
          </w:tcPr>
          <w:p w14:paraId="1EF07EFB" w14:textId="77777777" w:rsidR="00467822" w:rsidRPr="00467822" w:rsidRDefault="00467822" w:rsidP="00467822">
            <w:pPr>
              <w:pStyle w:val="tablecelltight"/>
            </w:pPr>
            <w:r w:rsidRPr="00467822">
              <w:t>s-3-SAIT</w:t>
            </w:r>
          </w:p>
        </w:tc>
        <w:tc>
          <w:tcPr>
            <w:tcW w:w="2425" w:type="dxa"/>
          </w:tcPr>
          <w:p w14:paraId="0B4427E5" w14:textId="77777777" w:rsidR="00467822" w:rsidRPr="00467822" w:rsidRDefault="00467822" w:rsidP="00467822">
            <w:pPr>
              <w:pStyle w:val="tablecelltight"/>
            </w:pPr>
          </w:p>
        </w:tc>
      </w:tr>
      <w:tr w:rsidR="00467822" w:rsidRPr="00467822" w14:paraId="32331236" w14:textId="77777777" w:rsidTr="00D963AF">
        <w:tc>
          <w:tcPr>
            <w:tcW w:w="1435" w:type="dxa"/>
          </w:tcPr>
          <w:p w14:paraId="3B5F3F6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5010C389" w14:textId="77777777" w:rsidR="00467822" w:rsidRPr="00467822" w:rsidRDefault="00467822" w:rsidP="00467822">
            <w:pPr>
              <w:pStyle w:val="tablecelltight"/>
            </w:pPr>
            <w:r w:rsidRPr="00467822">
              <w:t>0</w:t>
            </w:r>
          </w:p>
        </w:tc>
        <w:tc>
          <w:tcPr>
            <w:tcW w:w="1268" w:type="dxa"/>
          </w:tcPr>
          <w:p w14:paraId="2E2A4C8A" w14:textId="77777777" w:rsidR="00467822" w:rsidRPr="00467822" w:rsidRDefault="00467822" w:rsidP="00467822">
            <w:pPr>
              <w:pStyle w:val="tablecelltight"/>
            </w:pPr>
            <w:r w:rsidRPr="00467822">
              <w:t>3</w:t>
            </w:r>
          </w:p>
        </w:tc>
        <w:tc>
          <w:tcPr>
            <w:tcW w:w="1080" w:type="dxa"/>
          </w:tcPr>
          <w:p w14:paraId="27C727F2" w14:textId="77777777" w:rsidR="00467822" w:rsidRPr="00467822" w:rsidRDefault="00467822" w:rsidP="00467822">
            <w:pPr>
              <w:pStyle w:val="tablecelltight"/>
            </w:pPr>
            <w:r w:rsidRPr="00467822">
              <w:t>4</w:t>
            </w:r>
          </w:p>
        </w:tc>
        <w:tc>
          <w:tcPr>
            <w:tcW w:w="1350" w:type="dxa"/>
          </w:tcPr>
          <w:p w14:paraId="1E543247" w14:textId="77777777" w:rsidR="00467822" w:rsidRPr="00467822" w:rsidRDefault="00467822" w:rsidP="00467822">
            <w:pPr>
              <w:pStyle w:val="tablecelltight"/>
            </w:pPr>
            <w:r w:rsidRPr="00467822">
              <w:t>mol-3-SAIT</w:t>
            </w:r>
          </w:p>
        </w:tc>
        <w:tc>
          <w:tcPr>
            <w:tcW w:w="2425" w:type="dxa"/>
          </w:tcPr>
          <w:p w14:paraId="1F198C96" w14:textId="77777777" w:rsidR="00467822" w:rsidRPr="00467822" w:rsidRDefault="00467822" w:rsidP="00467822">
            <w:pPr>
              <w:pStyle w:val="tablecelltight"/>
            </w:pPr>
          </w:p>
        </w:tc>
      </w:tr>
      <w:tr w:rsidR="00467822" w:rsidRPr="00467822" w14:paraId="10205F51" w14:textId="77777777" w:rsidTr="00D963AF">
        <w:tc>
          <w:tcPr>
            <w:tcW w:w="1435" w:type="dxa"/>
          </w:tcPr>
          <w:p w14:paraId="6C4E728A" w14:textId="77777777" w:rsidR="00467822" w:rsidRPr="00467822" w:rsidRDefault="00467822" w:rsidP="00467822">
            <w:pPr>
              <w:pStyle w:val="tablecelltight"/>
              <w:rPr>
                <w:sz w:val="18"/>
                <w:szCs w:val="20"/>
              </w:rPr>
            </w:pPr>
            <w:r w:rsidRPr="00467822">
              <w:rPr>
                <w:sz w:val="18"/>
                <w:szCs w:val="20"/>
              </w:rPr>
              <w:t>story</w:t>
            </w:r>
          </w:p>
        </w:tc>
        <w:tc>
          <w:tcPr>
            <w:tcW w:w="1072" w:type="dxa"/>
          </w:tcPr>
          <w:p w14:paraId="188CF891" w14:textId="77777777" w:rsidR="00467822" w:rsidRPr="00467822" w:rsidRDefault="00467822" w:rsidP="00467822">
            <w:pPr>
              <w:pStyle w:val="tablecelltight"/>
            </w:pPr>
            <w:r w:rsidRPr="00467822">
              <w:t>0</w:t>
            </w:r>
          </w:p>
        </w:tc>
        <w:tc>
          <w:tcPr>
            <w:tcW w:w="1268" w:type="dxa"/>
          </w:tcPr>
          <w:p w14:paraId="7328A3D2" w14:textId="77777777" w:rsidR="00467822" w:rsidRPr="00467822" w:rsidRDefault="00467822" w:rsidP="00467822">
            <w:pPr>
              <w:pStyle w:val="tablecelltight"/>
            </w:pPr>
            <w:r w:rsidRPr="00467822">
              <w:t>3</w:t>
            </w:r>
          </w:p>
        </w:tc>
        <w:tc>
          <w:tcPr>
            <w:tcW w:w="1080" w:type="dxa"/>
          </w:tcPr>
          <w:p w14:paraId="7921A4A0" w14:textId="77777777" w:rsidR="00467822" w:rsidRPr="00467822" w:rsidRDefault="00467822" w:rsidP="00467822">
            <w:pPr>
              <w:pStyle w:val="tablecelltight"/>
            </w:pPr>
            <w:r w:rsidRPr="00467822">
              <w:t>5</w:t>
            </w:r>
          </w:p>
        </w:tc>
        <w:tc>
          <w:tcPr>
            <w:tcW w:w="1350" w:type="dxa"/>
          </w:tcPr>
          <w:p w14:paraId="1AB5795A" w14:textId="77777777" w:rsidR="00467822" w:rsidRPr="00467822" w:rsidRDefault="00467822" w:rsidP="00467822">
            <w:pPr>
              <w:pStyle w:val="tablecelltight"/>
            </w:pPr>
            <w:r w:rsidRPr="00467822">
              <w:t>s-3-SEA-IT</w:t>
            </w:r>
          </w:p>
        </w:tc>
        <w:tc>
          <w:tcPr>
            <w:tcW w:w="2425" w:type="dxa"/>
          </w:tcPr>
          <w:p w14:paraId="3EFD2279" w14:textId="77777777" w:rsidR="00467822" w:rsidRPr="00467822" w:rsidRDefault="00467822" w:rsidP="00467822">
            <w:pPr>
              <w:pStyle w:val="tablecelltight"/>
            </w:pPr>
          </w:p>
        </w:tc>
      </w:tr>
      <w:tr w:rsidR="00467822" w:rsidRPr="00467822" w14:paraId="75D7F45F" w14:textId="77777777" w:rsidTr="00D963AF">
        <w:tc>
          <w:tcPr>
            <w:tcW w:w="1435" w:type="dxa"/>
          </w:tcPr>
          <w:p w14:paraId="44F5545B" w14:textId="77777777" w:rsidR="00467822" w:rsidRPr="00467822" w:rsidRDefault="00467822" w:rsidP="00467822">
            <w:pPr>
              <w:pStyle w:val="tablecelltight"/>
              <w:rPr>
                <w:sz w:val="18"/>
                <w:szCs w:val="20"/>
              </w:rPr>
            </w:pPr>
            <w:r w:rsidRPr="00467822">
              <w:rPr>
                <w:sz w:val="18"/>
                <w:szCs w:val="20"/>
              </w:rPr>
              <w:t>method of loci</w:t>
            </w:r>
          </w:p>
        </w:tc>
        <w:tc>
          <w:tcPr>
            <w:tcW w:w="1072" w:type="dxa"/>
          </w:tcPr>
          <w:p w14:paraId="12B20E2A" w14:textId="77777777" w:rsidR="00467822" w:rsidRPr="00467822" w:rsidRDefault="00467822" w:rsidP="00467822">
            <w:pPr>
              <w:pStyle w:val="tablecelltight"/>
            </w:pPr>
            <w:r w:rsidRPr="00467822">
              <w:t>0</w:t>
            </w:r>
          </w:p>
        </w:tc>
        <w:tc>
          <w:tcPr>
            <w:tcW w:w="1268" w:type="dxa"/>
          </w:tcPr>
          <w:p w14:paraId="53D61256" w14:textId="77777777" w:rsidR="00467822" w:rsidRPr="00467822" w:rsidRDefault="00467822" w:rsidP="00467822">
            <w:pPr>
              <w:pStyle w:val="tablecelltight"/>
            </w:pPr>
            <w:r w:rsidRPr="00467822">
              <w:t>3</w:t>
            </w:r>
          </w:p>
        </w:tc>
        <w:tc>
          <w:tcPr>
            <w:tcW w:w="1080" w:type="dxa"/>
          </w:tcPr>
          <w:p w14:paraId="568A461B" w14:textId="77777777" w:rsidR="00467822" w:rsidRPr="00467822" w:rsidRDefault="00467822" w:rsidP="00467822">
            <w:pPr>
              <w:pStyle w:val="tablecelltight"/>
            </w:pPr>
            <w:r w:rsidRPr="00467822">
              <w:t>5</w:t>
            </w:r>
          </w:p>
        </w:tc>
        <w:tc>
          <w:tcPr>
            <w:tcW w:w="1350" w:type="dxa"/>
          </w:tcPr>
          <w:p w14:paraId="11B063FC" w14:textId="77777777" w:rsidR="00467822" w:rsidRPr="00467822" w:rsidRDefault="00467822" w:rsidP="00467822">
            <w:pPr>
              <w:pStyle w:val="tablecelltight"/>
            </w:pPr>
            <w:r w:rsidRPr="00467822">
              <w:t>mol-3- SEA-IT</w:t>
            </w:r>
          </w:p>
        </w:tc>
        <w:tc>
          <w:tcPr>
            <w:tcW w:w="2425" w:type="dxa"/>
          </w:tcPr>
          <w:p w14:paraId="36F87CC9" w14:textId="77777777" w:rsidR="00467822" w:rsidRPr="00467822" w:rsidRDefault="00467822" w:rsidP="00467822">
            <w:pPr>
              <w:pStyle w:val="tablecelltight"/>
            </w:pPr>
          </w:p>
        </w:tc>
      </w:tr>
      <w:tr w:rsidR="00D963AF" w:rsidRPr="00467822" w14:paraId="71E6DD9D" w14:textId="77777777" w:rsidTr="00D963AF">
        <w:tc>
          <w:tcPr>
            <w:tcW w:w="1435" w:type="dxa"/>
          </w:tcPr>
          <w:p w14:paraId="1D4C0ABC" w14:textId="0FBD7BEF" w:rsidR="00D963AF" w:rsidRPr="00467822" w:rsidRDefault="00D963AF" w:rsidP="00D963AF">
            <w:pPr>
              <w:pStyle w:val="tablecelltight"/>
              <w:rPr>
                <w:sz w:val="18"/>
                <w:szCs w:val="20"/>
              </w:rPr>
            </w:pPr>
            <w:r w:rsidRPr="00467822">
              <w:rPr>
                <w:sz w:val="18"/>
                <w:szCs w:val="20"/>
              </w:rPr>
              <w:t>story</w:t>
            </w:r>
          </w:p>
        </w:tc>
        <w:tc>
          <w:tcPr>
            <w:tcW w:w="1072" w:type="dxa"/>
          </w:tcPr>
          <w:p w14:paraId="094497F4" w14:textId="1DAE557B" w:rsidR="00D963AF" w:rsidRPr="00467822" w:rsidRDefault="00D963AF" w:rsidP="00D963AF">
            <w:pPr>
              <w:pStyle w:val="tablecelltight"/>
            </w:pPr>
            <w:r>
              <w:t>0</w:t>
            </w:r>
          </w:p>
        </w:tc>
        <w:tc>
          <w:tcPr>
            <w:tcW w:w="1268" w:type="dxa"/>
          </w:tcPr>
          <w:p w14:paraId="27863453" w14:textId="04E5F198" w:rsidR="00D963AF" w:rsidRPr="00467822" w:rsidRDefault="00D963AF" w:rsidP="00D963AF">
            <w:pPr>
              <w:pStyle w:val="tablecelltight"/>
            </w:pPr>
            <w:r>
              <w:t>4</w:t>
            </w:r>
          </w:p>
        </w:tc>
        <w:tc>
          <w:tcPr>
            <w:tcW w:w="1080" w:type="dxa"/>
          </w:tcPr>
          <w:p w14:paraId="62920EF8" w14:textId="0471F5B7" w:rsidR="00D963AF" w:rsidRPr="00467822" w:rsidRDefault="00D963AF" w:rsidP="00D963AF">
            <w:pPr>
              <w:pStyle w:val="tablecelltight"/>
            </w:pPr>
            <w:r>
              <w:t>1</w:t>
            </w:r>
          </w:p>
        </w:tc>
        <w:tc>
          <w:tcPr>
            <w:tcW w:w="1350" w:type="dxa"/>
          </w:tcPr>
          <w:p w14:paraId="1855307D" w14:textId="1432DE57" w:rsidR="00D963AF" w:rsidRPr="00467822" w:rsidRDefault="00D963AF" w:rsidP="00D963AF">
            <w:pPr>
              <w:pStyle w:val="tablecelltight"/>
            </w:pPr>
            <w:r w:rsidRPr="00D963AF">
              <w:t>s-4-*</w:t>
            </w:r>
          </w:p>
        </w:tc>
        <w:tc>
          <w:tcPr>
            <w:tcW w:w="2425" w:type="dxa"/>
          </w:tcPr>
          <w:p w14:paraId="1731F092" w14:textId="77777777" w:rsidR="00D963AF" w:rsidRPr="00467822" w:rsidRDefault="00D963AF" w:rsidP="00D963AF">
            <w:pPr>
              <w:pStyle w:val="tablecelltight"/>
            </w:pPr>
          </w:p>
        </w:tc>
      </w:tr>
      <w:tr w:rsidR="00D963AF" w:rsidRPr="00467822" w14:paraId="5D1A2F06" w14:textId="77777777" w:rsidTr="00D963AF">
        <w:tc>
          <w:tcPr>
            <w:tcW w:w="1435" w:type="dxa"/>
          </w:tcPr>
          <w:p w14:paraId="5B031F5A" w14:textId="73483AF1" w:rsidR="00D963AF" w:rsidRPr="00467822" w:rsidRDefault="00D963AF" w:rsidP="00D963AF">
            <w:pPr>
              <w:pStyle w:val="tablecelltight"/>
              <w:rPr>
                <w:sz w:val="18"/>
                <w:szCs w:val="20"/>
              </w:rPr>
            </w:pPr>
            <w:r w:rsidRPr="00467822">
              <w:rPr>
                <w:sz w:val="18"/>
                <w:szCs w:val="20"/>
              </w:rPr>
              <w:t>method of loci</w:t>
            </w:r>
          </w:p>
        </w:tc>
        <w:tc>
          <w:tcPr>
            <w:tcW w:w="1072" w:type="dxa"/>
          </w:tcPr>
          <w:p w14:paraId="21D69963" w14:textId="4412239A" w:rsidR="00D963AF" w:rsidRPr="00467822" w:rsidRDefault="00D963AF" w:rsidP="00D963AF">
            <w:pPr>
              <w:pStyle w:val="tablecelltight"/>
            </w:pPr>
            <w:r>
              <w:t>0</w:t>
            </w:r>
          </w:p>
        </w:tc>
        <w:tc>
          <w:tcPr>
            <w:tcW w:w="1268" w:type="dxa"/>
          </w:tcPr>
          <w:p w14:paraId="40C72EB3" w14:textId="22EC2860" w:rsidR="00D963AF" w:rsidRPr="00467822" w:rsidRDefault="00D963AF" w:rsidP="00D963AF">
            <w:pPr>
              <w:pStyle w:val="tablecelltight"/>
            </w:pPr>
            <w:r>
              <w:t>4</w:t>
            </w:r>
          </w:p>
        </w:tc>
        <w:tc>
          <w:tcPr>
            <w:tcW w:w="1080" w:type="dxa"/>
          </w:tcPr>
          <w:p w14:paraId="34576AA9" w14:textId="58D5BBDF" w:rsidR="00D963AF" w:rsidRPr="00467822" w:rsidRDefault="00D963AF" w:rsidP="00D963AF">
            <w:pPr>
              <w:pStyle w:val="tablecelltight"/>
            </w:pPr>
            <w:r>
              <w:t>1</w:t>
            </w:r>
          </w:p>
        </w:tc>
        <w:tc>
          <w:tcPr>
            <w:tcW w:w="1350" w:type="dxa"/>
          </w:tcPr>
          <w:p w14:paraId="18A3A2E0" w14:textId="578E3076" w:rsidR="00D963AF" w:rsidRPr="00467822" w:rsidRDefault="00D963AF" w:rsidP="00D963AF">
            <w:pPr>
              <w:pStyle w:val="tablecelltight"/>
            </w:pPr>
            <w:r>
              <w:t>mol</w:t>
            </w:r>
            <w:r w:rsidRPr="00D963AF">
              <w:t>-4-*</w:t>
            </w:r>
          </w:p>
        </w:tc>
        <w:tc>
          <w:tcPr>
            <w:tcW w:w="2425" w:type="dxa"/>
          </w:tcPr>
          <w:p w14:paraId="58AC17CE" w14:textId="77777777" w:rsidR="00D963AF" w:rsidRPr="00467822" w:rsidRDefault="00D963AF" w:rsidP="00D963AF">
            <w:pPr>
              <w:pStyle w:val="tablecelltight"/>
            </w:pPr>
          </w:p>
        </w:tc>
      </w:tr>
      <w:tr w:rsidR="00D963AF" w:rsidRPr="00467822" w14:paraId="716989C1" w14:textId="77777777" w:rsidTr="00D963AF">
        <w:tc>
          <w:tcPr>
            <w:tcW w:w="1435" w:type="dxa"/>
          </w:tcPr>
          <w:p w14:paraId="78C6DA0B" w14:textId="77777777" w:rsidR="00D963AF" w:rsidRPr="00467822" w:rsidRDefault="00D963AF" w:rsidP="00D963AF">
            <w:pPr>
              <w:pStyle w:val="tablecelltight"/>
              <w:rPr>
                <w:sz w:val="18"/>
                <w:szCs w:val="20"/>
              </w:rPr>
            </w:pPr>
            <w:r w:rsidRPr="00467822">
              <w:rPr>
                <w:sz w:val="18"/>
                <w:szCs w:val="20"/>
              </w:rPr>
              <w:lastRenderedPageBreak/>
              <w:t>story</w:t>
            </w:r>
          </w:p>
        </w:tc>
        <w:tc>
          <w:tcPr>
            <w:tcW w:w="1072" w:type="dxa"/>
          </w:tcPr>
          <w:p w14:paraId="7FA7C9CF" w14:textId="77777777" w:rsidR="00D963AF" w:rsidRPr="00467822" w:rsidRDefault="00D963AF" w:rsidP="00D963AF">
            <w:pPr>
              <w:pStyle w:val="tablecelltight"/>
            </w:pPr>
            <w:r w:rsidRPr="00467822">
              <w:t>1</w:t>
            </w:r>
          </w:p>
        </w:tc>
        <w:tc>
          <w:tcPr>
            <w:tcW w:w="1268" w:type="dxa"/>
          </w:tcPr>
          <w:p w14:paraId="62F6071A" w14:textId="77777777" w:rsidR="00D963AF" w:rsidRPr="00467822" w:rsidRDefault="00D963AF" w:rsidP="00D963AF">
            <w:pPr>
              <w:pStyle w:val="tablecelltight"/>
            </w:pPr>
            <w:r w:rsidRPr="00467822">
              <w:t>1</w:t>
            </w:r>
          </w:p>
        </w:tc>
        <w:tc>
          <w:tcPr>
            <w:tcW w:w="1080" w:type="dxa"/>
          </w:tcPr>
          <w:p w14:paraId="137B68DC" w14:textId="77777777" w:rsidR="00D963AF" w:rsidRPr="00467822" w:rsidRDefault="00D963AF" w:rsidP="00D963AF">
            <w:pPr>
              <w:pStyle w:val="tablecelltight"/>
            </w:pPr>
            <w:r w:rsidRPr="00467822">
              <w:t>1</w:t>
            </w:r>
          </w:p>
        </w:tc>
        <w:tc>
          <w:tcPr>
            <w:tcW w:w="1350" w:type="dxa"/>
          </w:tcPr>
          <w:p w14:paraId="00726F6E" w14:textId="77777777" w:rsidR="00D963AF" w:rsidRPr="00467822" w:rsidRDefault="00D963AF" w:rsidP="00D963AF">
            <w:pPr>
              <w:pStyle w:val="tablecelltight"/>
            </w:pPr>
            <w:r w:rsidRPr="00467822">
              <w:t>s-1c1-*</w:t>
            </w:r>
          </w:p>
        </w:tc>
        <w:tc>
          <w:tcPr>
            <w:tcW w:w="2425" w:type="dxa"/>
          </w:tcPr>
          <w:p w14:paraId="41298895" w14:textId="77777777" w:rsidR="00D963AF" w:rsidRPr="00467822" w:rsidRDefault="00D963AF" w:rsidP="00D963AF">
            <w:pPr>
              <w:pStyle w:val="tablecelltight"/>
            </w:pPr>
            <w:r w:rsidRPr="00467822">
              <w:t>categorized number peg story</w:t>
            </w:r>
          </w:p>
        </w:tc>
      </w:tr>
      <w:tr w:rsidR="00D963AF" w:rsidRPr="00467822" w14:paraId="3BF07728" w14:textId="77777777" w:rsidTr="00D963AF">
        <w:tc>
          <w:tcPr>
            <w:tcW w:w="1435" w:type="dxa"/>
          </w:tcPr>
          <w:p w14:paraId="78D69D4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C5DC4A0" w14:textId="77777777" w:rsidR="00D963AF" w:rsidRPr="00467822" w:rsidRDefault="00D963AF" w:rsidP="00D963AF">
            <w:pPr>
              <w:pStyle w:val="tablecelltight"/>
            </w:pPr>
            <w:r w:rsidRPr="00467822">
              <w:t>1</w:t>
            </w:r>
          </w:p>
        </w:tc>
        <w:tc>
          <w:tcPr>
            <w:tcW w:w="1268" w:type="dxa"/>
          </w:tcPr>
          <w:p w14:paraId="144D21BE" w14:textId="77777777" w:rsidR="00D963AF" w:rsidRPr="00467822" w:rsidRDefault="00D963AF" w:rsidP="00D963AF">
            <w:pPr>
              <w:pStyle w:val="tablecelltight"/>
            </w:pPr>
            <w:r w:rsidRPr="00467822">
              <w:t>1</w:t>
            </w:r>
          </w:p>
        </w:tc>
        <w:tc>
          <w:tcPr>
            <w:tcW w:w="1080" w:type="dxa"/>
          </w:tcPr>
          <w:p w14:paraId="6E1433E9" w14:textId="77777777" w:rsidR="00D963AF" w:rsidRPr="00467822" w:rsidRDefault="00D963AF" w:rsidP="00D963AF">
            <w:pPr>
              <w:pStyle w:val="tablecelltight"/>
            </w:pPr>
            <w:r w:rsidRPr="00467822">
              <w:t>1</w:t>
            </w:r>
          </w:p>
        </w:tc>
        <w:tc>
          <w:tcPr>
            <w:tcW w:w="1350" w:type="dxa"/>
          </w:tcPr>
          <w:p w14:paraId="18187333" w14:textId="77777777" w:rsidR="00D963AF" w:rsidRPr="00467822" w:rsidRDefault="00D963AF" w:rsidP="00D963AF">
            <w:pPr>
              <w:pStyle w:val="tablecelltight"/>
            </w:pPr>
            <w:r w:rsidRPr="00467822">
              <w:t>mol-1c1-*</w:t>
            </w:r>
          </w:p>
        </w:tc>
        <w:tc>
          <w:tcPr>
            <w:tcW w:w="2425" w:type="dxa"/>
          </w:tcPr>
          <w:p w14:paraId="7D08213F" w14:textId="77777777" w:rsidR="00D963AF" w:rsidRPr="00467822" w:rsidRDefault="00D963AF" w:rsidP="00D963AF">
            <w:pPr>
              <w:pStyle w:val="tablecelltight"/>
            </w:pPr>
          </w:p>
        </w:tc>
      </w:tr>
      <w:tr w:rsidR="00D963AF" w:rsidRPr="00467822" w14:paraId="2B8B09FD" w14:textId="77777777" w:rsidTr="00D963AF">
        <w:tc>
          <w:tcPr>
            <w:tcW w:w="1435" w:type="dxa"/>
          </w:tcPr>
          <w:p w14:paraId="13180A6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C5304B5" w14:textId="77777777" w:rsidR="00D963AF" w:rsidRPr="00467822" w:rsidRDefault="00D963AF" w:rsidP="00D963AF">
            <w:pPr>
              <w:pStyle w:val="tablecelltight"/>
            </w:pPr>
            <w:r w:rsidRPr="00467822">
              <w:t>1</w:t>
            </w:r>
          </w:p>
        </w:tc>
        <w:tc>
          <w:tcPr>
            <w:tcW w:w="1268" w:type="dxa"/>
          </w:tcPr>
          <w:p w14:paraId="37E84296" w14:textId="77777777" w:rsidR="00D963AF" w:rsidRPr="00467822" w:rsidRDefault="00D963AF" w:rsidP="00D963AF">
            <w:pPr>
              <w:pStyle w:val="tablecelltight"/>
            </w:pPr>
            <w:r w:rsidRPr="00467822">
              <w:t>1</w:t>
            </w:r>
          </w:p>
        </w:tc>
        <w:tc>
          <w:tcPr>
            <w:tcW w:w="1080" w:type="dxa"/>
          </w:tcPr>
          <w:p w14:paraId="644F3C1F" w14:textId="77777777" w:rsidR="00D963AF" w:rsidRPr="00467822" w:rsidRDefault="00D963AF" w:rsidP="00D963AF">
            <w:pPr>
              <w:pStyle w:val="tablecelltight"/>
            </w:pPr>
            <w:r w:rsidRPr="00467822">
              <w:t>2</w:t>
            </w:r>
          </w:p>
        </w:tc>
        <w:tc>
          <w:tcPr>
            <w:tcW w:w="1350" w:type="dxa"/>
          </w:tcPr>
          <w:p w14:paraId="4EC263FA" w14:textId="77777777" w:rsidR="00D963AF" w:rsidRPr="00467822" w:rsidRDefault="00D963AF" w:rsidP="00D963AF">
            <w:pPr>
              <w:pStyle w:val="tablecelltight"/>
            </w:pPr>
            <w:r w:rsidRPr="00467822">
              <w:t>s-1c1-SA</w:t>
            </w:r>
          </w:p>
        </w:tc>
        <w:tc>
          <w:tcPr>
            <w:tcW w:w="2425" w:type="dxa"/>
          </w:tcPr>
          <w:p w14:paraId="12824B2F" w14:textId="77777777" w:rsidR="00D963AF" w:rsidRPr="00467822" w:rsidRDefault="00D963AF" w:rsidP="00D963AF">
            <w:pPr>
              <w:pStyle w:val="tablecelltight"/>
            </w:pPr>
          </w:p>
        </w:tc>
      </w:tr>
      <w:tr w:rsidR="00D963AF" w:rsidRPr="00467822" w14:paraId="59F8DA64" w14:textId="77777777" w:rsidTr="00D963AF">
        <w:tc>
          <w:tcPr>
            <w:tcW w:w="1435" w:type="dxa"/>
          </w:tcPr>
          <w:p w14:paraId="100B066E"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202636F" w14:textId="77777777" w:rsidR="00D963AF" w:rsidRPr="00467822" w:rsidRDefault="00D963AF" w:rsidP="00D963AF">
            <w:pPr>
              <w:pStyle w:val="tablecelltight"/>
            </w:pPr>
            <w:r w:rsidRPr="00467822">
              <w:t>1</w:t>
            </w:r>
          </w:p>
        </w:tc>
        <w:tc>
          <w:tcPr>
            <w:tcW w:w="1268" w:type="dxa"/>
          </w:tcPr>
          <w:p w14:paraId="00AD5904" w14:textId="77777777" w:rsidR="00D963AF" w:rsidRPr="00467822" w:rsidRDefault="00D963AF" w:rsidP="00D963AF">
            <w:pPr>
              <w:pStyle w:val="tablecelltight"/>
            </w:pPr>
            <w:r w:rsidRPr="00467822">
              <w:t>1</w:t>
            </w:r>
          </w:p>
        </w:tc>
        <w:tc>
          <w:tcPr>
            <w:tcW w:w="1080" w:type="dxa"/>
          </w:tcPr>
          <w:p w14:paraId="153CB111" w14:textId="77777777" w:rsidR="00D963AF" w:rsidRPr="00467822" w:rsidRDefault="00D963AF" w:rsidP="00D963AF">
            <w:pPr>
              <w:pStyle w:val="tablecelltight"/>
            </w:pPr>
            <w:r w:rsidRPr="00467822">
              <w:t>2</w:t>
            </w:r>
          </w:p>
        </w:tc>
        <w:tc>
          <w:tcPr>
            <w:tcW w:w="1350" w:type="dxa"/>
          </w:tcPr>
          <w:p w14:paraId="54619F02" w14:textId="77777777" w:rsidR="00D963AF" w:rsidRPr="00467822" w:rsidRDefault="00D963AF" w:rsidP="00D963AF">
            <w:pPr>
              <w:pStyle w:val="tablecelltight"/>
            </w:pPr>
            <w:r w:rsidRPr="00467822">
              <w:t>mol-1c1-SA</w:t>
            </w:r>
          </w:p>
        </w:tc>
        <w:tc>
          <w:tcPr>
            <w:tcW w:w="2425" w:type="dxa"/>
          </w:tcPr>
          <w:p w14:paraId="401E0028" w14:textId="77777777" w:rsidR="00D963AF" w:rsidRPr="00467822" w:rsidRDefault="00D963AF" w:rsidP="00D963AF">
            <w:pPr>
              <w:pStyle w:val="tablecelltight"/>
            </w:pPr>
          </w:p>
        </w:tc>
      </w:tr>
      <w:tr w:rsidR="00D963AF" w:rsidRPr="00467822" w14:paraId="57467B1F" w14:textId="77777777" w:rsidTr="00D963AF">
        <w:tc>
          <w:tcPr>
            <w:tcW w:w="1435" w:type="dxa"/>
          </w:tcPr>
          <w:p w14:paraId="3ADF22B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1D42BD84" w14:textId="77777777" w:rsidR="00D963AF" w:rsidRPr="00467822" w:rsidRDefault="00D963AF" w:rsidP="00D963AF">
            <w:pPr>
              <w:pStyle w:val="tablecelltight"/>
            </w:pPr>
            <w:r w:rsidRPr="00467822">
              <w:t>1</w:t>
            </w:r>
          </w:p>
        </w:tc>
        <w:tc>
          <w:tcPr>
            <w:tcW w:w="1268" w:type="dxa"/>
          </w:tcPr>
          <w:p w14:paraId="246D22EF" w14:textId="77777777" w:rsidR="00D963AF" w:rsidRPr="00467822" w:rsidRDefault="00D963AF" w:rsidP="00D963AF">
            <w:pPr>
              <w:pStyle w:val="tablecelltight"/>
            </w:pPr>
            <w:r w:rsidRPr="00467822">
              <w:t>1</w:t>
            </w:r>
          </w:p>
        </w:tc>
        <w:tc>
          <w:tcPr>
            <w:tcW w:w="1080" w:type="dxa"/>
          </w:tcPr>
          <w:p w14:paraId="09E1E439" w14:textId="77777777" w:rsidR="00D963AF" w:rsidRPr="00467822" w:rsidRDefault="00D963AF" w:rsidP="00D963AF">
            <w:pPr>
              <w:pStyle w:val="tablecelltight"/>
            </w:pPr>
            <w:r w:rsidRPr="00467822">
              <w:t>3</w:t>
            </w:r>
          </w:p>
        </w:tc>
        <w:tc>
          <w:tcPr>
            <w:tcW w:w="1350" w:type="dxa"/>
          </w:tcPr>
          <w:p w14:paraId="39FD176E" w14:textId="77777777" w:rsidR="00D963AF" w:rsidRPr="00467822" w:rsidRDefault="00D963AF" w:rsidP="00D963AF">
            <w:pPr>
              <w:pStyle w:val="tablecelltight"/>
            </w:pPr>
            <w:r w:rsidRPr="00467822">
              <w:t>s-1c1-SAI</w:t>
            </w:r>
          </w:p>
        </w:tc>
        <w:tc>
          <w:tcPr>
            <w:tcW w:w="2425" w:type="dxa"/>
          </w:tcPr>
          <w:p w14:paraId="3D789DB2" w14:textId="77777777" w:rsidR="00D963AF" w:rsidRPr="00467822" w:rsidRDefault="00D963AF" w:rsidP="00D963AF">
            <w:pPr>
              <w:pStyle w:val="tablecelltight"/>
            </w:pPr>
          </w:p>
        </w:tc>
      </w:tr>
      <w:tr w:rsidR="00D963AF" w:rsidRPr="00467822" w14:paraId="602187CC" w14:textId="77777777" w:rsidTr="00D963AF">
        <w:tc>
          <w:tcPr>
            <w:tcW w:w="1435" w:type="dxa"/>
          </w:tcPr>
          <w:p w14:paraId="45EE3CB6"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F9BF3E6" w14:textId="77777777" w:rsidR="00D963AF" w:rsidRPr="00467822" w:rsidRDefault="00D963AF" w:rsidP="00D963AF">
            <w:pPr>
              <w:pStyle w:val="tablecelltight"/>
            </w:pPr>
            <w:r w:rsidRPr="00467822">
              <w:t>1</w:t>
            </w:r>
          </w:p>
        </w:tc>
        <w:tc>
          <w:tcPr>
            <w:tcW w:w="1268" w:type="dxa"/>
          </w:tcPr>
          <w:p w14:paraId="7CE899F7" w14:textId="77777777" w:rsidR="00D963AF" w:rsidRPr="00467822" w:rsidRDefault="00D963AF" w:rsidP="00D963AF">
            <w:pPr>
              <w:pStyle w:val="tablecelltight"/>
            </w:pPr>
            <w:r w:rsidRPr="00467822">
              <w:t>1</w:t>
            </w:r>
          </w:p>
        </w:tc>
        <w:tc>
          <w:tcPr>
            <w:tcW w:w="1080" w:type="dxa"/>
          </w:tcPr>
          <w:p w14:paraId="026789A7" w14:textId="77777777" w:rsidR="00D963AF" w:rsidRPr="00467822" w:rsidRDefault="00D963AF" w:rsidP="00D963AF">
            <w:pPr>
              <w:pStyle w:val="tablecelltight"/>
            </w:pPr>
            <w:r w:rsidRPr="00467822">
              <w:t>3</w:t>
            </w:r>
          </w:p>
        </w:tc>
        <w:tc>
          <w:tcPr>
            <w:tcW w:w="1350" w:type="dxa"/>
          </w:tcPr>
          <w:p w14:paraId="591874F4" w14:textId="77777777" w:rsidR="00D963AF" w:rsidRPr="00467822" w:rsidRDefault="00D963AF" w:rsidP="00D963AF">
            <w:pPr>
              <w:pStyle w:val="tablecelltight"/>
            </w:pPr>
            <w:r w:rsidRPr="00467822">
              <w:t>mol-1c1-SAI</w:t>
            </w:r>
          </w:p>
        </w:tc>
        <w:tc>
          <w:tcPr>
            <w:tcW w:w="2425" w:type="dxa"/>
          </w:tcPr>
          <w:p w14:paraId="1A4B91B5" w14:textId="77777777" w:rsidR="00D963AF" w:rsidRPr="00467822" w:rsidRDefault="00D963AF" w:rsidP="00D963AF">
            <w:pPr>
              <w:pStyle w:val="tablecelltight"/>
            </w:pPr>
            <w:r w:rsidRPr="00467822">
              <w:t>categorized 1-digit PAO</w:t>
            </w:r>
          </w:p>
        </w:tc>
      </w:tr>
      <w:tr w:rsidR="00D963AF" w:rsidRPr="00467822" w14:paraId="398D0F81" w14:textId="77777777" w:rsidTr="00D963AF">
        <w:tc>
          <w:tcPr>
            <w:tcW w:w="1435" w:type="dxa"/>
          </w:tcPr>
          <w:p w14:paraId="01637C0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09A9127" w14:textId="77777777" w:rsidR="00D963AF" w:rsidRPr="00467822" w:rsidRDefault="00D963AF" w:rsidP="00D963AF">
            <w:pPr>
              <w:pStyle w:val="tablecelltight"/>
            </w:pPr>
            <w:r w:rsidRPr="00467822">
              <w:t>1</w:t>
            </w:r>
          </w:p>
        </w:tc>
        <w:tc>
          <w:tcPr>
            <w:tcW w:w="1268" w:type="dxa"/>
          </w:tcPr>
          <w:p w14:paraId="24BF793C" w14:textId="77777777" w:rsidR="00D963AF" w:rsidRPr="00467822" w:rsidRDefault="00D963AF" w:rsidP="00D963AF">
            <w:pPr>
              <w:pStyle w:val="tablecelltight"/>
            </w:pPr>
            <w:r w:rsidRPr="00467822">
              <w:t>1</w:t>
            </w:r>
          </w:p>
        </w:tc>
        <w:tc>
          <w:tcPr>
            <w:tcW w:w="1080" w:type="dxa"/>
          </w:tcPr>
          <w:p w14:paraId="609ABF99" w14:textId="77777777" w:rsidR="00D963AF" w:rsidRPr="00467822" w:rsidRDefault="00D963AF" w:rsidP="00D963AF">
            <w:pPr>
              <w:pStyle w:val="tablecelltight"/>
            </w:pPr>
            <w:r w:rsidRPr="00467822">
              <w:t>4</w:t>
            </w:r>
          </w:p>
        </w:tc>
        <w:tc>
          <w:tcPr>
            <w:tcW w:w="1350" w:type="dxa"/>
          </w:tcPr>
          <w:p w14:paraId="2BB53164" w14:textId="77777777" w:rsidR="00D963AF" w:rsidRPr="00467822" w:rsidRDefault="00D963AF" w:rsidP="00D963AF">
            <w:pPr>
              <w:pStyle w:val="tablecelltight"/>
            </w:pPr>
            <w:r w:rsidRPr="00467822">
              <w:t>s-1c1-SAIT</w:t>
            </w:r>
          </w:p>
        </w:tc>
        <w:tc>
          <w:tcPr>
            <w:tcW w:w="2425" w:type="dxa"/>
          </w:tcPr>
          <w:p w14:paraId="613496E1" w14:textId="77777777" w:rsidR="00D963AF" w:rsidRPr="00467822" w:rsidRDefault="00D963AF" w:rsidP="00D963AF">
            <w:pPr>
              <w:pStyle w:val="tablecelltight"/>
            </w:pPr>
          </w:p>
        </w:tc>
      </w:tr>
      <w:tr w:rsidR="00D963AF" w:rsidRPr="00467822" w14:paraId="29D12747" w14:textId="77777777" w:rsidTr="00D963AF">
        <w:tc>
          <w:tcPr>
            <w:tcW w:w="1435" w:type="dxa"/>
          </w:tcPr>
          <w:p w14:paraId="7398929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3BA230" w14:textId="77777777" w:rsidR="00D963AF" w:rsidRPr="00467822" w:rsidRDefault="00D963AF" w:rsidP="00D963AF">
            <w:pPr>
              <w:pStyle w:val="tablecelltight"/>
            </w:pPr>
            <w:r w:rsidRPr="00467822">
              <w:t>1</w:t>
            </w:r>
          </w:p>
        </w:tc>
        <w:tc>
          <w:tcPr>
            <w:tcW w:w="1268" w:type="dxa"/>
          </w:tcPr>
          <w:p w14:paraId="6DC9D949" w14:textId="77777777" w:rsidR="00D963AF" w:rsidRPr="00467822" w:rsidRDefault="00D963AF" w:rsidP="00D963AF">
            <w:pPr>
              <w:pStyle w:val="tablecelltight"/>
            </w:pPr>
            <w:r w:rsidRPr="00467822">
              <w:t>1</w:t>
            </w:r>
          </w:p>
        </w:tc>
        <w:tc>
          <w:tcPr>
            <w:tcW w:w="1080" w:type="dxa"/>
          </w:tcPr>
          <w:p w14:paraId="73A1BB27" w14:textId="77777777" w:rsidR="00D963AF" w:rsidRPr="00467822" w:rsidRDefault="00D963AF" w:rsidP="00D963AF">
            <w:pPr>
              <w:pStyle w:val="tablecelltight"/>
            </w:pPr>
            <w:r w:rsidRPr="00467822">
              <w:t>4</w:t>
            </w:r>
          </w:p>
        </w:tc>
        <w:tc>
          <w:tcPr>
            <w:tcW w:w="1350" w:type="dxa"/>
          </w:tcPr>
          <w:p w14:paraId="1E95CE44" w14:textId="77777777" w:rsidR="00D963AF" w:rsidRPr="00467822" w:rsidRDefault="00D963AF" w:rsidP="00D963AF">
            <w:pPr>
              <w:pStyle w:val="tablecelltight"/>
            </w:pPr>
            <w:r w:rsidRPr="00467822">
              <w:t>mol-1c1-SAIT</w:t>
            </w:r>
          </w:p>
        </w:tc>
        <w:tc>
          <w:tcPr>
            <w:tcW w:w="2425" w:type="dxa"/>
          </w:tcPr>
          <w:p w14:paraId="7416CD5C" w14:textId="77777777" w:rsidR="00D963AF" w:rsidRPr="00467822" w:rsidRDefault="00D963AF" w:rsidP="00D963AF">
            <w:pPr>
              <w:pStyle w:val="tablecelltight"/>
            </w:pPr>
          </w:p>
        </w:tc>
      </w:tr>
      <w:tr w:rsidR="00D963AF" w:rsidRPr="00467822" w14:paraId="3C79F80F" w14:textId="77777777" w:rsidTr="00D963AF">
        <w:tc>
          <w:tcPr>
            <w:tcW w:w="1435" w:type="dxa"/>
          </w:tcPr>
          <w:p w14:paraId="57DC9526"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52C226" w14:textId="77777777" w:rsidR="00D963AF" w:rsidRPr="00467822" w:rsidRDefault="00D963AF" w:rsidP="00D963AF">
            <w:pPr>
              <w:pStyle w:val="tablecelltight"/>
            </w:pPr>
            <w:r w:rsidRPr="00467822">
              <w:t>1</w:t>
            </w:r>
          </w:p>
        </w:tc>
        <w:tc>
          <w:tcPr>
            <w:tcW w:w="1268" w:type="dxa"/>
          </w:tcPr>
          <w:p w14:paraId="35EF027F" w14:textId="77777777" w:rsidR="00D963AF" w:rsidRPr="00467822" w:rsidRDefault="00D963AF" w:rsidP="00D963AF">
            <w:pPr>
              <w:pStyle w:val="tablecelltight"/>
            </w:pPr>
            <w:r w:rsidRPr="00467822">
              <w:t>1</w:t>
            </w:r>
          </w:p>
        </w:tc>
        <w:tc>
          <w:tcPr>
            <w:tcW w:w="1080" w:type="dxa"/>
          </w:tcPr>
          <w:p w14:paraId="2D3FA20C" w14:textId="77777777" w:rsidR="00D963AF" w:rsidRPr="00467822" w:rsidRDefault="00D963AF" w:rsidP="00D963AF">
            <w:pPr>
              <w:pStyle w:val="tablecelltight"/>
            </w:pPr>
            <w:r w:rsidRPr="00467822">
              <w:t>5</w:t>
            </w:r>
          </w:p>
        </w:tc>
        <w:tc>
          <w:tcPr>
            <w:tcW w:w="1350" w:type="dxa"/>
          </w:tcPr>
          <w:p w14:paraId="7D386D03" w14:textId="77777777" w:rsidR="00D963AF" w:rsidRPr="00467822" w:rsidRDefault="00D963AF" w:rsidP="00D963AF">
            <w:pPr>
              <w:pStyle w:val="tablecelltight"/>
            </w:pPr>
            <w:r w:rsidRPr="00467822">
              <w:t>s-1c1-SEA-IT</w:t>
            </w:r>
          </w:p>
        </w:tc>
        <w:tc>
          <w:tcPr>
            <w:tcW w:w="2425" w:type="dxa"/>
          </w:tcPr>
          <w:p w14:paraId="78BB174E" w14:textId="77777777" w:rsidR="00D963AF" w:rsidRPr="00467822" w:rsidRDefault="00D963AF" w:rsidP="00D963AF">
            <w:pPr>
              <w:pStyle w:val="tablecelltight"/>
            </w:pPr>
          </w:p>
        </w:tc>
      </w:tr>
      <w:tr w:rsidR="00D963AF" w:rsidRPr="00467822" w14:paraId="17ABD5E0" w14:textId="77777777" w:rsidTr="00D963AF">
        <w:tc>
          <w:tcPr>
            <w:tcW w:w="1435" w:type="dxa"/>
          </w:tcPr>
          <w:p w14:paraId="2E2E208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AA1D286" w14:textId="77777777" w:rsidR="00D963AF" w:rsidRPr="00467822" w:rsidRDefault="00D963AF" w:rsidP="00D963AF">
            <w:pPr>
              <w:pStyle w:val="tablecelltight"/>
            </w:pPr>
            <w:r w:rsidRPr="00467822">
              <w:t>1</w:t>
            </w:r>
          </w:p>
        </w:tc>
        <w:tc>
          <w:tcPr>
            <w:tcW w:w="1268" w:type="dxa"/>
          </w:tcPr>
          <w:p w14:paraId="6D163A77" w14:textId="77777777" w:rsidR="00D963AF" w:rsidRPr="00467822" w:rsidRDefault="00D963AF" w:rsidP="00D963AF">
            <w:pPr>
              <w:pStyle w:val="tablecelltight"/>
            </w:pPr>
            <w:r w:rsidRPr="00467822">
              <w:t>1</w:t>
            </w:r>
          </w:p>
        </w:tc>
        <w:tc>
          <w:tcPr>
            <w:tcW w:w="1080" w:type="dxa"/>
          </w:tcPr>
          <w:p w14:paraId="08CDD4A1" w14:textId="77777777" w:rsidR="00D963AF" w:rsidRPr="00467822" w:rsidRDefault="00D963AF" w:rsidP="00D963AF">
            <w:pPr>
              <w:pStyle w:val="tablecelltight"/>
            </w:pPr>
            <w:r w:rsidRPr="00467822">
              <w:t>5</w:t>
            </w:r>
          </w:p>
        </w:tc>
        <w:tc>
          <w:tcPr>
            <w:tcW w:w="1350" w:type="dxa"/>
          </w:tcPr>
          <w:p w14:paraId="5B62DF75" w14:textId="77777777" w:rsidR="00D963AF" w:rsidRPr="00467822" w:rsidRDefault="00D963AF" w:rsidP="00D963AF">
            <w:pPr>
              <w:pStyle w:val="tablecelltight"/>
            </w:pPr>
            <w:r w:rsidRPr="00467822">
              <w:t>mol-1c1- SEA-IT</w:t>
            </w:r>
          </w:p>
        </w:tc>
        <w:tc>
          <w:tcPr>
            <w:tcW w:w="2425" w:type="dxa"/>
          </w:tcPr>
          <w:p w14:paraId="7B236377" w14:textId="77777777" w:rsidR="00D963AF" w:rsidRPr="00467822" w:rsidRDefault="00D963AF" w:rsidP="00D963AF">
            <w:pPr>
              <w:pStyle w:val="tablecelltight"/>
            </w:pPr>
          </w:p>
        </w:tc>
      </w:tr>
      <w:tr w:rsidR="00D963AF" w:rsidRPr="00467822" w14:paraId="3A6A0FFA" w14:textId="77777777" w:rsidTr="00D963AF">
        <w:tc>
          <w:tcPr>
            <w:tcW w:w="1435" w:type="dxa"/>
          </w:tcPr>
          <w:p w14:paraId="3638BFC7"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A22011F" w14:textId="77777777" w:rsidR="00D963AF" w:rsidRPr="00467822" w:rsidRDefault="00D963AF" w:rsidP="00D963AF">
            <w:pPr>
              <w:pStyle w:val="tablecelltight"/>
            </w:pPr>
            <w:r w:rsidRPr="00467822">
              <w:t>1</w:t>
            </w:r>
          </w:p>
        </w:tc>
        <w:tc>
          <w:tcPr>
            <w:tcW w:w="1268" w:type="dxa"/>
          </w:tcPr>
          <w:p w14:paraId="4591D535" w14:textId="77777777" w:rsidR="00D963AF" w:rsidRPr="00467822" w:rsidRDefault="00D963AF" w:rsidP="00D963AF">
            <w:pPr>
              <w:pStyle w:val="tablecelltight"/>
            </w:pPr>
            <w:r w:rsidRPr="00467822">
              <w:t>2</w:t>
            </w:r>
          </w:p>
        </w:tc>
        <w:tc>
          <w:tcPr>
            <w:tcW w:w="1080" w:type="dxa"/>
          </w:tcPr>
          <w:p w14:paraId="06AD2F05" w14:textId="77777777" w:rsidR="00D963AF" w:rsidRPr="00467822" w:rsidRDefault="00D963AF" w:rsidP="00D963AF">
            <w:pPr>
              <w:pStyle w:val="tablecelltight"/>
            </w:pPr>
            <w:r w:rsidRPr="00467822">
              <w:t>1</w:t>
            </w:r>
          </w:p>
        </w:tc>
        <w:tc>
          <w:tcPr>
            <w:tcW w:w="1350" w:type="dxa"/>
          </w:tcPr>
          <w:p w14:paraId="3CF18159" w14:textId="77777777" w:rsidR="00D963AF" w:rsidRPr="00467822" w:rsidRDefault="00D963AF" w:rsidP="00D963AF">
            <w:pPr>
              <w:pStyle w:val="tablecelltight"/>
            </w:pPr>
            <w:r w:rsidRPr="00467822">
              <w:t>s-1c2-*</w:t>
            </w:r>
          </w:p>
        </w:tc>
        <w:tc>
          <w:tcPr>
            <w:tcW w:w="2425" w:type="dxa"/>
          </w:tcPr>
          <w:p w14:paraId="17FC0575" w14:textId="77777777" w:rsidR="00D963AF" w:rsidRPr="00467822" w:rsidRDefault="00D963AF" w:rsidP="00D963AF">
            <w:pPr>
              <w:pStyle w:val="tablecelltight"/>
            </w:pPr>
          </w:p>
        </w:tc>
      </w:tr>
      <w:tr w:rsidR="00D963AF" w:rsidRPr="00467822" w14:paraId="4997B7EB" w14:textId="77777777" w:rsidTr="00D963AF">
        <w:tc>
          <w:tcPr>
            <w:tcW w:w="1435" w:type="dxa"/>
          </w:tcPr>
          <w:p w14:paraId="11F3C5A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FF39893" w14:textId="77777777" w:rsidR="00D963AF" w:rsidRPr="00467822" w:rsidRDefault="00D963AF" w:rsidP="00D963AF">
            <w:pPr>
              <w:pStyle w:val="tablecelltight"/>
            </w:pPr>
            <w:r w:rsidRPr="00467822">
              <w:t>1</w:t>
            </w:r>
          </w:p>
        </w:tc>
        <w:tc>
          <w:tcPr>
            <w:tcW w:w="1268" w:type="dxa"/>
          </w:tcPr>
          <w:p w14:paraId="4F311C9D" w14:textId="77777777" w:rsidR="00D963AF" w:rsidRPr="00467822" w:rsidRDefault="00D963AF" w:rsidP="00D963AF">
            <w:pPr>
              <w:pStyle w:val="tablecelltight"/>
            </w:pPr>
            <w:r w:rsidRPr="00467822">
              <w:t>2</w:t>
            </w:r>
          </w:p>
        </w:tc>
        <w:tc>
          <w:tcPr>
            <w:tcW w:w="1080" w:type="dxa"/>
          </w:tcPr>
          <w:p w14:paraId="2A238B61" w14:textId="77777777" w:rsidR="00D963AF" w:rsidRPr="00467822" w:rsidRDefault="00D963AF" w:rsidP="00D963AF">
            <w:pPr>
              <w:pStyle w:val="tablecelltight"/>
            </w:pPr>
            <w:r w:rsidRPr="00467822">
              <w:t>1</w:t>
            </w:r>
          </w:p>
        </w:tc>
        <w:tc>
          <w:tcPr>
            <w:tcW w:w="1350" w:type="dxa"/>
          </w:tcPr>
          <w:p w14:paraId="30A6C1A2" w14:textId="77777777" w:rsidR="00D963AF" w:rsidRPr="00467822" w:rsidRDefault="00D963AF" w:rsidP="00D963AF">
            <w:pPr>
              <w:pStyle w:val="tablecelltight"/>
            </w:pPr>
            <w:r w:rsidRPr="00467822">
              <w:t>mol-1c2-*</w:t>
            </w:r>
          </w:p>
        </w:tc>
        <w:tc>
          <w:tcPr>
            <w:tcW w:w="2425" w:type="dxa"/>
          </w:tcPr>
          <w:p w14:paraId="085F42F0" w14:textId="77777777" w:rsidR="00D963AF" w:rsidRPr="00467822" w:rsidRDefault="00D963AF" w:rsidP="00D963AF">
            <w:pPr>
              <w:pStyle w:val="tablecelltight"/>
            </w:pPr>
          </w:p>
        </w:tc>
      </w:tr>
      <w:tr w:rsidR="00D963AF" w:rsidRPr="00467822" w14:paraId="1C3A0ECB" w14:textId="77777777" w:rsidTr="00D963AF">
        <w:tc>
          <w:tcPr>
            <w:tcW w:w="1435" w:type="dxa"/>
          </w:tcPr>
          <w:p w14:paraId="5C779E3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3FCA63F" w14:textId="77777777" w:rsidR="00D963AF" w:rsidRPr="00467822" w:rsidRDefault="00D963AF" w:rsidP="00D963AF">
            <w:pPr>
              <w:pStyle w:val="tablecelltight"/>
            </w:pPr>
            <w:r w:rsidRPr="00467822">
              <w:t>1</w:t>
            </w:r>
          </w:p>
        </w:tc>
        <w:tc>
          <w:tcPr>
            <w:tcW w:w="1268" w:type="dxa"/>
          </w:tcPr>
          <w:p w14:paraId="3E82C708" w14:textId="77777777" w:rsidR="00D963AF" w:rsidRPr="00467822" w:rsidRDefault="00D963AF" w:rsidP="00D963AF">
            <w:pPr>
              <w:pStyle w:val="tablecelltight"/>
            </w:pPr>
            <w:r w:rsidRPr="00467822">
              <w:t>2</w:t>
            </w:r>
          </w:p>
        </w:tc>
        <w:tc>
          <w:tcPr>
            <w:tcW w:w="1080" w:type="dxa"/>
          </w:tcPr>
          <w:p w14:paraId="3A1A5965" w14:textId="77777777" w:rsidR="00D963AF" w:rsidRPr="00467822" w:rsidRDefault="00D963AF" w:rsidP="00D963AF">
            <w:pPr>
              <w:pStyle w:val="tablecelltight"/>
            </w:pPr>
            <w:r w:rsidRPr="00467822">
              <w:t>2</w:t>
            </w:r>
          </w:p>
        </w:tc>
        <w:tc>
          <w:tcPr>
            <w:tcW w:w="1350" w:type="dxa"/>
          </w:tcPr>
          <w:p w14:paraId="1FE44937" w14:textId="77777777" w:rsidR="00D963AF" w:rsidRPr="00467822" w:rsidRDefault="00D963AF" w:rsidP="00D963AF">
            <w:pPr>
              <w:pStyle w:val="tablecelltight"/>
            </w:pPr>
            <w:r w:rsidRPr="00467822">
              <w:t>s-1c2-SA</w:t>
            </w:r>
          </w:p>
        </w:tc>
        <w:tc>
          <w:tcPr>
            <w:tcW w:w="2425" w:type="dxa"/>
          </w:tcPr>
          <w:p w14:paraId="13D98E70" w14:textId="77777777" w:rsidR="00D963AF" w:rsidRPr="00467822" w:rsidRDefault="00D963AF" w:rsidP="00D963AF">
            <w:pPr>
              <w:pStyle w:val="tablecelltight"/>
            </w:pPr>
          </w:p>
        </w:tc>
      </w:tr>
      <w:tr w:rsidR="00D963AF" w:rsidRPr="00467822" w14:paraId="338D3B50" w14:textId="77777777" w:rsidTr="00D963AF">
        <w:tc>
          <w:tcPr>
            <w:tcW w:w="1435" w:type="dxa"/>
          </w:tcPr>
          <w:p w14:paraId="7A564CB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BCB34C5" w14:textId="77777777" w:rsidR="00D963AF" w:rsidRPr="00467822" w:rsidRDefault="00D963AF" w:rsidP="00D963AF">
            <w:pPr>
              <w:pStyle w:val="tablecelltight"/>
            </w:pPr>
            <w:r w:rsidRPr="00467822">
              <w:t>1</w:t>
            </w:r>
          </w:p>
        </w:tc>
        <w:tc>
          <w:tcPr>
            <w:tcW w:w="1268" w:type="dxa"/>
          </w:tcPr>
          <w:p w14:paraId="1DB44D4C" w14:textId="77777777" w:rsidR="00D963AF" w:rsidRPr="00467822" w:rsidRDefault="00D963AF" w:rsidP="00D963AF">
            <w:pPr>
              <w:pStyle w:val="tablecelltight"/>
            </w:pPr>
            <w:r w:rsidRPr="00467822">
              <w:t>2</w:t>
            </w:r>
          </w:p>
        </w:tc>
        <w:tc>
          <w:tcPr>
            <w:tcW w:w="1080" w:type="dxa"/>
          </w:tcPr>
          <w:p w14:paraId="29062D62" w14:textId="77777777" w:rsidR="00D963AF" w:rsidRPr="00467822" w:rsidRDefault="00D963AF" w:rsidP="00D963AF">
            <w:pPr>
              <w:pStyle w:val="tablecelltight"/>
            </w:pPr>
            <w:r w:rsidRPr="00467822">
              <w:t>2</w:t>
            </w:r>
          </w:p>
        </w:tc>
        <w:tc>
          <w:tcPr>
            <w:tcW w:w="1350" w:type="dxa"/>
          </w:tcPr>
          <w:p w14:paraId="6D07DB18" w14:textId="77777777" w:rsidR="00D963AF" w:rsidRPr="00467822" w:rsidRDefault="00D963AF" w:rsidP="00D963AF">
            <w:pPr>
              <w:pStyle w:val="tablecelltight"/>
            </w:pPr>
            <w:r w:rsidRPr="00467822">
              <w:t>mol-1c2-SA</w:t>
            </w:r>
          </w:p>
        </w:tc>
        <w:tc>
          <w:tcPr>
            <w:tcW w:w="2425" w:type="dxa"/>
          </w:tcPr>
          <w:p w14:paraId="616D2765" w14:textId="77777777" w:rsidR="00D963AF" w:rsidRPr="00467822" w:rsidRDefault="00D963AF" w:rsidP="00D963AF">
            <w:pPr>
              <w:pStyle w:val="tablecelltight"/>
            </w:pPr>
          </w:p>
        </w:tc>
      </w:tr>
      <w:tr w:rsidR="00D963AF" w:rsidRPr="00467822" w14:paraId="06282128" w14:textId="77777777" w:rsidTr="00D963AF">
        <w:tc>
          <w:tcPr>
            <w:tcW w:w="1435" w:type="dxa"/>
          </w:tcPr>
          <w:p w14:paraId="4C293BF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64ED31CA" w14:textId="77777777" w:rsidR="00D963AF" w:rsidRPr="00467822" w:rsidRDefault="00D963AF" w:rsidP="00D963AF">
            <w:pPr>
              <w:pStyle w:val="tablecelltight"/>
            </w:pPr>
            <w:r w:rsidRPr="00467822">
              <w:t>1</w:t>
            </w:r>
          </w:p>
        </w:tc>
        <w:tc>
          <w:tcPr>
            <w:tcW w:w="1268" w:type="dxa"/>
          </w:tcPr>
          <w:p w14:paraId="7A9BF6C9" w14:textId="77777777" w:rsidR="00D963AF" w:rsidRPr="00467822" w:rsidRDefault="00D963AF" w:rsidP="00D963AF">
            <w:pPr>
              <w:pStyle w:val="tablecelltight"/>
            </w:pPr>
            <w:r w:rsidRPr="00467822">
              <w:t>2</w:t>
            </w:r>
          </w:p>
        </w:tc>
        <w:tc>
          <w:tcPr>
            <w:tcW w:w="1080" w:type="dxa"/>
          </w:tcPr>
          <w:p w14:paraId="4C576625" w14:textId="77777777" w:rsidR="00D963AF" w:rsidRPr="00467822" w:rsidRDefault="00D963AF" w:rsidP="00D963AF">
            <w:pPr>
              <w:pStyle w:val="tablecelltight"/>
            </w:pPr>
            <w:r w:rsidRPr="00467822">
              <w:t>3</w:t>
            </w:r>
          </w:p>
        </w:tc>
        <w:tc>
          <w:tcPr>
            <w:tcW w:w="1350" w:type="dxa"/>
          </w:tcPr>
          <w:p w14:paraId="4FF66D49" w14:textId="77777777" w:rsidR="00D963AF" w:rsidRPr="00467822" w:rsidRDefault="00D963AF" w:rsidP="00D963AF">
            <w:pPr>
              <w:pStyle w:val="tablecelltight"/>
            </w:pPr>
            <w:r w:rsidRPr="00467822">
              <w:t>s-1c2-SAI</w:t>
            </w:r>
          </w:p>
        </w:tc>
        <w:tc>
          <w:tcPr>
            <w:tcW w:w="2425" w:type="dxa"/>
          </w:tcPr>
          <w:p w14:paraId="3BCB6D2D" w14:textId="77777777" w:rsidR="00D963AF" w:rsidRPr="00467822" w:rsidRDefault="00D963AF" w:rsidP="00D963AF">
            <w:pPr>
              <w:pStyle w:val="tablecelltight"/>
            </w:pPr>
          </w:p>
        </w:tc>
      </w:tr>
      <w:tr w:rsidR="00D963AF" w:rsidRPr="00467822" w14:paraId="4B4F78CD" w14:textId="77777777" w:rsidTr="00D963AF">
        <w:tc>
          <w:tcPr>
            <w:tcW w:w="1435" w:type="dxa"/>
          </w:tcPr>
          <w:p w14:paraId="4C8CABC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BA716F6" w14:textId="77777777" w:rsidR="00D963AF" w:rsidRPr="00467822" w:rsidRDefault="00D963AF" w:rsidP="00D963AF">
            <w:pPr>
              <w:pStyle w:val="tablecelltight"/>
            </w:pPr>
            <w:r w:rsidRPr="00467822">
              <w:t>1</w:t>
            </w:r>
          </w:p>
        </w:tc>
        <w:tc>
          <w:tcPr>
            <w:tcW w:w="1268" w:type="dxa"/>
          </w:tcPr>
          <w:p w14:paraId="6428A625" w14:textId="77777777" w:rsidR="00D963AF" w:rsidRPr="00467822" w:rsidRDefault="00D963AF" w:rsidP="00D963AF">
            <w:pPr>
              <w:pStyle w:val="tablecelltight"/>
            </w:pPr>
            <w:r w:rsidRPr="00467822">
              <w:t>2</w:t>
            </w:r>
          </w:p>
        </w:tc>
        <w:tc>
          <w:tcPr>
            <w:tcW w:w="1080" w:type="dxa"/>
          </w:tcPr>
          <w:p w14:paraId="067ABDED" w14:textId="77777777" w:rsidR="00D963AF" w:rsidRPr="00467822" w:rsidRDefault="00D963AF" w:rsidP="00D963AF">
            <w:pPr>
              <w:pStyle w:val="tablecelltight"/>
            </w:pPr>
            <w:r w:rsidRPr="00467822">
              <w:t>3</w:t>
            </w:r>
          </w:p>
        </w:tc>
        <w:tc>
          <w:tcPr>
            <w:tcW w:w="1350" w:type="dxa"/>
          </w:tcPr>
          <w:p w14:paraId="2DD4D077" w14:textId="77777777" w:rsidR="00D963AF" w:rsidRPr="00467822" w:rsidRDefault="00D963AF" w:rsidP="00D963AF">
            <w:pPr>
              <w:pStyle w:val="tablecelltight"/>
            </w:pPr>
            <w:r w:rsidRPr="00467822">
              <w:t>mol-1c2-SAI</w:t>
            </w:r>
          </w:p>
        </w:tc>
        <w:tc>
          <w:tcPr>
            <w:tcW w:w="2425" w:type="dxa"/>
          </w:tcPr>
          <w:p w14:paraId="584E34E1" w14:textId="77777777" w:rsidR="00D963AF" w:rsidRPr="00467822" w:rsidRDefault="00D963AF" w:rsidP="00D963AF">
            <w:pPr>
              <w:pStyle w:val="tablecelltight"/>
            </w:pPr>
            <w:r w:rsidRPr="00467822">
              <w:t>categorized 2-digit PAO</w:t>
            </w:r>
          </w:p>
        </w:tc>
      </w:tr>
      <w:tr w:rsidR="00D963AF" w:rsidRPr="00467822" w14:paraId="265F8A3E" w14:textId="77777777" w:rsidTr="00D963AF">
        <w:tc>
          <w:tcPr>
            <w:tcW w:w="1435" w:type="dxa"/>
          </w:tcPr>
          <w:p w14:paraId="42DA1AE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445EB60" w14:textId="77777777" w:rsidR="00D963AF" w:rsidRPr="00467822" w:rsidRDefault="00D963AF" w:rsidP="00D963AF">
            <w:pPr>
              <w:pStyle w:val="tablecelltight"/>
            </w:pPr>
            <w:r w:rsidRPr="00467822">
              <w:t>1</w:t>
            </w:r>
          </w:p>
        </w:tc>
        <w:tc>
          <w:tcPr>
            <w:tcW w:w="1268" w:type="dxa"/>
          </w:tcPr>
          <w:p w14:paraId="4963A036" w14:textId="77777777" w:rsidR="00D963AF" w:rsidRPr="00467822" w:rsidRDefault="00D963AF" w:rsidP="00D963AF">
            <w:pPr>
              <w:pStyle w:val="tablecelltight"/>
            </w:pPr>
            <w:r w:rsidRPr="00467822">
              <w:t>2</w:t>
            </w:r>
          </w:p>
        </w:tc>
        <w:tc>
          <w:tcPr>
            <w:tcW w:w="1080" w:type="dxa"/>
          </w:tcPr>
          <w:p w14:paraId="0E060565" w14:textId="77777777" w:rsidR="00D963AF" w:rsidRPr="00467822" w:rsidRDefault="00D963AF" w:rsidP="00D963AF">
            <w:pPr>
              <w:pStyle w:val="tablecelltight"/>
            </w:pPr>
            <w:r w:rsidRPr="00467822">
              <w:t>4</w:t>
            </w:r>
          </w:p>
        </w:tc>
        <w:tc>
          <w:tcPr>
            <w:tcW w:w="1350" w:type="dxa"/>
          </w:tcPr>
          <w:p w14:paraId="1809BC00" w14:textId="77777777" w:rsidR="00D963AF" w:rsidRPr="00467822" w:rsidRDefault="00D963AF" w:rsidP="00D963AF">
            <w:pPr>
              <w:pStyle w:val="tablecelltight"/>
            </w:pPr>
            <w:r w:rsidRPr="00467822">
              <w:t>s-1c2-SAIT</w:t>
            </w:r>
          </w:p>
        </w:tc>
        <w:tc>
          <w:tcPr>
            <w:tcW w:w="2425" w:type="dxa"/>
          </w:tcPr>
          <w:p w14:paraId="487E0A57" w14:textId="77777777" w:rsidR="00D963AF" w:rsidRPr="00467822" w:rsidRDefault="00D963AF" w:rsidP="00D963AF">
            <w:pPr>
              <w:pStyle w:val="tablecelltight"/>
            </w:pPr>
          </w:p>
        </w:tc>
      </w:tr>
      <w:tr w:rsidR="00D963AF" w:rsidRPr="00467822" w14:paraId="38DF88D6" w14:textId="77777777" w:rsidTr="00D963AF">
        <w:tc>
          <w:tcPr>
            <w:tcW w:w="1435" w:type="dxa"/>
          </w:tcPr>
          <w:p w14:paraId="3A472FC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801F662" w14:textId="77777777" w:rsidR="00D963AF" w:rsidRPr="00467822" w:rsidRDefault="00D963AF" w:rsidP="00D963AF">
            <w:pPr>
              <w:pStyle w:val="tablecelltight"/>
            </w:pPr>
            <w:r w:rsidRPr="00467822">
              <w:t>1</w:t>
            </w:r>
          </w:p>
        </w:tc>
        <w:tc>
          <w:tcPr>
            <w:tcW w:w="1268" w:type="dxa"/>
          </w:tcPr>
          <w:p w14:paraId="5E55F3CD" w14:textId="77777777" w:rsidR="00D963AF" w:rsidRPr="00467822" w:rsidRDefault="00D963AF" w:rsidP="00D963AF">
            <w:pPr>
              <w:pStyle w:val="tablecelltight"/>
            </w:pPr>
            <w:r w:rsidRPr="00467822">
              <w:t>2</w:t>
            </w:r>
          </w:p>
        </w:tc>
        <w:tc>
          <w:tcPr>
            <w:tcW w:w="1080" w:type="dxa"/>
          </w:tcPr>
          <w:p w14:paraId="2276F663" w14:textId="77777777" w:rsidR="00D963AF" w:rsidRPr="00467822" w:rsidRDefault="00D963AF" w:rsidP="00D963AF">
            <w:pPr>
              <w:pStyle w:val="tablecelltight"/>
            </w:pPr>
            <w:r w:rsidRPr="00467822">
              <w:t>4</w:t>
            </w:r>
          </w:p>
        </w:tc>
        <w:tc>
          <w:tcPr>
            <w:tcW w:w="1350" w:type="dxa"/>
          </w:tcPr>
          <w:p w14:paraId="48D6F18E" w14:textId="77777777" w:rsidR="00D963AF" w:rsidRPr="00467822" w:rsidRDefault="00D963AF" w:rsidP="00D963AF">
            <w:pPr>
              <w:pStyle w:val="tablecelltight"/>
            </w:pPr>
            <w:r w:rsidRPr="00467822">
              <w:t>mol-1c2-SAIT</w:t>
            </w:r>
          </w:p>
        </w:tc>
        <w:tc>
          <w:tcPr>
            <w:tcW w:w="2425" w:type="dxa"/>
          </w:tcPr>
          <w:p w14:paraId="78FDBA43" w14:textId="77777777" w:rsidR="00D963AF" w:rsidRPr="00467822" w:rsidRDefault="00D963AF" w:rsidP="00D963AF">
            <w:pPr>
              <w:pStyle w:val="tablecelltight"/>
            </w:pPr>
          </w:p>
        </w:tc>
      </w:tr>
      <w:tr w:rsidR="00D963AF" w:rsidRPr="00467822" w14:paraId="7E3DF1C4" w14:textId="77777777" w:rsidTr="00D963AF">
        <w:tc>
          <w:tcPr>
            <w:tcW w:w="1435" w:type="dxa"/>
          </w:tcPr>
          <w:p w14:paraId="7291542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574BC4" w14:textId="77777777" w:rsidR="00D963AF" w:rsidRPr="00467822" w:rsidRDefault="00D963AF" w:rsidP="00D963AF">
            <w:pPr>
              <w:pStyle w:val="tablecelltight"/>
            </w:pPr>
            <w:r w:rsidRPr="00467822">
              <w:t>1</w:t>
            </w:r>
          </w:p>
        </w:tc>
        <w:tc>
          <w:tcPr>
            <w:tcW w:w="1268" w:type="dxa"/>
          </w:tcPr>
          <w:p w14:paraId="4C027D23" w14:textId="77777777" w:rsidR="00D963AF" w:rsidRPr="00467822" w:rsidRDefault="00D963AF" w:rsidP="00D963AF">
            <w:pPr>
              <w:pStyle w:val="tablecelltight"/>
            </w:pPr>
            <w:r w:rsidRPr="00467822">
              <w:t>2</w:t>
            </w:r>
          </w:p>
        </w:tc>
        <w:tc>
          <w:tcPr>
            <w:tcW w:w="1080" w:type="dxa"/>
          </w:tcPr>
          <w:p w14:paraId="168786E0" w14:textId="77777777" w:rsidR="00D963AF" w:rsidRPr="00467822" w:rsidRDefault="00D963AF" w:rsidP="00D963AF">
            <w:pPr>
              <w:pStyle w:val="tablecelltight"/>
            </w:pPr>
            <w:r w:rsidRPr="00467822">
              <w:t>5</w:t>
            </w:r>
          </w:p>
        </w:tc>
        <w:tc>
          <w:tcPr>
            <w:tcW w:w="1350" w:type="dxa"/>
          </w:tcPr>
          <w:p w14:paraId="684E0D13" w14:textId="77777777" w:rsidR="00D963AF" w:rsidRPr="00467822" w:rsidRDefault="00D963AF" w:rsidP="00D963AF">
            <w:pPr>
              <w:pStyle w:val="tablecelltight"/>
            </w:pPr>
            <w:r w:rsidRPr="00467822">
              <w:t>s-1c2-SEA-IT</w:t>
            </w:r>
          </w:p>
        </w:tc>
        <w:tc>
          <w:tcPr>
            <w:tcW w:w="2425" w:type="dxa"/>
          </w:tcPr>
          <w:p w14:paraId="1558799B" w14:textId="77777777" w:rsidR="00D963AF" w:rsidRPr="00467822" w:rsidRDefault="00D963AF" w:rsidP="00D963AF">
            <w:pPr>
              <w:pStyle w:val="tablecelltight"/>
            </w:pPr>
          </w:p>
        </w:tc>
      </w:tr>
      <w:tr w:rsidR="00D963AF" w:rsidRPr="00467822" w14:paraId="1F240DCF" w14:textId="77777777" w:rsidTr="00D963AF">
        <w:tc>
          <w:tcPr>
            <w:tcW w:w="1435" w:type="dxa"/>
          </w:tcPr>
          <w:p w14:paraId="2970F0D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CD3BBF8" w14:textId="77777777" w:rsidR="00D963AF" w:rsidRPr="00467822" w:rsidRDefault="00D963AF" w:rsidP="00D963AF">
            <w:pPr>
              <w:pStyle w:val="tablecelltight"/>
            </w:pPr>
            <w:r w:rsidRPr="00467822">
              <w:t>1</w:t>
            </w:r>
          </w:p>
        </w:tc>
        <w:tc>
          <w:tcPr>
            <w:tcW w:w="1268" w:type="dxa"/>
          </w:tcPr>
          <w:p w14:paraId="11DF19D3" w14:textId="77777777" w:rsidR="00D963AF" w:rsidRPr="00467822" w:rsidRDefault="00D963AF" w:rsidP="00D963AF">
            <w:pPr>
              <w:pStyle w:val="tablecelltight"/>
            </w:pPr>
            <w:r w:rsidRPr="00467822">
              <w:t>2</w:t>
            </w:r>
          </w:p>
        </w:tc>
        <w:tc>
          <w:tcPr>
            <w:tcW w:w="1080" w:type="dxa"/>
          </w:tcPr>
          <w:p w14:paraId="36EE6987" w14:textId="77777777" w:rsidR="00D963AF" w:rsidRPr="00467822" w:rsidRDefault="00D963AF" w:rsidP="00D963AF">
            <w:pPr>
              <w:pStyle w:val="tablecelltight"/>
            </w:pPr>
            <w:r w:rsidRPr="00467822">
              <w:t>5</w:t>
            </w:r>
          </w:p>
        </w:tc>
        <w:tc>
          <w:tcPr>
            <w:tcW w:w="1350" w:type="dxa"/>
          </w:tcPr>
          <w:p w14:paraId="73532A85" w14:textId="77777777" w:rsidR="00D963AF" w:rsidRPr="00467822" w:rsidRDefault="00D963AF" w:rsidP="00D963AF">
            <w:pPr>
              <w:pStyle w:val="tablecelltight"/>
            </w:pPr>
            <w:r w:rsidRPr="00467822">
              <w:t>mol-1c2- SEA-IT</w:t>
            </w:r>
          </w:p>
        </w:tc>
        <w:tc>
          <w:tcPr>
            <w:tcW w:w="2425" w:type="dxa"/>
          </w:tcPr>
          <w:p w14:paraId="58931F49" w14:textId="77777777" w:rsidR="00D963AF" w:rsidRPr="00467822" w:rsidRDefault="00D963AF" w:rsidP="00D963AF">
            <w:pPr>
              <w:pStyle w:val="tablecelltight"/>
            </w:pPr>
          </w:p>
        </w:tc>
      </w:tr>
      <w:tr w:rsidR="00D963AF" w:rsidRPr="00467822" w14:paraId="37D52FCA" w14:textId="77777777" w:rsidTr="00D963AF">
        <w:tc>
          <w:tcPr>
            <w:tcW w:w="1435" w:type="dxa"/>
          </w:tcPr>
          <w:p w14:paraId="45329351"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04A7174" w14:textId="77777777" w:rsidR="00D963AF" w:rsidRPr="00467822" w:rsidRDefault="00D963AF" w:rsidP="00D963AF">
            <w:pPr>
              <w:pStyle w:val="tablecelltight"/>
            </w:pPr>
            <w:r w:rsidRPr="00467822">
              <w:t>1</w:t>
            </w:r>
          </w:p>
        </w:tc>
        <w:tc>
          <w:tcPr>
            <w:tcW w:w="1268" w:type="dxa"/>
          </w:tcPr>
          <w:p w14:paraId="02EF3F9E" w14:textId="77777777" w:rsidR="00D963AF" w:rsidRPr="00467822" w:rsidRDefault="00D963AF" w:rsidP="00D963AF">
            <w:pPr>
              <w:pStyle w:val="tablecelltight"/>
            </w:pPr>
            <w:r w:rsidRPr="00467822">
              <w:t>3</w:t>
            </w:r>
          </w:p>
        </w:tc>
        <w:tc>
          <w:tcPr>
            <w:tcW w:w="1080" w:type="dxa"/>
          </w:tcPr>
          <w:p w14:paraId="2F684706" w14:textId="77777777" w:rsidR="00D963AF" w:rsidRPr="00467822" w:rsidRDefault="00D963AF" w:rsidP="00D963AF">
            <w:pPr>
              <w:pStyle w:val="tablecelltight"/>
            </w:pPr>
            <w:r w:rsidRPr="00467822">
              <w:t>1</w:t>
            </w:r>
          </w:p>
        </w:tc>
        <w:tc>
          <w:tcPr>
            <w:tcW w:w="1350" w:type="dxa"/>
          </w:tcPr>
          <w:p w14:paraId="4E79749E" w14:textId="77777777" w:rsidR="00D963AF" w:rsidRPr="00467822" w:rsidRDefault="00D963AF" w:rsidP="00D963AF">
            <w:pPr>
              <w:pStyle w:val="tablecelltight"/>
            </w:pPr>
            <w:r w:rsidRPr="00467822">
              <w:t>s-1c3-*</w:t>
            </w:r>
          </w:p>
        </w:tc>
        <w:tc>
          <w:tcPr>
            <w:tcW w:w="2425" w:type="dxa"/>
          </w:tcPr>
          <w:p w14:paraId="247BAE29" w14:textId="77777777" w:rsidR="00D963AF" w:rsidRPr="00467822" w:rsidRDefault="00D963AF" w:rsidP="00D963AF">
            <w:pPr>
              <w:pStyle w:val="tablecelltight"/>
            </w:pPr>
            <w:r w:rsidRPr="00467822">
              <w:t>categorized 1000 object</w:t>
            </w:r>
          </w:p>
        </w:tc>
      </w:tr>
      <w:tr w:rsidR="00D963AF" w:rsidRPr="00467822" w14:paraId="47EF59CB" w14:textId="77777777" w:rsidTr="00D963AF">
        <w:tc>
          <w:tcPr>
            <w:tcW w:w="1435" w:type="dxa"/>
          </w:tcPr>
          <w:p w14:paraId="08972A8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4673B3" w14:textId="77777777" w:rsidR="00D963AF" w:rsidRPr="00467822" w:rsidRDefault="00D963AF" w:rsidP="00D963AF">
            <w:pPr>
              <w:pStyle w:val="tablecelltight"/>
            </w:pPr>
            <w:r w:rsidRPr="00467822">
              <w:t>1</w:t>
            </w:r>
          </w:p>
        </w:tc>
        <w:tc>
          <w:tcPr>
            <w:tcW w:w="1268" w:type="dxa"/>
          </w:tcPr>
          <w:p w14:paraId="6BD175E3" w14:textId="77777777" w:rsidR="00D963AF" w:rsidRPr="00467822" w:rsidRDefault="00D963AF" w:rsidP="00D963AF">
            <w:pPr>
              <w:pStyle w:val="tablecelltight"/>
            </w:pPr>
            <w:r w:rsidRPr="00467822">
              <w:t>3</w:t>
            </w:r>
          </w:p>
        </w:tc>
        <w:tc>
          <w:tcPr>
            <w:tcW w:w="1080" w:type="dxa"/>
          </w:tcPr>
          <w:p w14:paraId="5DA479D4" w14:textId="77777777" w:rsidR="00D963AF" w:rsidRPr="00467822" w:rsidRDefault="00D963AF" w:rsidP="00D963AF">
            <w:pPr>
              <w:pStyle w:val="tablecelltight"/>
            </w:pPr>
            <w:r w:rsidRPr="00467822">
              <w:t>1</w:t>
            </w:r>
          </w:p>
        </w:tc>
        <w:tc>
          <w:tcPr>
            <w:tcW w:w="1350" w:type="dxa"/>
          </w:tcPr>
          <w:p w14:paraId="09E2974E" w14:textId="77777777" w:rsidR="00D963AF" w:rsidRPr="00467822" w:rsidRDefault="00D963AF" w:rsidP="00D963AF">
            <w:pPr>
              <w:pStyle w:val="tablecelltight"/>
            </w:pPr>
            <w:r w:rsidRPr="00467822">
              <w:t>mol-1c3-*</w:t>
            </w:r>
          </w:p>
        </w:tc>
        <w:tc>
          <w:tcPr>
            <w:tcW w:w="2425" w:type="dxa"/>
          </w:tcPr>
          <w:p w14:paraId="54D34448" w14:textId="77777777" w:rsidR="00D963AF" w:rsidRPr="00467822" w:rsidRDefault="00D963AF" w:rsidP="00D963AF">
            <w:pPr>
              <w:pStyle w:val="tablecelltight"/>
            </w:pPr>
            <w:r w:rsidRPr="00467822">
              <w:t>categorized 1000 object</w:t>
            </w:r>
          </w:p>
        </w:tc>
      </w:tr>
      <w:tr w:rsidR="00D963AF" w:rsidRPr="00467822" w14:paraId="7CB24C7A" w14:textId="77777777" w:rsidTr="00D963AF">
        <w:tc>
          <w:tcPr>
            <w:tcW w:w="1435" w:type="dxa"/>
          </w:tcPr>
          <w:p w14:paraId="4454A034"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D92D476" w14:textId="77777777" w:rsidR="00D963AF" w:rsidRPr="00467822" w:rsidRDefault="00D963AF" w:rsidP="00D963AF">
            <w:pPr>
              <w:pStyle w:val="tablecelltight"/>
            </w:pPr>
            <w:r w:rsidRPr="00467822">
              <w:t>1</w:t>
            </w:r>
          </w:p>
        </w:tc>
        <w:tc>
          <w:tcPr>
            <w:tcW w:w="1268" w:type="dxa"/>
          </w:tcPr>
          <w:p w14:paraId="04EDB073" w14:textId="77777777" w:rsidR="00D963AF" w:rsidRPr="00467822" w:rsidRDefault="00D963AF" w:rsidP="00D963AF">
            <w:pPr>
              <w:pStyle w:val="tablecelltight"/>
            </w:pPr>
            <w:r w:rsidRPr="00467822">
              <w:t>3</w:t>
            </w:r>
          </w:p>
        </w:tc>
        <w:tc>
          <w:tcPr>
            <w:tcW w:w="1080" w:type="dxa"/>
          </w:tcPr>
          <w:p w14:paraId="2D96EFBD" w14:textId="77777777" w:rsidR="00D963AF" w:rsidRPr="00467822" w:rsidRDefault="00D963AF" w:rsidP="00D963AF">
            <w:pPr>
              <w:pStyle w:val="tablecelltight"/>
            </w:pPr>
            <w:r w:rsidRPr="00467822">
              <w:t>2</w:t>
            </w:r>
          </w:p>
        </w:tc>
        <w:tc>
          <w:tcPr>
            <w:tcW w:w="1350" w:type="dxa"/>
          </w:tcPr>
          <w:p w14:paraId="1277F5D6" w14:textId="77777777" w:rsidR="00D963AF" w:rsidRPr="00467822" w:rsidRDefault="00D963AF" w:rsidP="00D963AF">
            <w:pPr>
              <w:pStyle w:val="tablecelltight"/>
            </w:pPr>
            <w:r w:rsidRPr="00467822">
              <w:t>s-1c3-SA</w:t>
            </w:r>
          </w:p>
        </w:tc>
        <w:tc>
          <w:tcPr>
            <w:tcW w:w="2425" w:type="dxa"/>
          </w:tcPr>
          <w:p w14:paraId="1F1ED3DB" w14:textId="77777777" w:rsidR="00D963AF" w:rsidRPr="00467822" w:rsidRDefault="00D963AF" w:rsidP="00D963AF">
            <w:pPr>
              <w:pStyle w:val="tablecelltight"/>
            </w:pPr>
          </w:p>
        </w:tc>
      </w:tr>
      <w:tr w:rsidR="00D963AF" w:rsidRPr="00467822" w14:paraId="438E4FC1" w14:textId="77777777" w:rsidTr="00D963AF">
        <w:tc>
          <w:tcPr>
            <w:tcW w:w="1435" w:type="dxa"/>
          </w:tcPr>
          <w:p w14:paraId="5F2CCEF1"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50BDFAC" w14:textId="77777777" w:rsidR="00D963AF" w:rsidRPr="00467822" w:rsidRDefault="00D963AF" w:rsidP="00D963AF">
            <w:pPr>
              <w:pStyle w:val="tablecelltight"/>
            </w:pPr>
            <w:r w:rsidRPr="00467822">
              <w:t>1</w:t>
            </w:r>
          </w:p>
        </w:tc>
        <w:tc>
          <w:tcPr>
            <w:tcW w:w="1268" w:type="dxa"/>
          </w:tcPr>
          <w:p w14:paraId="4390A772" w14:textId="77777777" w:rsidR="00D963AF" w:rsidRPr="00467822" w:rsidRDefault="00D963AF" w:rsidP="00D963AF">
            <w:pPr>
              <w:pStyle w:val="tablecelltight"/>
            </w:pPr>
            <w:r w:rsidRPr="00467822">
              <w:t>3</w:t>
            </w:r>
          </w:p>
        </w:tc>
        <w:tc>
          <w:tcPr>
            <w:tcW w:w="1080" w:type="dxa"/>
          </w:tcPr>
          <w:p w14:paraId="1F7491B7" w14:textId="77777777" w:rsidR="00D963AF" w:rsidRPr="00467822" w:rsidRDefault="00D963AF" w:rsidP="00D963AF">
            <w:pPr>
              <w:pStyle w:val="tablecelltight"/>
            </w:pPr>
            <w:r w:rsidRPr="00467822">
              <w:t>2</w:t>
            </w:r>
          </w:p>
        </w:tc>
        <w:tc>
          <w:tcPr>
            <w:tcW w:w="1350" w:type="dxa"/>
          </w:tcPr>
          <w:p w14:paraId="5606D007" w14:textId="77777777" w:rsidR="00D963AF" w:rsidRPr="00467822" w:rsidRDefault="00D963AF" w:rsidP="00D963AF">
            <w:pPr>
              <w:pStyle w:val="tablecelltight"/>
            </w:pPr>
            <w:r w:rsidRPr="00467822">
              <w:t>mol-1c3-SA</w:t>
            </w:r>
          </w:p>
        </w:tc>
        <w:tc>
          <w:tcPr>
            <w:tcW w:w="2425" w:type="dxa"/>
          </w:tcPr>
          <w:p w14:paraId="5E677F5F" w14:textId="77777777" w:rsidR="00D963AF" w:rsidRPr="00467822" w:rsidRDefault="00D963AF" w:rsidP="00D963AF">
            <w:pPr>
              <w:pStyle w:val="tablecelltight"/>
            </w:pPr>
          </w:p>
        </w:tc>
      </w:tr>
      <w:tr w:rsidR="00D963AF" w:rsidRPr="00467822" w14:paraId="0A9C9FCD" w14:textId="77777777" w:rsidTr="00D963AF">
        <w:tc>
          <w:tcPr>
            <w:tcW w:w="1435" w:type="dxa"/>
          </w:tcPr>
          <w:p w14:paraId="45967CB3"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93AB3D9" w14:textId="77777777" w:rsidR="00D963AF" w:rsidRPr="00467822" w:rsidRDefault="00D963AF" w:rsidP="00D963AF">
            <w:pPr>
              <w:pStyle w:val="tablecelltight"/>
            </w:pPr>
            <w:r w:rsidRPr="00467822">
              <w:t>1</w:t>
            </w:r>
          </w:p>
        </w:tc>
        <w:tc>
          <w:tcPr>
            <w:tcW w:w="1268" w:type="dxa"/>
          </w:tcPr>
          <w:p w14:paraId="1C1256FD" w14:textId="77777777" w:rsidR="00D963AF" w:rsidRPr="00467822" w:rsidRDefault="00D963AF" w:rsidP="00D963AF">
            <w:pPr>
              <w:pStyle w:val="tablecelltight"/>
            </w:pPr>
            <w:r w:rsidRPr="00467822">
              <w:t>3</w:t>
            </w:r>
          </w:p>
        </w:tc>
        <w:tc>
          <w:tcPr>
            <w:tcW w:w="1080" w:type="dxa"/>
          </w:tcPr>
          <w:p w14:paraId="069FE282" w14:textId="77777777" w:rsidR="00D963AF" w:rsidRPr="00467822" w:rsidRDefault="00D963AF" w:rsidP="00D963AF">
            <w:pPr>
              <w:pStyle w:val="tablecelltight"/>
            </w:pPr>
            <w:r w:rsidRPr="00467822">
              <w:t>3</w:t>
            </w:r>
          </w:p>
        </w:tc>
        <w:tc>
          <w:tcPr>
            <w:tcW w:w="1350" w:type="dxa"/>
          </w:tcPr>
          <w:p w14:paraId="3EC14A5A" w14:textId="77777777" w:rsidR="00D963AF" w:rsidRPr="00467822" w:rsidRDefault="00D963AF" w:rsidP="00D963AF">
            <w:pPr>
              <w:pStyle w:val="tablecelltight"/>
            </w:pPr>
            <w:r w:rsidRPr="00467822">
              <w:t>s-1c3-SAI</w:t>
            </w:r>
          </w:p>
        </w:tc>
        <w:tc>
          <w:tcPr>
            <w:tcW w:w="2425" w:type="dxa"/>
          </w:tcPr>
          <w:p w14:paraId="184E3038" w14:textId="77777777" w:rsidR="00D963AF" w:rsidRPr="00467822" w:rsidRDefault="00D963AF" w:rsidP="00D963AF">
            <w:pPr>
              <w:pStyle w:val="tablecelltight"/>
            </w:pPr>
          </w:p>
        </w:tc>
      </w:tr>
      <w:tr w:rsidR="00D963AF" w:rsidRPr="00467822" w14:paraId="23BA4376" w14:textId="77777777" w:rsidTr="00D963AF">
        <w:tc>
          <w:tcPr>
            <w:tcW w:w="1435" w:type="dxa"/>
          </w:tcPr>
          <w:p w14:paraId="35AB2B9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2B397C6" w14:textId="77777777" w:rsidR="00D963AF" w:rsidRPr="00467822" w:rsidRDefault="00D963AF" w:rsidP="00D963AF">
            <w:pPr>
              <w:pStyle w:val="tablecelltight"/>
            </w:pPr>
            <w:r w:rsidRPr="00467822">
              <w:t>1</w:t>
            </w:r>
          </w:p>
        </w:tc>
        <w:tc>
          <w:tcPr>
            <w:tcW w:w="1268" w:type="dxa"/>
          </w:tcPr>
          <w:p w14:paraId="3ED23396" w14:textId="77777777" w:rsidR="00D963AF" w:rsidRPr="00467822" w:rsidRDefault="00D963AF" w:rsidP="00D963AF">
            <w:pPr>
              <w:pStyle w:val="tablecelltight"/>
            </w:pPr>
            <w:r w:rsidRPr="00467822">
              <w:t>3</w:t>
            </w:r>
          </w:p>
        </w:tc>
        <w:tc>
          <w:tcPr>
            <w:tcW w:w="1080" w:type="dxa"/>
          </w:tcPr>
          <w:p w14:paraId="2111E53A" w14:textId="77777777" w:rsidR="00D963AF" w:rsidRPr="00467822" w:rsidRDefault="00D963AF" w:rsidP="00D963AF">
            <w:pPr>
              <w:pStyle w:val="tablecelltight"/>
            </w:pPr>
            <w:r w:rsidRPr="00467822">
              <w:t>3</w:t>
            </w:r>
          </w:p>
        </w:tc>
        <w:tc>
          <w:tcPr>
            <w:tcW w:w="1350" w:type="dxa"/>
          </w:tcPr>
          <w:p w14:paraId="4693A37C" w14:textId="77777777" w:rsidR="00D963AF" w:rsidRPr="00467822" w:rsidRDefault="00D963AF" w:rsidP="00D963AF">
            <w:pPr>
              <w:pStyle w:val="tablecelltight"/>
            </w:pPr>
            <w:r w:rsidRPr="00467822">
              <w:t>mol-1c3-SAI</w:t>
            </w:r>
          </w:p>
        </w:tc>
        <w:tc>
          <w:tcPr>
            <w:tcW w:w="2425" w:type="dxa"/>
          </w:tcPr>
          <w:p w14:paraId="28F3957A" w14:textId="6587401F" w:rsidR="00D963AF" w:rsidRPr="00467822" w:rsidRDefault="00204192" w:rsidP="00D963AF">
            <w:pPr>
              <w:pStyle w:val="tablecelltight"/>
            </w:pPr>
            <w:r>
              <w:t xml:space="preserve">1 </w:t>
            </w:r>
            <w:r w:rsidR="00D963AF" w:rsidRPr="00467822">
              <w:t>categor</w:t>
            </w:r>
            <w:r>
              <w:t>y</w:t>
            </w:r>
            <w:r w:rsidR="00D963AF" w:rsidRPr="00467822">
              <w:t xml:space="preserve"> 3-digit PAO</w:t>
            </w:r>
          </w:p>
        </w:tc>
      </w:tr>
      <w:tr w:rsidR="00D963AF" w:rsidRPr="00467822" w14:paraId="14B00A77" w14:textId="77777777" w:rsidTr="00D963AF">
        <w:tc>
          <w:tcPr>
            <w:tcW w:w="1435" w:type="dxa"/>
          </w:tcPr>
          <w:p w14:paraId="3BBACD0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085934A2" w14:textId="77777777" w:rsidR="00D963AF" w:rsidRPr="00467822" w:rsidRDefault="00D963AF" w:rsidP="00D963AF">
            <w:pPr>
              <w:pStyle w:val="tablecelltight"/>
            </w:pPr>
            <w:r w:rsidRPr="00467822">
              <w:t>1</w:t>
            </w:r>
          </w:p>
        </w:tc>
        <w:tc>
          <w:tcPr>
            <w:tcW w:w="1268" w:type="dxa"/>
          </w:tcPr>
          <w:p w14:paraId="6144D436" w14:textId="77777777" w:rsidR="00D963AF" w:rsidRPr="00467822" w:rsidRDefault="00D963AF" w:rsidP="00D963AF">
            <w:pPr>
              <w:pStyle w:val="tablecelltight"/>
            </w:pPr>
            <w:r w:rsidRPr="00467822">
              <w:t>3</w:t>
            </w:r>
          </w:p>
        </w:tc>
        <w:tc>
          <w:tcPr>
            <w:tcW w:w="1080" w:type="dxa"/>
          </w:tcPr>
          <w:p w14:paraId="288DFFA6" w14:textId="77777777" w:rsidR="00D963AF" w:rsidRPr="00467822" w:rsidRDefault="00D963AF" w:rsidP="00D963AF">
            <w:pPr>
              <w:pStyle w:val="tablecelltight"/>
            </w:pPr>
            <w:r w:rsidRPr="00467822">
              <w:t>4</w:t>
            </w:r>
          </w:p>
        </w:tc>
        <w:tc>
          <w:tcPr>
            <w:tcW w:w="1350" w:type="dxa"/>
          </w:tcPr>
          <w:p w14:paraId="6A954996" w14:textId="77777777" w:rsidR="00D963AF" w:rsidRPr="00467822" w:rsidRDefault="00D963AF" w:rsidP="00D963AF">
            <w:pPr>
              <w:pStyle w:val="tablecelltight"/>
            </w:pPr>
            <w:r w:rsidRPr="00467822">
              <w:t>s-1c3-SAIT</w:t>
            </w:r>
          </w:p>
        </w:tc>
        <w:tc>
          <w:tcPr>
            <w:tcW w:w="2425" w:type="dxa"/>
          </w:tcPr>
          <w:p w14:paraId="7C34E7DD" w14:textId="77777777" w:rsidR="00D963AF" w:rsidRPr="00467822" w:rsidRDefault="00D963AF" w:rsidP="00D963AF">
            <w:pPr>
              <w:pStyle w:val="tablecelltight"/>
            </w:pPr>
          </w:p>
        </w:tc>
      </w:tr>
      <w:tr w:rsidR="00D963AF" w:rsidRPr="00467822" w14:paraId="729A4FA8" w14:textId="77777777" w:rsidTr="00D963AF">
        <w:tc>
          <w:tcPr>
            <w:tcW w:w="1435" w:type="dxa"/>
          </w:tcPr>
          <w:p w14:paraId="408E3067"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9E3A999" w14:textId="77777777" w:rsidR="00D963AF" w:rsidRPr="00467822" w:rsidRDefault="00D963AF" w:rsidP="00D963AF">
            <w:pPr>
              <w:pStyle w:val="tablecelltight"/>
            </w:pPr>
            <w:r w:rsidRPr="00467822">
              <w:t>1</w:t>
            </w:r>
          </w:p>
        </w:tc>
        <w:tc>
          <w:tcPr>
            <w:tcW w:w="1268" w:type="dxa"/>
          </w:tcPr>
          <w:p w14:paraId="1DEE25AE" w14:textId="77777777" w:rsidR="00D963AF" w:rsidRPr="00467822" w:rsidRDefault="00D963AF" w:rsidP="00D963AF">
            <w:pPr>
              <w:pStyle w:val="tablecelltight"/>
            </w:pPr>
            <w:r w:rsidRPr="00467822">
              <w:t>3</w:t>
            </w:r>
          </w:p>
        </w:tc>
        <w:tc>
          <w:tcPr>
            <w:tcW w:w="1080" w:type="dxa"/>
          </w:tcPr>
          <w:p w14:paraId="5428488B" w14:textId="77777777" w:rsidR="00D963AF" w:rsidRPr="00467822" w:rsidRDefault="00D963AF" w:rsidP="00D963AF">
            <w:pPr>
              <w:pStyle w:val="tablecelltight"/>
            </w:pPr>
            <w:r w:rsidRPr="00467822">
              <w:t>4</w:t>
            </w:r>
          </w:p>
        </w:tc>
        <w:tc>
          <w:tcPr>
            <w:tcW w:w="1350" w:type="dxa"/>
          </w:tcPr>
          <w:p w14:paraId="2873EF83" w14:textId="77777777" w:rsidR="00D963AF" w:rsidRPr="00467822" w:rsidRDefault="00D963AF" w:rsidP="00D963AF">
            <w:pPr>
              <w:pStyle w:val="tablecelltight"/>
            </w:pPr>
            <w:r w:rsidRPr="00467822">
              <w:t>mol-1c3-SAIT</w:t>
            </w:r>
          </w:p>
        </w:tc>
        <w:tc>
          <w:tcPr>
            <w:tcW w:w="2425" w:type="dxa"/>
          </w:tcPr>
          <w:p w14:paraId="02B84777" w14:textId="77777777" w:rsidR="00D963AF" w:rsidRPr="00467822" w:rsidRDefault="00D963AF" w:rsidP="00D963AF">
            <w:pPr>
              <w:pStyle w:val="tablecelltight"/>
            </w:pPr>
          </w:p>
        </w:tc>
      </w:tr>
      <w:tr w:rsidR="00D963AF" w:rsidRPr="00467822" w14:paraId="7286F5E2" w14:textId="77777777" w:rsidTr="00D963AF">
        <w:tc>
          <w:tcPr>
            <w:tcW w:w="1435" w:type="dxa"/>
          </w:tcPr>
          <w:p w14:paraId="24EEDF6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AFDA7F7" w14:textId="77777777" w:rsidR="00D963AF" w:rsidRPr="00467822" w:rsidRDefault="00D963AF" w:rsidP="00D963AF">
            <w:pPr>
              <w:pStyle w:val="tablecelltight"/>
            </w:pPr>
            <w:r w:rsidRPr="00467822">
              <w:t>1</w:t>
            </w:r>
          </w:p>
        </w:tc>
        <w:tc>
          <w:tcPr>
            <w:tcW w:w="1268" w:type="dxa"/>
          </w:tcPr>
          <w:p w14:paraId="7021B35A" w14:textId="77777777" w:rsidR="00D963AF" w:rsidRPr="00467822" w:rsidRDefault="00D963AF" w:rsidP="00D963AF">
            <w:pPr>
              <w:pStyle w:val="tablecelltight"/>
            </w:pPr>
            <w:r w:rsidRPr="00467822">
              <w:t>3</w:t>
            </w:r>
          </w:p>
        </w:tc>
        <w:tc>
          <w:tcPr>
            <w:tcW w:w="1080" w:type="dxa"/>
          </w:tcPr>
          <w:p w14:paraId="57EA7104" w14:textId="77777777" w:rsidR="00D963AF" w:rsidRPr="00467822" w:rsidRDefault="00D963AF" w:rsidP="00D963AF">
            <w:pPr>
              <w:pStyle w:val="tablecelltight"/>
            </w:pPr>
            <w:r w:rsidRPr="00467822">
              <w:t>5</w:t>
            </w:r>
          </w:p>
        </w:tc>
        <w:tc>
          <w:tcPr>
            <w:tcW w:w="1350" w:type="dxa"/>
          </w:tcPr>
          <w:p w14:paraId="57FE80E4" w14:textId="77777777" w:rsidR="00D963AF" w:rsidRPr="00467822" w:rsidRDefault="00D963AF" w:rsidP="00D963AF">
            <w:pPr>
              <w:pStyle w:val="tablecelltight"/>
            </w:pPr>
            <w:r w:rsidRPr="00467822">
              <w:t>s-1c3-SEA-IT</w:t>
            </w:r>
          </w:p>
        </w:tc>
        <w:tc>
          <w:tcPr>
            <w:tcW w:w="2425" w:type="dxa"/>
          </w:tcPr>
          <w:p w14:paraId="59A38DE2" w14:textId="77777777" w:rsidR="00D963AF" w:rsidRPr="00467822" w:rsidRDefault="00D963AF" w:rsidP="00D963AF">
            <w:pPr>
              <w:pStyle w:val="tablecelltight"/>
            </w:pPr>
          </w:p>
        </w:tc>
      </w:tr>
      <w:tr w:rsidR="00D963AF" w:rsidRPr="00467822" w14:paraId="4EE6E51A" w14:textId="77777777" w:rsidTr="00D963AF">
        <w:tc>
          <w:tcPr>
            <w:tcW w:w="1435" w:type="dxa"/>
          </w:tcPr>
          <w:p w14:paraId="3E93D6B0"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489FF3E1" w14:textId="77777777" w:rsidR="00D963AF" w:rsidRPr="00467822" w:rsidRDefault="00D963AF" w:rsidP="00D963AF">
            <w:pPr>
              <w:pStyle w:val="tablecelltight"/>
            </w:pPr>
            <w:r w:rsidRPr="00467822">
              <w:t>1</w:t>
            </w:r>
          </w:p>
        </w:tc>
        <w:tc>
          <w:tcPr>
            <w:tcW w:w="1268" w:type="dxa"/>
          </w:tcPr>
          <w:p w14:paraId="3B5BE5B1" w14:textId="77777777" w:rsidR="00D963AF" w:rsidRPr="00467822" w:rsidRDefault="00D963AF" w:rsidP="00D963AF">
            <w:pPr>
              <w:pStyle w:val="tablecelltight"/>
            </w:pPr>
            <w:r w:rsidRPr="00467822">
              <w:t>3</w:t>
            </w:r>
          </w:p>
        </w:tc>
        <w:tc>
          <w:tcPr>
            <w:tcW w:w="1080" w:type="dxa"/>
          </w:tcPr>
          <w:p w14:paraId="4F8780CE" w14:textId="77777777" w:rsidR="00D963AF" w:rsidRPr="00467822" w:rsidRDefault="00D963AF" w:rsidP="00D963AF">
            <w:pPr>
              <w:pStyle w:val="tablecelltight"/>
            </w:pPr>
            <w:r w:rsidRPr="00467822">
              <w:t>5</w:t>
            </w:r>
          </w:p>
        </w:tc>
        <w:tc>
          <w:tcPr>
            <w:tcW w:w="1350" w:type="dxa"/>
          </w:tcPr>
          <w:p w14:paraId="1C653FF2" w14:textId="77777777" w:rsidR="00D963AF" w:rsidRPr="00467822" w:rsidRDefault="00D963AF" w:rsidP="00D963AF">
            <w:pPr>
              <w:pStyle w:val="tablecelltight"/>
            </w:pPr>
            <w:r w:rsidRPr="00467822">
              <w:t>mol-1c3- SEA-IT</w:t>
            </w:r>
          </w:p>
        </w:tc>
        <w:tc>
          <w:tcPr>
            <w:tcW w:w="2425" w:type="dxa"/>
          </w:tcPr>
          <w:p w14:paraId="7352E9F9" w14:textId="77777777" w:rsidR="00D963AF" w:rsidRPr="00467822" w:rsidRDefault="00D963AF" w:rsidP="00D963AF">
            <w:pPr>
              <w:pStyle w:val="tablecelltight"/>
            </w:pPr>
          </w:p>
        </w:tc>
      </w:tr>
      <w:tr w:rsidR="00D963AF" w:rsidRPr="00467822" w14:paraId="27D2B3B9" w14:textId="77777777" w:rsidTr="00D963AF">
        <w:tc>
          <w:tcPr>
            <w:tcW w:w="1435" w:type="dxa"/>
          </w:tcPr>
          <w:p w14:paraId="0AEFE2C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DC8979" w14:textId="77777777" w:rsidR="00D963AF" w:rsidRPr="00467822" w:rsidRDefault="00D963AF" w:rsidP="00D963AF">
            <w:pPr>
              <w:pStyle w:val="tablecelltight"/>
            </w:pPr>
            <w:r w:rsidRPr="00467822">
              <w:t>2</w:t>
            </w:r>
          </w:p>
        </w:tc>
        <w:tc>
          <w:tcPr>
            <w:tcW w:w="1268" w:type="dxa"/>
          </w:tcPr>
          <w:p w14:paraId="3A92A6DF" w14:textId="77777777" w:rsidR="00D963AF" w:rsidRPr="00467822" w:rsidRDefault="00D963AF" w:rsidP="00D963AF">
            <w:pPr>
              <w:pStyle w:val="tablecelltight"/>
            </w:pPr>
            <w:r w:rsidRPr="00467822">
              <w:t>1</w:t>
            </w:r>
          </w:p>
        </w:tc>
        <w:tc>
          <w:tcPr>
            <w:tcW w:w="1080" w:type="dxa"/>
          </w:tcPr>
          <w:p w14:paraId="27189088" w14:textId="77777777" w:rsidR="00D963AF" w:rsidRPr="00467822" w:rsidRDefault="00D963AF" w:rsidP="00D963AF">
            <w:pPr>
              <w:pStyle w:val="tablecelltight"/>
            </w:pPr>
            <w:r w:rsidRPr="00467822">
              <w:t>1</w:t>
            </w:r>
          </w:p>
        </w:tc>
        <w:tc>
          <w:tcPr>
            <w:tcW w:w="1350" w:type="dxa"/>
          </w:tcPr>
          <w:p w14:paraId="746D6AE0" w14:textId="77777777" w:rsidR="00D963AF" w:rsidRPr="00467822" w:rsidRDefault="00D963AF" w:rsidP="00D963AF">
            <w:pPr>
              <w:pStyle w:val="tablecelltight"/>
            </w:pPr>
            <w:r w:rsidRPr="00467822">
              <w:t>s-2c1-*</w:t>
            </w:r>
          </w:p>
        </w:tc>
        <w:tc>
          <w:tcPr>
            <w:tcW w:w="2425" w:type="dxa"/>
          </w:tcPr>
          <w:p w14:paraId="24A9F96E" w14:textId="77777777" w:rsidR="00D963AF" w:rsidRPr="00467822" w:rsidRDefault="00D963AF" w:rsidP="00D963AF">
            <w:pPr>
              <w:pStyle w:val="tablecelltight"/>
            </w:pPr>
            <w:r w:rsidRPr="00467822">
              <w:t>2 category number peg story</w:t>
            </w:r>
          </w:p>
        </w:tc>
      </w:tr>
      <w:tr w:rsidR="00D963AF" w:rsidRPr="00467822" w14:paraId="1779C6A7" w14:textId="77777777" w:rsidTr="00D963AF">
        <w:tc>
          <w:tcPr>
            <w:tcW w:w="1435" w:type="dxa"/>
          </w:tcPr>
          <w:p w14:paraId="594593F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D4ABA81" w14:textId="77777777" w:rsidR="00D963AF" w:rsidRPr="00467822" w:rsidRDefault="00D963AF" w:rsidP="00D963AF">
            <w:pPr>
              <w:pStyle w:val="tablecelltight"/>
            </w:pPr>
            <w:r w:rsidRPr="00467822">
              <w:t>2</w:t>
            </w:r>
          </w:p>
        </w:tc>
        <w:tc>
          <w:tcPr>
            <w:tcW w:w="1268" w:type="dxa"/>
          </w:tcPr>
          <w:p w14:paraId="16E1DB28" w14:textId="77777777" w:rsidR="00D963AF" w:rsidRPr="00467822" w:rsidRDefault="00D963AF" w:rsidP="00D963AF">
            <w:pPr>
              <w:pStyle w:val="tablecelltight"/>
            </w:pPr>
            <w:r w:rsidRPr="00467822">
              <w:t>1</w:t>
            </w:r>
          </w:p>
        </w:tc>
        <w:tc>
          <w:tcPr>
            <w:tcW w:w="1080" w:type="dxa"/>
          </w:tcPr>
          <w:p w14:paraId="71A13D68" w14:textId="77777777" w:rsidR="00D963AF" w:rsidRPr="00467822" w:rsidRDefault="00D963AF" w:rsidP="00D963AF">
            <w:pPr>
              <w:pStyle w:val="tablecelltight"/>
            </w:pPr>
            <w:r w:rsidRPr="00467822">
              <w:t>1</w:t>
            </w:r>
          </w:p>
        </w:tc>
        <w:tc>
          <w:tcPr>
            <w:tcW w:w="1350" w:type="dxa"/>
          </w:tcPr>
          <w:p w14:paraId="51BDC19B" w14:textId="77777777" w:rsidR="00D963AF" w:rsidRPr="00467822" w:rsidRDefault="00D963AF" w:rsidP="00D963AF">
            <w:pPr>
              <w:pStyle w:val="tablecelltight"/>
            </w:pPr>
            <w:r w:rsidRPr="00467822">
              <w:t>mol-2c1-*</w:t>
            </w:r>
          </w:p>
        </w:tc>
        <w:tc>
          <w:tcPr>
            <w:tcW w:w="2425" w:type="dxa"/>
          </w:tcPr>
          <w:p w14:paraId="77B936D7" w14:textId="77777777" w:rsidR="00D963AF" w:rsidRPr="00467822" w:rsidRDefault="00D963AF" w:rsidP="00D963AF">
            <w:pPr>
              <w:pStyle w:val="tablecelltight"/>
            </w:pPr>
          </w:p>
        </w:tc>
      </w:tr>
      <w:tr w:rsidR="00D963AF" w:rsidRPr="00467822" w14:paraId="5CEE7644" w14:textId="77777777" w:rsidTr="00D963AF">
        <w:tc>
          <w:tcPr>
            <w:tcW w:w="1435" w:type="dxa"/>
          </w:tcPr>
          <w:p w14:paraId="35C6A18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030707F" w14:textId="77777777" w:rsidR="00D963AF" w:rsidRPr="00467822" w:rsidRDefault="00D963AF" w:rsidP="00D963AF">
            <w:pPr>
              <w:pStyle w:val="tablecelltight"/>
            </w:pPr>
            <w:r w:rsidRPr="00467822">
              <w:t>2</w:t>
            </w:r>
          </w:p>
        </w:tc>
        <w:tc>
          <w:tcPr>
            <w:tcW w:w="1268" w:type="dxa"/>
          </w:tcPr>
          <w:p w14:paraId="7D587C8B" w14:textId="77777777" w:rsidR="00D963AF" w:rsidRPr="00467822" w:rsidRDefault="00D963AF" w:rsidP="00D963AF">
            <w:pPr>
              <w:pStyle w:val="tablecelltight"/>
            </w:pPr>
            <w:r w:rsidRPr="00467822">
              <w:t>1</w:t>
            </w:r>
          </w:p>
        </w:tc>
        <w:tc>
          <w:tcPr>
            <w:tcW w:w="1080" w:type="dxa"/>
          </w:tcPr>
          <w:p w14:paraId="46AEDA7B" w14:textId="77777777" w:rsidR="00D963AF" w:rsidRPr="00467822" w:rsidRDefault="00D963AF" w:rsidP="00D963AF">
            <w:pPr>
              <w:pStyle w:val="tablecelltight"/>
            </w:pPr>
            <w:r w:rsidRPr="00467822">
              <w:t>2</w:t>
            </w:r>
          </w:p>
        </w:tc>
        <w:tc>
          <w:tcPr>
            <w:tcW w:w="1350" w:type="dxa"/>
          </w:tcPr>
          <w:p w14:paraId="3D006F6F" w14:textId="77777777" w:rsidR="00D963AF" w:rsidRPr="00467822" w:rsidRDefault="00D963AF" w:rsidP="00D963AF">
            <w:pPr>
              <w:pStyle w:val="tablecelltight"/>
            </w:pPr>
            <w:r w:rsidRPr="00467822">
              <w:t>s-2c1-SA</w:t>
            </w:r>
          </w:p>
        </w:tc>
        <w:tc>
          <w:tcPr>
            <w:tcW w:w="2425" w:type="dxa"/>
          </w:tcPr>
          <w:p w14:paraId="54BFCB7E" w14:textId="77777777" w:rsidR="00D963AF" w:rsidRPr="00467822" w:rsidRDefault="00D963AF" w:rsidP="00D963AF">
            <w:pPr>
              <w:pStyle w:val="tablecelltight"/>
            </w:pPr>
          </w:p>
        </w:tc>
      </w:tr>
      <w:tr w:rsidR="00D963AF" w:rsidRPr="00467822" w14:paraId="09E22227" w14:textId="77777777" w:rsidTr="00D963AF">
        <w:tc>
          <w:tcPr>
            <w:tcW w:w="1435" w:type="dxa"/>
          </w:tcPr>
          <w:p w14:paraId="433BF235"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DC7BD7C" w14:textId="77777777" w:rsidR="00D963AF" w:rsidRPr="00467822" w:rsidRDefault="00D963AF" w:rsidP="00D963AF">
            <w:pPr>
              <w:pStyle w:val="tablecelltight"/>
            </w:pPr>
            <w:r w:rsidRPr="00467822">
              <w:t>2</w:t>
            </w:r>
          </w:p>
        </w:tc>
        <w:tc>
          <w:tcPr>
            <w:tcW w:w="1268" w:type="dxa"/>
          </w:tcPr>
          <w:p w14:paraId="22BD1CE9" w14:textId="77777777" w:rsidR="00D963AF" w:rsidRPr="00467822" w:rsidRDefault="00D963AF" w:rsidP="00D963AF">
            <w:pPr>
              <w:pStyle w:val="tablecelltight"/>
            </w:pPr>
            <w:r w:rsidRPr="00467822">
              <w:t>1</w:t>
            </w:r>
          </w:p>
        </w:tc>
        <w:tc>
          <w:tcPr>
            <w:tcW w:w="1080" w:type="dxa"/>
          </w:tcPr>
          <w:p w14:paraId="4C0AC89F" w14:textId="77777777" w:rsidR="00D963AF" w:rsidRPr="00467822" w:rsidRDefault="00D963AF" w:rsidP="00D963AF">
            <w:pPr>
              <w:pStyle w:val="tablecelltight"/>
            </w:pPr>
            <w:r w:rsidRPr="00467822">
              <w:t>2</w:t>
            </w:r>
          </w:p>
        </w:tc>
        <w:tc>
          <w:tcPr>
            <w:tcW w:w="1350" w:type="dxa"/>
          </w:tcPr>
          <w:p w14:paraId="54BF5B85" w14:textId="77777777" w:rsidR="00D963AF" w:rsidRPr="00467822" w:rsidRDefault="00D963AF" w:rsidP="00D963AF">
            <w:pPr>
              <w:pStyle w:val="tablecelltight"/>
            </w:pPr>
            <w:r w:rsidRPr="00467822">
              <w:t>mol-2c1-SA</w:t>
            </w:r>
          </w:p>
        </w:tc>
        <w:tc>
          <w:tcPr>
            <w:tcW w:w="2425" w:type="dxa"/>
          </w:tcPr>
          <w:p w14:paraId="4C26DC66" w14:textId="77777777" w:rsidR="00D963AF" w:rsidRPr="00467822" w:rsidRDefault="00D963AF" w:rsidP="00D963AF">
            <w:pPr>
              <w:pStyle w:val="tablecelltight"/>
            </w:pPr>
          </w:p>
        </w:tc>
      </w:tr>
      <w:tr w:rsidR="00D963AF" w:rsidRPr="00467822" w14:paraId="6650AA94" w14:textId="77777777" w:rsidTr="00D963AF">
        <w:tc>
          <w:tcPr>
            <w:tcW w:w="1435" w:type="dxa"/>
          </w:tcPr>
          <w:p w14:paraId="4344F7A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7DC9D93" w14:textId="77777777" w:rsidR="00D963AF" w:rsidRPr="00467822" w:rsidRDefault="00D963AF" w:rsidP="00D963AF">
            <w:pPr>
              <w:pStyle w:val="tablecelltight"/>
            </w:pPr>
            <w:r w:rsidRPr="00467822">
              <w:t>2</w:t>
            </w:r>
          </w:p>
        </w:tc>
        <w:tc>
          <w:tcPr>
            <w:tcW w:w="1268" w:type="dxa"/>
          </w:tcPr>
          <w:p w14:paraId="7595F22E" w14:textId="77777777" w:rsidR="00D963AF" w:rsidRPr="00467822" w:rsidRDefault="00D963AF" w:rsidP="00D963AF">
            <w:pPr>
              <w:pStyle w:val="tablecelltight"/>
            </w:pPr>
            <w:r w:rsidRPr="00467822">
              <w:t>1</w:t>
            </w:r>
          </w:p>
        </w:tc>
        <w:tc>
          <w:tcPr>
            <w:tcW w:w="1080" w:type="dxa"/>
          </w:tcPr>
          <w:p w14:paraId="1478D07D" w14:textId="77777777" w:rsidR="00D963AF" w:rsidRPr="00467822" w:rsidRDefault="00D963AF" w:rsidP="00D963AF">
            <w:pPr>
              <w:pStyle w:val="tablecelltight"/>
            </w:pPr>
            <w:r w:rsidRPr="00467822">
              <w:t>3</w:t>
            </w:r>
          </w:p>
        </w:tc>
        <w:tc>
          <w:tcPr>
            <w:tcW w:w="1350" w:type="dxa"/>
          </w:tcPr>
          <w:p w14:paraId="79E315F6" w14:textId="77777777" w:rsidR="00D963AF" w:rsidRPr="00467822" w:rsidRDefault="00D963AF" w:rsidP="00D963AF">
            <w:pPr>
              <w:pStyle w:val="tablecelltight"/>
            </w:pPr>
            <w:r w:rsidRPr="00467822">
              <w:t>s-2c1-SAI</w:t>
            </w:r>
          </w:p>
        </w:tc>
        <w:tc>
          <w:tcPr>
            <w:tcW w:w="2425" w:type="dxa"/>
          </w:tcPr>
          <w:p w14:paraId="17CE744F" w14:textId="77777777" w:rsidR="00D963AF" w:rsidRPr="00467822" w:rsidRDefault="00D963AF" w:rsidP="00D963AF">
            <w:pPr>
              <w:pStyle w:val="tablecelltight"/>
            </w:pPr>
          </w:p>
        </w:tc>
      </w:tr>
      <w:tr w:rsidR="00D963AF" w:rsidRPr="00467822" w14:paraId="5CE3AD87" w14:textId="77777777" w:rsidTr="00D963AF">
        <w:tc>
          <w:tcPr>
            <w:tcW w:w="1435" w:type="dxa"/>
          </w:tcPr>
          <w:p w14:paraId="3FACCC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323AC74" w14:textId="77777777" w:rsidR="00D963AF" w:rsidRPr="00467822" w:rsidRDefault="00D963AF" w:rsidP="00D963AF">
            <w:pPr>
              <w:pStyle w:val="tablecelltight"/>
            </w:pPr>
            <w:r w:rsidRPr="00467822">
              <w:t>2</w:t>
            </w:r>
          </w:p>
        </w:tc>
        <w:tc>
          <w:tcPr>
            <w:tcW w:w="1268" w:type="dxa"/>
          </w:tcPr>
          <w:p w14:paraId="6A9BC0BE" w14:textId="77777777" w:rsidR="00D963AF" w:rsidRPr="00467822" w:rsidRDefault="00D963AF" w:rsidP="00D963AF">
            <w:pPr>
              <w:pStyle w:val="tablecelltight"/>
            </w:pPr>
            <w:r w:rsidRPr="00467822">
              <w:t>1</w:t>
            </w:r>
          </w:p>
        </w:tc>
        <w:tc>
          <w:tcPr>
            <w:tcW w:w="1080" w:type="dxa"/>
          </w:tcPr>
          <w:p w14:paraId="743E3AB9" w14:textId="77777777" w:rsidR="00D963AF" w:rsidRPr="00467822" w:rsidRDefault="00D963AF" w:rsidP="00D963AF">
            <w:pPr>
              <w:pStyle w:val="tablecelltight"/>
            </w:pPr>
            <w:r w:rsidRPr="00467822">
              <w:t>3</w:t>
            </w:r>
          </w:p>
        </w:tc>
        <w:tc>
          <w:tcPr>
            <w:tcW w:w="1350" w:type="dxa"/>
          </w:tcPr>
          <w:p w14:paraId="125FB529" w14:textId="77777777" w:rsidR="00D963AF" w:rsidRPr="00467822" w:rsidRDefault="00D963AF" w:rsidP="00D963AF">
            <w:pPr>
              <w:pStyle w:val="tablecelltight"/>
            </w:pPr>
            <w:r w:rsidRPr="00467822">
              <w:t>mol-2c1-SAI</w:t>
            </w:r>
          </w:p>
        </w:tc>
        <w:tc>
          <w:tcPr>
            <w:tcW w:w="2425" w:type="dxa"/>
          </w:tcPr>
          <w:p w14:paraId="7CB5935F" w14:textId="77777777" w:rsidR="00D963AF" w:rsidRPr="00467822" w:rsidRDefault="00D963AF" w:rsidP="00D963AF">
            <w:pPr>
              <w:pStyle w:val="tablecelltight"/>
            </w:pPr>
            <w:r w:rsidRPr="00467822">
              <w:t>2 category 1-digit PAO</w:t>
            </w:r>
          </w:p>
        </w:tc>
      </w:tr>
      <w:tr w:rsidR="00D963AF" w:rsidRPr="00467822" w14:paraId="451D61DB" w14:textId="77777777" w:rsidTr="00D963AF">
        <w:tc>
          <w:tcPr>
            <w:tcW w:w="1435" w:type="dxa"/>
          </w:tcPr>
          <w:p w14:paraId="2585045D"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B0521F9" w14:textId="77777777" w:rsidR="00D963AF" w:rsidRPr="00467822" w:rsidRDefault="00D963AF" w:rsidP="00D963AF">
            <w:pPr>
              <w:pStyle w:val="tablecelltight"/>
            </w:pPr>
            <w:r w:rsidRPr="00467822">
              <w:t>2</w:t>
            </w:r>
          </w:p>
        </w:tc>
        <w:tc>
          <w:tcPr>
            <w:tcW w:w="1268" w:type="dxa"/>
          </w:tcPr>
          <w:p w14:paraId="0EF54485" w14:textId="77777777" w:rsidR="00D963AF" w:rsidRPr="00467822" w:rsidRDefault="00D963AF" w:rsidP="00D963AF">
            <w:pPr>
              <w:pStyle w:val="tablecelltight"/>
            </w:pPr>
            <w:r w:rsidRPr="00467822">
              <w:t>1</w:t>
            </w:r>
          </w:p>
        </w:tc>
        <w:tc>
          <w:tcPr>
            <w:tcW w:w="1080" w:type="dxa"/>
          </w:tcPr>
          <w:p w14:paraId="72526DEB" w14:textId="77777777" w:rsidR="00D963AF" w:rsidRPr="00467822" w:rsidRDefault="00D963AF" w:rsidP="00D963AF">
            <w:pPr>
              <w:pStyle w:val="tablecelltight"/>
            </w:pPr>
            <w:r w:rsidRPr="00467822">
              <w:t>4</w:t>
            </w:r>
          </w:p>
        </w:tc>
        <w:tc>
          <w:tcPr>
            <w:tcW w:w="1350" w:type="dxa"/>
          </w:tcPr>
          <w:p w14:paraId="5F4FB4C6" w14:textId="77777777" w:rsidR="00D963AF" w:rsidRPr="00467822" w:rsidRDefault="00D963AF" w:rsidP="00D963AF">
            <w:pPr>
              <w:pStyle w:val="tablecelltight"/>
            </w:pPr>
            <w:r w:rsidRPr="00467822">
              <w:t>s-2c1-SAIT</w:t>
            </w:r>
          </w:p>
        </w:tc>
        <w:tc>
          <w:tcPr>
            <w:tcW w:w="2425" w:type="dxa"/>
          </w:tcPr>
          <w:p w14:paraId="0FD6F90F" w14:textId="77777777" w:rsidR="00D963AF" w:rsidRPr="00467822" w:rsidRDefault="00D963AF" w:rsidP="00D963AF">
            <w:pPr>
              <w:pStyle w:val="tablecelltight"/>
            </w:pPr>
          </w:p>
        </w:tc>
      </w:tr>
      <w:tr w:rsidR="00D963AF" w:rsidRPr="00467822" w14:paraId="43F8FFF2" w14:textId="77777777" w:rsidTr="00D963AF">
        <w:tc>
          <w:tcPr>
            <w:tcW w:w="1435" w:type="dxa"/>
          </w:tcPr>
          <w:p w14:paraId="133FEB3F"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6309DD1" w14:textId="77777777" w:rsidR="00D963AF" w:rsidRPr="00467822" w:rsidRDefault="00D963AF" w:rsidP="00D963AF">
            <w:pPr>
              <w:pStyle w:val="tablecelltight"/>
            </w:pPr>
            <w:r w:rsidRPr="00467822">
              <w:t>2</w:t>
            </w:r>
          </w:p>
        </w:tc>
        <w:tc>
          <w:tcPr>
            <w:tcW w:w="1268" w:type="dxa"/>
          </w:tcPr>
          <w:p w14:paraId="62230ACE" w14:textId="77777777" w:rsidR="00D963AF" w:rsidRPr="00467822" w:rsidRDefault="00D963AF" w:rsidP="00D963AF">
            <w:pPr>
              <w:pStyle w:val="tablecelltight"/>
            </w:pPr>
            <w:r w:rsidRPr="00467822">
              <w:t>1</w:t>
            </w:r>
          </w:p>
        </w:tc>
        <w:tc>
          <w:tcPr>
            <w:tcW w:w="1080" w:type="dxa"/>
          </w:tcPr>
          <w:p w14:paraId="75625D4B" w14:textId="77777777" w:rsidR="00D963AF" w:rsidRPr="00467822" w:rsidRDefault="00D963AF" w:rsidP="00D963AF">
            <w:pPr>
              <w:pStyle w:val="tablecelltight"/>
            </w:pPr>
            <w:r w:rsidRPr="00467822">
              <w:t>4</w:t>
            </w:r>
          </w:p>
        </w:tc>
        <w:tc>
          <w:tcPr>
            <w:tcW w:w="1350" w:type="dxa"/>
          </w:tcPr>
          <w:p w14:paraId="59A20BFE" w14:textId="77777777" w:rsidR="00D963AF" w:rsidRPr="00467822" w:rsidRDefault="00D963AF" w:rsidP="00D963AF">
            <w:pPr>
              <w:pStyle w:val="tablecelltight"/>
            </w:pPr>
            <w:r w:rsidRPr="00467822">
              <w:t>mol-2c1-SAIT</w:t>
            </w:r>
          </w:p>
        </w:tc>
        <w:tc>
          <w:tcPr>
            <w:tcW w:w="2425" w:type="dxa"/>
          </w:tcPr>
          <w:p w14:paraId="38B2F1F4" w14:textId="77777777" w:rsidR="00D963AF" w:rsidRPr="00467822" w:rsidRDefault="00D963AF" w:rsidP="00D963AF">
            <w:pPr>
              <w:pStyle w:val="tablecelltight"/>
            </w:pPr>
          </w:p>
        </w:tc>
      </w:tr>
      <w:tr w:rsidR="00D963AF" w:rsidRPr="00467822" w14:paraId="5429A3AD" w14:textId="77777777" w:rsidTr="00D963AF">
        <w:tc>
          <w:tcPr>
            <w:tcW w:w="1435" w:type="dxa"/>
          </w:tcPr>
          <w:p w14:paraId="427FCCB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BDE6918" w14:textId="77777777" w:rsidR="00D963AF" w:rsidRPr="00467822" w:rsidRDefault="00D963AF" w:rsidP="00D963AF">
            <w:pPr>
              <w:pStyle w:val="tablecelltight"/>
            </w:pPr>
            <w:r w:rsidRPr="00467822">
              <w:t>2</w:t>
            </w:r>
          </w:p>
        </w:tc>
        <w:tc>
          <w:tcPr>
            <w:tcW w:w="1268" w:type="dxa"/>
          </w:tcPr>
          <w:p w14:paraId="5E728FEA" w14:textId="77777777" w:rsidR="00D963AF" w:rsidRPr="00467822" w:rsidRDefault="00D963AF" w:rsidP="00D963AF">
            <w:pPr>
              <w:pStyle w:val="tablecelltight"/>
            </w:pPr>
            <w:r w:rsidRPr="00467822">
              <w:t>1</w:t>
            </w:r>
          </w:p>
        </w:tc>
        <w:tc>
          <w:tcPr>
            <w:tcW w:w="1080" w:type="dxa"/>
          </w:tcPr>
          <w:p w14:paraId="6C07E7CF" w14:textId="77777777" w:rsidR="00D963AF" w:rsidRPr="00467822" w:rsidRDefault="00D963AF" w:rsidP="00D963AF">
            <w:pPr>
              <w:pStyle w:val="tablecelltight"/>
            </w:pPr>
            <w:r w:rsidRPr="00467822">
              <w:t>5</w:t>
            </w:r>
          </w:p>
        </w:tc>
        <w:tc>
          <w:tcPr>
            <w:tcW w:w="1350" w:type="dxa"/>
          </w:tcPr>
          <w:p w14:paraId="0654EE4F" w14:textId="77777777" w:rsidR="00D963AF" w:rsidRPr="00467822" w:rsidRDefault="00D963AF" w:rsidP="00D963AF">
            <w:pPr>
              <w:pStyle w:val="tablecelltight"/>
            </w:pPr>
            <w:r w:rsidRPr="00467822">
              <w:t>s-2c1-SEA-IT</w:t>
            </w:r>
          </w:p>
        </w:tc>
        <w:tc>
          <w:tcPr>
            <w:tcW w:w="2425" w:type="dxa"/>
          </w:tcPr>
          <w:p w14:paraId="0346F4CA" w14:textId="77777777" w:rsidR="00D963AF" w:rsidRPr="00467822" w:rsidRDefault="00D963AF" w:rsidP="00D963AF">
            <w:pPr>
              <w:pStyle w:val="tablecelltight"/>
            </w:pPr>
          </w:p>
        </w:tc>
      </w:tr>
      <w:tr w:rsidR="00D963AF" w:rsidRPr="00467822" w14:paraId="43F6A3BC" w14:textId="77777777" w:rsidTr="00D963AF">
        <w:tc>
          <w:tcPr>
            <w:tcW w:w="1435" w:type="dxa"/>
          </w:tcPr>
          <w:p w14:paraId="5C7909D3"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2A7ADCAA" w14:textId="77777777" w:rsidR="00D963AF" w:rsidRPr="00467822" w:rsidRDefault="00D963AF" w:rsidP="00D963AF">
            <w:pPr>
              <w:pStyle w:val="tablecelltight"/>
            </w:pPr>
            <w:r w:rsidRPr="00467822">
              <w:t>2</w:t>
            </w:r>
          </w:p>
        </w:tc>
        <w:tc>
          <w:tcPr>
            <w:tcW w:w="1268" w:type="dxa"/>
          </w:tcPr>
          <w:p w14:paraId="467026A5" w14:textId="77777777" w:rsidR="00D963AF" w:rsidRPr="00467822" w:rsidRDefault="00D963AF" w:rsidP="00D963AF">
            <w:pPr>
              <w:pStyle w:val="tablecelltight"/>
            </w:pPr>
            <w:r w:rsidRPr="00467822">
              <w:t>1</w:t>
            </w:r>
          </w:p>
        </w:tc>
        <w:tc>
          <w:tcPr>
            <w:tcW w:w="1080" w:type="dxa"/>
          </w:tcPr>
          <w:p w14:paraId="57876D51" w14:textId="77777777" w:rsidR="00D963AF" w:rsidRPr="00467822" w:rsidRDefault="00D963AF" w:rsidP="00D963AF">
            <w:pPr>
              <w:pStyle w:val="tablecelltight"/>
            </w:pPr>
            <w:r w:rsidRPr="00467822">
              <w:t>5</w:t>
            </w:r>
          </w:p>
        </w:tc>
        <w:tc>
          <w:tcPr>
            <w:tcW w:w="1350" w:type="dxa"/>
          </w:tcPr>
          <w:p w14:paraId="0179B36B" w14:textId="77777777" w:rsidR="00D963AF" w:rsidRPr="00467822" w:rsidRDefault="00D963AF" w:rsidP="00D963AF">
            <w:pPr>
              <w:pStyle w:val="tablecelltight"/>
            </w:pPr>
            <w:r w:rsidRPr="00467822">
              <w:t>mol-2c1- SEA-IT</w:t>
            </w:r>
          </w:p>
        </w:tc>
        <w:tc>
          <w:tcPr>
            <w:tcW w:w="2425" w:type="dxa"/>
          </w:tcPr>
          <w:p w14:paraId="34E4AE11" w14:textId="77777777" w:rsidR="00D963AF" w:rsidRPr="00467822" w:rsidRDefault="00D963AF" w:rsidP="00D963AF">
            <w:pPr>
              <w:pStyle w:val="tablecelltight"/>
            </w:pPr>
          </w:p>
        </w:tc>
      </w:tr>
      <w:tr w:rsidR="00D963AF" w:rsidRPr="00467822" w14:paraId="51C321FA" w14:textId="77777777" w:rsidTr="00D963AF">
        <w:tc>
          <w:tcPr>
            <w:tcW w:w="1435" w:type="dxa"/>
          </w:tcPr>
          <w:p w14:paraId="67F4354E" w14:textId="77777777" w:rsidR="00D963AF" w:rsidRPr="00467822" w:rsidRDefault="00D963AF" w:rsidP="00D963AF">
            <w:pPr>
              <w:pStyle w:val="tablecelltight"/>
              <w:rPr>
                <w:sz w:val="18"/>
                <w:szCs w:val="20"/>
              </w:rPr>
            </w:pPr>
            <w:r w:rsidRPr="00467822">
              <w:rPr>
                <w:sz w:val="18"/>
                <w:szCs w:val="20"/>
              </w:rPr>
              <w:lastRenderedPageBreak/>
              <w:t>story</w:t>
            </w:r>
          </w:p>
        </w:tc>
        <w:tc>
          <w:tcPr>
            <w:tcW w:w="1072" w:type="dxa"/>
          </w:tcPr>
          <w:p w14:paraId="1EADD6F1" w14:textId="77777777" w:rsidR="00D963AF" w:rsidRPr="00467822" w:rsidRDefault="00D963AF" w:rsidP="00D963AF">
            <w:pPr>
              <w:pStyle w:val="tablecelltight"/>
            </w:pPr>
            <w:r w:rsidRPr="00467822">
              <w:t>2</w:t>
            </w:r>
          </w:p>
        </w:tc>
        <w:tc>
          <w:tcPr>
            <w:tcW w:w="1268" w:type="dxa"/>
          </w:tcPr>
          <w:p w14:paraId="0E1B9AB8" w14:textId="77777777" w:rsidR="00D963AF" w:rsidRPr="00467822" w:rsidRDefault="00D963AF" w:rsidP="00D963AF">
            <w:pPr>
              <w:pStyle w:val="tablecelltight"/>
            </w:pPr>
            <w:r w:rsidRPr="00467822">
              <w:t>2</w:t>
            </w:r>
          </w:p>
        </w:tc>
        <w:tc>
          <w:tcPr>
            <w:tcW w:w="1080" w:type="dxa"/>
          </w:tcPr>
          <w:p w14:paraId="540B3D0A" w14:textId="77777777" w:rsidR="00D963AF" w:rsidRPr="00467822" w:rsidRDefault="00D963AF" w:rsidP="00D963AF">
            <w:pPr>
              <w:pStyle w:val="tablecelltight"/>
            </w:pPr>
            <w:r w:rsidRPr="00467822">
              <w:t>1</w:t>
            </w:r>
          </w:p>
        </w:tc>
        <w:tc>
          <w:tcPr>
            <w:tcW w:w="1350" w:type="dxa"/>
          </w:tcPr>
          <w:p w14:paraId="4E318B50" w14:textId="77777777" w:rsidR="00D963AF" w:rsidRPr="00467822" w:rsidRDefault="00D963AF" w:rsidP="00D963AF">
            <w:pPr>
              <w:pStyle w:val="tablecelltight"/>
            </w:pPr>
            <w:r w:rsidRPr="00467822">
              <w:t>s-2c2-*</w:t>
            </w:r>
          </w:p>
        </w:tc>
        <w:tc>
          <w:tcPr>
            <w:tcW w:w="2425" w:type="dxa"/>
          </w:tcPr>
          <w:p w14:paraId="5DBA5E5E" w14:textId="77777777" w:rsidR="00D963AF" w:rsidRPr="00467822" w:rsidRDefault="00D963AF" w:rsidP="00D963AF">
            <w:pPr>
              <w:pStyle w:val="tablecelltight"/>
            </w:pPr>
          </w:p>
        </w:tc>
      </w:tr>
      <w:tr w:rsidR="00D963AF" w:rsidRPr="00467822" w14:paraId="300BE199" w14:textId="77777777" w:rsidTr="00D963AF">
        <w:tc>
          <w:tcPr>
            <w:tcW w:w="1435" w:type="dxa"/>
          </w:tcPr>
          <w:p w14:paraId="45FB47E4"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401C806" w14:textId="77777777" w:rsidR="00D963AF" w:rsidRPr="00467822" w:rsidRDefault="00D963AF" w:rsidP="00D963AF">
            <w:pPr>
              <w:pStyle w:val="tablecelltight"/>
            </w:pPr>
            <w:r w:rsidRPr="00467822">
              <w:t>2</w:t>
            </w:r>
          </w:p>
        </w:tc>
        <w:tc>
          <w:tcPr>
            <w:tcW w:w="1268" w:type="dxa"/>
          </w:tcPr>
          <w:p w14:paraId="636371FB" w14:textId="77777777" w:rsidR="00D963AF" w:rsidRPr="00467822" w:rsidRDefault="00D963AF" w:rsidP="00D963AF">
            <w:pPr>
              <w:pStyle w:val="tablecelltight"/>
            </w:pPr>
            <w:r w:rsidRPr="00467822">
              <w:t>2</w:t>
            </w:r>
          </w:p>
        </w:tc>
        <w:tc>
          <w:tcPr>
            <w:tcW w:w="1080" w:type="dxa"/>
          </w:tcPr>
          <w:p w14:paraId="7918A849" w14:textId="77777777" w:rsidR="00D963AF" w:rsidRPr="00467822" w:rsidRDefault="00D963AF" w:rsidP="00D963AF">
            <w:pPr>
              <w:pStyle w:val="tablecelltight"/>
            </w:pPr>
            <w:r w:rsidRPr="00467822">
              <w:t>1</w:t>
            </w:r>
          </w:p>
        </w:tc>
        <w:tc>
          <w:tcPr>
            <w:tcW w:w="1350" w:type="dxa"/>
          </w:tcPr>
          <w:p w14:paraId="41FCED42" w14:textId="77777777" w:rsidR="00D963AF" w:rsidRPr="00467822" w:rsidRDefault="00D963AF" w:rsidP="00D963AF">
            <w:pPr>
              <w:pStyle w:val="tablecelltight"/>
            </w:pPr>
            <w:r w:rsidRPr="00467822">
              <w:t>mol-2c2-*</w:t>
            </w:r>
          </w:p>
        </w:tc>
        <w:tc>
          <w:tcPr>
            <w:tcW w:w="2425" w:type="dxa"/>
          </w:tcPr>
          <w:p w14:paraId="1F26D6D1" w14:textId="77777777" w:rsidR="00D963AF" w:rsidRPr="00467822" w:rsidRDefault="00D963AF" w:rsidP="00D963AF">
            <w:pPr>
              <w:pStyle w:val="tablecelltight"/>
            </w:pPr>
          </w:p>
        </w:tc>
      </w:tr>
      <w:tr w:rsidR="00D963AF" w:rsidRPr="00467822" w14:paraId="486135DE" w14:textId="77777777" w:rsidTr="00D963AF">
        <w:tc>
          <w:tcPr>
            <w:tcW w:w="1435" w:type="dxa"/>
          </w:tcPr>
          <w:p w14:paraId="52DA83F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405B5AF" w14:textId="77777777" w:rsidR="00D963AF" w:rsidRPr="00467822" w:rsidRDefault="00D963AF" w:rsidP="00D963AF">
            <w:pPr>
              <w:pStyle w:val="tablecelltight"/>
            </w:pPr>
            <w:r w:rsidRPr="00467822">
              <w:t>2</w:t>
            </w:r>
          </w:p>
        </w:tc>
        <w:tc>
          <w:tcPr>
            <w:tcW w:w="1268" w:type="dxa"/>
          </w:tcPr>
          <w:p w14:paraId="0A17C655" w14:textId="77777777" w:rsidR="00D963AF" w:rsidRPr="00467822" w:rsidRDefault="00D963AF" w:rsidP="00D963AF">
            <w:pPr>
              <w:pStyle w:val="tablecelltight"/>
            </w:pPr>
            <w:r w:rsidRPr="00467822">
              <w:t>2</w:t>
            </w:r>
          </w:p>
        </w:tc>
        <w:tc>
          <w:tcPr>
            <w:tcW w:w="1080" w:type="dxa"/>
          </w:tcPr>
          <w:p w14:paraId="4D20507E" w14:textId="77777777" w:rsidR="00D963AF" w:rsidRPr="00467822" w:rsidRDefault="00D963AF" w:rsidP="00D963AF">
            <w:pPr>
              <w:pStyle w:val="tablecelltight"/>
            </w:pPr>
            <w:r w:rsidRPr="00467822">
              <w:t>2</w:t>
            </w:r>
          </w:p>
        </w:tc>
        <w:tc>
          <w:tcPr>
            <w:tcW w:w="1350" w:type="dxa"/>
          </w:tcPr>
          <w:p w14:paraId="6BBCD2A7" w14:textId="77777777" w:rsidR="00D963AF" w:rsidRPr="00467822" w:rsidRDefault="00D963AF" w:rsidP="00D963AF">
            <w:pPr>
              <w:pStyle w:val="tablecelltight"/>
            </w:pPr>
            <w:r w:rsidRPr="00467822">
              <w:t>s-2c2-SA</w:t>
            </w:r>
          </w:p>
        </w:tc>
        <w:tc>
          <w:tcPr>
            <w:tcW w:w="2425" w:type="dxa"/>
          </w:tcPr>
          <w:p w14:paraId="45EA4B8D" w14:textId="77777777" w:rsidR="00D963AF" w:rsidRPr="00467822" w:rsidRDefault="00D963AF" w:rsidP="00D963AF">
            <w:pPr>
              <w:pStyle w:val="tablecelltight"/>
            </w:pPr>
          </w:p>
        </w:tc>
      </w:tr>
      <w:tr w:rsidR="00D963AF" w:rsidRPr="00467822" w14:paraId="77670D19" w14:textId="77777777" w:rsidTr="00D963AF">
        <w:tc>
          <w:tcPr>
            <w:tcW w:w="1435" w:type="dxa"/>
          </w:tcPr>
          <w:p w14:paraId="545C50B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491C98E" w14:textId="77777777" w:rsidR="00D963AF" w:rsidRPr="00467822" w:rsidRDefault="00D963AF" w:rsidP="00D963AF">
            <w:pPr>
              <w:pStyle w:val="tablecelltight"/>
            </w:pPr>
            <w:r w:rsidRPr="00467822">
              <w:t>2</w:t>
            </w:r>
          </w:p>
        </w:tc>
        <w:tc>
          <w:tcPr>
            <w:tcW w:w="1268" w:type="dxa"/>
          </w:tcPr>
          <w:p w14:paraId="17EE528F" w14:textId="77777777" w:rsidR="00D963AF" w:rsidRPr="00467822" w:rsidRDefault="00D963AF" w:rsidP="00D963AF">
            <w:pPr>
              <w:pStyle w:val="tablecelltight"/>
            </w:pPr>
            <w:r w:rsidRPr="00467822">
              <w:t>2</w:t>
            </w:r>
          </w:p>
        </w:tc>
        <w:tc>
          <w:tcPr>
            <w:tcW w:w="1080" w:type="dxa"/>
          </w:tcPr>
          <w:p w14:paraId="2CE20919" w14:textId="77777777" w:rsidR="00D963AF" w:rsidRPr="00467822" w:rsidRDefault="00D963AF" w:rsidP="00D963AF">
            <w:pPr>
              <w:pStyle w:val="tablecelltight"/>
            </w:pPr>
            <w:r w:rsidRPr="00467822">
              <w:t>2</w:t>
            </w:r>
          </w:p>
        </w:tc>
        <w:tc>
          <w:tcPr>
            <w:tcW w:w="1350" w:type="dxa"/>
          </w:tcPr>
          <w:p w14:paraId="7683D30E" w14:textId="77777777" w:rsidR="00D963AF" w:rsidRPr="00467822" w:rsidRDefault="00D963AF" w:rsidP="00D963AF">
            <w:pPr>
              <w:pStyle w:val="tablecelltight"/>
            </w:pPr>
            <w:r w:rsidRPr="00467822">
              <w:t>mol-2c2-SA</w:t>
            </w:r>
          </w:p>
        </w:tc>
        <w:tc>
          <w:tcPr>
            <w:tcW w:w="2425" w:type="dxa"/>
          </w:tcPr>
          <w:p w14:paraId="3A44AB29" w14:textId="77777777" w:rsidR="00D963AF" w:rsidRPr="00467822" w:rsidRDefault="00D963AF" w:rsidP="00D963AF">
            <w:pPr>
              <w:pStyle w:val="tablecelltight"/>
            </w:pPr>
          </w:p>
        </w:tc>
      </w:tr>
      <w:tr w:rsidR="00D963AF" w:rsidRPr="00467822" w14:paraId="60934D4D" w14:textId="77777777" w:rsidTr="00D963AF">
        <w:tc>
          <w:tcPr>
            <w:tcW w:w="1435" w:type="dxa"/>
          </w:tcPr>
          <w:p w14:paraId="476E63A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0F2DDC1" w14:textId="77777777" w:rsidR="00D963AF" w:rsidRPr="00467822" w:rsidRDefault="00D963AF" w:rsidP="00D963AF">
            <w:pPr>
              <w:pStyle w:val="tablecelltight"/>
            </w:pPr>
            <w:r w:rsidRPr="00467822">
              <w:t>2</w:t>
            </w:r>
          </w:p>
        </w:tc>
        <w:tc>
          <w:tcPr>
            <w:tcW w:w="1268" w:type="dxa"/>
          </w:tcPr>
          <w:p w14:paraId="30322342" w14:textId="77777777" w:rsidR="00D963AF" w:rsidRPr="00467822" w:rsidRDefault="00D963AF" w:rsidP="00D963AF">
            <w:pPr>
              <w:pStyle w:val="tablecelltight"/>
            </w:pPr>
            <w:r w:rsidRPr="00467822">
              <w:t>2</w:t>
            </w:r>
          </w:p>
        </w:tc>
        <w:tc>
          <w:tcPr>
            <w:tcW w:w="1080" w:type="dxa"/>
          </w:tcPr>
          <w:p w14:paraId="0E7F756B" w14:textId="77777777" w:rsidR="00D963AF" w:rsidRPr="00467822" w:rsidRDefault="00D963AF" w:rsidP="00D963AF">
            <w:pPr>
              <w:pStyle w:val="tablecelltight"/>
            </w:pPr>
            <w:r w:rsidRPr="00467822">
              <w:t>3</w:t>
            </w:r>
          </w:p>
        </w:tc>
        <w:tc>
          <w:tcPr>
            <w:tcW w:w="1350" w:type="dxa"/>
          </w:tcPr>
          <w:p w14:paraId="4AC84690" w14:textId="77777777" w:rsidR="00D963AF" w:rsidRPr="00467822" w:rsidRDefault="00D963AF" w:rsidP="00D963AF">
            <w:pPr>
              <w:pStyle w:val="tablecelltight"/>
            </w:pPr>
            <w:r w:rsidRPr="00467822">
              <w:t>s-2c2-SAI</w:t>
            </w:r>
          </w:p>
        </w:tc>
        <w:tc>
          <w:tcPr>
            <w:tcW w:w="2425" w:type="dxa"/>
          </w:tcPr>
          <w:p w14:paraId="0047E11A" w14:textId="77777777" w:rsidR="00D963AF" w:rsidRPr="00467822" w:rsidRDefault="00D963AF" w:rsidP="00D963AF">
            <w:pPr>
              <w:pStyle w:val="tablecelltight"/>
            </w:pPr>
          </w:p>
        </w:tc>
      </w:tr>
      <w:tr w:rsidR="00D963AF" w:rsidRPr="00467822" w14:paraId="14318DA6" w14:textId="77777777" w:rsidTr="00D963AF">
        <w:tc>
          <w:tcPr>
            <w:tcW w:w="1435" w:type="dxa"/>
          </w:tcPr>
          <w:p w14:paraId="0E097F49"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1D64BC22" w14:textId="77777777" w:rsidR="00D963AF" w:rsidRPr="00467822" w:rsidRDefault="00D963AF" w:rsidP="00D963AF">
            <w:pPr>
              <w:pStyle w:val="tablecelltight"/>
            </w:pPr>
            <w:r w:rsidRPr="00467822">
              <w:t>2</w:t>
            </w:r>
          </w:p>
        </w:tc>
        <w:tc>
          <w:tcPr>
            <w:tcW w:w="1268" w:type="dxa"/>
          </w:tcPr>
          <w:p w14:paraId="3C922910" w14:textId="77777777" w:rsidR="00D963AF" w:rsidRPr="00467822" w:rsidRDefault="00D963AF" w:rsidP="00D963AF">
            <w:pPr>
              <w:pStyle w:val="tablecelltight"/>
            </w:pPr>
            <w:r w:rsidRPr="00467822">
              <w:t>2</w:t>
            </w:r>
          </w:p>
        </w:tc>
        <w:tc>
          <w:tcPr>
            <w:tcW w:w="1080" w:type="dxa"/>
          </w:tcPr>
          <w:p w14:paraId="4E3E13F1" w14:textId="77777777" w:rsidR="00D963AF" w:rsidRPr="00467822" w:rsidRDefault="00D963AF" w:rsidP="00D963AF">
            <w:pPr>
              <w:pStyle w:val="tablecelltight"/>
            </w:pPr>
            <w:r w:rsidRPr="00467822">
              <w:t>3</w:t>
            </w:r>
          </w:p>
        </w:tc>
        <w:tc>
          <w:tcPr>
            <w:tcW w:w="1350" w:type="dxa"/>
          </w:tcPr>
          <w:p w14:paraId="3E8FE92E" w14:textId="77777777" w:rsidR="00D963AF" w:rsidRPr="00467822" w:rsidRDefault="00D963AF" w:rsidP="00D963AF">
            <w:pPr>
              <w:pStyle w:val="tablecelltight"/>
            </w:pPr>
            <w:r w:rsidRPr="00467822">
              <w:t>mol-2c2-SAI</w:t>
            </w:r>
          </w:p>
        </w:tc>
        <w:tc>
          <w:tcPr>
            <w:tcW w:w="2425" w:type="dxa"/>
          </w:tcPr>
          <w:p w14:paraId="31F16161" w14:textId="77777777" w:rsidR="00D963AF" w:rsidRPr="00467822" w:rsidRDefault="00D963AF" w:rsidP="00D963AF">
            <w:pPr>
              <w:pStyle w:val="tablecelltight"/>
            </w:pPr>
            <w:r w:rsidRPr="00467822">
              <w:t>2 category 2-digit PAO</w:t>
            </w:r>
          </w:p>
        </w:tc>
      </w:tr>
      <w:tr w:rsidR="00D963AF" w:rsidRPr="00467822" w14:paraId="6F584FF6" w14:textId="77777777" w:rsidTr="00D963AF">
        <w:tc>
          <w:tcPr>
            <w:tcW w:w="1435" w:type="dxa"/>
          </w:tcPr>
          <w:p w14:paraId="4C13D0C0"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F3C3F7A" w14:textId="77777777" w:rsidR="00D963AF" w:rsidRPr="00467822" w:rsidRDefault="00D963AF" w:rsidP="00D963AF">
            <w:pPr>
              <w:pStyle w:val="tablecelltight"/>
            </w:pPr>
            <w:r w:rsidRPr="00467822">
              <w:t>2</w:t>
            </w:r>
          </w:p>
        </w:tc>
        <w:tc>
          <w:tcPr>
            <w:tcW w:w="1268" w:type="dxa"/>
          </w:tcPr>
          <w:p w14:paraId="355BEA1C" w14:textId="77777777" w:rsidR="00D963AF" w:rsidRPr="00467822" w:rsidRDefault="00D963AF" w:rsidP="00D963AF">
            <w:pPr>
              <w:pStyle w:val="tablecelltight"/>
            </w:pPr>
            <w:r w:rsidRPr="00467822">
              <w:t>2</w:t>
            </w:r>
          </w:p>
        </w:tc>
        <w:tc>
          <w:tcPr>
            <w:tcW w:w="1080" w:type="dxa"/>
          </w:tcPr>
          <w:p w14:paraId="22311641" w14:textId="77777777" w:rsidR="00D963AF" w:rsidRPr="00467822" w:rsidRDefault="00D963AF" w:rsidP="00D963AF">
            <w:pPr>
              <w:pStyle w:val="tablecelltight"/>
            </w:pPr>
            <w:r w:rsidRPr="00467822">
              <w:t>4</w:t>
            </w:r>
          </w:p>
        </w:tc>
        <w:tc>
          <w:tcPr>
            <w:tcW w:w="1350" w:type="dxa"/>
          </w:tcPr>
          <w:p w14:paraId="502F8C89" w14:textId="77777777" w:rsidR="00D963AF" w:rsidRPr="00467822" w:rsidRDefault="00D963AF" w:rsidP="00D963AF">
            <w:pPr>
              <w:pStyle w:val="tablecelltight"/>
            </w:pPr>
            <w:r w:rsidRPr="00467822">
              <w:t>s-2c2-SAIT</w:t>
            </w:r>
          </w:p>
        </w:tc>
        <w:tc>
          <w:tcPr>
            <w:tcW w:w="2425" w:type="dxa"/>
          </w:tcPr>
          <w:p w14:paraId="4B2F4434" w14:textId="77777777" w:rsidR="00D963AF" w:rsidRPr="00467822" w:rsidRDefault="00D963AF" w:rsidP="00D963AF">
            <w:pPr>
              <w:pStyle w:val="tablecelltight"/>
            </w:pPr>
          </w:p>
        </w:tc>
      </w:tr>
      <w:tr w:rsidR="00D963AF" w:rsidRPr="00467822" w14:paraId="7896AE68" w14:textId="77777777" w:rsidTr="00D963AF">
        <w:tc>
          <w:tcPr>
            <w:tcW w:w="1435" w:type="dxa"/>
          </w:tcPr>
          <w:p w14:paraId="2A007EBD"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00AE190" w14:textId="77777777" w:rsidR="00D963AF" w:rsidRPr="00467822" w:rsidRDefault="00D963AF" w:rsidP="00D963AF">
            <w:pPr>
              <w:pStyle w:val="tablecelltight"/>
            </w:pPr>
            <w:r w:rsidRPr="00467822">
              <w:t>2</w:t>
            </w:r>
          </w:p>
        </w:tc>
        <w:tc>
          <w:tcPr>
            <w:tcW w:w="1268" w:type="dxa"/>
          </w:tcPr>
          <w:p w14:paraId="6C7C4766" w14:textId="77777777" w:rsidR="00D963AF" w:rsidRPr="00467822" w:rsidRDefault="00D963AF" w:rsidP="00D963AF">
            <w:pPr>
              <w:pStyle w:val="tablecelltight"/>
            </w:pPr>
            <w:r w:rsidRPr="00467822">
              <w:t>2</w:t>
            </w:r>
          </w:p>
        </w:tc>
        <w:tc>
          <w:tcPr>
            <w:tcW w:w="1080" w:type="dxa"/>
          </w:tcPr>
          <w:p w14:paraId="76CBF815" w14:textId="77777777" w:rsidR="00D963AF" w:rsidRPr="00467822" w:rsidRDefault="00D963AF" w:rsidP="00D963AF">
            <w:pPr>
              <w:pStyle w:val="tablecelltight"/>
            </w:pPr>
            <w:r w:rsidRPr="00467822">
              <w:t>4</w:t>
            </w:r>
          </w:p>
        </w:tc>
        <w:tc>
          <w:tcPr>
            <w:tcW w:w="1350" w:type="dxa"/>
          </w:tcPr>
          <w:p w14:paraId="09F92A5A" w14:textId="77777777" w:rsidR="00D963AF" w:rsidRPr="00467822" w:rsidRDefault="00D963AF" w:rsidP="00D963AF">
            <w:pPr>
              <w:pStyle w:val="tablecelltight"/>
            </w:pPr>
            <w:r w:rsidRPr="00467822">
              <w:t>mol-2c2-SAIT</w:t>
            </w:r>
          </w:p>
        </w:tc>
        <w:tc>
          <w:tcPr>
            <w:tcW w:w="2425" w:type="dxa"/>
          </w:tcPr>
          <w:p w14:paraId="36DA87C0" w14:textId="77777777" w:rsidR="00D963AF" w:rsidRPr="00467822" w:rsidRDefault="00D963AF" w:rsidP="00D963AF">
            <w:pPr>
              <w:pStyle w:val="tablecelltight"/>
            </w:pPr>
          </w:p>
        </w:tc>
      </w:tr>
      <w:tr w:rsidR="00D963AF" w:rsidRPr="00467822" w14:paraId="73F67AC6" w14:textId="77777777" w:rsidTr="00D963AF">
        <w:tc>
          <w:tcPr>
            <w:tcW w:w="1435" w:type="dxa"/>
          </w:tcPr>
          <w:p w14:paraId="47ADCDEE"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71C210EE" w14:textId="77777777" w:rsidR="00D963AF" w:rsidRPr="00467822" w:rsidRDefault="00D963AF" w:rsidP="00D963AF">
            <w:pPr>
              <w:pStyle w:val="tablecelltight"/>
            </w:pPr>
            <w:r w:rsidRPr="00467822">
              <w:t>2</w:t>
            </w:r>
          </w:p>
        </w:tc>
        <w:tc>
          <w:tcPr>
            <w:tcW w:w="1268" w:type="dxa"/>
          </w:tcPr>
          <w:p w14:paraId="3D1062C3" w14:textId="77777777" w:rsidR="00D963AF" w:rsidRPr="00467822" w:rsidRDefault="00D963AF" w:rsidP="00D963AF">
            <w:pPr>
              <w:pStyle w:val="tablecelltight"/>
            </w:pPr>
            <w:r w:rsidRPr="00467822">
              <w:t>2</w:t>
            </w:r>
          </w:p>
        </w:tc>
        <w:tc>
          <w:tcPr>
            <w:tcW w:w="1080" w:type="dxa"/>
          </w:tcPr>
          <w:p w14:paraId="38A9A6AF" w14:textId="77777777" w:rsidR="00D963AF" w:rsidRPr="00467822" w:rsidRDefault="00D963AF" w:rsidP="00D963AF">
            <w:pPr>
              <w:pStyle w:val="tablecelltight"/>
            </w:pPr>
            <w:r w:rsidRPr="00467822">
              <w:t>5</w:t>
            </w:r>
          </w:p>
        </w:tc>
        <w:tc>
          <w:tcPr>
            <w:tcW w:w="1350" w:type="dxa"/>
          </w:tcPr>
          <w:p w14:paraId="5F6C6B3A" w14:textId="77777777" w:rsidR="00D963AF" w:rsidRPr="00467822" w:rsidRDefault="00D963AF" w:rsidP="00D963AF">
            <w:pPr>
              <w:pStyle w:val="tablecelltight"/>
            </w:pPr>
            <w:r w:rsidRPr="00467822">
              <w:t>s-2c2-SEA-IT</w:t>
            </w:r>
          </w:p>
        </w:tc>
        <w:tc>
          <w:tcPr>
            <w:tcW w:w="2425" w:type="dxa"/>
          </w:tcPr>
          <w:p w14:paraId="5D5A803D" w14:textId="77777777" w:rsidR="00D963AF" w:rsidRPr="00467822" w:rsidRDefault="00D963AF" w:rsidP="00D963AF">
            <w:pPr>
              <w:pStyle w:val="tablecelltight"/>
            </w:pPr>
          </w:p>
        </w:tc>
      </w:tr>
      <w:tr w:rsidR="00D963AF" w:rsidRPr="00467822" w14:paraId="09152483" w14:textId="77777777" w:rsidTr="00D963AF">
        <w:tc>
          <w:tcPr>
            <w:tcW w:w="1435" w:type="dxa"/>
          </w:tcPr>
          <w:p w14:paraId="51D0FD3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98FB1A6" w14:textId="77777777" w:rsidR="00D963AF" w:rsidRPr="00467822" w:rsidRDefault="00D963AF" w:rsidP="00D963AF">
            <w:pPr>
              <w:pStyle w:val="tablecelltight"/>
            </w:pPr>
            <w:r w:rsidRPr="00467822">
              <w:t>2</w:t>
            </w:r>
          </w:p>
        </w:tc>
        <w:tc>
          <w:tcPr>
            <w:tcW w:w="1268" w:type="dxa"/>
          </w:tcPr>
          <w:p w14:paraId="789F18C0" w14:textId="77777777" w:rsidR="00D963AF" w:rsidRPr="00467822" w:rsidRDefault="00D963AF" w:rsidP="00D963AF">
            <w:pPr>
              <w:pStyle w:val="tablecelltight"/>
            </w:pPr>
            <w:r w:rsidRPr="00467822">
              <w:t>2</w:t>
            </w:r>
          </w:p>
        </w:tc>
        <w:tc>
          <w:tcPr>
            <w:tcW w:w="1080" w:type="dxa"/>
          </w:tcPr>
          <w:p w14:paraId="0A8569BA" w14:textId="77777777" w:rsidR="00D963AF" w:rsidRPr="00467822" w:rsidRDefault="00D963AF" w:rsidP="00D963AF">
            <w:pPr>
              <w:pStyle w:val="tablecelltight"/>
            </w:pPr>
            <w:r w:rsidRPr="00467822">
              <w:t>5</w:t>
            </w:r>
          </w:p>
        </w:tc>
        <w:tc>
          <w:tcPr>
            <w:tcW w:w="1350" w:type="dxa"/>
          </w:tcPr>
          <w:p w14:paraId="3B35AE4E" w14:textId="77777777" w:rsidR="00D963AF" w:rsidRPr="00467822" w:rsidRDefault="00D963AF" w:rsidP="00D963AF">
            <w:pPr>
              <w:pStyle w:val="tablecelltight"/>
            </w:pPr>
            <w:r w:rsidRPr="00467822">
              <w:t>mol-2c2- SEA-IT</w:t>
            </w:r>
          </w:p>
        </w:tc>
        <w:tc>
          <w:tcPr>
            <w:tcW w:w="2425" w:type="dxa"/>
          </w:tcPr>
          <w:p w14:paraId="156CC6D9" w14:textId="77777777" w:rsidR="00D963AF" w:rsidRPr="00467822" w:rsidRDefault="00D963AF" w:rsidP="00D963AF">
            <w:pPr>
              <w:pStyle w:val="tablecelltight"/>
            </w:pPr>
          </w:p>
        </w:tc>
      </w:tr>
      <w:tr w:rsidR="00D963AF" w:rsidRPr="00467822" w14:paraId="663E48F1" w14:textId="77777777" w:rsidTr="00D963AF">
        <w:tc>
          <w:tcPr>
            <w:tcW w:w="1435" w:type="dxa"/>
          </w:tcPr>
          <w:p w14:paraId="0B26797A"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5E0F0686" w14:textId="77777777" w:rsidR="00D963AF" w:rsidRPr="00467822" w:rsidRDefault="00D963AF" w:rsidP="00D963AF">
            <w:pPr>
              <w:pStyle w:val="tablecelltight"/>
            </w:pPr>
            <w:r w:rsidRPr="00467822">
              <w:t>2</w:t>
            </w:r>
          </w:p>
        </w:tc>
        <w:tc>
          <w:tcPr>
            <w:tcW w:w="1268" w:type="dxa"/>
          </w:tcPr>
          <w:p w14:paraId="017A2E48" w14:textId="77777777" w:rsidR="00D963AF" w:rsidRPr="00467822" w:rsidRDefault="00D963AF" w:rsidP="00D963AF">
            <w:pPr>
              <w:pStyle w:val="tablecelltight"/>
            </w:pPr>
            <w:r w:rsidRPr="00467822">
              <w:t>3</w:t>
            </w:r>
          </w:p>
        </w:tc>
        <w:tc>
          <w:tcPr>
            <w:tcW w:w="1080" w:type="dxa"/>
          </w:tcPr>
          <w:p w14:paraId="474E2D57" w14:textId="77777777" w:rsidR="00D963AF" w:rsidRPr="00467822" w:rsidRDefault="00D963AF" w:rsidP="00D963AF">
            <w:pPr>
              <w:pStyle w:val="tablecelltight"/>
            </w:pPr>
            <w:r w:rsidRPr="00467822">
              <w:t>1</w:t>
            </w:r>
          </w:p>
        </w:tc>
        <w:tc>
          <w:tcPr>
            <w:tcW w:w="1350" w:type="dxa"/>
          </w:tcPr>
          <w:p w14:paraId="1D2E2A64" w14:textId="77777777" w:rsidR="00D963AF" w:rsidRPr="00467822" w:rsidRDefault="00D963AF" w:rsidP="00D963AF">
            <w:pPr>
              <w:pStyle w:val="tablecelltight"/>
            </w:pPr>
            <w:r w:rsidRPr="00467822">
              <w:t>s-2c3-*</w:t>
            </w:r>
          </w:p>
        </w:tc>
        <w:tc>
          <w:tcPr>
            <w:tcW w:w="2425" w:type="dxa"/>
          </w:tcPr>
          <w:p w14:paraId="0F1CFDB9" w14:textId="77777777" w:rsidR="00D963AF" w:rsidRPr="00467822" w:rsidRDefault="00D963AF" w:rsidP="00D963AF">
            <w:pPr>
              <w:pStyle w:val="tablecelltight"/>
            </w:pPr>
            <w:r w:rsidRPr="00467822">
              <w:t>2 category 1000 object</w:t>
            </w:r>
          </w:p>
        </w:tc>
      </w:tr>
      <w:tr w:rsidR="00D963AF" w:rsidRPr="00467822" w14:paraId="06363835" w14:textId="77777777" w:rsidTr="00D963AF">
        <w:tc>
          <w:tcPr>
            <w:tcW w:w="1435" w:type="dxa"/>
          </w:tcPr>
          <w:p w14:paraId="7E81423A"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3FD6B4DD" w14:textId="77777777" w:rsidR="00D963AF" w:rsidRPr="00467822" w:rsidRDefault="00D963AF" w:rsidP="00D963AF">
            <w:pPr>
              <w:pStyle w:val="tablecelltight"/>
            </w:pPr>
            <w:r w:rsidRPr="00467822">
              <w:t>2</w:t>
            </w:r>
          </w:p>
        </w:tc>
        <w:tc>
          <w:tcPr>
            <w:tcW w:w="1268" w:type="dxa"/>
          </w:tcPr>
          <w:p w14:paraId="2AE55DA0" w14:textId="77777777" w:rsidR="00D963AF" w:rsidRPr="00467822" w:rsidRDefault="00D963AF" w:rsidP="00D963AF">
            <w:pPr>
              <w:pStyle w:val="tablecelltight"/>
            </w:pPr>
            <w:r w:rsidRPr="00467822">
              <w:t>3</w:t>
            </w:r>
          </w:p>
        </w:tc>
        <w:tc>
          <w:tcPr>
            <w:tcW w:w="1080" w:type="dxa"/>
          </w:tcPr>
          <w:p w14:paraId="3C4586B6" w14:textId="77777777" w:rsidR="00D963AF" w:rsidRPr="00467822" w:rsidRDefault="00D963AF" w:rsidP="00D963AF">
            <w:pPr>
              <w:pStyle w:val="tablecelltight"/>
            </w:pPr>
            <w:r w:rsidRPr="00467822">
              <w:t>1</w:t>
            </w:r>
          </w:p>
        </w:tc>
        <w:tc>
          <w:tcPr>
            <w:tcW w:w="1350" w:type="dxa"/>
          </w:tcPr>
          <w:p w14:paraId="524DC7D0" w14:textId="77777777" w:rsidR="00D963AF" w:rsidRPr="00467822" w:rsidRDefault="00D963AF" w:rsidP="00D963AF">
            <w:pPr>
              <w:pStyle w:val="tablecelltight"/>
            </w:pPr>
            <w:r w:rsidRPr="00467822">
              <w:t>mol-2c3-*</w:t>
            </w:r>
          </w:p>
        </w:tc>
        <w:tc>
          <w:tcPr>
            <w:tcW w:w="2425" w:type="dxa"/>
          </w:tcPr>
          <w:p w14:paraId="0CF74C49" w14:textId="77777777" w:rsidR="00D963AF" w:rsidRPr="00467822" w:rsidRDefault="00D963AF" w:rsidP="00D963AF">
            <w:pPr>
              <w:pStyle w:val="tablecelltight"/>
            </w:pPr>
            <w:r w:rsidRPr="00467822">
              <w:t>2 category 1000 object</w:t>
            </w:r>
          </w:p>
        </w:tc>
      </w:tr>
      <w:tr w:rsidR="00D963AF" w:rsidRPr="00467822" w14:paraId="7244DE51" w14:textId="77777777" w:rsidTr="00D963AF">
        <w:tc>
          <w:tcPr>
            <w:tcW w:w="1435" w:type="dxa"/>
          </w:tcPr>
          <w:p w14:paraId="6916F8C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1520A76" w14:textId="77777777" w:rsidR="00D963AF" w:rsidRPr="00467822" w:rsidRDefault="00D963AF" w:rsidP="00D963AF">
            <w:pPr>
              <w:pStyle w:val="tablecelltight"/>
            </w:pPr>
            <w:r w:rsidRPr="00467822">
              <w:t>2</w:t>
            </w:r>
          </w:p>
        </w:tc>
        <w:tc>
          <w:tcPr>
            <w:tcW w:w="1268" w:type="dxa"/>
          </w:tcPr>
          <w:p w14:paraId="33681E7E" w14:textId="77777777" w:rsidR="00D963AF" w:rsidRPr="00467822" w:rsidRDefault="00D963AF" w:rsidP="00D963AF">
            <w:pPr>
              <w:pStyle w:val="tablecelltight"/>
            </w:pPr>
            <w:r w:rsidRPr="00467822">
              <w:t>3</w:t>
            </w:r>
          </w:p>
        </w:tc>
        <w:tc>
          <w:tcPr>
            <w:tcW w:w="1080" w:type="dxa"/>
          </w:tcPr>
          <w:p w14:paraId="3C66A882" w14:textId="77777777" w:rsidR="00D963AF" w:rsidRPr="00467822" w:rsidRDefault="00D963AF" w:rsidP="00D963AF">
            <w:pPr>
              <w:pStyle w:val="tablecelltight"/>
            </w:pPr>
            <w:r w:rsidRPr="00467822">
              <w:t>2</w:t>
            </w:r>
          </w:p>
        </w:tc>
        <w:tc>
          <w:tcPr>
            <w:tcW w:w="1350" w:type="dxa"/>
          </w:tcPr>
          <w:p w14:paraId="495B49CF" w14:textId="77777777" w:rsidR="00D963AF" w:rsidRPr="00467822" w:rsidRDefault="00D963AF" w:rsidP="00D963AF">
            <w:pPr>
              <w:pStyle w:val="tablecelltight"/>
            </w:pPr>
            <w:r w:rsidRPr="00467822">
              <w:t>s-2c3-SA</w:t>
            </w:r>
          </w:p>
        </w:tc>
        <w:tc>
          <w:tcPr>
            <w:tcW w:w="2425" w:type="dxa"/>
          </w:tcPr>
          <w:p w14:paraId="4E2B6815" w14:textId="77777777" w:rsidR="00D963AF" w:rsidRPr="00467822" w:rsidRDefault="00D963AF" w:rsidP="00D963AF">
            <w:pPr>
              <w:pStyle w:val="tablecelltight"/>
            </w:pPr>
          </w:p>
        </w:tc>
      </w:tr>
      <w:tr w:rsidR="00D963AF" w:rsidRPr="00467822" w14:paraId="1D35DAC8" w14:textId="77777777" w:rsidTr="00D963AF">
        <w:tc>
          <w:tcPr>
            <w:tcW w:w="1435" w:type="dxa"/>
          </w:tcPr>
          <w:p w14:paraId="5711D0D2"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6184EAD1" w14:textId="77777777" w:rsidR="00D963AF" w:rsidRPr="00467822" w:rsidRDefault="00D963AF" w:rsidP="00D963AF">
            <w:pPr>
              <w:pStyle w:val="tablecelltight"/>
            </w:pPr>
            <w:r w:rsidRPr="00467822">
              <w:t>2</w:t>
            </w:r>
          </w:p>
        </w:tc>
        <w:tc>
          <w:tcPr>
            <w:tcW w:w="1268" w:type="dxa"/>
          </w:tcPr>
          <w:p w14:paraId="43314EA9" w14:textId="77777777" w:rsidR="00D963AF" w:rsidRPr="00467822" w:rsidRDefault="00D963AF" w:rsidP="00D963AF">
            <w:pPr>
              <w:pStyle w:val="tablecelltight"/>
            </w:pPr>
            <w:r w:rsidRPr="00467822">
              <w:t>3</w:t>
            </w:r>
          </w:p>
        </w:tc>
        <w:tc>
          <w:tcPr>
            <w:tcW w:w="1080" w:type="dxa"/>
          </w:tcPr>
          <w:p w14:paraId="55A3711A" w14:textId="77777777" w:rsidR="00D963AF" w:rsidRPr="00467822" w:rsidRDefault="00D963AF" w:rsidP="00D963AF">
            <w:pPr>
              <w:pStyle w:val="tablecelltight"/>
            </w:pPr>
            <w:r w:rsidRPr="00467822">
              <w:t>2</w:t>
            </w:r>
          </w:p>
        </w:tc>
        <w:tc>
          <w:tcPr>
            <w:tcW w:w="1350" w:type="dxa"/>
          </w:tcPr>
          <w:p w14:paraId="7A36C5C3" w14:textId="77777777" w:rsidR="00D963AF" w:rsidRPr="00467822" w:rsidRDefault="00D963AF" w:rsidP="00D963AF">
            <w:pPr>
              <w:pStyle w:val="tablecelltight"/>
            </w:pPr>
            <w:r w:rsidRPr="00467822">
              <w:t>mol-2c3-SA</w:t>
            </w:r>
          </w:p>
        </w:tc>
        <w:tc>
          <w:tcPr>
            <w:tcW w:w="2425" w:type="dxa"/>
          </w:tcPr>
          <w:p w14:paraId="224DC972" w14:textId="77777777" w:rsidR="00D963AF" w:rsidRPr="00467822" w:rsidRDefault="00D963AF" w:rsidP="00D963AF">
            <w:pPr>
              <w:pStyle w:val="tablecelltight"/>
            </w:pPr>
          </w:p>
        </w:tc>
      </w:tr>
      <w:tr w:rsidR="00D963AF" w:rsidRPr="00467822" w14:paraId="3E6B9BE2" w14:textId="77777777" w:rsidTr="00D963AF">
        <w:tc>
          <w:tcPr>
            <w:tcW w:w="1435" w:type="dxa"/>
          </w:tcPr>
          <w:p w14:paraId="3616DF42"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267FAE16" w14:textId="77777777" w:rsidR="00D963AF" w:rsidRPr="00467822" w:rsidRDefault="00D963AF" w:rsidP="00D963AF">
            <w:pPr>
              <w:pStyle w:val="tablecelltight"/>
            </w:pPr>
            <w:r w:rsidRPr="00467822">
              <w:t>2</w:t>
            </w:r>
          </w:p>
        </w:tc>
        <w:tc>
          <w:tcPr>
            <w:tcW w:w="1268" w:type="dxa"/>
          </w:tcPr>
          <w:p w14:paraId="0B4643EF" w14:textId="77777777" w:rsidR="00D963AF" w:rsidRPr="00467822" w:rsidRDefault="00D963AF" w:rsidP="00D963AF">
            <w:pPr>
              <w:pStyle w:val="tablecelltight"/>
            </w:pPr>
            <w:r w:rsidRPr="00467822">
              <w:t>3</w:t>
            </w:r>
          </w:p>
        </w:tc>
        <w:tc>
          <w:tcPr>
            <w:tcW w:w="1080" w:type="dxa"/>
          </w:tcPr>
          <w:p w14:paraId="21A8D54F" w14:textId="77777777" w:rsidR="00D963AF" w:rsidRPr="00467822" w:rsidRDefault="00D963AF" w:rsidP="00D963AF">
            <w:pPr>
              <w:pStyle w:val="tablecelltight"/>
            </w:pPr>
            <w:r w:rsidRPr="00467822">
              <w:t>3</w:t>
            </w:r>
          </w:p>
        </w:tc>
        <w:tc>
          <w:tcPr>
            <w:tcW w:w="1350" w:type="dxa"/>
          </w:tcPr>
          <w:p w14:paraId="650BF4FD" w14:textId="77777777" w:rsidR="00D963AF" w:rsidRPr="00467822" w:rsidRDefault="00D963AF" w:rsidP="00D963AF">
            <w:pPr>
              <w:pStyle w:val="tablecelltight"/>
            </w:pPr>
            <w:r w:rsidRPr="00467822">
              <w:t>s-2c3-SAI</w:t>
            </w:r>
          </w:p>
        </w:tc>
        <w:tc>
          <w:tcPr>
            <w:tcW w:w="2425" w:type="dxa"/>
          </w:tcPr>
          <w:p w14:paraId="16C27E15" w14:textId="77777777" w:rsidR="00D963AF" w:rsidRPr="00467822" w:rsidRDefault="00D963AF" w:rsidP="00D963AF">
            <w:pPr>
              <w:pStyle w:val="tablecelltight"/>
            </w:pPr>
          </w:p>
        </w:tc>
      </w:tr>
      <w:tr w:rsidR="00D963AF" w:rsidRPr="00467822" w14:paraId="2072EA41" w14:textId="77777777" w:rsidTr="00D963AF">
        <w:tc>
          <w:tcPr>
            <w:tcW w:w="1435" w:type="dxa"/>
          </w:tcPr>
          <w:p w14:paraId="4148060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031C9EC7" w14:textId="77777777" w:rsidR="00D963AF" w:rsidRPr="00467822" w:rsidRDefault="00D963AF" w:rsidP="00D963AF">
            <w:pPr>
              <w:pStyle w:val="tablecelltight"/>
            </w:pPr>
            <w:r w:rsidRPr="00467822">
              <w:t>2</w:t>
            </w:r>
          </w:p>
        </w:tc>
        <w:tc>
          <w:tcPr>
            <w:tcW w:w="1268" w:type="dxa"/>
          </w:tcPr>
          <w:p w14:paraId="7C03F668" w14:textId="77777777" w:rsidR="00D963AF" w:rsidRPr="00467822" w:rsidRDefault="00D963AF" w:rsidP="00D963AF">
            <w:pPr>
              <w:pStyle w:val="tablecelltight"/>
            </w:pPr>
            <w:r w:rsidRPr="00467822">
              <w:t>3</w:t>
            </w:r>
          </w:p>
        </w:tc>
        <w:tc>
          <w:tcPr>
            <w:tcW w:w="1080" w:type="dxa"/>
          </w:tcPr>
          <w:p w14:paraId="3F10E3E0" w14:textId="77777777" w:rsidR="00D963AF" w:rsidRPr="00467822" w:rsidRDefault="00D963AF" w:rsidP="00D963AF">
            <w:pPr>
              <w:pStyle w:val="tablecelltight"/>
            </w:pPr>
            <w:r w:rsidRPr="00467822">
              <w:t>3</w:t>
            </w:r>
          </w:p>
        </w:tc>
        <w:tc>
          <w:tcPr>
            <w:tcW w:w="1350" w:type="dxa"/>
          </w:tcPr>
          <w:p w14:paraId="0602EF1B" w14:textId="77777777" w:rsidR="00D963AF" w:rsidRPr="00467822" w:rsidRDefault="00D963AF" w:rsidP="00D963AF">
            <w:pPr>
              <w:pStyle w:val="tablecelltight"/>
            </w:pPr>
            <w:r w:rsidRPr="00467822">
              <w:t>mol-2c3-SAI</w:t>
            </w:r>
          </w:p>
        </w:tc>
        <w:tc>
          <w:tcPr>
            <w:tcW w:w="2425" w:type="dxa"/>
          </w:tcPr>
          <w:p w14:paraId="399B9369" w14:textId="77777777" w:rsidR="00D963AF" w:rsidRPr="00467822" w:rsidRDefault="00D963AF" w:rsidP="00D963AF">
            <w:pPr>
              <w:pStyle w:val="tablecelltight"/>
            </w:pPr>
            <w:r w:rsidRPr="00467822">
              <w:t>2 category 3-digit PAO</w:t>
            </w:r>
          </w:p>
        </w:tc>
      </w:tr>
      <w:tr w:rsidR="00D963AF" w:rsidRPr="00467822" w14:paraId="12C2AAAD" w14:textId="77777777" w:rsidTr="00D963AF">
        <w:tc>
          <w:tcPr>
            <w:tcW w:w="1435" w:type="dxa"/>
          </w:tcPr>
          <w:p w14:paraId="7391818C"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3023D212" w14:textId="77777777" w:rsidR="00D963AF" w:rsidRPr="00467822" w:rsidRDefault="00D963AF" w:rsidP="00D963AF">
            <w:pPr>
              <w:pStyle w:val="tablecelltight"/>
            </w:pPr>
            <w:r w:rsidRPr="00467822">
              <w:t>2</w:t>
            </w:r>
          </w:p>
        </w:tc>
        <w:tc>
          <w:tcPr>
            <w:tcW w:w="1268" w:type="dxa"/>
          </w:tcPr>
          <w:p w14:paraId="693EB9E7" w14:textId="77777777" w:rsidR="00D963AF" w:rsidRPr="00467822" w:rsidRDefault="00D963AF" w:rsidP="00D963AF">
            <w:pPr>
              <w:pStyle w:val="tablecelltight"/>
            </w:pPr>
            <w:r w:rsidRPr="00467822">
              <w:t>3</w:t>
            </w:r>
          </w:p>
        </w:tc>
        <w:tc>
          <w:tcPr>
            <w:tcW w:w="1080" w:type="dxa"/>
          </w:tcPr>
          <w:p w14:paraId="266ECA0E" w14:textId="77777777" w:rsidR="00D963AF" w:rsidRPr="00467822" w:rsidRDefault="00D963AF" w:rsidP="00D963AF">
            <w:pPr>
              <w:pStyle w:val="tablecelltight"/>
            </w:pPr>
            <w:r w:rsidRPr="00467822">
              <w:t>4</w:t>
            </w:r>
          </w:p>
        </w:tc>
        <w:tc>
          <w:tcPr>
            <w:tcW w:w="1350" w:type="dxa"/>
          </w:tcPr>
          <w:p w14:paraId="034A4D96" w14:textId="77777777" w:rsidR="00D963AF" w:rsidRPr="00467822" w:rsidRDefault="00D963AF" w:rsidP="00D963AF">
            <w:pPr>
              <w:pStyle w:val="tablecelltight"/>
            </w:pPr>
            <w:r w:rsidRPr="00467822">
              <w:t>s-2c3-SAIT</w:t>
            </w:r>
          </w:p>
        </w:tc>
        <w:tc>
          <w:tcPr>
            <w:tcW w:w="2425" w:type="dxa"/>
          </w:tcPr>
          <w:p w14:paraId="548F2671" w14:textId="77777777" w:rsidR="00D963AF" w:rsidRPr="00467822" w:rsidRDefault="00D963AF" w:rsidP="00D963AF">
            <w:pPr>
              <w:pStyle w:val="tablecelltight"/>
            </w:pPr>
          </w:p>
        </w:tc>
      </w:tr>
      <w:tr w:rsidR="00D963AF" w:rsidRPr="00467822" w14:paraId="5A166752" w14:textId="77777777" w:rsidTr="00D963AF">
        <w:tc>
          <w:tcPr>
            <w:tcW w:w="1435" w:type="dxa"/>
          </w:tcPr>
          <w:p w14:paraId="511A6F5C"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7E2F0551" w14:textId="77777777" w:rsidR="00D963AF" w:rsidRPr="00467822" w:rsidRDefault="00D963AF" w:rsidP="00D963AF">
            <w:pPr>
              <w:pStyle w:val="tablecelltight"/>
            </w:pPr>
            <w:r w:rsidRPr="00467822">
              <w:t>2</w:t>
            </w:r>
          </w:p>
        </w:tc>
        <w:tc>
          <w:tcPr>
            <w:tcW w:w="1268" w:type="dxa"/>
          </w:tcPr>
          <w:p w14:paraId="6CEC0004" w14:textId="77777777" w:rsidR="00D963AF" w:rsidRPr="00467822" w:rsidRDefault="00D963AF" w:rsidP="00D963AF">
            <w:pPr>
              <w:pStyle w:val="tablecelltight"/>
            </w:pPr>
            <w:r w:rsidRPr="00467822">
              <w:t>3</w:t>
            </w:r>
          </w:p>
        </w:tc>
        <w:tc>
          <w:tcPr>
            <w:tcW w:w="1080" w:type="dxa"/>
          </w:tcPr>
          <w:p w14:paraId="34C98294" w14:textId="77777777" w:rsidR="00D963AF" w:rsidRPr="00467822" w:rsidRDefault="00D963AF" w:rsidP="00D963AF">
            <w:pPr>
              <w:pStyle w:val="tablecelltight"/>
            </w:pPr>
            <w:r w:rsidRPr="00467822">
              <w:t>4</w:t>
            </w:r>
          </w:p>
        </w:tc>
        <w:tc>
          <w:tcPr>
            <w:tcW w:w="1350" w:type="dxa"/>
          </w:tcPr>
          <w:p w14:paraId="31A33B9D" w14:textId="77777777" w:rsidR="00D963AF" w:rsidRPr="00467822" w:rsidRDefault="00D963AF" w:rsidP="00D963AF">
            <w:pPr>
              <w:pStyle w:val="tablecelltight"/>
            </w:pPr>
            <w:r w:rsidRPr="00467822">
              <w:t>mol-2c3-SAIT</w:t>
            </w:r>
          </w:p>
        </w:tc>
        <w:tc>
          <w:tcPr>
            <w:tcW w:w="2425" w:type="dxa"/>
          </w:tcPr>
          <w:p w14:paraId="5E32B353" w14:textId="77777777" w:rsidR="00D963AF" w:rsidRPr="00467822" w:rsidRDefault="00D963AF" w:rsidP="00D963AF">
            <w:pPr>
              <w:pStyle w:val="tablecelltight"/>
            </w:pPr>
          </w:p>
        </w:tc>
      </w:tr>
      <w:tr w:rsidR="00D963AF" w:rsidRPr="00467822" w14:paraId="2E027F67" w14:textId="77777777" w:rsidTr="00D963AF">
        <w:tc>
          <w:tcPr>
            <w:tcW w:w="1435" w:type="dxa"/>
          </w:tcPr>
          <w:p w14:paraId="28868B68" w14:textId="77777777" w:rsidR="00D963AF" w:rsidRPr="00467822" w:rsidRDefault="00D963AF" w:rsidP="00D963AF">
            <w:pPr>
              <w:pStyle w:val="tablecelltight"/>
              <w:rPr>
                <w:sz w:val="18"/>
                <w:szCs w:val="20"/>
              </w:rPr>
            </w:pPr>
            <w:r w:rsidRPr="00467822">
              <w:rPr>
                <w:sz w:val="18"/>
                <w:szCs w:val="20"/>
              </w:rPr>
              <w:t>story</w:t>
            </w:r>
          </w:p>
        </w:tc>
        <w:tc>
          <w:tcPr>
            <w:tcW w:w="1072" w:type="dxa"/>
          </w:tcPr>
          <w:p w14:paraId="4C9EEDB8" w14:textId="77777777" w:rsidR="00D963AF" w:rsidRPr="00467822" w:rsidRDefault="00D963AF" w:rsidP="00D963AF">
            <w:pPr>
              <w:pStyle w:val="tablecelltight"/>
            </w:pPr>
            <w:r w:rsidRPr="00467822">
              <w:t>2</w:t>
            </w:r>
          </w:p>
        </w:tc>
        <w:tc>
          <w:tcPr>
            <w:tcW w:w="1268" w:type="dxa"/>
          </w:tcPr>
          <w:p w14:paraId="08129CFD" w14:textId="77777777" w:rsidR="00D963AF" w:rsidRPr="00467822" w:rsidRDefault="00D963AF" w:rsidP="00D963AF">
            <w:pPr>
              <w:pStyle w:val="tablecelltight"/>
            </w:pPr>
            <w:r w:rsidRPr="00467822">
              <w:t>3</w:t>
            </w:r>
          </w:p>
        </w:tc>
        <w:tc>
          <w:tcPr>
            <w:tcW w:w="1080" w:type="dxa"/>
          </w:tcPr>
          <w:p w14:paraId="4D1D5406" w14:textId="77777777" w:rsidR="00D963AF" w:rsidRPr="00467822" w:rsidRDefault="00D963AF" w:rsidP="00D963AF">
            <w:pPr>
              <w:pStyle w:val="tablecelltight"/>
            </w:pPr>
            <w:r w:rsidRPr="00467822">
              <w:t>5</w:t>
            </w:r>
          </w:p>
        </w:tc>
        <w:tc>
          <w:tcPr>
            <w:tcW w:w="1350" w:type="dxa"/>
          </w:tcPr>
          <w:p w14:paraId="792D5A45" w14:textId="77777777" w:rsidR="00D963AF" w:rsidRPr="00467822" w:rsidRDefault="00D963AF" w:rsidP="00D963AF">
            <w:pPr>
              <w:pStyle w:val="tablecelltight"/>
            </w:pPr>
            <w:r w:rsidRPr="00467822">
              <w:t>s-2c3-SEA-IT</w:t>
            </w:r>
          </w:p>
        </w:tc>
        <w:tc>
          <w:tcPr>
            <w:tcW w:w="2425" w:type="dxa"/>
          </w:tcPr>
          <w:p w14:paraId="5BECFF14" w14:textId="77777777" w:rsidR="00D963AF" w:rsidRPr="00467822" w:rsidRDefault="00D963AF" w:rsidP="00D963AF">
            <w:pPr>
              <w:pStyle w:val="tablecelltight"/>
            </w:pPr>
          </w:p>
        </w:tc>
      </w:tr>
      <w:tr w:rsidR="00D963AF" w:rsidRPr="00467822" w14:paraId="2BA8290E" w14:textId="77777777" w:rsidTr="00D963AF">
        <w:tc>
          <w:tcPr>
            <w:tcW w:w="1435" w:type="dxa"/>
          </w:tcPr>
          <w:p w14:paraId="30DE63CB" w14:textId="77777777" w:rsidR="00D963AF" w:rsidRPr="00467822" w:rsidRDefault="00D963AF" w:rsidP="00D963AF">
            <w:pPr>
              <w:pStyle w:val="tablecelltight"/>
              <w:rPr>
                <w:sz w:val="18"/>
                <w:szCs w:val="20"/>
              </w:rPr>
            </w:pPr>
            <w:r w:rsidRPr="00467822">
              <w:rPr>
                <w:sz w:val="18"/>
                <w:szCs w:val="20"/>
              </w:rPr>
              <w:t>method of loci</w:t>
            </w:r>
          </w:p>
        </w:tc>
        <w:tc>
          <w:tcPr>
            <w:tcW w:w="1072" w:type="dxa"/>
          </w:tcPr>
          <w:p w14:paraId="5EA72043" w14:textId="77777777" w:rsidR="00D963AF" w:rsidRPr="00467822" w:rsidRDefault="00D963AF" w:rsidP="00D963AF">
            <w:pPr>
              <w:pStyle w:val="tablecelltight"/>
            </w:pPr>
            <w:r w:rsidRPr="00467822">
              <w:t>2</w:t>
            </w:r>
          </w:p>
        </w:tc>
        <w:tc>
          <w:tcPr>
            <w:tcW w:w="1268" w:type="dxa"/>
          </w:tcPr>
          <w:p w14:paraId="4C8D890C" w14:textId="77777777" w:rsidR="00D963AF" w:rsidRPr="00467822" w:rsidRDefault="00D963AF" w:rsidP="00D963AF">
            <w:pPr>
              <w:pStyle w:val="tablecelltight"/>
            </w:pPr>
            <w:r w:rsidRPr="00467822">
              <w:t>3</w:t>
            </w:r>
          </w:p>
        </w:tc>
        <w:tc>
          <w:tcPr>
            <w:tcW w:w="1080" w:type="dxa"/>
          </w:tcPr>
          <w:p w14:paraId="6CCF81F9" w14:textId="77777777" w:rsidR="00D963AF" w:rsidRPr="00467822" w:rsidRDefault="00D963AF" w:rsidP="00D963AF">
            <w:pPr>
              <w:pStyle w:val="tablecelltight"/>
            </w:pPr>
            <w:r w:rsidRPr="00467822">
              <w:t>5</w:t>
            </w:r>
          </w:p>
        </w:tc>
        <w:tc>
          <w:tcPr>
            <w:tcW w:w="1350" w:type="dxa"/>
          </w:tcPr>
          <w:p w14:paraId="6FBA2DE2" w14:textId="77777777" w:rsidR="00D963AF" w:rsidRPr="00467822" w:rsidRDefault="00D963AF" w:rsidP="00D963AF">
            <w:pPr>
              <w:pStyle w:val="tablecelltight"/>
            </w:pPr>
            <w:r w:rsidRPr="00467822">
              <w:t>mol-2c3-SEA-IT</w:t>
            </w:r>
          </w:p>
        </w:tc>
        <w:tc>
          <w:tcPr>
            <w:tcW w:w="2425" w:type="dxa"/>
          </w:tcPr>
          <w:p w14:paraId="547F1DD4" w14:textId="77777777" w:rsidR="00D963AF" w:rsidRPr="00467822" w:rsidRDefault="00D963AF" w:rsidP="00D963AF">
            <w:pPr>
              <w:pStyle w:val="tablecelltight"/>
            </w:pPr>
          </w:p>
        </w:tc>
      </w:tr>
    </w:tbl>
    <w:p w14:paraId="6D3BCC29" w14:textId="77777777" w:rsidR="00467822" w:rsidRPr="00467822" w:rsidRDefault="00467822" w:rsidP="00467822"/>
    <w:bookmarkEnd w:id="2"/>
    <w:p w14:paraId="4851C8DC" w14:textId="140B13A3" w:rsidR="003B15D1" w:rsidRDefault="009B6095" w:rsidP="00BB6A48">
      <w:pPr>
        <w:pStyle w:val="Heading2"/>
      </w:pPr>
      <w:r>
        <w:t>Analysis</w:t>
      </w:r>
      <w:r w:rsidR="003B15D1" w:rsidRPr="00134FA7">
        <w:t xml:space="preserve"> results</w:t>
      </w:r>
    </w:p>
    <w:p w14:paraId="20EBA426" w14:textId="584D247C" w:rsidR="009B6095" w:rsidRDefault="009B6095" w:rsidP="009B6095">
      <w:pPr>
        <w:pStyle w:val="Heading3"/>
      </w:pPr>
      <w:r w:rsidRPr="009B6095">
        <w:t>Preparation workload</w:t>
      </w:r>
    </w:p>
    <w:p w14:paraId="227D891B" w14:textId="277D0E33" w:rsidR="00281871" w:rsidRPr="00281871" w:rsidRDefault="00281871" w:rsidP="00281871">
      <w:r>
        <w:t>CP = visual sentence component pegs</w:t>
      </w:r>
    </w:p>
    <w:tbl>
      <w:tblPr>
        <w:tblStyle w:val="TableGrid"/>
        <w:tblW w:w="0" w:type="auto"/>
        <w:tblInd w:w="715" w:type="dxa"/>
        <w:tblLook w:val="04A0" w:firstRow="1" w:lastRow="0" w:firstColumn="1" w:lastColumn="0" w:noHBand="0" w:noVBand="1"/>
      </w:tblPr>
      <w:tblGrid>
        <w:gridCol w:w="1497"/>
        <w:gridCol w:w="1727"/>
        <w:gridCol w:w="2021"/>
        <w:gridCol w:w="898"/>
        <w:gridCol w:w="1881"/>
      </w:tblGrid>
      <w:tr w:rsidR="009B6095" w:rsidRPr="009B6095" w14:paraId="68DB307B" w14:textId="77777777" w:rsidTr="000D21BC">
        <w:tc>
          <w:tcPr>
            <w:tcW w:w="0" w:type="auto"/>
          </w:tcPr>
          <w:p w14:paraId="0B0508A5" w14:textId="77777777" w:rsidR="009B6095" w:rsidRPr="009B6095" w:rsidRDefault="009B6095" w:rsidP="009B6095">
            <w:pPr>
              <w:pStyle w:val="tablecelltight"/>
              <w:rPr>
                <w:b/>
                <w:bCs/>
              </w:rPr>
            </w:pPr>
            <w:r w:rsidRPr="009B6095">
              <w:rPr>
                <w:b/>
                <w:bCs/>
              </w:rPr>
              <w:t>System</w:t>
            </w:r>
          </w:p>
        </w:tc>
        <w:tc>
          <w:tcPr>
            <w:tcW w:w="0" w:type="auto"/>
          </w:tcPr>
          <w:p w14:paraId="5B295651" w14:textId="77777777" w:rsidR="009B6095" w:rsidRPr="009B6095" w:rsidRDefault="009B6095" w:rsidP="009B6095">
            <w:pPr>
              <w:pStyle w:val="tablecelltight"/>
              <w:rPr>
                <w:b/>
                <w:bCs/>
              </w:rPr>
            </w:pPr>
            <w:r w:rsidRPr="009B6095">
              <w:rPr>
                <w:b/>
                <w:bCs/>
              </w:rPr>
              <w:t>system peg values</w:t>
            </w:r>
          </w:p>
        </w:tc>
        <w:tc>
          <w:tcPr>
            <w:tcW w:w="0" w:type="auto"/>
          </w:tcPr>
          <w:p w14:paraId="5BE139FD" w14:textId="77777777" w:rsidR="009B6095" w:rsidRPr="009B6095" w:rsidRDefault="009B6095" w:rsidP="009B6095">
            <w:pPr>
              <w:pStyle w:val="tablecelltight"/>
              <w:rPr>
                <w:b/>
                <w:bCs/>
              </w:rPr>
            </w:pPr>
            <w:r w:rsidRPr="009B6095">
              <w:rPr>
                <w:b/>
                <w:bCs/>
              </w:rPr>
              <w:t>peg images combined</w:t>
            </w:r>
          </w:p>
        </w:tc>
        <w:tc>
          <w:tcPr>
            <w:tcW w:w="0" w:type="auto"/>
          </w:tcPr>
          <w:p w14:paraId="6A7A9392" w14:textId="77777777" w:rsidR="009B6095" w:rsidRPr="009B6095" w:rsidRDefault="009B6095" w:rsidP="009B6095">
            <w:pPr>
              <w:pStyle w:val="tablecelltight"/>
              <w:rPr>
                <w:b/>
                <w:bCs/>
              </w:rPr>
            </w:pPr>
            <w:r w:rsidRPr="009B6095">
              <w:rPr>
                <w:b/>
                <w:bCs/>
              </w:rPr>
              <w:t>CP Total</w:t>
            </w:r>
          </w:p>
        </w:tc>
        <w:tc>
          <w:tcPr>
            <w:tcW w:w="0" w:type="auto"/>
          </w:tcPr>
          <w:p w14:paraId="7B7C411F" w14:textId="77777777" w:rsidR="009B6095" w:rsidRPr="009B6095" w:rsidRDefault="009B6095" w:rsidP="009B6095">
            <w:pPr>
              <w:pStyle w:val="tablecelltight"/>
              <w:rPr>
                <w:b/>
                <w:bCs/>
              </w:rPr>
            </w:pPr>
            <w:r w:rsidRPr="009B6095">
              <w:rPr>
                <w:b/>
                <w:bCs/>
              </w:rPr>
              <w:t>App. time to master</w:t>
            </w:r>
          </w:p>
        </w:tc>
      </w:tr>
      <w:tr w:rsidR="009B6095" w:rsidRPr="009B6095" w14:paraId="500253C7" w14:textId="77777777" w:rsidTr="000D21BC">
        <w:tc>
          <w:tcPr>
            <w:tcW w:w="0" w:type="auto"/>
          </w:tcPr>
          <w:p w14:paraId="3BDFC004" w14:textId="77777777" w:rsidR="009B6095" w:rsidRPr="009B6095" w:rsidRDefault="009B6095" w:rsidP="009B6095">
            <w:pPr>
              <w:pStyle w:val="tablecelltight"/>
            </w:pPr>
            <w:r w:rsidRPr="009B6095">
              <w:t>s-1-*</w:t>
            </w:r>
          </w:p>
        </w:tc>
        <w:tc>
          <w:tcPr>
            <w:tcW w:w="0" w:type="auto"/>
          </w:tcPr>
          <w:p w14:paraId="11D6316C" w14:textId="77777777" w:rsidR="009B6095" w:rsidRPr="009B6095" w:rsidRDefault="009B6095" w:rsidP="009B6095">
            <w:pPr>
              <w:pStyle w:val="tablecelltight"/>
            </w:pPr>
            <w:r w:rsidRPr="009B6095">
              <w:t>10</w:t>
            </w:r>
          </w:p>
        </w:tc>
        <w:tc>
          <w:tcPr>
            <w:tcW w:w="0" w:type="auto"/>
          </w:tcPr>
          <w:p w14:paraId="6132B926" w14:textId="77777777" w:rsidR="009B6095" w:rsidRPr="009B6095" w:rsidRDefault="009B6095" w:rsidP="009B6095">
            <w:pPr>
              <w:pStyle w:val="tablecelltight"/>
            </w:pPr>
            <w:r w:rsidRPr="009B6095">
              <w:t>1</w:t>
            </w:r>
          </w:p>
        </w:tc>
        <w:tc>
          <w:tcPr>
            <w:tcW w:w="0" w:type="auto"/>
          </w:tcPr>
          <w:p w14:paraId="71F5DA7E" w14:textId="77777777" w:rsidR="009B6095" w:rsidRPr="009B6095" w:rsidRDefault="009B6095" w:rsidP="009B6095">
            <w:pPr>
              <w:pStyle w:val="tablecelltight"/>
            </w:pPr>
            <w:r w:rsidRPr="009B6095">
              <w:t>10</w:t>
            </w:r>
          </w:p>
        </w:tc>
        <w:tc>
          <w:tcPr>
            <w:tcW w:w="0" w:type="auto"/>
          </w:tcPr>
          <w:p w14:paraId="7FCBFEFE" w14:textId="77777777" w:rsidR="009B6095" w:rsidRPr="009B6095" w:rsidRDefault="009B6095" w:rsidP="009B6095">
            <w:pPr>
              <w:pStyle w:val="tablecelltight"/>
            </w:pPr>
            <w:r w:rsidRPr="009B6095">
              <w:t>1w</w:t>
            </w:r>
          </w:p>
        </w:tc>
      </w:tr>
      <w:tr w:rsidR="009B6095" w:rsidRPr="009B6095" w14:paraId="012DD796" w14:textId="77777777" w:rsidTr="000D21BC">
        <w:tc>
          <w:tcPr>
            <w:tcW w:w="0" w:type="auto"/>
          </w:tcPr>
          <w:p w14:paraId="0454DCBA" w14:textId="77777777" w:rsidR="009B6095" w:rsidRPr="009B6095" w:rsidRDefault="009B6095" w:rsidP="009B6095">
            <w:pPr>
              <w:pStyle w:val="tablecelltight"/>
            </w:pPr>
            <w:r w:rsidRPr="009B6095">
              <w:t>mol-1-*</w:t>
            </w:r>
          </w:p>
        </w:tc>
        <w:tc>
          <w:tcPr>
            <w:tcW w:w="0" w:type="auto"/>
          </w:tcPr>
          <w:p w14:paraId="46A48078" w14:textId="77777777" w:rsidR="009B6095" w:rsidRPr="009B6095" w:rsidRDefault="009B6095" w:rsidP="009B6095">
            <w:pPr>
              <w:pStyle w:val="tablecelltight"/>
            </w:pPr>
            <w:r w:rsidRPr="009B6095">
              <w:t>10</w:t>
            </w:r>
          </w:p>
        </w:tc>
        <w:tc>
          <w:tcPr>
            <w:tcW w:w="0" w:type="auto"/>
          </w:tcPr>
          <w:p w14:paraId="2FE15E93" w14:textId="77777777" w:rsidR="009B6095" w:rsidRPr="009B6095" w:rsidRDefault="009B6095" w:rsidP="009B6095">
            <w:pPr>
              <w:pStyle w:val="tablecelltight"/>
            </w:pPr>
            <w:r w:rsidRPr="009B6095">
              <w:t>1</w:t>
            </w:r>
          </w:p>
        </w:tc>
        <w:tc>
          <w:tcPr>
            <w:tcW w:w="0" w:type="auto"/>
          </w:tcPr>
          <w:p w14:paraId="73F60537" w14:textId="77777777" w:rsidR="009B6095" w:rsidRPr="009B6095" w:rsidRDefault="009B6095" w:rsidP="009B6095">
            <w:pPr>
              <w:pStyle w:val="tablecelltight"/>
            </w:pPr>
            <w:r w:rsidRPr="009B6095">
              <w:t>10</w:t>
            </w:r>
          </w:p>
        </w:tc>
        <w:tc>
          <w:tcPr>
            <w:tcW w:w="0" w:type="auto"/>
          </w:tcPr>
          <w:p w14:paraId="40330AB0" w14:textId="77777777" w:rsidR="009B6095" w:rsidRPr="009B6095" w:rsidRDefault="009B6095" w:rsidP="009B6095">
            <w:pPr>
              <w:pStyle w:val="tablecelltight"/>
            </w:pPr>
            <w:r w:rsidRPr="009B6095">
              <w:t>1w</w:t>
            </w:r>
          </w:p>
        </w:tc>
      </w:tr>
      <w:tr w:rsidR="009B6095" w:rsidRPr="009B6095" w14:paraId="5A54150D" w14:textId="77777777" w:rsidTr="000D21BC">
        <w:tc>
          <w:tcPr>
            <w:tcW w:w="0" w:type="auto"/>
          </w:tcPr>
          <w:p w14:paraId="56B43A35" w14:textId="77777777" w:rsidR="009B6095" w:rsidRPr="009B6095" w:rsidRDefault="009B6095" w:rsidP="009B6095">
            <w:pPr>
              <w:pStyle w:val="tablecelltight"/>
            </w:pPr>
            <w:r w:rsidRPr="009B6095">
              <w:t>s-1-SA</w:t>
            </w:r>
          </w:p>
        </w:tc>
        <w:tc>
          <w:tcPr>
            <w:tcW w:w="0" w:type="auto"/>
          </w:tcPr>
          <w:p w14:paraId="5B29DD3E" w14:textId="77777777" w:rsidR="009B6095" w:rsidRPr="009B6095" w:rsidRDefault="009B6095" w:rsidP="009B6095">
            <w:pPr>
              <w:pStyle w:val="tablecelltight"/>
            </w:pPr>
            <w:r w:rsidRPr="009B6095">
              <w:t>10</w:t>
            </w:r>
          </w:p>
        </w:tc>
        <w:tc>
          <w:tcPr>
            <w:tcW w:w="0" w:type="auto"/>
          </w:tcPr>
          <w:p w14:paraId="70197E98" w14:textId="77777777" w:rsidR="009B6095" w:rsidRPr="009B6095" w:rsidRDefault="009B6095" w:rsidP="009B6095">
            <w:pPr>
              <w:pStyle w:val="tablecelltight"/>
            </w:pPr>
            <w:r w:rsidRPr="009B6095">
              <w:t>2</w:t>
            </w:r>
          </w:p>
        </w:tc>
        <w:tc>
          <w:tcPr>
            <w:tcW w:w="0" w:type="auto"/>
          </w:tcPr>
          <w:p w14:paraId="1D1A7CB7" w14:textId="77777777" w:rsidR="009B6095" w:rsidRPr="009B6095" w:rsidRDefault="009B6095" w:rsidP="009B6095">
            <w:pPr>
              <w:pStyle w:val="tablecelltight"/>
            </w:pPr>
            <w:r w:rsidRPr="009B6095">
              <w:t>20</w:t>
            </w:r>
          </w:p>
        </w:tc>
        <w:tc>
          <w:tcPr>
            <w:tcW w:w="0" w:type="auto"/>
          </w:tcPr>
          <w:p w14:paraId="1C2F36C0" w14:textId="77777777" w:rsidR="009B6095" w:rsidRPr="009B6095" w:rsidRDefault="009B6095" w:rsidP="009B6095">
            <w:pPr>
              <w:pStyle w:val="tablecelltight"/>
            </w:pPr>
            <w:r w:rsidRPr="009B6095">
              <w:t>3w</w:t>
            </w:r>
          </w:p>
        </w:tc>
      </w:tr>
      <w:tr w:rsidR="009B6095" w:rsidRPr="009B6095" w14:paraId="28B0A86F" w14:textId="77777777" w:rsidTr="000D21BC">
        <w:tc>
          <w:tcPr>
            <w:tcW w:w="0" w:type="auto"/>
          </w:tcPr>
          <w:p w14:paraId="66B8817E" w14:textId="77777777" w:rsidR="009B6095" w:rsidRPr="009B6095" w:rsidRDefault="009B6095" w:rsidP="009B6095">
            <w:pPr>
              <w:pStyle w:val="tablecelltight"/>
            </w:pPr>
            <w:r w:rsidRPr="009B6095">
              <w:t>mol-1-SA</w:t>
            </w:r>
          </w:p>
        </w:tc>
        <w:tc>
          <w:tcPr>
            <w:tcW w:w="0" w:type="auto"/>
          </w:tcPr>
          <w:p w14:paraId="4F4C9C95" w14:textId="77777777" w:rsidR="009B6095" w:rsidRPr="009B6095" w:rsidRDefault="009B6095" w:rsidP="009B6095">
            <w:pPr>
              <w:pStyle w:val="tablecelltight"/>
            </w:pPr>
            <w:r w:rsidRPr="009B6095">
              <w:t>10</w:t>
            </w:r>
          </w:p>
        </w:tc>
        <w:tc>
          <w:tcPr>
            <w:tcW w:w="0" w:type="auto"/>
          </w:tcPr>
          <w:p w14:paraId="491FE9DA" w14:textId="77777777" w:rsidR="009B6095" w:rsidRPr="009B6095" w:rsidRDefault="009B6095" w:rsidP="009B6095">
            <w:pPr>
              <w:pStyle w:val="tablecelltight"/>
            </w:pPr>
            <w:r w:rsidRPr="009B6095">
              <w:t>2</w:t>
            </w:r>
          </w:p>
        </w:tc>
        <w:tc>
          <w:tcPr>
            <w:tcW w:w="0" w:type="auto"/>
          </w:tcPr>
          <w:p w14:paraId="685B3559" w14:textId="77777777" w:rsidR="009B6095" w:rsidRPr="009B6095" w:rsidRDefault="009B6095" w:rsidP="009B6095">
            <w:pPr>
              <w:pStyle w:val="tablecelltight"/>
            </w:pPr>
            <w:r w:rsidRPr="009B6095">
              <w:t>20</w:t>
            </w:r>
          </w:p>
        </w:tc>
        <w:tc>
          <w:tcPr>
            <w:tcW w:w="0" w:type="auto"/>
          </w:tcPr>
          <w:p w14:paraId="0E1A796B" w14:textId="77777777" w:rsidR="009B6095" w:rsidRPr="009B6095" w:rsidRDefault="009B6095" w:rsidP="009B6095">
            <w:pPr>
              <w:pStyle w:val="tablecelltight"/>
            </w:pPr>
            <w:r w:rsidRPr="009B6095">
              <w:t>3w</w:t>
            </w:r>
          </w:p>
        </w:tc>
      </w:tr>
      <w:tr w:rsidR="009B6095" w:rsidRPr="009B6095" w14:paraId="0DC4578F" w14:textId="77777777" w:rsidTr="000D21BC">
        <w:tc>
          <w:tcPr>
            <w:tcW w:w="0" w:type="auto"/>
          </w:tcPr>
          <w:p w14:paraId="1C3A6465" w14:textId="77777777" w:rsidR="009B6095" w:rsidRPr="009B6095" w:rsidRDefault="009B6095" w:rsidP="009B6095">
            <w:pPr>
              <w:pStyle w:val="tablecelltight"/>
            </w:pPr>
            <w:r w:rsidRPr="009B6095">
              <w:t>s-1-SAI</w:t>
            </w:r>
          </w:p>
        </w:tc>
        <w:tc>
          <w:tcPr>
            <w:tcW w:w="0" w:type="auto"/>
          </w:tcPr>
          <w:p w14:paraId="072A47C5" w14:textId="77777777" w:rsidR="009B6095" w:rsidRPr="009B6095" w:rsidRDefault="009B6095" w:rsidP="009B6095">
            <w:pPr>
              <w:pStyle w:val="tablecelltight"/>
            </w:pPr>
            <w:r w:rsidRPr="009B6095">
              <w:t>10</w:t>
            </w:r>
          </w:p>
        </w:tc>
        <w:tc>
          <w:tcPr>
            <w:tcW w:w="0" w:type="auto"/>
          </w:tcPr>
          <w:p w14:paraId="7C0FF235" w14:textId="77777777" w:rsidR="009B6095" w:rsidRPr="009B6095" w:rsidRDefault="009B6095" w:rsidP="009B6095">
            <w:pPr>
              <w:pStyle w:val="tablecelltight"/>
            </w:pPr>
            <w:r w:rsidRPr="009B6095">
              <w:t>3</w:t>
            </w:r>
          </w:p>
        </w:tc>
        <w:tc>
          <w:tcPr>
            <w:tcW w:w="0" w:type="auto"/>
          </w:tcPr>
          <w:p w14:paraId="0ACBCA73" w14:textId="77777777" w:rsidR="009B6095" w:rsidRPr="009B6095" w:rsidRDefault="009B6095" w:rsidP="009B6095">
            <w:pPr>
              <w:pStyle w:val="tablecelltight"/>
            </w:pPr>
            <w:r w:rsidRPr="009B6095">
              <w:t>30</w:t>
            </w:r>
          </w:p>
        </w:tc>
        <w:tc>
          <w:tcPr>
            <w:tcW w:w="0" w:type="auto"/>
          </w:tcPr>
          <w:p w14:paraId="47226688" w14:textId="77777777" w:rsidR="009B6095" w:rsidRPr="009B6095" w:rsidRDefault="009B6095" w:rsidP="009B6095">
            <w:pPr>
              <w:pStyle w:val="tablecelltight"/>
            </w:pPr>
            <w:r w:rsidRPr="009B6095">
              <w:t>1m</w:t>
            </w:r>
          </w:p>
        </w:tc>
      </w:tr>
      <w:tr w:rsidR="009B6095" w:rsidRPr="009B6095" w14:paraId="15B7BCFA" w14:textId="77777777" w:rsidTr="000D21BC">
        <w:tc>
          <w:tcPr>
            <w:tcW w:w="0" w:type="auto"/>
          </w:tcPr>
          <w:p w14:paraId="405FCEDC" w14:textId="77777777" w:rsidR="009B6095" w:rsidRPr="009B6095" w:rsidRDefault="009B6095" w:rsidP="009B6095">
            <w:pPr>
              <w:pStyle w:val="tablecelltight"/>
            </w:pPr>
            <w:r w:rsidRPr="009B6095">
              <w:t>mol-1-SAI</w:t>
            </w:r>
          </w:p>
        </w:tc>
        <w:tc>
          <w:tcPr>
            <w:tcW w:w="0" w:type="auto"/>
          </w:tcPr>
          <w:p w14:paraId="368F9375" w14:textId="77777777" w:rsidR="009B6095" w:rsidRPr="009B6095" w:rsidRDefault="009B6095" w:rsidP="009B6095">
            <w:pPr>
              <w:pStyle w:val="tablecelltight"/>
            </w:pPr>
            <w:r w:rsidRPr="009B6095">
              <w:t>10</w:t>
            </w:r>
          </w:p>
        </w:tc>
        <w:tc>
          <w:tcPr>
            <w:tcW w:w="0" w:type="auto"/>
          </w:tcPr>
          <w:p w14:paraId="3D18B88F" w14:textId="77777777" w:rsidR="009B6095" w:rsidRPr="009B6095" w:rsidRDefault="009B6095" w:rsidP="009B6095">
            <w:pPr>
              <w:pStyle w:val="tablecelltight"/>
            </w:pPr>
            <w:r w:rsidRPr="009B6095">
              <w:t>3</w:t>
            </w:r>
          </w:p>
        </w:tc>
        <w:tc>
          <w:tcPr>
            <w:tcW w:w="0" w:type="auto"/>
          </w:tcPr>
          <w:p w14:paraId="786D239B" w14:textId="77777777" w:rsidR="009B6095" w:rsidRPr="009B6095" w:rsidRDefault="009B6095" w:rsidP="009B6095">
            <w:pPr>
              <w:pStyle w:val="tablecelltight"/>
            </w:pPr>
            <w:r w:rsidRPr="009B6095">
              <w:t>30</w:t>
            </w:r>
          </w:p>
        </w:tc>
        <w:tc>
          <w:tcPr>
            <w:tcW w:w="0" w:type="auto"/>
          </w:tcPr>
          <w:p w14:paraId="0DFBF376" w14:textId="77777777" w:rsidR="009B6095" w:rsidRPr="009B6095" w:rsidRDefault="009B6095" w:rsidP="009B6095">
            <w:pPr>
              <w:pStyle w:val="tablecelltight"/>
            </w:pPr>
            <w:r w:rsidRPr="009B6095">
              <w:t>1m</w:t>
            </w:r>
          </w:p>
        </w:tc>
      </w:tr>
      <w:tr w:rsidR="009B6095" w:rsidRPr="009B6095" w14:paraId="164EBA4F" w14:textId="77777777" w:rsidTr="000D21BC">
        <w:tc>
          <w:tcPr>
            <w:tcW w:w="0" w:type="auto"/>
          </w:tcPr>
          <w:p w14:paraId="44D984C2" w14:textId="77777777" w:rsidR="009B6095" w:rsidRPr="009B6095" w:rsidRDefault="009B6095" w:rsidP="009B6095">
            <w:pPr>
              <w:pStyle w:val="tablecelltight"/>
            </w:pPr>
            <w:r w:rsidRPr="009B6095">
              <w:t>s-1-SAIT</w:t>
            </w:r>
          </w:p>
        </w:tc>
        <w:tc>
          <w:tcPr>
            <w:tcW w:w="0" w:type="auto"/>
          </w:tcPr>
          <w:p w14:paraId="67C6DA52" w14:textId="77777777" w:rsidR="009B6095" w:rsidRPr="009B6095" w:rsidRDefault="009B6095" w:rsidP="009B6095">
            <w:pPr>
              <w:pStyle w:val="tablecelltight"/>
            </w:pPr>
            <w:r w:rsidRPr="009B6095">
              <w:t>10</w:t>
            </w:r>
          </w:p>
        </w:tc>
        <w:tc>
          <w:tcPr>
            <w:tcW w:w="0" w:type="auto"/>
          </w:tcPr>
          <w:p w14:paraId="52B25F71" w14:textId="77777777" w:rsidR="009B6095" w:rsidRPr="009B6095" w:rsidRDefault="009B6095" w:rsidP="009B6095">
            <w:pPr>
              <w:pStyle w:val="tablecelltight"/>
            </w:pPr>
            <w:r w:rsidRPr="009B6095">
              <w:t>4</w:t>
            </w:r>
          </w:p>
        </w:tc>
        <w:tc>
          <w:tcPr>
            <w:tcW w:w="0" w:type="auto"/>
          </w:tcPr>
          <w:p w14:paraId="20046239" w14:textId="77777777" w:rsidR="009B6095" w:rsidRPr="009B6095" w:rsidRDefault="009B6095" w:rsidP="009B6095">
            <w:pPr>
              <w:pStyle w:val="tablecelltight"/>
            </w:pPr>
            <w:r w:rsidRPr="009B6095">
              <w:t>40</w:t>
            </w:r>
          </w:p>
        </w:tc>
        <w:tc>
          <w:tcPr>
            <w:tcW w:w="0" w:type="auto"/>
          </w:tcPr>
          <w:p w14:paraId="6338D4F6" w14:textId="77777777" w:rsidR="009B6095" w:rsidRPr="009B6095" w:rsidRDefault="009B6095" w:rsidP="009B6095">
            <w:pPr>
              <w:pStyle w:val="tablecelltight"/>
            </w:pPr>
            <w:r w:rsidRPr="009B6095">
              <w:t>1m1w</w:t>
            </w:r>
          </w:p>
        </w:tc>
      </w:tr>
      <w:tr w:rsidR="009B6095" w:rsidRPr="009B6095" w14:paraId="0B2E5E92" w14:textId="77777777" w:rsidTr="000D21BC">
        <w:tc>
          <w:tcPr>
            <w:tcW w:w="0" w:type="auto"/>
          </w:tcPr>
          <w:p w14:paraId="654E337A" w14:textId="77777777" w:rsidR="009B6095" w:rsidRPr="009B6095" w:rsidRDefault="009B6095" w:rsidP="009B6095">
            <w:pPr>
              <w:pStyle w:val="tablecelltight"/>
            </w:pPr>
            <w:r w:rsidRPr="009B6095">
              <w:t>mol-1-SAIT</w:t>
            </w:r>
          </w:p>
        </w:tc>
        <w:tc>
          <w:tcPr>
            <w:tcW w:w="0" w:type="auto"/>
          </w:tcPr>
          <w:p w14:paraId="0419B3CE" w14:textId="77777777" w:rsidR="009B6095" w:rsidRPr="009B6095" w:rsidRDefault="009B6095" w:rsidP="009B6095">
            <w:pPr>
              <w:pStyle w:val="tablecelltight"/>
            </w:pPr>
            <w:r w:rsidRPr="009B6095">
              <w:t>10</w:t>
            </w:r>
          </w:p>
        </w:tc>
        <w:tc>
          <w:tcPr>
            <w:tcW w:w="0" w:type="auto"/>
          </w:tcPr>
          <w:p w14:paraId="69138933" w14:textId="77777777" w:rsidR="009B6095" w:rsidRPr="009B6095" w:rsidRDefault="009B6095" w:rsidP="009B6095">
            <w:pPr>
              <w:pStyle w:val="tablecelltight"/>
            </w:pPr>
            <w:r w:rsidRPr="009B6095">
              <w:t>4</w:t>
            </w:r>
          </w:p>
        </w:tc>
        <w:tc>
          <w:tcPr>
            <w:tcW w:w="0" w:type="auto"/>
          </w:tcPr>
          <w:p w14:paraId="2D835F8A" w14:textId="77777777" w:rsidR="009B6095" w:rsidRPr="009B6095" w:rsidRDefault="009B6095" w:rsidP="009B6095">
            <w:pPr>
              <w:pStyle w:val="tablecelltight"/>
            </w:pPr>
            <w:r w:rsidRPr="009B6095">
              <w:t>40</w:t>
            </w:r>
          </w:p>
        </w:tc>
        <w:tc>
          <w:tcPr>
            <w:tcW w:w="0" w:type="auto"/>
          </w:tcPr>
          <w:p w14:paraId="23F50E32" w14:textId="77777777" w:rsidR="009B6095" w:rsidRPr="009B6095" w:rsidRDefault="009B6095" w:rsidP="009B6095">
            <w:pPr>
              <w:pStyle w:val="tablecelltight"/>
            </w:pPr>
            <w:r w:rsidRPr="009B6095">
              <w:t>1m1w</w:t>
            </w:r>
          </w:p>
        </w:tc>
      </w:tr>
      <w:tr w:rsidR="009B6095" w:rsidRPr="009B6095" w14:paraId="648EF686" w14:textId="77777777" w:rsidTr="000D21BC">
        <w:tc>
          <w:tcPr>
            <w:tcW w:w="0" w:type="auto"/>
          </w:tcPr>
          <w:p w14:paraId="0CEEC8AE" w14:textId="77777777" w:rsidR="009B6095" w:rsidRPr="009B6095" w:rsidRDefault="009B6095" w:rsidP="009B6095">
            <w:pPr>
              <w:pStyle w:val="tablecelltight"/>
            </w:pPr>
            <w:r w:rsidRPr="009B6095">
              <w:t>s-1-SEA-IT</w:t>
            </w:r>
          </w:p>
        </w:tc>
        <w:tc>
          <w:tcPr>
            <w:tcW w:w="0" w:type="auto"/>
          </w:tcPr>
          <w:p w14:paraId="3F95732F" w14:textId="77777777" w:rsidR="009B6095" w:rsidRPr="009B6095" w:rsidRDefault="009B6095" w:rsidP="009B6095">
            <w:pPr>
              <w:pStyle w:val="tablecelltight"/>
            </w:pPr>
            <w:r w:rsidRPr="009B6095">
              <w:t>10</w:t>
            </w:r>
          </w:p>
        </w:tc>
        <w:tc>
          <w:tcPr>
            <w:tcW w:w="0" w:type="auto"/>
          </w:tcPr>
          <w:p w14:paraId="63709FD9" w14:textId="77777777" w:rsidR="009B6095" w:rsidRPr="009B6095" w:rsidRDefault="009B6095" w:rsidP="009B6095">
            <w:pPr>
              <w:pStyle w:val="tablecelltight"/>
            </w:pPr>
            <w:r w:rsidRPr="009B6095">
              <w:t>5</w:t>
            </w:r>
          </w:p>
        </w:tc>
        <w:tc>
          <w:tcPr>
            <w:tcW w:w="0" w:type="auto"/>
          </w:tcPr>
          <w:p w14:paraId="72B13680" w14:textId="77777777" w:rsidR="009B6095" w:rsidRPr="009B6095" w:rsidRDefault="009B6095" w:rsidP="009B6095">
            <w:pPr>
              <w:pStyle w:val="tablecelltight"/>
            </w:pPr>
            <w:r w:rsidRPr="009B6095">
              <w:t>50</w:t>
            </w:r>
          </w:p>
        </w:tc>
        <w:tc>
          <w:tcPr>
            <w:tcW w:w="0" w:type="auto"/>
          </w:tcPr>
          <w:p w14:paraId="1384B135" w14:textId="77777777" w:rsidR="009B6095" w:rsidRPr="009B6095" w:rsidRDefault="009B6095" w:rsidP="009B6095">
            <w:pPr>
              <w:pStyle w:val="tablecelltight"/>
            </w:pPr>
            <w:r w:rsidRPr="009B6095">
              <w:t>1m3w</w:t>
            </w:r>
          </w:p>
        </w:tc>
      </w:tr>
      <w:tr w:rsidR="009B6095" w:rsidRPr="009B6095" w14:paraId="01879D66" w14:textId="77777777" w:rsidTr="000D21BC">
        <w:tc>
          <w:tcPr>
            <w:tcW w:w="0" w:type="auto"/>
          </w:tcPr>
          <w:p w14:paraId="5B945C54" w14:textId="77777777" w:rsidR="009B6095" w:rsidRPr="009B6095" w:rsidRDefault="009B6095" w:rsidP="009B6095">
            <w:pPr>
              <w:pStyle w:val="tablecelltight"/>
            </w:pPr>
            <w:r w:rsidRPr="009B6095">
              <w:t>mol-1- SEA-IT</w:t>
            </w:r>
          </w:p>
        </w:tc>
        <w:tc>
          <w:tcPr>
            <w:tcW w:w="0" w:type="auto"/>
          </w:tcPr>
          <w:p w14:paraId="65A6E0B3" w14:textId="77777777" w:rsidR="009B6095" w:rsidRPr="009B6095" w:rsidRDefault="009B6095" w:rsidP="009B6095">
            <w:pPr>
              <w:pStyle w:val="tablecelltight"/>
            </w:pPr>
            <w:r w:rsidRPr="009B6095">
              <w:t>10</w:t>
            </w:r>
          </w:p>
        </w:tc>
        <w:tc>
          <w:tcPr>
            <w:tcW w:w="0" w:type="auto"/>
          </w:tcPr>
          <w:p w14:paraId="4E07193B" w14:textId="77777777" w:rsidR="009B6095" w:rsidRPr="009B6095" w:rsidRDefault="009B6095" w:rsidP="009B6095">
            <w:pPr>
              <w:pStyle w:val="tablecelltight"/>
            </w:pPr>
            <w:r w:rsidRPr="009B6095">
              <w:t>5</w:t>
            </w:r>
          </w:p>
        </w:tc>
        <w:tc>
          <w:tcPr>
            <w:tcW w:w="0" w:type="auto"/>
          </w:tcPr>
          <w:p w14:paraId="015FBCFC" w14:textId="77777777" w:rsidR="009B6095" w:rsidRPr="009B6095" w:rsidRDefault="009B6095" w:rsidP="009B6095">
            <w:pPr>
              <w:pStyle w:val="tablecelltight"/>
            </w:pPr>
            <w:r w:rsidRPr="009B6095">
              <w:t>50</w:t>
            </w:r>
          </w:p>
        </w:tc>
        <w:tc>
          <w:tcPr>
            <w:tcW w:w="0" w:type="auto"/>
          </w:tcPr>
          <w:p w14:paraId="50E1CD23" w14:textId="77777777" w:rsidR="009B6095" w:rsidRPr="009B6095" w:rsidRDefault="009B6095" w:rsidP="009B6095">
            <w:pPr>
              <w:pStyle w:val="tablecelltight"/>
            </w:pPr>
            <w:r w:rsidRPr="009B6095">
              <w:t>1m3w</w:t>
            </w:r>
          </w:p>
        </w:tc>
      </w:tr>
      <w:tr w:rsidR="009B6095" w:rsidRPr="009B6095" w14:paraId="73A22339" w14:textId="77777777" w:rsidTr="000D21BC">
        <w:tc>
          <w:tcPr>
            <w:tcW w:w="0" w:type="auto"/>
          </w:tcPr>
          <w:p w14:paraId="4AADFD4A" w14:textId="77777777" w:rsidR="009B6095" w:rsidRPr="009B6095" w:rsidRDefault="009B6095" w:rsidP="009B6095">
            <w:pPr>
              <w:pStyle w:val="tablecelltight"/>
            </w:pPr>
            <w:r w:rsidRPr="009B6095">
              <w:t>s-2-*</w:t>
            </w:r>
          </w:p>
        </w:tc>
        <w:tc>
          <w:tcPr>
            <w:tcW w:w="0" w:type="auto"/>
          </w:tcPr>
          <w:p w14:paraId="0FDAD24F" w14:textId="77777777" w:rsidR="009B6095" w:rsidRPr="009B6095" w:rsidRDefault="009B6095" w:rsidP="009B6095">
            <w:pPr>
              <w:pStyle w:val="tablecelltight"/>
            </w:pPr>
            <w:r w:rsidRPr="009B6095">
              <w:t>100</w:t>
            </w:r>
          </w:p>
        </w:tc>
        <w:tc>
          <w:tcPr>
            <w:tcW w:w="0" w:type="auto"/>
          </w:tcPr>
          <w:p w14:paraId="58C2D825" w14:textId="77777777" w:rsidR="009B6095" w:rsidRPr="009B6095" w:rsidRDefault="009B6095" w:rsidP="009B6095">
            <w:pPr>
              <w:pStyle w:val="tablecelltight"/>
            </w:pPr>
            <w:r w:rsidRPr="009B6095">
              <w:t>1</w:t>
            </w:r>
          </w:p>
        </w:tc>
        <w:tc>
          <w:tcPr>
            <w:tcW w:w="0" w:type="auto"/>
          </w:tcPr>
          <w:p w14:paraId="45EAED2A" w14:textId="77777777" w:rsidR="009B6095" w:rsidRPr="009B6095" w:rsidRDefault="009B6095" w:rsidP="009B6095">
            <w:pPr>
              <w:pStyle w:val="tablecelltight"/>
            </w:pPr>
            <w:r w:rsidRPr="009B6095">
              <w:t>100</w:t>
            </w:r>
          </w:p>
        </w:tc>
        <w:tc>
          <w:tcPr>
            <w:tcW w:w="0" w:type="auto"/>
          </w:tcPr>
          <w:p w14:paraId="60994969" w14:textId="77777777" w:rsidR="009B6095" w:rsidRPr="009B6095" w:rsidRDefault="009B6095" w:rsidP="009B6095">
            <w:pPr>
              <w:pStyle w:val="tablecelltight"/>
            </w:pPr>
            <w:r w:rsidRPr="009B6095">
              <w:t>3w</w:t>
            </w:r>
          </w:p>
        </w:tc>
      </w:tr>
      <w:tr w:rsidR="009B6095" w:rsidRPr="009B6095" w14:paraId="646AFBD8" w14:textId="77777777" w:rsidTr="000D21BC">
        <w:tc>
          <w:tcPr>
            <w:tcW w:w="0" w:type="auto"/>
          </w:tcPr>
          <w:p w14:paraId="2E2E38FF" w14:textId="77777777" w:rsidR="009B6095" w:rsidRPr="009B6095" w:rsidRDefault="009B6095" w:rsidP="009B6095">
            <w:pPr>
              <w:pStyle w:val="tablecelltight"/>
            </w:pPr>
            <w:r w:rsidRPr="009B6095">
              <w:t>mol-2-*</w:t>
            </w:r>
          </w:p>
        </w:tc>
        <w:tc>
          <w:tcPr>
            <w:tcW w:w="0" w:type="auto"/>
          </w:tcPr>
          <w:p w14:paraId="3E4D48B5" w14:textId="77777777" w:rsidR="009B6095" w:rsidRPr="009B6095" w:rsidRDefault="009B6095" w:rsidP="009B6095">
            <w:pPr>
              <w:pStyle w:val="tablecelltight"/>
            </w:pPr>
            <w:r w:rsidRPr="009B6095">
              <w:t>100</w:t>
            </w:r>
          </w:p>
        </w:tc>
        <w:tc>
          <w:tcPr>
            <w:tcW w:w="0" w:type="auto"/>
          </w:tcPr>
          <w:p w14:paraId="35EB18D4" w14:textId="77777777" w:rsidR="009B6095" w:rsidRPr="009B6095" w:rsidRDefault="009B6095" w:rsidP="009B6095">
            <w:pPr>
              <w:pStyle w:val="tablecelltight"/>
            </w:pPr>
            <w:r w:rsidRPr="009B6095">
              <w:t>1</w:t>
            </w:r>
          </w:p>
        </w:tc>
        <w:tc>
          <w:tcPr>
            <w:tcW w:w="0" w:type="auto"/>
          </w:tcPr>
          <w:p w14:paraId="17244506" w14:textId="77777777" w:rsidR="009B6095" w:rsidRPr="009B6095" w:rsidRDefault="009B6095" w:rsidP="009B6095">
            <w:pPr>
              <w:pStyle w:val="tablecelltight"/>
            </w:pPr>
            <w:r w:rsidRPr="009B6095">
              <w:t>100</w:t>
            </w:r>
          </w:p>
        </w:tc>
        <w:tc>
          <w:tcPr>
            <w:tcW w:w="0" w:type="auto"/>
          </w:tcPr>
          <w:p w14:paraId="6578C002" w14:textId="77777777" w:rsidR="009B6095" w:rsidRPr="009B6095" w:rsidRDefault="009B6095" w:rsidP="009B6095">
            <w:pPr>
              <w:pStyle w:val="tablecelltight"/>
            </w:pPr>
            <w:r w:rsidRPr="009B6095">
              <w:t>3w</w:t>
            </w:r>
          </w:p>
        </w:tc>
      </w:tr>
      <w:tr w:rsidR="009B6095" w:rsidRPr="009B6095" w14:paraId="393FD87A" w14:textId="77777777" w:rsidTr="000D21BC">
        <w:tc>
          <w:tcPr>
            <w:tcW w:w="0" w:type="auto"/>
          </w:tcPr>
          <w:p w14:paraId="774C759E" w14:textId="77777777" w:rsidR="009B6095" w:rsidRPr="009B6095" w:rsidRDefault="009B6095" w:rsidP="009B6095">
            <w:pPr>
              <w:pStyle w:val="tablecelltight"/>
            </w:pPr>
            <w:r w:rsidRPr="009B6095">
              <w:t>s-2-SA</w:t>
            </w:r>
          </w:p>
        </w:tc>
        <w:tc>
          <w:tcPr>
            <w:tcW w:w="0" w:type="auto"/>
          </w:tcPr>
          <w:p w14:paraId="4B491AAB" w14:textId="77777777" w:rsidR="009B6095" w:rsidRPr="009B6095" w:rsidRDefault="009B6095" w:rsidP="009B6095">
            <w:pPr>
              <w:pStyle w:val="tablecelltight"/>
            </w:pPr>
            <w:r w:rsidRPr="009B6095">
              <w:t>100</w:t>
            </w:r>
          </w:p>
        </w:tc>
        <w:tc>
          <w:tcPr>
            <w:tcW w:w="0" w:type="auto"/>
          </w:tcPr>
          <w:p w14:paraId="4E90FE18" w14:textId="77777777" w:rsidR="009B6095" w:rsidRPr="009B6095" w:rsidRDefault="009B6095" w:rsidP="009B6095">
            <w:pPr>
              <w:pStyle w:val="tablecelltight"/>
            </w:pPr>
            <w:r w:rsidRPr="009B6095">
              <w:t>2</w:t>
            </w:r>
          </w:p>
        </w:tc>
        <w:tc>
          <w:tcPr>
            <w:tcW w:w="0" w:type="auto"/>
          </w:tcPr>
          <w:p w14:paraId="2B70AEBE" w14:textId="77777777" w:rsidR="009B6095" w:rsidRPr="009B6095" w:rsidRDefault="009B6095" w:rsidP="009B6095">
            <w:pPr>
              <w:pStyle w:val="tablecelltight"/>
            </w:pPr>
            <w:r w:rsidRPr="009B6095">
              <w:t>200</w:t>
            </w:r>
          </w:p>
        </w:tc>
        <w:tc>
          <w:tcPr>
            <w:tcW w:w="0" w:type="auto"/>
          </w:tcPr>
          <w:p w14:paraId="1CEC8891" w14:textId="77777777" w:rsidR="009B6095" w:rsidRPr="009B6095" w:rsidRDefault="009B6095" w:rsidP="009B6095">
            <w:pPr>
              <w:pStyle w:val="tablecelltight"/>
            </w:pPr>
            <w:r w:rsidRPr="009B6095">
              <w:t>6m</w:t>
            </w:r>
          </w:p>
        </w:tc>
      </w:tr>
      <w:tr w:rsidR="009B6095" w:rsidRPr="009B6095" w14:paraId="5ED4E6D7" w14:textId="77777777" w:rsidTr="000D21BC">
        <w:tc>
          <w:tcPr>
            <w:tcW w:w="0" w:type="auto"/>
          </w:tcPr>
          <w:p w14:paraId="616083D4" w14:textId="77777777" w:rsidR="009B6095" w:rsidRPr="009B6095" w:rsidRDefault="009B6095" w:rsidP="009B6095">
            <w:pPr>
              <w:pStyle w:val="tablecelltight"/>
            </w:pPr>
            <w:r w:rsidRPr="009B6095">
              <w:t>mol-2-SA</w:t>
            </w:r>
          </w:p>
        </w:tc>
        <w:tc>
          <w:tcPr>
            <w:tcW w:w="0" w:type="auto"/>
          </w:tcPr>
          <w:p w14:paraId="4EAE4F1B" w14:textId="77777777" w:rsidR="009B6095" w:rsidRPr="009B6095" w:rsidRDefault="009B6095" w:rsidP="009B6095">
            <w:pPr>
              <w:pStyle w:val="tablecelltight"/>
            </w:pPr>
            <w:r w:rsidRPr="009B6095">
              <w:t>100</w:t>
            </w:r>
          </w:p>
        </w:tc>
        <w:tc>
          <w:tcPr>
            <w:tcW w:w="0" w:type="auto"/>
          </w:tcPr>
          <w:p w14:paraId="101D98A7" w14:textId="77777777" w:rsidR="009B6095" w:rsidRPr="009B6095" w:rsidRDefault="009B6095" w:rsidP="009B6095">
            <w:pPr>
              <w:pStyle w:val="tablecelltight"/>
            </w:pPr>
            <w:r w:rsidRPr="009B6095">
              <w:t>2</w:t>
            </w:r>
          </w:p>
        </w:tc>
        <w:tc>
          <w:tcPr>
            <w:tcW w:w="0" w:type="auto"/>
          </w:tcPr>
          <w:p w14:paraId="5A75E9FA" w14:textId="77777777" w:rsidR="009B6095" w:rsidRPr="009B6095" w:rsidRDefault="009B6095" w:rsidP="009B6095">
            <w:pPr>
              <w:pStyle w:val="tablecelltight"/>
            </w:pPr>
            <w:r w:rsidRPr="009B6095">
              <w:t>200</w:t>
            </w:r>
          </w:p>
        </w:tc>
        <w:tc>
          <w:tcPr>
            <w:tcW w:w="0" w:type="auto"/>
          </w:tcPr>
          <w:p w14:paraId="789DF535" w14:textId="77777777" w:rsidR="009B6095" w:rsidRPr="009B6095" w:rsidRDefault="009B6095" w:rsidP="009B6095">
            <w:pPr>
              <w:pStyle w:val="tablecelltight"/>
            </w:pPr>
            <w:r w:rsidRPr="009B6095">
              <w:t>6m</w:t>
            </w:r>
          </w:p>
        </w:tc>
      </w:tr>
      <w:tr w:rsidR="009B6095" w:rsidRPr="009B6095" w14:paraId="0F1CD7A0" w14:textId="77777777" w:rsidTr="000D21BC">
        <w:tc>
          <w:tcPr>
            <w:tcW w:w="0" w:type="auto"/>
          </w:tcPr>
          <w:p w14:paraId="28A8B839" w14:textId="77777777" w:rsidR="009B6095" w:rsidRPr="009B6095" w:rsidRDefault="009B6095" w:rsidP="009B6095">
            <w:pPr>
              <w:pStyle w:val="tablecelltight"/>
            </w:pPr>
            <w:r w:rsidRPr="009B6095">
              <w:t>s-2-SAI</w:t>
            </w:r>
          </w:p>
        </w:tc>
        <w:tc>
          <w:tcPr>
            <w:tcW w:w="0" w:type="auto"/>
          </w:tcPr>
          <w:p w14:paraId="6BB02EAF" w14:textId="77777777" w:rsidR="009B6095" w:rsidRPr="009B6095" w:rsidRDefault="009B6095" w:rsidP="009B6095">
            <w:pPr>
              <w:pStyle w:val="tablecelltight"/>
            </w:pPr>
            <w:r w:rsidRPr="009B6095">
              <w:t>100</w:t>
            </w:r>
          </w:p>
        </w:tc>
        <w:tc>
          <w:tcPr>
            <w:tcW w:w="0" w:type="auto"/>
          </w:tcPr>
          <w:p w14:paraId="60FBD074" w14:textId="77777777" w:rsidR="009B6095" w:rsidRPr="009B6095" w:rsidRDefault="009B6095" w:rsidP="009B6095">
            <w:pPr>
              <w:pStyle w:val="tablecelltight"/>
            </w:pPr>
            <w:r w:rsidRPr="009B6095">
              <w:t>3</w:t>
            </w:r>
          </w:p>
        </w:tc>
        <w:tc>
          <w:tcPr>
            <w:tcW w:w="0" w:type="auto"/>
          </w:tcPr>
          <w:p w14:paraId="3778ED19" w14:textId="77777777" w:rsidR="009B6095" w:rsidRPr="009B6095" w:rsidRDefault="009B6095" w:rsidP="009B6095">
            <w:pPr>
              <w:pStyle w:val="tablecelltight"/>
            </w:pPr>
            <w:r w:rsidRPr="009B6095">
              <w:t>300</w:t>
            </w:r>
          </w:p>
        </w:tc>
        <w:tc>
          <w:tcPr>
            <w:tcW w:w="0" w:type="auto"/>
          </w:tcPr>
          <w:p w14:paraId="352CB4B2" w14:textId="77777777" w:rsidR="009B6095" w:rsidRPr="009B6095" w:rsidRDefault="009B6095" w:rsidP="009B6095">
            <w:pPr>
              <w:pStyle w:val="tablecelltight"/>
            </w:pPr>
            <w:r w:rsidRPr="009B6095">
              <w:t>10m</w:t>
            </w:r>
          </w:p>
        </w:tc>
      </w:tr>
      <w:tr w:rsidR="009B6095" w:rsidRPr="009B6095" w14:paraId="1CC697EC" w14:textId="77777777" w:rsidTr="000D21BC">
        <w:tc>
          <w:tcPr>
            <w:tcW w:w="0" w:type="auto"/>
          </w:tcPr>
          <w:p w14:paraId="6088C920" w14:textId="77777777" w:rsidR="009B6095" w:rsidRPr="009B6095" w:rsidRDefault="009B6095" w:rsidP="009B6095">
            <w:pPr>
              <w:pStyle w:val="tablecelltight"/>
            </w:pPr>
            <w:r w:rsidRPr="009B6095">
              <w:t>mol-2-SAI</w:t>
            </w:r>
          </w:p>
        </w:tc>
        <w:tc>
          <w:tcPr>
            <w:tcW w:w="0" w:type="auto"/>
          </w:tcPr>
          <w:p w14:paraId="7A98ACB5" w14:textId="77777777" w:rsidR="009B6095" w:rsidRPr="009B6095" w:rsidRDefault="009B6095" w:rsidP="009B6095">
            <w:pPr>
              <w:pStyle w:val="tablecelltight"/>
            </w:pPr>
            <w:r w:rsidRPr="009B6095">
              <w:t>100</w:t>
            </w:r>
          </w:p>
        </w:tc>
        <w:tc>
          <w:tcPr>
            <w:tcW w:w="0" w:type="auto"/>
          </w:tcPr>
          <w:p w14:paraId="4E26A506" w14:textId="77777777" w:rsidR="009B6095" w:rsidRPr="009B6095" w:rsidRDefault="009B6095" w:rsidP="009B6095">
            <w:pPr>
              <w:pStyle w:val="tablecelltight"/>
            </w:pPr>
            <w:r w:rsidRPr="009B6095">
              <w:t>3</w:t>
            </w:r>
          </w:p>
        </w:tc>
        <w:tc>
          <w:tcPr>
            <w:tcW w:w="0" w:type="auto"/>
          </w:tcPr>
          <w:p w14:paraId="3B95A807" w14:textId="77777777" w:rsidR="009B6095" w:rsidRPr="009B6095" w:rsidRDefault="009B6095" w:rsidP="009B6095">
            <w:pPr>
              <w:pStyle w:val="tablecelltight"/>
            </w:pPr>
            <w:r w:rsidRPr="009B6095">
              <w:t>300</w:t>
            </w:r>
          </w:p>
        </w:tc>
        <w:tc>
          <w:tcPr>
            <w:tcW w:w="0" w:type="auto"/>
          </w:tcPr>
          <w:p w14:paraId="775BEE01" w14:textId="77777777" w:rsidR="009B6095" w:rsidRPr="009B6095" w:rsidRDefault="009B6095" w:rsidP="009B6095">
            <w:pPr>
              <w:pStyle w:val="tablecelltight"/>
            </w:pPr>
            <w:r w:rsidRPr="009B6095">
              <w:t>10m</w:t>
            </w:r>
          </w:p>
        </w:tc>
      </w:tr>
      <w:tr w:rsidR="009B6095" w:rsidRPr="009B6095" w14:paraId="256945A1" w14:textId="77777777" w:rsidTr="000D21BC">
        <w:tc>
          <w:tcPr>
            <w:tcW w:w="0" w:type="auto"/>
          </w:tcPr>
          <w:p w14:paraId="09BF0072" w14:textId="77777777" w:rsidR="009B6095" w:rsidRPr="009B6095" w:rsidRDefault="009B6095" w:rsidP="009B6095">
            <w:pPr>
              <w:pStyle w:val="tablecelltight"/>
            </w:pPr>
            <w:r w:rsidRPr="009B6095">
              <w:t>s-2-SAIT</w:t>
            </w:r>
          </w:p>
        </w:tc>
        <w:tc>
          <w:tcPr>
            <w:tcW w:w="0" w:type="auto"/>
          </w:tcPr>
          <w:p w14:paraId="7F80C25E" w14:textId="77777777" w:rsidR="009B6095" w:rsidRPr="009B6095" w:rsidRDefault="009B6095" w:rsidP="009B6095">
            <w:pPr>
              <w:pStyle w:val="tablecelltight"/>
            </w:pPr>
            <w:r w:rsidRPr="009B6095">
              <w:t>100</w:t>
            </w:r>
          </w:p>
        </w:tc>
        <w:tc>
          <w:tcPr>
            <w:tcW w:w="0" w:type="auto"/>
          </w:tcPr>
          <w:p w14:paraId="09AD8FC1" w14:textId="77777777" w:rsidR="009B6095" w:rsidRPr="009B6095" w:rsidRDefault="009B6095" w:rsidP="009B6095">
            <w:pPr>
              <w:pStyle w:val="tablecelltight"/>
            </w:pPr>
            <w:r w:rsidRPr="009B6095">
              <w:t>4</w:t>
            </w:r>
          </w:p>
        </w:tc>
        <w:tc>
          <w:tcPr>
            <w:tcW w:w="0" w:type="auto"/>
          </w:tcPr>
          <w:p w14:paraId="62709F7A" w14:textId="77777777" w:rsidR="009B6095" w:rsidRPr="009B6095" w:rsidRDefault="009B6095" w:rsidP="009B6095">
            <w:pPr>
              <w:pStyle w:val="tablecelltight"/>
            </w:pPr>
            <w:r w:rsidRPr="009B6095">
              <w:t>400</w:t>
            </w:r>
          </w:p>
        </w:tc>
        <w:tc>
          <w:tcPr>
            <w:tcW w:w="0" w:type="auto"/>
          </w:tcPr>
          <w:p w14:paraId="15A2E649" w14:textId="77777777" w:rsidR="009B6095" w:rsidRPr="009B6095" w:rsidRDefault="009B6095" w:rsidP="009B6095">
            <w:pPr>
              <w:pStyle w:val="tablecelltight"/>
            </w:pPr>
            <w:r w:rsidRPr="009B6095">
              <w:t>1y1m</w:t>
            </w:r>
          </w:p>
        </w:tc>
      </w:tr>
      <w:tr w:rsidR="009B6095" w:rsidRPr="009B6095" w14:paraId="706FC29D" w14:textId="77777777" w:rsidTr="000D21BC">
        <w:tc>
          <w:tcPr>
            <w:tcW w:w="0" w:type="auto"/>
          </w:tcPr>
          <w:p w14:paraId="52A0F36D" w14:textId="77777777" w:rsidR="009B6095" w:rsidRPr="009B6095" w:rsidRDefault="009B6095" w:rsidP="009B6095">
            <w:pPr>
              <w:pStyle w:val="tablecelltight"/>
            </w:pPr>
            <w:r w:rsidRPr="009B6095">
              <w:lastRenderedPageBreak/>
              <w:t>mol-2-SAIT</w:t>
            </w:r>
          </w:p>
        </w:tc>
        <w:tc>
          <w:tcPr>
            <w:tcW w:w="0" w:type="auto"/>
          </w:tcPr>
          <w:p w14:paraId="03A77072" w14:textId="77777777" w:rsidR="009B6095" w:rsidRPr="009B6095" w:rsidRDefault="009B6095" w:rsidP="009B6095">
            <w:pPr>
              <w:pStyle w:val="tablecelltight"/>
            </w:pPr>
            <w:r w:rsidRPr="009B6095">
              <w:t>100</w:t>
            </w:r>
          </w:p>
        </w:tc>
        <w:tc>
          <w:tcPr>
            <w:tcW w:w="0" w:type="auto"/>
          </w:tcPr>
          <w:p w14:paraId="499182B5" w14:textId="77777777" w:rsidR="009B6095" w:rsidRPr="009B6095" w:rsidRDefault="009B6095" w:rsidP="009B6095">
            <w:pPr>
              <w:pStyle w:val="tablecelltight"/>
            </w:pPr>
            <w:r w:rsidRPr="009B6095">
              <w:t>4</w:t>
            </w:r>
          </w:p>
        </w:tc>
        <w:tc>
          <w:tcPr>
            <w:tcW w:w="0" w:type="auto"/>
          </w:tcPr>
          <w:p w14:paraId="6E50238E" w14:textId="77777777" w:rsidR="009B6095" w:rsidRPr="009B6095" w:rsidRDefault="009B6095" w:rsidP="009B6095">
            <w:pPr>
              <w:pStyle w:val="tablecelltight"/>
            </w:pPr>
            <w:r w:rsidRPr="009B6095">
              <w:t>400</w:t>
            </w:r>
          </w:p>
        </w:tc>
        <w:tc>
          <w:tcPr>
            <w:tcW w:w="0" w:type="auto"/>
          </w:tcPr>
          <w:p w14:paraId="1370FB92" w14:textId="77777777" w:rsidR="009B6095" w:rsidRPr="009B6095" w:rsidRDefault="009B6095" w:rsidP="009B6095">
            <w:pPr>
              <w:pStyle w:val="tablecelltight"/>
            </w:pPr>
            <w:r w:rsidRPr="009B6095">
              <w:t>1y1m</w:t>
            </w:r>
          </w:p>
        </w:tc>
      </w:tr>
      <w:tr w:rsidR="009B6095" w:rsidRPr="009B6095" w14:paraId="01750D07" w14:textId="77777777" w:rsidTr="000D21BC">
        <w:tc>
          <w:tcPr>
            <w:tcW w:w="0" w:type="auto"/>
          </w:tcPr>
          <w:p w14:paraId="0A89F22E" w14:textId="77777777" w:rsidR="009B6095" w:rsidRPr="009B6095" w:rsidRDefault="009B6095" w:rsidP="009B6095">
            <w:pPr>
              <w:pStyle w:val="tablecelltight"/>
            </w:pPr>
            <w:r w:rsidRPr="009B6095">
              <w:t>s-2-SEA-IT</w:t>
            </w:r>
          </w:p>
        </w:tc>
        <w:tc>
          <w:tcPr>
            <w:tcW w:w="0" w:type="auto"/>
          </w:tcPr>
          <w:p w14:paraId="691C8CF9" w14:textId="77777777" w:rsidR="009B6095" w:rsidRPr="009B6095" w:rsidRDefault="009B6095" w:rsidP="009B6095">
            <w:pPr>
              <w:pStyle w:val="tablecelltight"/>
            </w:pPr>
            <w:r w:rsidRPr="009B6095">
              <w:t>100</w:t>
            </w:r>
          </w:p>
        </w:tc>
        <w:tc>
          <w:tcPr>
            <w:tcW w:w="0" w:type="auto"/>
          </w:tcPr>
          <w:p w14:paraId="07592A7D" w14:textId="77777777" w:rsidR="009B6095" w:rsidRPr="009B6095" w:rsidRDefault="009B6095" w:rsidP="009B6095">
            <w:pPr>
              <w:pStyle w:val="tablecelltight"/>
            </w:pPr>
            <w:r w:rsidRPr="009B6095">
              <w:t>5</w:t>
            </w:r>
          </w:p>
        </w:tc>
        <w:tc>
          <w:tcPr>
            <w:tcW w:w="0" w:type="auto"/>
          </w:tcPr>
          <w:p w14:paraId="02BFC4D2" w14:textId="77777777" w:rsidR="009B6095" w:rsidRPr="009B6095" w:rsidRDefault="009B6095" w:rsidP="009B6095">
            <w:pPr>
              <w:pStyle w:val="tablecelltight"/>
            </w:pPr>
            <w:r w:rsidRPr="009B6095">
              <w:t>500</w:t>
            </w:r>
          </w:p>
        </w:tc>
        <w:tc>
          <w:tcPr>
            <w:tcW w:w="0" w:type="auto"/>
          </w:tcPr>
          <w:p w14:paraId="11EE63BD" w14:textId="77777777" w:rsidR="009B6095" w:rsidRPr="009B6095" w:rsidRDefault="009B6095" w:rsidP="009B6095">
            <w:pPr>
              <w:pStyle w:val="tablecelltight"/>
            </w:pPr>
            <w:r w:rsidRPr="009B6095">
              <w:t>1y3m</w:t>
            </w:r>
          </w:p>
        </w:tc>
      </w:tr>
      <w:tr w:rsidR="009B6095" w:rsidRPr="009B6095" w14:paraId="37E0DD53" w14:textId="77777777" w:rsidTr="000D21BC">
        <w:tc>
          <w:tcPr>
            <w:tcW w:w="0" w:type="auto"/>
          </w:tcPr>
          <w:p w14:paraId="028174FA" w14:textId="77777777" w:rsidR="009B6095" w:rsidRPr="009B6095" w:rsidRDefault="009B6095" w:rsidP="009B6095">
            <w:pPr>
              <w:pStyle w:val="tablecelltight"/>
            </w:pPr>
            <w:r w:rsidRPr="009B6095">
              <w:t>mol-2- SEA-IT</w:t>
            </w:r>
          </w:p>
        </w:tc>
        <w:tc>
          <w:tcPr>
            <w:tcW w:w="0" w:type="auto"/>
          </w:tcPr>
          <w:p w14:paraId="3B714D79" w14:textId="77777777" w:rsidR="009B6095" w:rsidRPr="009B6095" w:rsidRDefault="009B6095" w:rsidP="009B6095">
            <w:pPr>
              <w:pStyle w:val="tablecelltight"/>
            </w:pPr>
            <w:r w:rsidRPr="009B6095">
              <w:t>100</w:t>
            </w:r>
          </w:p>
        </w:tc>
        <w:tc>
          <w:tcPr>
            <w:tcW w:w="0" w:type="auto"/>
          </w:tcPr>
          <w:p w14:paraId="04B5F835" w14:textId="77777777" w:rsidR="009B6095" w:rsidRPr="009B6095" w:rsidRDefault="009B6095" w:rsidP="009B6095">
            <w:pPr>
              <w:pStyle w:val="tablecelltight"/>
            </w:pPr>
            <w:r w:rsidRPr="009B6095">
              <w:t>5</w:t>
            </w:r>
          </w:p>
        </w:tc>
        <w:tc>
          <w:tcPr>
            <w:tcW w:w="0" w:type="auto"/>
          </w:tcPr>
          <w:p w14:paraId="53FFBAEE" w14:textId="77777777" w:rsidR="009B6095" w:rsidRPr="009B6095" w:rsidRDefault="009B6095" w:rsidP="009B6095">
            <w:pPr>
              <w:pStyle w:val="tablecelltight"/>
            </w:pPr>
            <w:r w:rsidRPr="009B6095">
              <w:t>500</w:t>
            </w:r>
          </w:p>
        </w:tc>
        <w:tc>
          <w:tcPr>
            <w:tcW w:w="0" w:type="auto"/>
          </w:tcPr>
          <w:p w14:paraId="14B326B6" w14:textId="77777777" w:rsidR="009B6095" w:rsidRPr="009B6095" w:rsidRDefault="009B6095" w:rsidP="009B6095">
            <w:pPr>
              <w:pStyle w:val="tablecelltight"/>
            </w:pPr>
            <w:r w:rsidRPr="009B6095">
              <w:t>1y3m</w:t>
            </w:r>
          </w:p>
        </w:tc>
      </w:tr>
      <w:tr w:rsidR="009B6095" w:rsidRPr="009B6095" w14:paraId="5EF886A9" w14:textId="77777777" w:rsidTr="000D21BC">
        <w:tc>
          <w:tcPr>
            <w:tcW w:w="0" w:type="auto"/>
          </w:tcPr>
          <w:p w14:paraId="48977E63" w14:textId="77777777" w:rsidR="009B6095" w:rsidRPr="009B6095" w:rsidRDefault="009B6095" w:rsidP="009B6095">
            <w:pPr>
              <w:pStyle w:val="tablecelltight"/>
            </w:pPr>
            <w:r w:rsidRPr="009B6095">
              <w:t>s-3-*</w:t>
            </w:r>
          </w:p>
        </w:tc>
        <w:tc>
          <w:tcPr>
            <w:tcW w:w="0" w:type="auto"/>
          </w:tcPr>
          <w:p w14:paraId="76D86F82" w14:textId="77777777" w:rsidR="009B6095" w:rsidRPr="009B6095" w:rsidRDefault="009B6095" w:rsidP="009B6095">
            <w:pPr>
              <w:pStyle w:val="tablecelltight"/>
            </w:pPr>
            <w:r w:rsidRPr="009B6095">
              <w:t>1000</w:t>
            </w:r>
          </w:p>
        </w:tc>
        <w:tc>
          <w:tcPr>
            <w:tcW w:w="0" w:type="auto"/>
          </w:tcPr>
          <w:p w14:paraId="683ABC5E" w14:textId="77777777" w:rsidR="009B6095" w:rsidRPr="009B6095" w:rsidRDefault="009B6095" w:rsidP="009B6095">
            <w:pPr>
              <w:pStyle w:val="tablecelltight"/>
            </w:pPr>
            <w:r w:rsidRPr="009B6095">
              <w:t>1</w:t>
            </w:r>
          </w:p>
        </w:tc>
        <w:tc>
          <w:tcPr>
            <w:tcW w:w="0" w:type="auto"/>
          </w:tcPr>
          <w:p w14:paraId="305962F4" w14:textId="77777777" w:rsidR="009B6095" w:rsidRPr="009B6095" w:rsidRDefault="009B6095" w:rsidP="009B6095">
            <w:pPr>
              <w:pStyle w:val="tablecelltight"/>
            </w:pPr>
            <w:r w:rsidRPr="009B6095">
              <w:t>1000</w:t>
            </w:r>
          </w:p>
        </w:tc>
        <w:tc>
          <w:tcPr>
            <w:tcW w:w="0" w:type="auto"/>
          </w:tcPr>
          <w:p w14:paraId="7035E754" w14:textId="77777777" w:rsidR="009B6095" w:rsidRPr="009B6095" w:rsidRDefault="009B6095" w:rsidP="009B6095">
            <w:pPr>
              <w:pStyle w:val="tablecelltight"/>
            </w:pPr>
            <w:r w:rsidRPr="009B6095">
              <w:t>3y</w:t>
            </w:r>
          </w:p>
        </w:tc>
      </w:tr>
      <w:tr w:rsidR="009B6095" w:rsidRPr="009B6095" w14:paraId="63D50050" w14:textId="77777777" w:rsidTr="000D21BC">
        <w:tc>
          <w:tcPr>
            <w:tcW w:w="0" w:type="auto"/>
          </w:tcPr>
          <w:p w14:paraId="7F52F90D" w14:textId="77777777" w:rsidR="009B6095" w:rsidRPr="009B6095" w:rsidRDefault="009B6095" w:rsidP="009B6095">
            <w:pPr>
              <w:pStyle w:val="tablecelltight"/>
            </w:pPr>
            <w:r w:rsidRPr="009B6095">
              <w:t>mol-3-*</w:t>
            </w:r>
          </w:p>
        </w:tc>
        <w:tc>
          <w:tcPr>
            <w:tcW w:w="0" w:type="auto"/>
          </w:tcPr>
          <w:p w14:paraId="2D296B00" w14:textId="77777777" w:rsidR="009B6095" w:rsidRPr="009B6095" w:rsidRDefault="009B6095" w:rsidP="009B6095">
            <w:pPr>
              <w:pStyle w:val="tablecelltight"/>
            </w:pPr>
            <w:r w:rsidRPr="009B6095">
              <w:t>1000</w:t>
            </w:r>
          </w:p>
        </w:tc>
        <w:tc>
          <w:tcPr>
            <w:tcW w:w="0" w:type="auto"/>
          </w:tcPr>
          <w:p w14:paraId="28FA9B78" w14:textId="77777777" w:rsidR="009B6095" w:rsidRPr="009B6095" w:rsidRDefault="009B6095" w:rsidP="009B6095">
            <w:pPr>
              <w:pStyle w:val="tablecelltight"/>
            </w:pPr>
            <w:r w:rsidRPr="009B6095">
              <w:t>1</w:t>
            </w:r>
          </w:p>
        </w:tc>
        <w:tc>
          <w:tcPr>
            <w:tcW w:w="0" w:type="auto"/>
          </w:tcPr>
          <w:p w14:paraId="312B1479" w14:textId="77777777" w:rsidR="009B6095" w:rsidRPr="009B6095" w:rsidRDefault="009B6095" w:rsidP="009B6095">
            <w:pPr>
              <w:pStyle w:val="tablecelltight"/>
            </w:pPr>
            <w:r w:rsidRPr="009B6095">
              <w:t>1000</w:t>
            </w:r>
          </w:p>
        </w:tc>
        <w:tc>
          <w:tcPr>
            <w:tcW w:w="0" w:type="auto"/>
          </w:tcPr>
          <w:p w14:paraId="5CBD438B" w14:textId="77777777" w:rsidR="009B6095" w:rsidRPr="009B6095" w:rsidRDefault="009B6095" w:rsidP="009B6095">
            <w:pPr>
              <w:pStyle w:val="tablecelltight"/>
            </w:pPr>
            <w:r w:rsidRPr="009B6095">
              <w:t>3y</w:t>
            </w:r>
          </w:p>
        </w:tc>
      </w:tr>
      <w:tr w:rsidR="009B6095" w:rsidRPr="009B6095" w14:paraId="1DCEC3B4" w14:textId="77777777" w:rsidTr="000D21BC">
        <w:tc>
          <w:tcPr>
            <w:tcW w:w="0" w:type="auto"/>
          </w:tcPr>
          <w:p w14:paraId="7D79EE93" w14:textId="77777777" w:rsidR="009B6095" w:rsidRPr="009B6095" w:rsidRDefault="009B6095" w:rsidP="009B6095">
            <w:pPr>
              <w:pStyle w:val="tablecelltight"/>
            </w:pPr>
            <w:r w:rsidRPr="009B6095">
              <w:t>s-3-SA</w:t>
            </w:r>
          </w:p>
        </w:tc>
        <w:tc>
          <w:tcPr>
            <w:tcW w:w="0" w:type="auto"/>
          </w:tcPr>
          <w:p w14:paraId="49C284B9" w14:textId="77777777" w:rsidR="009B6095" w:rsidRPr="009B6095" w:rsidRDefault="009B6095" w:rsidP="009B6095">
            <w:pPr>
              <w:pStyle w:val="tablecelltight"/>
            </w:pPr>
            <w:r w:rsidRPr="009B6095">
              <w:t>1000</w:t>
            </w:r>
          </w:p>
        </w:tc>
        <w:tc>
          <w:tcPr>
            <w:tcW w:w="0" w:type="auto"/>
          </w:tcPr>
          <w:p w14:paraId="466A88D8" w14:textId="77777777" w:rsidR="009B6095" w:rsidRPr="009B6095" w:rsidRDefault="009B6095" w:rsidP="009B6095">
            <w:pPr>
              <w:pStyle w:val="tablecelltight"/>
            </w:pPr>
            <w:r w:rsidRPr="009B6095">
              <w:t>2</w:t>
            </w:r>
          </w:p>
        </w:tc>
        <w:tc>
          <w:tcPr>
            <w:tcW w:w="0" w:type="auto"/>
          </w:tcPr>
          <w:p w14:paraId="0010A5EE" w14:textId="77777777" w:rsidR="009B6095" w:rsidRPr="009B6095" w:rsidRDefault="009B6095" w:rsidP="009B6095">
            <w:pPr>
              <w:pStyle w:val="tablecelltight"/>
            </w:pPr>
            <w:r w:rsidRPr="009B6095">
              <w:t>2000</w:t>
            </w:r>
          </w:p>
        </w:tc>
        <w:tc>
          <w:tcPr>
            <w:tcW w:w="0" w:type="auto"/>
          </w:tcPr>
          <w:p w14:paraId="19BA5EAD" w14:textId="77777777" w:rsidR="009B6095" w:rsidRPr="009B6095" w:rsidRDefault="009B6095" w:rsidP="009B6095">
            <w:pPr>
              <w:pStyle w:val="tablecelltight"/>
            </w:pPr>
            <w:r w:rsidRPr="009B6095">
              <w:t>5y</w:t>
            </w:r>
          </w:p>
        </w:tc>
      </w:tr>
      <w:tr w:rsidR="009B6095" w:rsidRPr="009B6095" w14:paraId="55225095" w14:textId="77777777" w:rsidTr="000D21BC">
        <w:tc>
          <w:tcPr>
            <w:tcW w:w="0" w:type="auto"/>
          </w:tcPr>
          <w:p w14:paraId="2036A202" w14:textId="77777777" w:rsidR="009B6095" w:rsidRPr="009B6095" w:rsidRDefault="009B6095" w:rsidP="009B6095">
            <w:pPr>
              <w:pStyle w:val="tablecelltight"/>
            </w:pPr>
            <w:r w:rsidRPr="009B6095">
              <w:t>mol-3-SA</w:t>
            </w:r>
          </w:p>
        </w:tc>
        <w:tc>
          <w:tcPr>
            <w:tcW w:w="0" w:type="auto"/>
          </w:tcPr>
          <w:p w14:paraId="6AF1F147" w14:textId="77777777" w:rsidR="009B6095" w:rsidRPr="009B6095" w:rsidRDefault="009B6095" w:rsidP="009B6095">
            <w:pPr>
              <w:pStyle w:val="tablecelltight"/>
            </w:pPr>
            <w:r w:rsidRPr="009B6095">
              <w:t>1000</w:t>
            </w:r>
          </w:p>
        </w:tc>
        <w:tc>
          <w:tcPr>
            <w:tcW w:w="0" w:type="auto"/>
          </w:tcPr>
          <w:p w14:paraId="5EC226BB" w14:textId="77777777" w:rsidR="009B6095" w:rsidRPr="009B6095" w:rsidRDefault="009B6095" w:rsidP="009B6095">
            <w:pPr>
              <w:pStyle w:val="tablecelltight"/>
            </w:pPr>
            <w:r w:rsidRPr="009B6095">
              <w:t>2</w:t>
            </w:r>
          </w:p>
        </w:tc>
        <w:tc>
          <w:tcPr>
            <w:tcW w:w="0" w:type="auto"/>
          </w:tcPr>
          <w:p w14:paraId="5954AA2D" w14:textId="77777777" w:rsidR="009B6095" w:rsidRPr="009B6095" w:rsidRDefault="009B6095" w:rsidP="009B6095">
            <w:pPr>
              <w:pStyle w:val="tablecelltight"/>
            </w:pPr>
            <w:r w:rsidRPr="009B6095">
              <w:t>2000</w:t>
            </w:r>
          </w:p>
        </w:tc>
        <w:tc>
          <w:tcPr>
            <w:tcW w:w="0" w:type="auto"/>
          </w:tcPr>
          <w:p w14:paraId="20115CD0" w14:textId="77777777" w:rsidR="009B6095" w:rsidRPr="009B6095" w:rsidRDefault="009B6095" w:rsidP="009B6095">
            <w:pPr>
              <w:pStyle w:val="tablecelltight"/>
            </w:pPr>
            <w:r w:rsidRPr="009B6095">
              <w:t>5y</w:t>
            </w:r>
          </w:p>
        </w:tc>
      </w:tr>
      <w:tr w:rsidR="009B6095" w:rsidRPr="009B6095" w14:paraId="615607A6" w14:textId="77777777" w:rsidTr="000D21BC">
        <w:tc>
          <w:tcPr>
            <w:tcW w:w="0" w:type="auto"/>
          </w:tcPr>
          <w:p w14:paraId="207A46BD" w14:textId="77777777" w:rsidR="009B6095" w:rsidRPr="009B6095" w:rsidRDefault="009B6095" w:rsidP="009B6095">
            <w:pPr>
              <w:pStyle w:val="tablecelltight"/>
            </w:pPr>
            <w:r w:rsidRPr="009B6095">
              <w:t>s-3-SAI</w:t>
            </w:r>
          </w:p>
        </w:tc>
        <w:tc>
          <w:tcPr>
            <w:tcW w:w="0" w:type="auto"/>
          </w:tcPr>
          <w:p w14:paraId="0DF875A3" w14:textId="77777777" w:rsidR="009B6095" w:rsidRPr="009B6095" w:rsidRDefault="009B6095" w:rsidP="009B6095">
            <w:pPr>
              <w:pStyle w:val="tablecelltight"/>
            </w:pPr>
            <w:r w:rsidRPr="009B6095">
              <w:t>1000</w:t>
            </w:r>
          </w:p>
        </w:tc>
        <w:tc>
          <w:tcPr>
            <w:tcW w:w="0" w:type="auto"/>
          </w:tcPr>
          <w:p w14:paraId="0FC5B1CE" w14:textId="77777777" w:rsidR="009B6095" w:rsidRPr="009B6095" w:rsidRDefault="009B6095" w:rsidP="009B6095">
            <w:pPr>
              <w:pStyle w:val="tablecelltight"/>
            </w:pPr>
            <w:r w:rsidRPr="009B6095">
              <w:t>3</w:t>
            </w:r>
          </w:p>
        </w:tc>
        <w:tc>
          <w:tcPr>
            <w:tcW w:w="0" w:type="auto"/>
          </w:tcPr>
          <w:p w14:paraId="2E42D92B" w14:textId="77777777" w:rsidR="009B6095" w:rsidRPr="009B6095" w:rsidRDefault="009B6095" w:rsidP="009B6095">
            <w:pPr>
              <w:pStyle w:val="tablecelltight"/>
            </w:pPr>
            <w:r w:rsidRPr="009B6095">
              <w:t>3000</w:t>
            </w:r>
          </w:p>
        </w:tc>
        <w:tc>
          <w:tcPr>
            <w:tcW w:w="0" w:type="auto"/>
          </w:tcPr>
          <w:p w14:paraId="55921C57" w14:textId="77777777" w:rsidR="009B6095" w:rsidRPr="009B6095" w:rsidRDefault="009B6095" w:rsidP="009B6095">
            <w:pPr>
              <w:pStyle w:val="tablecelltight"/>
            </w:pPr>
            <w:r w:rsidRPr="009B6095">
              <w:t>8y</w:t>
            </w:r>
          </w:p>
        </w:tc>
      </w:tr>
      <w:tr w:rsidR="009B6095" w:rsidRPr="009B6095" w14:paraId="77931A50" w14:textId="77777777" w:rsidTr="000D21BC">
        <w:trPr>
          <w:trHeight w:val="341"/>
        </w:trPr>
        <w:tc>
          <w:tcPr>
            <w:tcW w:w="0" w:type="auto"/>
          </w:tcPr>
          <w:p w14:paraId="3C706789" w14:textId="77777777" w:rsidR="009B6095" w:rsidRPr="009B6095" w:rsidRDefault="009B6095" w:rsidP="009B6095">
            <w:pPr>
              <w:pStyle w:val="tablecelltight"/>
            </w:pPr>
            <w:r w:rsidRPr="009B6095">
              <w:t>mol-3-SAI</w:t>
            </w:r>
          </w:p>
        </w:tc>
        <w:tc>
          <w:tcPr>
            <w:tcW w:w="0" w:type="auto"/>
          </w:tcPr>
          <w:p w14:paraId="3F40D2C1" w14:textId="77777777" w:rsidR="009B6095" w:rsidRPr="009B6095" w:rsidRDefault="009B6095" w:rsidP="009B6095">
            <w:pPr>
              <w:pStyle w:val="tablecelltight"/>
            </w:pPr>
            <w:r w:rsidRPr="009B6095">
              <w:t>1000</w:t>
            </w:r>
          </w:p>
        </w:tc>
        <w:tc>
          <w:tcPr>
            <w:tcW w:w="0" w:type="auto"/>
          </w:tcPr>
          <w:p w14:paraId="34E203BD" w14:textId="77777777" w:rsidR="009B6095" w:rsidRPr="009B6095" w:rsidRDefault="009B6095" w:rsidP="009B6095">
            <w:pPr>
              <w:pStyle w:val="tablecelltight"/>
            </w:pPr>
            <w:r w:rsidRPr="009B6095">
              <w:t>3</w:t>
            </w:r>
          </w:p>
        </w:tc>
        <w:tc>
          <w:tcPr>
            <w:tcW w:w="0" w:type="auto"/>
          </w:tcPr>
          <w:p w14:paraId="5DB64A64" w14:textId="77777777" w:rsidR="009B6095" w:rsidRPr="009B6095" w:rsidRDefault="009B6095" w:rsidP="009B6095">
            <w:pPr>
              <w:pStyle w:val="tablecelltight"/>
            </w:pPr>
            <w:r w:rsidRPr="009B6095">
              <w:t>3000</w:t>
            </w:r>
          </w:p>
        </w:tc>
        <w:tc>
          <w:tcPr>
            <w:tcW w:w="0" w:type="auto"/>
          </w:tcPr>
          <w:p w14:paraId="3550CB46" w14:textId="77777777" w:rsidR="009B6095" w:rsidRPr="009B6095" w:rsidRDefault="009B6095" w:rsidP="009B6095">
            <w:pPr>
              <w:pStyle w:val="tablecelltight"/>
            </w:pPr>
            <w:r w:rsidRPr="009B6095">
              <w:t>8y</w:t>
            </w:r>
          </w:p>
        </w:tc>
      </w:tr>
      <w:tr w:rsidR="009B6095" w:rsidRPr="009B6095" w14:paraId="5F81CD53" w14:textId="77777777" w:rsidTr="000D21BC">
        <w:tc>
          <w:tcPr>
            <w:tcW w:w="0" w:type="auto"/>
          </w:tcPr>
          <w:p w14:paraId="61655FC1" w14:textId="77777777" w:rsidR="009B6095" w:rsidRPr="009B6095" w:rsidRDefault="009B6095" w:rsidP="009B6095">
            <w:pPr>
              <w:pStyle w:val="tablecelltight"/>
            </w:pPr>
            <w:r w:rsidRPr="009B6095">
              <w:t>s-3-SAIT</w:t>
            </w:r>
          </w:p>
        </w:tc>
        <w:tc>
          <w:tcPr>
            <w:tcW w:w="0" w:type="auto"/>
          </w:tcPr>
          <w:p w14:paraId="09175026" w14:textId="77777777" w:rsidR="009B6095" w:rsidRPr="009B6095" w:rsidRDefault="009B6095" w:rsidP="009B6095">
            <w:pPr>
              <w:pStyle w:val="tablecelltight"/>
            </w:pPr>
            <w:r w:rsidRPr="009B6095">
              <w:t>1000</w:t>
            </w:r>
          </w:p>
        </w:tc>
        <w:tc>
          <w:tcPr>
            <w:tcW w:w="0" w:type="auto"/>
          </w:tcPr>
          <w:p w14:paraId="5E6A7DE5" w14:textId="77777777" w:rsidR="009B6095" w:rsidRPr="009B6095" w:rsidRDefault="009B6095" w:rsidP="009B6095">
            <w:pPr>
              <w:pStyle w:val="tablecelltight"/>
            </w:pPr>
            <w:r w:rsidRPr="009B6095">
              <w:t>4</w:t>
            </w:r>
          </w:p>
        </w:tc>
        <w:tc>
          <w:tcPr>
            <w:tcW w:w="0" w:type="auto"/>
          </w:tcPr>
          <w:p w14:paraId="366CADF5" w14:textId="77777777" w:rsidR="009B6095" w:rsidRPr="009B6095" w:rsidRDefault="009B6095" w:rsidP="009B6095">
            <w:pPr>
              <w:pStyle w:val="tablecelltight"/>
            </w:pPr>
            <w:r w:rsidRPr="009B6095">
              <w:t>4000</w:t>
            </w:r>
          </w:p>
        </w:tc>
        <w:tc>
          <w:tcPr>
            <w:tcW w:w="0" w:type="auto"/>
          </w:tcPr>
          <w:p w14:paraId="025A5BD6" w14:textId="77777777" w:rsidR="009B6095" w:rsidRPr="009B6095" w:rsidRDefault="009B6095" w:rsidP="009B6095">
            <w:pPr>
              <w:pStyle w:val="tablecelltight"/>
            </w:pPr>
            <w:r w:rsidRPr="009B6095">
              <w:t>11y</w:t>
            </w:r>
          </w:p>
        </w:tc>
      </w:tr>
      <w:tr w:rsidR="009B6095" w:rsidRPr="009B6095" w14:paraId="02BCC38D" w14:textId="77777777" w:rsidTr="000D21BC">
        <w:tc>
          <w:tcPr>
            <w:tcW w:w="0" w:type="auto"/>
          </w:tcPr>
          <w:p w14:paraId="11AEC5EB" w14:textId="77777777" w:rsidR="009B6095" w:rsidRPr="009B6095" w:rsidRDefault="009B6095" w:rsidP="009B6095">
            <w:pPr>
              <w:pStyle w:val="tablecelltight"/>
            </w:pPr>
            <w:r w:rsidRPr="009B6095">
              <w:t>mol-3-SAIT</w:t>
            </w:r>
          </w:p>
        </w:tc>
        <w:tc>
          <w:tcPr>
            <w:tcW w:w="0" w:type="auto"/>
          </w:tcPr>
          <w:p w14:paraId="78EB8DE7" w14:textId="77777777" w:rsidR="009B6095" w:rsidRPr="009B6095" w:rsidRDefault="009B6095" w:rsidP="009B6095">
            <w:pPr>
              <w:pStyle w:val="tablecelltight"/>
            </w:pPr>
            <w:r w:rsidRPr="009B6095">
              <w:t>1000</w:t>
            </w:r>
          </w:p>
        </w:tc>
        <w:tc>
          <w:tcPr>
            <w:tcW w:w="0" w:type="auto"/>
          </w:tcPr>
          <w:p w14:paraId="7FAFC655" w14:textId="77777777" w:rsidR="009B6095" w:rsidRPr="009B6095" w:rsidRDefault="009B6095" w:rsidP="009B6095">
            <w:pPr>
              <w:pStyle w:val="tablecelltight"/>
            </w:pPr>
            <w:r w:rsidRPr="009B6095">
              <w:t>4</w:t>
            </w:r>
          </w:p>
        </w:tc>
        <w:tc>
          <w:tcPr>
            <w:tcW w:w="0" w:type="auto"/>
          </w:tcPr>
          <w:p w14:paraId="1558AEFB" w14:textId="77777777" w:rsidR="009B6095" w:rsidRPr="009B6095" w:rsidRDefault="009B6095" w:rsidP="009B6095">
            <w:pPr>
              <w:pStyle w:val="tablecelltight"/>
            </w:pPr>
            <w:r w:rsidRPr="009B6095">
              <w:t>4000</w:t>
            </w:r>
          </w:p>
        </w:tc>
        <w:tc>
          <w:tcPr>
            <w:tcW w:w="0" w:type="auto"/>
          </w:tcPr>
          <w:p w14:paraId="063D8FA8" w14:textId="77777777" w:rsidR="009B6095" w:rsidRPr="009B6095" w:rsidRDefault="009B6095" w:rsidP="009B6095">
            <w:pPr>
              <w:pStyle w:val="tablecelltight"/>
            </w:pPr>
            <w:r w:rsidRPr="009B6095">
              <w:t>11y</w:t>
            </w:r>
          </w:p>
        </w:tc>
      </w:tr>
      <w:tr w:rsidR="009B6095" w:rsidRPr="009B6095" w14:paraId="3F747113" w14:textId="77777777" w:rsidTr="000D21BC">
        <w:tc>
          <w:tcPr>
            <w:tcW w:w="0" w:type="auto"/>
          </w:tcPr>
          <w:p w14:paraId="1EA6AF72" w14:textId="77777777" w:rsidR="009B6095" w:rsidRPr="009B6095" w:rsidRDefault="009B6095" w:rsidP="009B6095">
            <w:pPr>
              <w:pStyle w:val="tablecelltight"/>
            </w:pPr>
            <w:r w:rsidRPr="009B6095">
              <w:t>s-3-SEA-IT</w:t>
            </w:r>
          </w:p>
        </w:tc>
        <w:tc>
          <w:tcPr>
            <w:tcW w:w="0" w:type="auto"/>
          </w:tcPr>
          <w:p w14:paraId="7BA57D3B" w14:textId="77777777" w:rsidR="009B6095" w:rsidRPr="009B6095" w:rsidRDefault="009B6095" w:rsidP="009B6095">
            <w:pPr>
              <w:pStyle w:val="tablecelltight"/>
            </w:pPr>
            <w:r w:rsidRPr="009B6095">
              <w:t>1000</w:t>
            </w:r>
          </w:p>
        </w:tc>
        <w:tc>
          <w:tcPr>
            <w:tcW w:w="0" w:type="auto"/>
          </w:tcPr>
          <w:p w14:paraId="16C248F5" w14:textId="77777777" w:rsidR="009B6095" w:rsidRPr="009B6095" w:rsidRDefault="009B6095" w:rsidP="009B6095">
            <w:pPr>
              <w:pStyle w:val="tablecelltight"/>
            </w:pPr>
            <w:r w:rsidRPr="009B6095">
              <w:t>5</w:t>
            </w:r>
          </w:p>
        </w:tc>
        <w:tc>
          <w:tcPr>
            <w:tcW w:w="0" w:type="auto"/>
          </w:tcPr>
          <w:p w14:paraId="367590AF" w14:textId="77777777" w:rsidR="009B6095" w:rsidRPr="009B6095" w:rsidRDefault="009B6095" w:rsidP="009B6095">
            <w:pPr>
              <w:pStyle w:val="tablecelltight"/>
            </w:pPr>
            <w:r w:rsidRPr="009B6095">
              <w:t>5000</w:t>
            </w:r>
          </w:p>
        </w:tc>
        <w:tc>
          <w:tcPr>
            <w:tcW w:w="0" w:type="auto"/>
          </w:tcPr>
          <w:p w14:paraId="573C4D75" w14:textId="77777777" w:rsidR="009B6095" w:rsidRPr="009B6095" w:rsidRDefault="009B6095" w:rsidP="009B6095">
            <w:pPr>
              <w:pStyle w:val="tablecelltight"/>
            </w:pPr>
            <w:r w:rsidRPr="009B6095">
              <w:t>14y</w:t>
            </w:r>
          </w:p>
        </w:tc>
      </w:tr>
      <w:tr w:rsidR="009B6095" w:rsidRPr="009B6095" w14:paraId="6DED70D5" w14:textId="77777777" w:rsidTr="000D21BC">
        <w:tc>
          <w:tcPr>
            <w:tcW w:w="0" w:type="auto"/>
          </w:tcPr>
          <w:p w14:paraId="7122AB22" w14:textId="77777777" w:rsidR="009B6095" w:rsidRPr="009B6095" w:rsidRDefault="009B6095" w:rsidP="009B6095">
            <w:pPr>
              <w:pStyle w:val="tablecelltight"/>
            </w:pPr>
            <w:r w:rsidRPr="009B6095">
              <w:t>mol-3- SEA-IT</w:t>
            </w:r>
          </w:p>
        </w:tc>
        <w:tc>
          <w:tcPr>
            <w:tcW w:w="0" w:type="auto"/>
          </w:tcPr>
          <w:p w14:paraId="5A0C3142" w14:textId="77777777" w:rsidR="009B6095" w:rsidRPr="009B6095" w:rsidRDefault="009B6095" w:rsidP="009B6095">
            <w:pPr>
              <w:pStyle w:val="tablecelltight"/>
            </w:pPr>
            <w:r w:rsidRPr="009B6095">
              <w:t>1000</w:t>
            </w:r>
          </w:p>
        </w:tc>
        <w:tc>
          <w:tcPr>
            <w:tcW w:w="0" w:type="auto"/>
          </w:tcPr>
          <w:p w14:paraId="20CA9F33" w14:textId="77777777" w:rsidR="009B6095" w:rsidRPr="009B6095" w:rsidRDefault="009B6095" w:rsidP="009B6095">
            <w:pPr>
              <w:pStyle w:val="tablecelltight"/>
            </w:pPr>
            <w:r w:rsidRPr="009B6095">
              <w:t>5</w:t>
            </w:r>
          </w:p>
        </w:tc>
        <w:tc>
          <w:tcPr>
            <w:tcW w:w="0" w:type="auto"/>
          </w:tcPr>
          <w:p w14:paraId="184A226C" w14:textId="77777777" w:rsidR="009B6095" w:rsidRPr="009B6095" w:rsidRDefault="009B6095" w:rsidP="009B6095">
            <w:pPr>
              <w:pStyle w:val="tablecelltight"/>
            </w:pPr>
            <w:r w:rsidRPr="009B6095">
              <w:t>5000</w:t>
            </w:r>
          </w:p>
        </w:tc>
        <w:tc>
          <w:tcPr>
            <w:tcW w:w="0" w:type="auto"/>
          </w:tcPr>
          <w:p w14:paraId="6F175A3B" w14:textId="77777777" w:rsidR="009B6095" w:rsidRPr="009B6095" w:rsidRDefault="009B6095" w:rsidP="009B6095">
            <w:pPr>
              <w:pStyle w:val="tablecelltight"/>
            </w:pPr>
            <w:r w:rsidRPr="009B6095">
              <w:t>14y</w:t>
            </w:r>
          </w:p>
        </w:tc>
      </w:tr>
      <w:tr w:rsidR="009B6095" w:rsidRPr="009B6095" w14:paraId="30554D69" w14:textId="77777777" w:rsidTr="000D21BC">
        <w:tc>
          <w:tcPr>
            <w:tcW w:w="0" w:type="auto"/>
          </w:tcPr>
          <w:p w14:paraId="490E8EB1" w14:textId="77777777" w:rsidR="009B6095" w:rsidRPr="009B6095" w:rsidRDefault="009B6095" w:rsidP="009B6095">
            <w:pPr>
              <w:pStyle w:val="tablecelltight"/>
            </w:pPr>
            <w:r w:rsidRPr="009B6095">
              <w:t>s-4-*</w:t>
            </w:r>
          </w:p>
        </w:tc>
        <w:tc>
          <w:tcPr>
            <w:tcW w:w="0" w:type="auto"/>
          </w:tcPr>
          <w:p w14:paraId="4E850B1F" w14:textId="77777777" w:rsidR="009B6095" w:rsidRPr="009B6095" w:rsidRDefault="009B6095" w:rsidP="009B6095">
            <w:pPr>
              <w:pStyle w:val="tablecelltight"/>
            </w:pPr>
            <w:r w:rsidRPr="009B6095">
              <w:t>10,000</w:t>
            </w:r>
          </w:p>
        </w:tc>
        <w:tc>
          <w:tcPr>
            <w:tcW w:w="0" w:type="auto"/>
          </w:tcPr>
          <w:p w14:paraId="61087089" w14:textId="77777777" w:rsidR="009B6095" w:rsidRPr="009B6095" w:rsidRDefault="009B6095" w:rsidP="009B6095">
            <w:pPr>
              <w:pStyle w:val="tablecelltight"/>
            </w:pPr>
            <w:r w:rsidRPr="009B6095">
              <w:t>1</w:t>
            </w:r>
          </w:p>
        </w:tc>
        <w:tc>
          <w:tcPr>
            <w:tcW w:w="0" w:type="auto"/>
          </w:tcPr>
          <w:p w14:paraId="1BD23487" w14:textId="77777777" w:rsidR="009B6095" w:rsidRPr="009B6095" w:rsidRDefault="009B6095" w:rsidP="009B6095">
            <w:pPr>
              <w:pStyle w:val="tablecelltight"/>
            </w:pPr>
            <w:r w:rsidRPr="009B6095">
              <w:t>10,000</w:t>
            </w:r>
          </w:p>
        </w:tc>
        <w:tc>
          <w:tcPr>
            <w:tcW w:w="0" w:type="auto"/>
          </w:tcPr>
          <w:p w14:paraId="6A35E313" w14:textId="77777777" w:rsidR="009B6095" w:rsidRPr="009B6095" w:rsidRDefault="009B6095" w:rsidP="009B6095">
            <w:pPr>
              <w:pStyle w:val="tablecelltight"/>
            </w:pPr>
            <w:r w:rsidRPr="009B6095">
              <w:t>28y</w:t>
            </w:r>
          </w:p>
        </w:tc>
      </w:tr>
      <w:tr w:rsidR="009B6095" w:rsidRPr="009B6095" w14:paraId="0859C553" w14:textId="77777777" w:rsidTr="000D21BC">
        <w:tc>
          <w:tcPr>
            <w:tcW w:w="0" w:type="auto"/>
          </w:tcPr>
          <w:p w14:paraId="53877223" w14:textId="77777777" w:rsidR="009B6095" w:rsidRPr="009B6095" w:rsidRDefault="009B6095" w:rsidP="009B6095">
            <w:pPr>
              <w:pStyle w:val="tablecelltight"/>
            </w:pPr>
            <w:r w:rsidRPr="009B6095">
              <w:t>mol-4-*</w:t>
            </w:r>
          </w:p>
        </w:tc>
        <w:tc>
          <w:tcPr>
            <w:tcW w:w="0" w:type="auto"/>
          </w:tcPr>
          <w:p w14:paraId="0E327D03" w14:textId="77777777" w:rsidR="009B6095" w:rsidRPr="009B6095" w:rsidRDefault="009B6095" w:rsidP="009B6095">
            <w:pPr>
              <w:pStyle w:val="tablecelltight"/>
            </w:pPr>
            <w:r w:rsidRPr="009B6095">
              <w:t>10,000</w:t>
            </w:r>
          </w:p>
        </w:tc>
        <w:tc>
          <w:tcPr>
            <w:tcW w:w="0" w:type="auto"/>
          </w:tcPr>
          <w:p w14:paraId="41F29CD4" w14:textId="77777777" w:rsidR="009B6095" w:rsidRPr="009B6095" w:rsidRDefault="009B6095" w:rsidP="009B6095">
            <w:pPr>
              <w:pStyle w:val="tablecelltight"/>
            </w:pPr>
            <w:r w:rsidRPr="009B6095">
              <w:t>1</w:t>
            </w:r>
          </w:p>
        </w:tc>
        <w:tc>
          <w:tcPr>
            <w:tcW w:w="0" w:type="auto"/>
          </w:tcPr>
          <w:p w14:paraId="13774876" w14:textId="77777777" w:rsidR="009B6095" w:rsidRPr="009B6095" w:rsidRDefault="009B6095" w:rsidP="009B6095">
            <w:pPr>
              <w:pStyle w:val="tablecelltight"/>
            </w:pPr>
            <w:r w:rsidRPr="009B6095">
              <w:t>10,000</w:t>
            </w:r>
          </w:p>
        </w:tc>
        <w:tc>
          <w:tcPr>
            <w:tcW w:w="0" w:type="auto"/>
          </w:tcPr>
          <w:p w14:paraId="6223895E" w14:textId="77777777" w:rsidR="009B6095" w:rsidRPr="009B6095" w:rsidRDefault="009B6095" w:rsidP="009B6095">
            <w:pPr>
              <w:pStyle w:val="tablecelltight"/>
            </w:pPr>
            <w:r w:rsidRPr="009B6095">
              <w:t>28y</w:t>
            </w:r>
          </w:p>
        </w:tc>
      </w:tr>
      <w:tr w:rsidR="009B6095" w:rsidRPr="009B6095" w14:paraId="57C6E2E9" w14:textId="77777777" w:rsidTr="000D21BC">
        <w:tc>
          <w:tcPr>
            <w:tcW w:w="0" w:type="auto"/>
          </w:tcPr>
          <w:p w14:paraId="76F3C363" w14:textId="77777777" w:rsidR="009B6095" w:rsidRPr="009B6095" w:rsidRDefault="009B6095" w:rsidP="009B6095">
            <w:pPr>
              <w:pStyle w:val="tablecelltight"/>
            </w:pPr>
            <w:r w:rsidRPr="009B6095">
              <w:t>s-1c1-*</w:t>
            </w:r>
          </w:p>
        </w:tc>
        <w:tc>
          <w:tcPr>
            <w:tcW w:w="0" w:type="auto"/>
          </w:tcPr>
          <w:p w14:paraId="009B9CB0" w14:textId="77777777" w:rsidR="009B6095" w:rsidRPr="009B6095" w:rsidRDefault="009B6095" w:rsidP="009B6095">
            <w:pPr>
              <w:pStyle w:val="tablecelltight"/>
            </w:pPr>
            <w:r w:rsidRPr="009B6095">
              <w:t>10</w:t>
            </w:r>
          </w:p>
        </w:tc>
        <w:tc>
          <w:tcPr>
            <w:tcW w:w="0" w:type="auto"/>
          </w:tcPr>
          <w:p w14:paraId="6CD6B8D1" w14:textId="77777777" w:rsidR="009B6095" w:rsidRPr="009B6095" w:rsidRDefault="009B6095" w:rsidP="009B6095">
            <w:pPr>
              <w:pStyle w:val="tablecelltight"/>
            </w:pPr>
            <w:r w:rsidRPr="009B6095">
              <w:t>1</w:t>
            </w:r>
          </w:p>
        </w:tc>
        <w:tc>
          <w:tcPr>
            <w:tcW w:w="0" w:type="auto"/>
          </w:tcPr>
          <w:p w14:paraId="047D2291" w14:textId="77777777" w:rsidR="009B6095" w:rsidRPr="009B6095" w:rsidRDefault="009B6095" w:rsidP="009B6095">
            <w:pPr>
              <w:pStyle w:val="tablecelltight"/>
            </w:pPr>
            <w:r w:rsidRPr="009B6095">
              <w:t>110</w:t>
            </w:r>
          </w:p>
        </w:tc>
        <w:tc>
          <w:tcPr>
            <w:tcW w:w="0" w:type="auto"/>
          </w:tcPr>
          <w:p w14:paraId="4FA3BE43" w14:textId="77777777" w:rsidR="009B6095" w:rsidRPr="009B6095" w:rsidRDefault="009B6095" w:rsidP="009B6095">
            <w:pPr>
              <w:pStyle w:val="tablecelltight"/>
            </w:pPr>
            <w:r w:rsidRPr="009B6095">
              <w:t>4m</w:t>
            </w:r>
          </w:p>
        </w:tc>
      </w:tr>
      <w:tr w:rsidR="009B6095" w:rsidRPr="009B6095" w14:paraId="79D4E1CB" w14:textId="77777777" w:rsidTr="000D21BC">
        <w:tc>
          <w:tcPr>
            <w:tcW w:w="0" w:type="auto"/>
          </w:tcPr>
          <w:p w14:paraId="03FBE4EE" w14:textId="77777777" w:rsidR="009B6095" w:rsidRPr="009B6095" w:rsidRDefault="009B6095" w:rsidP="009B6095">
            <w:pPr>
              <w:pStyle w:val="tablecelltight"/>
            </w:pPr>
            <w:r w:rsidRPr="009B6095">
              <w:t>mol-1c1-*</w:t>
            </w:r>
          </w:p>
        </w:tc>
        <w:tc>
          <w:tcPr>
            <w:tcW w:w="0" w:type="auto"/>
          </w:tcPr>
          <w:p w14:paraId="718A4198" w14:textId="77777777" w:rsidR="009B6095" w:rsidRPr="009B6095" w:rsidRDefault="009B6095" w:rsidP="009B6095">
            <w:pPr>
              <w:pStyle w:val="tablecelltight"/>
            </w:pPr>
            <w:r w:rsidRPr="009B6095">
              <w:t>10</w:t>
            </w:r>
          </w:p>
        </w:tc>
        <w:tc>
          <w:tcPr>
            <w:tcW w:w="0" w:type="auto"/>
          </w:tcPr>
          <w:p w14:paraId="60035AD4" w14:textId="77777777" w:rsidR="009B6095" w:rsidRPr="009B6095" w:rsidRDefault="009B6095" w:rsidP="009B6095">
            <w:pPr>
              <w:pStyle w:val="tablecelltight"/>
            </w:pPr>
            <w:r w:rsidRPr="009B6095">
              <w:t>1</w:t>
            </w:r>
          </w:p>
        </w:tc>
        <w:tc>
          <w:tcPr>
            <w:tcW w:w="0" w:type="auto"/>
          </w:tcPr>
          <w:p w14:paraId="7BC06588" w14:textId="77777777" w:rsidR="009B6095" w:rsidRPr="009B6095" w:rsidRDefault="009B6095" w:rsidP="009B6095">
            <w:pPr>
              <w:pStyle w:val="tablecelltight"/>
            </w:pPr>
            <w:r w:rsidRPr="009B6095">
              <w:t>110</w:t>
            </w:r>
          </w:p>
        </w:tc>
        <w:tc>
          <w:tcPr>
            <w:tcW w:w="0" w:type="auto"/>
          </w:tcPr>
          <w:p w14:paraId="1F040F8A" w14:textId="77777777" w:rsidR="009B6095" w:rsidRPr="009B6095" w:rsidRDefault="009B6095" w:rsidP="009B6095">
            <w:pPr>
              <w:pStyle w:val="tablecelltight"/>
            </w:pPr>
            <w:r w:rsidRPr="009B6095">
              <w:t>4m</w:t>
            </w:r>
          </w:p>
        </w:tc>
      </w:tr>
      <w:tr w:rsidR="009B6095" w:rsidRPr="009B6095" w14:paraId="7238A59A" w14:textId="77777777" w:rsidTr="000D21BC">
        <w:tc>
          <w:tcPr>
            <w:tcW w:w="0" w:type="auto"/>
          </w:tcPr>
          <w:p w14:paraId="76E71F94" w14:textId="77777777" w:rsidR="009B6095" w:rsidRPr="009B6095" w:rsidRDefault="009B6095" w:rsidP="009B6095">
            <w:pPr>
              <w:pStyle w:val="tablecelltight"/>
            </w:pPr>
            <w:r w:rsidRPr="009B6095">
              <w:t>s-1c1-SA</w:t>
            </w:r>
          </w:p>
        </w:tc>
        <w:tc>
          <w:tcPr>
            <w:tcW w:w="0" w:type="auto"/>
          </w:tcPr>
          <w:p w14:paraId="1BB37444" w14:textId="77777777" w:rsidR="009B6095" w:rsidRPr="009B6095" w:rsidRDefault="009B6095" w:rsidP="009B6095">
            <w:pPr>
              <w:pStyle w:val="tablecelltight"/>
            </w:pPr>
            <w:r w:rsidRPr="009B6095">
              <w:t>10</w:t>
            </w:r>
          </w:p>
        </w:tc>
        <w:tc>
          <w:tcPr>
            <w:tcW w:w="0" w:type="auto"/>
          </w:tcPr>
          <w:p w14:paraId="4E802626" w14:textId="77777777" w:rsidR="009B6095" w:rsidRPr="009B6095" w:rsidRDefault="009B6095" w:rsidP="009B6095">
            <w:pPr>
              <w:pStyle w:val="tablecelltight"/>
            </w:pPr>
            <w:r w:rsidRPr="009B6095">
              <w:t>2</w:t>
            </w:r>
          </w:p>
        </w:tc>
        <w:tc>
          <w:tcPr>
            <w:tcW w:w="0" w:type="auto"/>
          </w:tcPr>
          <w:p w14:paraId="25446AA8" w14:textId="77777777" w:rsidR="009B6095" w:rsidRPr="009B6095" w:rsidRDefault="009B6095" w:rsidP="009B6095">
            <w:pPr>
              <w:pStyle w:val="tablecelltight"/>
            </w:pPr>
            <w:r w:rsidRPr="009B6095">
              <w:t>210</w:t>
            </w:r>
          </w:p>
        </w:tc>
        <w:tc>
          <w:tcPr>
            <w:tcW w:w="0" w:type="auto"/>
          </w:tcPr>
          <w:p w14:paraId="4CBC6341" w14:textId="77777777" w:rsidR="009B6095" w:rsidRPr="009B6095" w:rsidRDefault="009B6095" w:rsidP="009B6095">
            <w:pPr>
              <w:pStyle w:val="tablecelltight"/>
            </w:pPr>
            <w:r w:rsidRPr="009B6095">
              <w:t>7m</w:t>
            </w:r>
          </w:p>
        </w:tc>
      </w:tr>
      <w:tr w:rsidR="009B6095" w:rsidRPr="009B6095" w14:paraId="7CBF5EFE" w14:textId="77777777" w:rsidTr="000D21BC">
        <w:tc>
          <w:tcPr>
            <w:tcW w:w="0" w:type="auto"/>
          </w:tcPr>
          <w:p w14:paraId="023601DB" w14:textId="77777777" w:rsidR="009B6095" w:rsidRPr="009B6095" w:rsidRDefault="009B6095" w:rsidP="009B6095">
            <w:pPr>
              <w:pStyle w:val="tablecelltight"/>
            </w:pPr>
            <w:r w:rsidRPr="009B6095">
              <w:t>mol-1c1-SA</w:t>
            </w:r>
          </w:p>
        </w:tc>
        <w:tc>
          <w:tcPr>
            <w:tcW w:w="0" w:type="auto"/>
          </w:tcPr>
          <w:p w14:paraId="6CF1DA3D" w14:textId="77777777" w:rsidR="009B6095" w:rsidRPr="009B6095" w:rsidRDefault="009B6095" w:rsidP="009B6095">
            <w:pPr>
              <w:pStyle w:val="tablecelltight"/>
            </w:pPr>
            <w:r w:rsidRPr="009B6095">
              <w:t>10</w:t>
            </w:r>
          </w:p>
        </w:tc>
        <w:tc>
          <w:tcPr>
            <w:tcW w:w="0" w:type="auto"/>
          </w:tcPr>
          <w:p w14:paraId="154E5266" w14:textId="77777777" w:rsidR="009B6095" w:rsidRPr="009B6095" w:rsidRDefault="009B6095" w:rsidP="009B6095">
            <w:pPr>
              <w:pStyle w:val="tablecelltight"/>
            </w:pPr>
            <w:r w:rsidRPr="009B6095">
              <w:t>2</w:t>
            </w:r>
          </w:p>
        </w:tc>
        <w:tc>
          <w:tcPr>
            <w:tcW w:w="0" w:type="auto"/>
          </w:tcPr>
          <w:p w14:paraId="78BBBD63" w14:textId="77777777" w:rsidR="009B6095" w:rsidRPr="009B6095" w:rsidRDefault="009B6095" w:rsidP="009B6095">
            <w:pPr>
              <w:pStyle w:val="tablecelltight"/>
            </w:pPr>
            <w:r w:rsidRPr="009B6095">
              <w:t>210</w:t>
            </w:r>
          </w:p>
        </w:tc>
        <w:tc>
          <w:tcPr>
            <w:tcW w:w="0" w:type="auto"/>
          </w:tcPr>
          <w:p w14:paraId="555D70DB" w14:textId="77777777" w:rsidR="009B6095" w:rsidRPr="009B6095" w:rsidRDefault="009B6095" w:rsidP="009B6095">
            <w:pPr>
              <w:pStyle w:val="tablecelltight"/>
            </w:pPr>
            <w:r w:rsidRPr="009B6095">
              <w:t>7m</w:t>
            </w:r>
          </w:p>
        </w:tc>
      </w:tr>
      <w:tr w:rsidR="009B6095" w:rsidRPr="009B6095" w14:paraId="16766A9B" w14:textId="77777777" w:rsidTr="000D21BC">
        <w:tc>
          <w:tcPr>
            <w:tcW w:w="0" w:type="auto"/>
          </w:tcPr>
          <w:p w14:paraId="54AC2385" w14:textId="77777777" w:rsidR="009B6095" w:rsidRPr="009B6095" w:rsidRDefault="009B6095" w:rsidP="009B6095">
            <w:pPr>
              <w:pStyle w:val="tablecelltight"/>
            </w:pPr>
            <w:r w:rsidRPr="009B6095">
              <w:t>s-1c1-SAI</w:t>
            </w:r>
          </w:p>
        </w:tc>
        <w:tc>
          <w:tcPr>
            <w:tcW w:w="0" w:type="auto"/>
          </w:tcPr>
          <w:p w14:paraId="6ADB78DC" w14:textId="77777777" w:rsidR="009B6095" w:rsidRPr="009B6095" w:rsidRDefault="009B6095" w:rsidP="009B6095">
            <w:pPr>
              <w:pStyle w:val="tablecelltight"/>
            </w:pPr>
            <w:r w:rsidRPr="009B6095">
              <w:t>10</w:t>
            </w:r>
          </w:p>
        </w:tc>
        <w:tc>
          <w:tcPr>
            <w:tcW w:w="0" w:type="auto"/>
          </w:tcPr>
          <w:p w14:paraId="00B87E12" w14:textId="77777777" w:rsidR="009B6095" w:rsidRPr="009B6095" w:rsidRDefault="009B6095" w:rsidP="009B6095">
            <w:pPr>
              <w:pStyle w:val="tablecelltight"/>
            </w:pPr>
            <w:r w:rsidRPr="009B6095">
              <w:t>3</w:t>
            </w:r>
          </w:p>
        </w:tc>
        <w:tc>
          <w:tcPr>
            <w:tcW w:w="0" w:type="auto"/>
          </w:tcPr>
          <w:p w14:paraId="40C92C9D" w14:textId="77777777" w:rsidR="009B6095" w:rsidRPr="009B6095" w:rsidRDefault="009B6095" w:rsidP="009B6095">
            <w:pPr>
              <w:pStyle w:val="tablecelltight"/>
            </w:pPr>
            <w:r w:rsidRPr="009B6095">
              <w:t>310</w:t>
            </w:r>
          </w:p>
        </w:tc>
        <w:tc>
          <w:tcPr>
            <w:tcW w:w="0" w:type="auto"/>
          </w:tcPr>
          <w:p w14:paraId="00C16619" w14:textId="77777777" w:rsidR="009B6095" w:rsidRPr="009B6095" w:rsidRDefault="009B6095" w:rsidP="009B6095">
            <w:pPr>
              <w:pStyle w:val="tablecelltight"/>
            </w:pPr>
            <w:r w:rsidRPr="009B6095">
              <w:t>10m</w:t>
            </w:r>
          </w:p>
        </w:tc>
      </w:tr>
      <w:tr w:rsidR="009B6095" w:rsidRPr="009B6095" w14:paraId="19BCA7EE" w14:textId="77777777" w:rsidTr="000D21BC">
        <w:tc>
          <w:tcPr>
            <w:tcW w:w="0" w:type="auto"/>
          </w:tcPr>
          <w:p w14:paraId="57E48583" w14:textId="77777777" w:rsidR="009B6095" w:rsidRPr="009B6095" w:rsidRDefault="009B6095" w:rsidP="009B6095">
            <w:pPr>
              <w:pStyle w:val="tablecelltight"/>
            </w:pPr>
            <w:r w:rsidRPr="009B6095">
              <w:t>mol-1c1-SAI</w:t>
            </w:r>
          </w:p>
        </w:tc>
        <w:tc>
          <w:tcPr>
            <w:tcW w:w="0" w:type="auto"/>
          </w:tcPr>
          <w:p w14:paraId="74E2E9AF" w14:textId="77777777" w:rsidR="009B6095" w:rsidRPr="009B6095" w:rsidRDefault="009B6095" w:rsidP="009B6095">
            <w:pPr>
              <w:pStyle w:val="tablecelltight"/>
            </w:pPr>
            <w:r w:rsidRPr="009B6095">
              <w:t>10</w:t>
            </w:r>
          </w:p>
        </w:tc>
        <w:tc>
          <w:tcPr>
            <w:tcW w:w="0" w:type="auto"/>
          </w:tcPr>
          <w:p w14:paraId="402BE718" w14:textId="77777777" w:rsidR="009B6095" w:rsidRPr="009B6095" w:rsidRDefault="009B6095" w:rsidP="009B6095">
            <w:pPr>
              <w:pStyle w:val="tablecelltight"/>
            </w:pPr>
            <w:r w:rsidRPr="009B6095">
              <w:t>3</w:t>
            </w:r>
          </w:p>
        </w:tc>
        <w:tc>
          <w:tcPr>
            <w:tcW w:w="0" w:type="auto"/>
          </w:tcPr>
          <w:p w14:paraId="6F4D5BC2" w14:textId="77777777" w:rsidR="009B6095" w:rsidRPr="009B6095" w:rsidRDefault="009B6095" w:rsidP="009B6095">
            <w:pPr>
              <w:pStyle w:val="tablecelltight"/>
            </w:pPr>
            <w:r w:rsidRPr="009B6095">
              <w:t>310</w:t>
            </w:r>
          </w:p>
        </w:tc>
        <w:tc>
          <w:tcPr>
            <w:tcW w:w="0" w:type="auto"/>
          </w:tcPr>
          <w:p w14:paraId="05C60BBB" w14:textId="77777777" w:rsidR="009B6095" w:rsidRPr="009B6095" w:rsidRDefault="009B6095" w:rsidP="009B6095">
            <w:pPr>
              <w:pStyle w:val="tablecelltight"/>
            </w:pPr>
            <w:r w:rsidRPr="009B6095">
              <w:t>10m</w:t>
            </w:r>
          </w:p>
        </w:tc>
      </w:tr>
      <w:tr w:rsidR="009B6095" w:rsidRPr="009B6095" w14:paraId="3D1A88CC" w14:textId="77777777" w:rsidTr="000D21BC">
        <w:tc>
          <w:tcPr>
            <w:tcW w:w="0" w:type="auto"/>
          </w:tcPr>
          <w:p w14:paraId="75830244" w14:textId="77777777" w:rsidR="009B6095" w:rsidRPr="009B6095" w:rsidRDefault="009B6095" w:rsidP="009B6095">
            <w:pPr>
              <w:pStyle w:val="tablecelltight"/>
            </w:pPr>
            <w:r w:rsidRPr="009B6095">
              <w:t>s-1c1-SAIT</w:t>
            </w:r>
          </w:p>
        </w:tc>
        <w:tc>
          <w:tcPr>
            <w:tcW w:w="0" w:type="auto"/>
          </w:tcPr>
          <w:p w14:paraId="3DFADC5F" w14:textId="77777777" w:rsidR="009B6095" w:rsidRPr="009B6095" w:rsidRDefault="009B6095" w:rsidP="009B6095">
            <w:pPr>
              <w:pStyle w:val="tablecelltight"/>
            </w:pPr>
            <w:r w:rsidRPr="009B6095">
              <w:t>10</w:t>
            </w:r>
          </w:p>
        </w:tc>
        <w:tc>
          <w:tcPr>
            <w:tcW w:w="0" w:type="auto"/>
          </w:tcPr>
          <w:p w14:paraId="5BE4F11E" w14:textId="77777777" w:rsidR="009B6095" w:rsidRPr="009B6095" w:rsidRDefault="009B6095" w:rsidP="009B6095">
            <w:pPr>
              <w:pStyle w:val="tablecelltight"/>
            </w:pPr>
            <w:r w:rsidRPr="009B6095">
              <w:t>4</w:t>
            </w:r>
          </w:p>
        </w:tc>
        <w:tc>
          <w:tcPr>
            <w:tcW w:w="0" w:type="auto"/>
          </w:tcPr>
          <w:p w14:paraId="7902E61C" w14:textId="77777777" w:rsidR="009B6095" w:rsidRPr="009B6095" w:rsidRDefault="009B6095" w:rsidP="009B6095">
            <w:pPr>
              <w:pStyle w:val="tablecelltight"/>
            </w:pPr>
            <w:r w:rsidRPr="009B6095">
              <w:t>410</w:t>
            </w:r>
          </w:p>
        </w:tc>
        <w:tc>
          <w:tcPr>
            <w:tcW w:w="0" w:type="auto"/>
          </w:tcPr>
          <w:p w14:paraId="7F42B4AF" w14:textId="77777777" w:rsidR="009B6095" w:rsidRPr="009B6095" w:rsidRDefault="009B6095" w:rsidP="009B6095">
            <w:pPr>
              <w:pStyle w:val="tablecelltight"/>
            </w:pPr>
            <w:r w:rsidRPr="009B6095">
              <w:t>1y2m</w:t>
            </w:r>
          </w:p>
        </w:tc>
      </w:tr>
      <w:tr w:rsidR="009B6095" w:rsidRPr="009B6095" w14:paraId="67FBA23A" w14:textId="77777777" w:rsidTr="000D21BC">
        <w:tc>
          <w:tcPr>
            <w:tcW w:w="0" w:type="auto"/>
          </w:tcPr>
          <w:p w14:paraId="3DFED140" w14:textId="77777777" w:rsidR="009B6095" w:rsidRPr="009B6095" w:rsidRDefault="009B6095" w:rsidP="009B6095">
            <w:pPr>
              <w:pStyle w:val="tablecelltight"/>
            </w:pPr>
            <w:r w:rsidRPr="009B6095">
              <w:t>mol-1c1-SAIT</w:t>
            </w:r>
          </w:p>
        </w:tc>
        <w:tc>
          <w:tcPr>
            <w:tcW w:w="0" w:type="auto"/>
          </w:tcPr>
          <w:p w14:paraId="73AE679A" w14:textId="77777777" w:rsidR="009B6095" w:rsidRPr="009B6095" w:rsidRDefault="009B6095" w:rsidP="009B6095">
            <w:pPr>
              <w:pStyle w:val="tablecelltight"/>
            </w:pPr>
            <w:r w:rsidRPr="009B6095">
              <w:t>10</w:t>
            </w:r>
          </w:p>
        </w:tc>
        <w:tc>
          <w:tcPr>
            <w:tcW w:w="0" w:type="auto"/>
          </w:tcPr>
          <w:p w14:paraId="04C9799B" w14:textId="77777777" w:rsidR="009B6095" w:rsidRPr="009B6095" w:rsidRDefault="009B6095" w:rsidP="009B6095">
            <w:pPr>
              <w:pStyle w:val="tablecelltight"/>
            </w:pPr>
            <w:r w:rsidRPr="009B6095">
              <w:t>4</w:t>
            </w:r>
          </w:p>
        </w:tc>
        <w:tc>
          <w:tcPr>
            <w:tcW w:w="0" w:type="auto"/>
          </w:tcPr>
          <w:p w14:paraId="404AF01F" w14:textId="77777777" w:rsidR="009B6095" w:rsidRPr="009B6095" w:rsidRDefault="009B6095" w:rsidP="009B6095">
            <w:pPr>
              <w:pStyle w:val="tablecelltight"/>
            </w:pPr>
            <w:r w:rsidRPr="009B6095">
              <w:t>410</w:t>
            </w:r>
          </w:p>
        </w:tc>
        <w:tc>
          <w:tcPr>
            <w:tcW w:w="0" w:type="auto"/>
          </w:tcPr>
          <w:p w14:paraId="15EAB3AD" w14:textId="77777777" w:rsidR="009B6095" w:rsidRPr="009B6095" w:rsidRDefault="009B6095" w:rsidP="009B6095">
            <w:pPr>
              <w:pStyle w:val="tablecelltight"/>
            </w:pPr>
            <w:r w:rsidRPr="009B6095">
              <w:t>1y2m</w:t>
            </w:r>
          </w:p>
        </w:tc>
      </w:tr>
      <w:tr w:rsidR="009B6095" w:rsidRPr="009B6095" w14:paraId="2BF5C4D9" w14:textId="77777777" w:rsidTr="000D21BC">
        <w:tc>
          <w:tcPr>
            <w:tcW w:w="0" w:type="auto"/>
          </w:tcPr>
          <w:p w14:paraId="3B8B759E" w14:textId="77777777" w:rsidR="009B6095" w:rsidRPr="009B6095" w:rsidRDefault="009B6095" w:rsidP="009B6095">
            <w:pPr>
              <w:pStyle w:val="tablecelltight"/>
            </w:pPr>
            <w:r w:rsidRPr="009B6095">
              <w:t>s-1c1-SEA-IT</w:t>
            </w:r>
          </w:p>
        </w:tc>
        <w:tc>
          <w:tcPr>
            <w:tcW w:w="0" w:type="auto"/>
          </w:tcPr>
          <w:p w14:paraId="702C1379" w14:textId="77777777" w:rsidR="009B6095" w:rsidRPr="009B6095" w:rsidRDefault="009B6095" w:rsidP="009B6095">
            <w:pPr>
              <w:pStyle w:val="tablecelltight"/>
            </w:pPr>
            <w:r w:rsidRPr="009B6095">
              <w:t>10</w:t>
            </w:r>
          </w:p>
        </w:tc>
        <w:tc>
          <w:tcPr>
            <w:tcW w:w="0" w:type="auto"/>
          </w:tcPr>
          <w:p w14:paraId="65F40A6E" w14:textId="77777777" w:rsidR="009B6095" w:rsidRPr="009B6095" w:rsidRDefault="009B6095" w:rsidP="009B6095">
            <w:pPr>
              <w:pStyle w:val="tablecelltight"/>
            </w:pPr>
            <w:r w:rsidRPr="009B6095">
              <w:t>5</w:t>
            </w:r>
          </w:p>
        </w:tc>
        <w:tc>
          <w:tcPr>
            <w:tcW w:w="0" w:type="auto"/>
          </w:tcPr>
          <w:p w14:paraId="5E41195E" w14:textId="77777777" w:rsidR="009B6095" w:rsidRPr="009B6095" w:rsidRDefault="009B6095" w:rsidP="009B6095">
            <w:pPr>
              <w:pStyle w:val="tablecelltight"/>
            </w:pPr>
            <w:r w:rsidRPr="009B6095">
              <w:t>510</w:t>
            </w:r>
          </w:p>
        </w:tc>
        <w:tc>
          <w:tcPr>
            <w:tcW w:w="0" w:type="auto"/>
          </w:tcPr>
          <w:p w14:paraId="02770B36" w14:textId="77777777" w:rsidR="009B6095" w:rsidRPr="009B6095" w:rsidRDefault="009B6095" w:rsidP="009B6095">
            <w:pPr>
              <w:pStyle w:val="tablecelltight"/>
            </w:pPr>
            <w:r w:rsidRPr="009B6095">
              <w:t>1y5m</w:t>
            </w:r>
          </w:p>
        </w:tc>
      </w:tr>
      <w:tr w:rsidR="009B6095" w:rsidRPr="009B6095" w14:paraId="14B50010" w14:textId="77777777" w:rsidTr="000D21BC">
        <w:tc>
          <w:tcPr>
            <w:tcW w:w="0" w:type="auto"/>
          </w:tcPr>
          <w:p w14:paraId="0E8D9573" w14:textId="77777777" w:rsidR="009B6095" w:rsidRPr="009B6095" w:rsidRDefault="009B6095" w:rsidP="009B6095">
            <w:pPr>
              <w:pStyle w:val="tablecelltight"/>
            </w:pPr>
            <w:r w:rsidRPr="009B6095">
              <w:t>mol-1c1- SEA-IT</w:t>
            </w:r>
          </w:p>
        </w:tc>
        <w:tc>
          <w:tcPr>
            <w:tcW w:w="0" w:type="auto"/>
          </w:tcPr>
          <w:p w14:paraId="68AB145F" w14:textId="77777777" w:rsidR="009B6095" w:rsidRPr="009B6095" w:rsidRDefault="009B6095" w:rsidP="009B6095">
            <w:pPr>
              <w:pStyle w:val="tablecelltight"/>
            </w:pPr>
            <w:r w:rsidRPr="009B6095">
              <w:t>10</w:t>
            </w:r>
          </w:p>
        </w:tc>
        <w:tc>
          <w:tcPr>
            <w:tcW w:w="0" w:type="auto"/>
          </w:tcPr>
          <w:p w14:paraId="0639782D" w14:textId="77777777" w:rsidR="009B6095" w:rsidRPr="009B6095" w:rsidRDefault="009B6095" w:rsidP="009B6095">
            <w:pPr>
              <w:pStyle w:val="tablecelltight"/>
            </w:pPr>
            <w:r w:rsidRPr="009B6095">
              <w:t>5</w:t>
            </w:r>
          </w:p>
        </w:tc>
        <w:tc>
          <w:tcPr>
            <w:tcW w:w="0" w:type="auto"/>
          </w:tcPr>
          <w:p w14:paraId="65C40CE5" w14:textId="77777777" w:rsidR="009B6095" w:rsidRPr="009B6095" w:rsidRDefault="009B6095" w:rsidP="009B6095">
            <w:pPr>
              <w:pStyle w:val="tablecelltight"/>
            </w:pPr>
            <w:r w:rsidRPr="009B6095">
              <w:t>510</w:t>
            </w:r>
          </w:p>
        </w:tc>
        <w:tc>
          <w:tcPr>
            <w:tcW w:w="0" w:type="auto"/>
          </w:tcPr>
          <w:p w14:paraId="2D2F9006" w14:textId="77777777" w:rsidR="009B6095" w:rsidRPr="009B6095" w:rsidRDefault="009B6095" w:rsidP="009B6095">
            <w:pPr>
              <w:pStyle w:val="tablecelltight"/>
            </w:pPr>
            <w:r w:rsidRPr="009B6095">
              <w:t>1y5m</w:t>
            </w:r>
          </w:p>
        </w:tc>
      </w:tr>
      <w:tr w:rsidR="009B6095" w:rsidRPr="009B6095" w14:paraId="34DAC7D6" w14:textId="77777777" w:rsidTr="000D21BC">
        <w:tc>
          <w:tcPr>
            <w:tcW w:w="0" w:type="auto"/>
          </w:tcPr>
          <w:p w14:paraId="7ED01D08" w14:textId="77777777" w:rsidR="009B6095" w:rsidRPr="009B6095" w:rsidRDefault="009B6095" w:rsidP="009B6095">
            <w:pPr>
              <w:pStyle w:val="tablecelltight"/>
            </w:pPr>
            <w:r w:rsidRPr="009B6095">
              <w:t>s-1c2-*</w:t>
            </w:r>
          </w:p>
        </w:tc>
        <w:tc>
          <w:tcPr>
            <w:tcW w:w="0" w:type="auto"/>
          </w:tcPr>
          <w:p w14:paraId="10F6B717" w14:textId="77777777" w:rsidR="009B6095" w:rsidRPr="009B6095" w:rsidRDefault="009B6095" w:rsidP="009B6095">
            <w:pPr>
              <w:pStyle w:val="tablecelltight"/>
            </w:pPr>
            <w:r w:rsidRPr="009B6095">
              <w:t>100</w:t>
            </w:r>
          </w:p>
        </w:tc>
        <w:tc>
          <w:tcPr>
            <w:tcW w:w="0" w:type="auto"/>
          </w:tcPr>
          <w:p w14:paraId="63DAB882" w14:textId="77777777" w:rsidR="009B6095" w:rsidRPr="009B6095" w:rsidRDefault="009B6095" w:rsidP="009B6095">
            <w:pPr>
              <w:pStyle w:val="tablecelltight"/>
            </w:pPr>
            <w:r w:rsidRPr="009B6095">
              <w:t>1</w:t>
            </w:r>
          </w:p>
        </w:tc>
        <w:tc>
          <w:tcPr>
            <w:tcW w:w="0" w:type="auto"/>
          </w:tcPr>
          <w:p w14:paraId="58E5342F" w14:textId="77777777" w:rsidR="009B6095" w:rsidRPr="009B6095" w:rsidRDefault="009B6095" w:rsidP="009B6095">
            <w:pPr>
              <w:pStyle w:val="tablecelltight"/>
            </w:pPr>
            <w:r w:rsidRPr="009B6095">
              <w:t>1010</w:t>
            </w:r>
          </w:p>
        </w:tc>
        <w:tc>
          <w:tcPr>
            <w:tcW w:w="0" w:type="auto"/>
          </w:tcPr>
          <w:p w14:paraId="6C0FCA8F" w14:textId="77777777" w:rsidR="009B6095" w:rsidRPr="009B6095" w:rsidRDefault="009B6095" w:rsidP="009B6095">
            <w:pPr>
              <w:pStyle w:val="tablecelltight"/>
            </w:pPr>
            <w:r w:rsidRPr="009B6095">
              <w:t>2y10m</w:t>
            </w:r>
          </w:p>
        </w:tc>
      </w:tr>
      <w:tr w:rsidR="009B6095" w:rsidRPr="009B6095" w14:paraId="7894BAE8" w14:textId="77777777" w:rsidTr="000D21BC">
        <w:tc>
          <w:tcPr>
            <w:tcW w:w="0" w:type="auto"/>
          </w:tcPr>
          <w:p w14:paraId="48312832" w14:textId="77777777" w:rsidR="009B6095" w:rsidRPr="009B6095" w:rsidRDefault="009B6095" w:rsidP="009B6095">
            <w:pPr>
              <w:pStyle w:val="tablecelltight"/>
            </w:pPr>
            <w:r w:rsidRPr="009B6095">
              <w:t>mol-1c2-*</w:t>
            </w:r>
          </w:p>
        </w:tc>
        <w:tc>
          <w:tcPr>
            <w:tcW w:w="0" w:type="auto"/>
          </w:tcPr>
          <w:p w14:paraId="20DFDCA2" w14:textId="77777777" w:rsidR="009B6095" w:rsidRPr="009B6095" w:rsidRDefault="009B6095" w:rsidP="009B6095">
            <w:pPr>
              <w:pStyle w:val="tablecelltight"/>
            </w:pPr>
            <w:r w:rsidRPr="009B6095">
              <w:t>100</w:t>
            </w:r>
          </w:p>
        </w:tc>
        <w:tc>
          <w:tcPr>
            <w:tcW w:w="0" w:type="auto"/>
          </w:tcPr>
          <w:p w14:paraId="471FFDDB" w14:textId="77777777" w:rsidR="009B6095" w:rsidRPr="009B6095" w:rsidRDefault="009B6095" w:rsidP="009B6095">
            <w:pPr>
              <w:pStyle w:val="tablecelltight"/>
            </w:pPr>
            <w:r w:rsidRPr="009B6095">
              <w:t>1</w:t>
            </w:r>
          </w:p>
        </w:tc>
        <w:tc>
          <w:tcPr>
            <w:tcW w:w="0" w:type="auto"/>
          </w:tcPr>
          <w:p w14:paraId="315A8D95" w14:textId="77777777" w:rsidR="009B6095" w:rsidRPr="009B6095" w:rsidRDefault="009B6095" w:rsidP="009B6095">
            <w:pPr>
              <w:pStyle w:val="tablecelltight"/>
            </w:pPr>
            <w:r w:rsidRPr="009B6095">
              <w:t>1010</w:t>
            </w:r>
          </w:p>
        </w:tc>
        <w:tc>
          <w:tcPr>
            <w:tcW w:w="0" w:type="auto"/>
          </w:tcPr>
          <w:p w14:paraId="79F64A7E" w14:textId="77777777" w:rsidR="009B6095" w:rsidRPr="009B6095" w:rsidRDefault="009B6095" w:rsidP="009B6095">
            <w:pPr>
              <w:pStyle w:val="tablecelltight"/>
            </w:pPr>
            <w:r w:rsidRPr="009B6095">
              <w:t>2y10m</w:t>
            </w:r>
          </w:p>
        </w:tc>
      </w:tr>
      <w:tr w:rsidR="009B6095" w:rsidRPr="009B6095" w14:paraId="4867E619" w14:textId="77777777" w:rsidTr="000D21BC">
        <w:tc>
          <w:tcPr>
            <w:tcW w:w="0" w:type="auto"/>
          </w:tcPr>
          <w:p w14:paraId="7CD34F49" w14:textId="77777777" w:rsidR="009B6095" w:rsidRPr="009B6095" w:rsidRDefault="009B6095" w:rsidP="009B6095">
            <w:pPr>
              <w:pStyle w:val="tablecelltight"/>
            </w:pPr>
            <w:r w:rsidRPr="009B6095">
              <w:t>s-1c2-SA</w:t>
            </w:r>
          </w:p>
        </w:tc>
        <w:tc>
          <w:tcPr>
            <w:tcW w:w="0" w:type="auto"/>
          </w:tcPr>
          <w:p w14:paraId="5195B135" w14:textId="77777777" w:rsidR="009B6095" w:rsidRPr="009B6095" w:rsidRDefault="009B6095" w:rsidP="009B6095">
            <w:pPr>
              <w:pStyle w:val="tablecelltight"/>
            </w:pPr>
            <w:r w:rsidRPr="009B6095">
              <w:t>100</w:t>
            </w:r>
          </w:p>
        </w:tc>
        <w:tc>
          <w:tcPr>
            <w:tcW w:w="0" w:type="auto"/>
          </w:tcPr>
          <w:p w14:paraId="76BC2AAC" w14:textId="77777777" w:rsidR="009B6095" w:rsidRPr="009B6095" w:rsidRDefault="009B6095" w:rsidP="009B6095">
            <w:pPr>
              <w:pStyle w:val="tablecelltight"/>
            </w:pPr>
            <w:r w:rsidRPr="009B6095">
              <w:t>2</w:t>
            </w:r>
          </w:p>
        </w:tc>
        <w:tc>
          <w:tcPr>
            <w:tcW w:w="0" w:type="auto"/>
          </w:tcPr>
          <w:p w14:paraId="2BBE0252" w14:textId="77777777" w:rsidR="009B6095" w:rsidRPr="009B6095" w:rsidRDefault="009B6095" w:rsidP="009B6095">
            <w:pPr>
              <w:pStyle w:val="tablecelltight"/>
            </w:pPr>
            <w:r w:rsidRPr="009B6095">
              <w:t>2010</w:t>
            </w:r>
          </w:p>
        </w:tc>
        <w:tc>
          <w:tcPr>
            <w:tcW w:w="0" w:type="auto"/>
          </w:tcPr>
          <w:p w14:paraId="336BC4C1" w14:textId="77777777" w:rsidR="009B6095" w:rsidRPr="009B6095" w:rsidRDefault="009B6095" w:rsidP="009B6095">
            <w:pPr>
              <w:pStyle w:val="tablecelltight"/>
            </w:pPr>
            <w:r w:rsidRPr="009B6095">
              <w:t>5y7m</w:t>
            </w:r>
          </w:p>
        </w:tc>
      </w:tr>
      <w:tr w:rsidR="009B6095" w:rsidRPr="009B6095" w14:paraId="1C59C825" w14:textId="77777777" w:rsidTr="000D21BC">
        <w:tc>
          <w:tcPr>
            <w:tcW w:w="0" w:type="auto"/>
          </w:tcPr>
          <w:p w14:paraId="54F31995" w14:textId="77777777" w:rsidR="009B6095" w:rsidRPr="009B6095" w:rsidRDefault="009B6095" w:rsidP="009B6095">
            <w:pPr>
              <w:pStyle w:val="tablecelltight"/>
            </w:pPr>
            <w:r w:rsidRPr="009B6095">
              <w:t>mol-1c2-SA</w:t>
            </w:r>
          </w:p>
        </w:tc>
        <w:tc>
          <w:tcPr>
            <w:tcW w:w="0" w:type="auto"/>
          </w:tcPr>
          <w:p w14:paraId="0D29546E" w14:textId="77777777" w:rsidR="009B6095" w:rsidRPr="009B6095" w:rsidRDefault="009B6095" w:rsidP="009B6095">
            <w:pPr>
              <w:pStyle w:val="tablecelltight"/>
            </w:pPr>
            <w:r w:rsidRPr="009B6095">
              <w:t>100</w:t>
            </w:r>
          </w:p>
        </w:tc>
        <w:tc>
          <w:tcPr>
            <w:tcW w:w="0" w:type="auto"/>
          </w:tcPr>
          <w:p w14:paraId="0598B7A3" w14:textId="77777777" w:rsidR="009B6095" w:rsidRPr="009B6095" w:rsidRDefault="009B6095" w:rsidP="009B6095">
            <w:pPr>
              <w:pStyle w:val="tablecelltight"/>
            </w:pPr>
            <w:r w:rsidRPr="009B6095">
              <w:t>2</w:t>
            </w:r>
          </w:p>
        </w:tc>
        <w:tc>
          <w:tcPr>
            <w:tcW w:w="0" w:type="auto"/>
          </w:tcPr>
          <w:p w14:paraId="4EC99A1E" w14:textId="77777777" w:rsidR="009B6095" w:rsidRPr="009B6095" w:rsidRDefault="009B6095" w:rsidP="009B6095">
            <w:pPr>
              <w:pStyle w:val="tablecelltight"/>
            </w:pPr>
            <w:r w:rsidRPr="009B6095">
              <w:t>2010</w:t>
            </w:r>
          </w:p>
        </w:tc>
        <w:tc>
          <w:tcPr>
            <w:tcW w:w="0" w:type="auto"/>
          </w:tcPr>
          <w:p w14:paraId="272A49B1" w14:textId="77777777" w:rsidR="009B6095" w:rsidRPr="009B6095" w:rsidRDefault="009B6095" w:rsidP="009B6095">
            <w:pPr>
              <w:pStyle w:val="tablecelltight"/>
            </w:pPr>
            <w:r w:rsidRPr="009B6095">
              <w:t>5y7m</w:t>
            </w:r>
          </w:p>
        </w:tc>
      </w:tr>
      <w:tr w:rsidR="009B6095" w:rsidRPr="009B6095" w14:paraId="146396E2" w14:textId="77777777" w:rsidTr="000D21BC">
        <w:tc>
          <w:tcPr>
            <w:tcW w:w="0" w:type="auto"/>
          </w:tcPr>
          <w:p w14:paraId="3B5FF9CD" w14:textId="77777777" w:rsidR="009B6095" w:rsidRPr="009B6095" w:rsidRDefault="009B6095" w:rsidP="009B6095">
            <w:pPr>
              <w:pStyle w:val="tablecelltight"/>
            </w:pPr>
            <w:r w:rsidRPr="009B6095">
              <w:t>s-1c2-SAI</w:t>
            </w:r>
          </w:p>
        </w:tc>
        <w:tc>
          <w:tcPr>
            <w:tcW w:w="0" w:type="auto"/>
          </w:tcPr>
          <w:p w14:paraId="6BFEF673" w14:textId="77777777" w:rsidR="009B6095" w:rsidRPr="009B6095" w:rsidRDefault="009B6095" w:rsidP="009B6095">
            <w:pPr>
              <w:pStyle w:val="tablecelltight"/>
            </w:pPr>
            <w:r w:rsidRPr="009B6095">
              <w:t>100</w:t>
            </w:r>
          </w:p>
        </w:tc>
        <w:tc>
          <w:tcPr>
            <w:tcW w:w="0" w:type="auto"/>
          </w:tcPr>
          <w:p w14:paraId="2F4196D6" w14:textId="77777777" w:rsidR="009B6095" w:rsidRPr="009B6095" w:rsidRDefault="009B6095" w:rsidP="009B6095">
            <w:pPr>
              <w:pStyle w:val="tablecelltight"/>
            </w:pPr>
            <w:r w:rsidRPr="009B6095">
              <w:t>3</w:t>
            </w:r>
          </w:p>
        </w:tc>
        <w:tc>
          <w:tcPr>
            <w:tcW w:w="0" w:type="auto"/>
          </w:tcPr>
          <w:p w14:paraId="0244495E" w14:textId="77777777" w:rsidR="009B6095" w:rsidRPr="009B6095" w:rsidRDefault="009B6095" w:rsidP="009B6095">
            <w:pPr>
              <w:pStyle w:val="tablecelltight"/>
            </w:pPr>
            <w:r w:rsidRPr="009B6095">
              <w:t>3010</w:t>
            </w:r>
          </w:p>
        </w:tc>
        <w:tc>
          <w:tcPr>
            <w:tcW w:w="0" w:type="auto"/>
          </w:tcPr>
          <w:p w14:paraId="10BF426A" w14:textId="77777777" w:rsidR="009B6095" w:rsidRPr="009B6095" w:rsidRDefault="009B6095" w:rsidP="009B6095">
            <w:pPr>
              <w:pStyle w:val="tablecelltight"/>
            </w:pPr>
            <w:r w:rsidRPr="009B6095">
              <w:t>8y</w:t>
            </w:r>
          </w:p>
        </w:tc>
      </w:tr>
      <w:tr w:rsidR="009B6095" w:rsidRPr="009B6095" w14:paraId="3A91E216" w14:textId="77777777" w:rsidTr="000D21BC">
        <w:tc>
          <w:tcPr>
            <w:tcW w:w="0" w:type="auto"/>
          </w:tcPr>
          <w:p w14:paraId="4BA01353" w14:textId="77777777" w:rsidR="009B6095" w:rsidRPr="009B6095" w:rsidRDefault="009B6095" w:rsidP="009B6095">
            <w:pPr>
              <w:pStyle w:val="tablecelltight"/>
            </w:pPr>
            <w:r w:rsidRPr="009B6095">
              <w:t>mol-1c2-SAI</w:t>
            </w:r>
          </w:p>
        </w:tc>
        <w:tc>
          <w:tcPr>
            <w:tcW w:w="0" w:type="auto"/>
          </w:tcPr>
          <w:p w14:paraId="57122BF8" w14:textId="77777777" w:rsidR="009B6095" w:rsidRPr="009B6095" w:rsidRDefault="009B6095" w:rsidP="009B6095">
            <w:pPr>
              <w:pStyle w:val="tablecelltight"/>
            </w:pPr>
            <w:r w:rsidRPr="009B6095">
              <w:t>100</w:t>
            </w:r>
          </w:p>
        </w:tc>
        <w:tc>
          <w:tcPr>
            <w:tcW w:w="0" w:type="auto"/>
          </w:tcPr>
          <w:p w14:paraId="6F2DBA9C" w14:textId="77777777" w:rsidR="009B6095" w:rsidRPr="009B6095" w:rsidRDefault="009B6095" w:rsidP="009B6095">
            <w:pPr>
              <w:pStyle w:val="tablecelltight"/>
            </w:pPr>
            <w:r w:rsidRPr="009B6095">
              <w:t>3</w:t>
            </w:r>
          </w:p>
        </w:tc>
        <w:tc>
          <w:tcPr>
            <w:tcW w:w="0" w:type="auto"/>
          </w:tcPr>
          <w:p w14:paraId="485CD3A1" w14:textId="77777777" w:rsidR="009B6095" w:rsidRPr="009B6095" w:rsidRDefault="009B6095" w:rsidP="009B6095">
            <w:pPr>
              <w:pStyle w:val="tablecelltight"/>
            </w:pPr>
            <w:r w:rsidRPr="009B6095">
              <w:t>3010</w:t>
            </w:r>
          </w:p>
        </w:tc>
        <w:tc>
          <w:tcPr>
            <w:tcW w:w="0" w:type="auto"/>
          </w:tcPr>
          <w:p w14:paraId="2C2FA321" w14:textId="77777777" w:rsidR="009B6095" w:rsidRPr="009B6095" w:rsidRDefault="009B6095" w:rsidP="009B6095">
            <w:pPr>
              <w:pStyle w:val="tablecelltight"/>
            </w:pPr>
            <w:r w:rsidRPr="009B6095">
              <w:t>8y</w:t>
            </w:r>
          </w:p>
        </w:tc>
      </w:tr>
      <w:tr w:rsidR="009B6095" w:rsidRPr="009B6095" w14:paraId="54198B73" w14:textId="77777777" w:rsidTr="000D21BC">
        <w:tc>
          <w:tcPr>
            <w:tcW w:w="0" w:type="auto"/>
          </w:tcPr>
          <w:p w14:paraId="099B2935" w14:textId="77777777" w:rsidR="009B6095" w:rsidRPr="009B6095" w:rsidRDefault="009B6095" w:rsidP="009B6095">
            <w:pPr>
              <w:pStyle w:val="tablecelltight"/>
            </w:pPr>
            <w:r w:rsidRPr="009B6095">
              <w:t>s-1c2-SAIT</w:t>
            </w:r>
          </w:p>
        </w:tc>
        <w:tc>
          <w:tcPr>
            <w:tcW w:w="0" w:type="auto"/>
          </w:tcPr>
          <w:p w14:paraId="2088871C" w14:textId="77777777" w:rsidR="009B6095" w:rsidRPr="009B6095" w:rsidRDefault="009B6095" w:rsidP="009B6095">
            <w:pPr>
              <w:pStyle w:val="tablecelltight"/>
            </w:pPr>
            <w:r w:rsidRPr="009B6095">
              <w:t>100</w:t>
            </w:r>
          </w:p>
        </w:tc>
        <w:tc>
          <w:tcPr>
            <w:tcW w:w="0" w:type="auto"/>
          </w:tcPr>
          <w:p w14:paraId="30B40122" w14:textId="77777777" w:rsidR="009B6095" w:rsidRPr="009B6095" w:rsidRDefault="009B6095" w:rsidP="009B6095">
            <w:pPr>
              <w:pStyle w:val="tablecelltight"/>
            </w:pPr>
            <w:r w:rsidRPr="009B6095">
              <w:t>4</w:t>
            </w:r>
          </w:p>
        </w:tc>
        <w:tc>
          <w:tcPr>
            <w:tcW w:w="0" w:type="auto"/>
          </w:tcPr>
          <w:p w14:paraId="049C4587" w14:textId="77777777" w:rsidR="009B6095" w:rsidRPr="009B6095" w:rsidRDefault="009B6095" w:rsidP="009B6095">
            <w:pPr>
              <w:pStyle w:val="tablecelltight"/>
            </w:pPr>
            <w:r w:rsidRPr="009B6095">
              <w:t>4010</w:t>
            </w:r>
          </w:p>
        </w:tc>
        <w:tc>
          <w:tcPr>
            <w:tcW w:w="0" w:type="auto"/>
          </w:tcPr>
          <w:p w14:paraId="7A240D27" w14:textId="77777777" w:rsidR="009B6095" w:rsidRPr="009B6095" w:rsidRDefault="009B6095" w:rsidP="009B6095">
            <w:pPr>
              <w:pStyle w:val="tablecelltight"/>
            </w:pPr>
            <w:r w:rsidRPr="009B6095">
              <w:t>11y</w:t>
            </w:r>
          </w:p>
        </w:tc>
      </w:tr>
      <w:tr w:rsidR="009B6095" w:rsidRPr="009B6095" w14:paraId="6DFBBEB9" w14:textId="77777777" w:rsidTr="000D21BC">
        <w:tc>
          <w:tcPr>
            <w:tcW w:w="0" w:type="auto"/>
          </w:tcPr>
          <w:p w14:paraId="7307A566" w14:textId="77777777" w:rsidR="009B6095" w:rsidRPr="009B6095" w:rsidRDefault="009B6095" w:rsidP="009B6095">
            <w:pPr>
              <w:pStyle w:val="tablecelltight"/>
            </w:pPr>
            <w:r w:rsidRPr="009B6095">
              <w:t>mol-1c2-SAIT</w:t>
            </w:r>
          </w:p>
        </w:tc>
        <w:tc>
          <w:tcPr>
            <w:tcW w:w="0" w:type="auto"/>
          </w:tcPr>
          <w:p w14:paraId="0761261B" w14:textId="77777777" w:rsidR="009B6095" w:rsidRPr="009B6095" w:rsidRDefault="009B6095" w:rsidP="009B6095">
            <w:pPr>
              <w:pStyle w:val="tablecelltight"/>
            </w:pPr>
            <w:r w:rsidRPr="009B6095">
              <w:t>100</w:t>
            </w:r>
          </w:p>
        </w:tc>
        <w:tc>
          <w:tcPr>
            <w:tcW w:w="0" w:type="auto"/>
          </w:tcPr>
          <w:p w14:paraId="34FF8A97" w14:textId="77777777" w:rsidR="009B6095" w:rsidRPr="009B6095" w:rsidRDefault="009B6095" w:rsidP="009B6095">
            <w:pPr>
              <w:pStyle w:val="tablecelltight"/>
            </w:pPr>
            <w:r w:rsidRPr="009B6095">
              <w:t>4</w:t>
            </w:r>
          </w:p>
        </w:tc>
        <w:tc>
          <w:tcPr>
            <w:tcW w:w="0" w:type="auto"/>
          </w:tcPr>
          <w:p w14:paraId="4A747FD9" w14:textId="77777777" w:rsidR="009B6095" w:rsidRPr="009B6095" w:rsidRDefault="009B6095" w:rsidP="009B6095">
            <w:pPr>
              <w:pStyle w:val="tablecelltight"/>
            </w:pPr>
            <w:r w:rsidRPr="009B6095">
              <w:t>4010</w:t>
            </w:r>
          </w:p>
        </w:tc>
        <w:tc>
          <w:tcPr>
            <w:tcW w:w="0" w:type="auto"/>
          </w:tcPr>
          <w:p w14:paraId="72597C20" w14:textId="77777777" w:rsidR="009B6095" w:rsidRPr="009B6095" w:rsidRDefault="009B6095" w:rsidP="009B6095">
            <w:pPr>
              <w:pStyle w:val="tablecelltight"/>
            </w:pPr>
            <w:r w:rsidRPr="009B6095">
              <w:t>11y</w:t>
            </w:r>
          </w:p>
        </w:tc>
      </w:tr>
      <w:tr w:rsidR="009B6095" w:rsidRPr="009B6095" w14:paraId="01F779AC" w14:textId="77777777" w:rsidTr="000D21BC">
        <w:tc>
          <w:tcPr>
            <w:tcW w:w="0" w:type="auto"/>
          </w:tcPr>
          <w:p w14:paraId="6DD0BD02" w14:textId="77777777" w:rsidR="009B6095" w:rsidRPr="009B6095" w:rsidRDefault="009B6095" w:rsidP="009B6095">
            <w:pPr>
              <w:pStyle w:val="tablecelltight"/>
            </w:pPr>
            <w:r w:rsidRPr="009B6095">
              <w:t>s-1c2-SEA-IT</w:t>
            </w:r>
          </w:p>
        </w:tc>
        <w:tc>
          <w:tcPr>
            <w:tcW w:w="0" w:type="auto"/>
          </w:tcPr>
          <w:p w14:paraId="7BEFF507" w14:textId="77777777" w:rsidR="009B6095" w:rsidRPr="009B6095" w:rsidRDefault="009B6095" w:rsidP="009B6095">
            <w:pPr>
              <w:pStyle w:val="tablecelltight"/>
            </w:pPr>
            <w:r w:rsidRPr="009B6095">
              <w:t>100</w:t>
            </w:r>
          </w:p>
        </w:tc>
        <w:tc>
          <w:tcPr>
            <w:tcW w:w="0" w:type="auto"/>
          </w:tcPr>
          <w:p w14:paraId="3F97FEC3" w14:textId="77777777" w:rsidR="009B6095" w:rsidRPr="009B6095" w:rsidRDefault="009B6095" w:rsidP="009B6095">
            <w:pPr>
              <w:pStyle w:val="tablecelltight"/>
            </w:pPr>
            <w:r w:rsidRPr="009B6095">
              <w:t>5</w:t>
            </w:r>
          </w:p>
        </w:tc>
        <w:tc>
          <w:tcPr>
            <w:tcW w:w="0" w:type="auto"/>
          </w:tcPr>
          <w:p w14:paraId="45154400" w14:textId="77777777" w:rsidR="009B6095" w:rsidRPr="009B6095" w:rsidRDefault="009B6095" w:rsidP="009B6095">
            <w:pPr>
              <w:pStyle w:val="tablecelltight"/>
            </w:pPr>
            <w:r w:rsidRPr="009B6095">
              <w:t>5010</w:t>
            </w:r>
          </w:p>
        </w:tc>
        <w:tc>
          <w:tcPr>
            <w:tcW w:w="0" w:type="auto"/>
          </w:tcPr>
          <w:p w14:paraId="5BDE8093" w14:textId="77777777" w:rsidR="009B6095" w:rsidRPr="009B6095" w:rsidRDefault="009B6095" w:rsidP="009B6095">
            <w:pPr>
              <w:pStyle w:val="tablecelltight"/>
            </w:pPr>
            <w:r w:rsidRPr="009B6095">
              <w:t>14y</w:t>
            </w:r>
          </w:p>
        </w:tc>
      </w:tr>
      <w:tr w:rsidR="009B6095" w:rsidRPr="009B6095" w14:paraId="7A24C7E6" w14:textId="77777777" w:rsidTr="000D21BC">
        <w:tc>
          <w:tcPr>
            <w:tcW w:w="0" w:type="auto"/>
          </w:tcPr>
          <w:p w14:paraId="0E036F0A" w14:textId="77777777" w:rsidR="009B6095" w:rsidRPr="009B6095" w:rsidRDefault="009B6095" w:rsidP="009B6095">
            <w:pPr>
              <w:pStyle w:val="tablecelltight"/>
            </w:pPr>
            <w:r w:rsidRPr="009B6095">
              <w:t>mol-1c2- SEA-IT</w:t>
            </w:r>
          </w:p>
        </w:tc>
        <w:tc>
          <w:tcPr>
            <w:tcW w:w="0" w:type="auto"/>
          </w:tcPr>
          <w:p w14:paraId="34C784EA" w14:textId="77777777" w:rsidR="009B6095" w:rsidRPr="009B6095" w:rsidRDefault="009B6095" w:rsidP="009B6095">
            <w:pPr>
              <w:pStyle w:val="tablecelltight"/>
            </w:pPr>
            <w:r w:rsidRPr="009B6095">
              <w:t>100</w:t>
            </w:r>
          </w:p>
        </w:tc>
        <w:tc>
          <w:tcPr>
            <w:tcW w:w="0" w:type="auto"/>
          </w:tcPr>
          <w:p w14:paraId="6542CAEA" w14:textId="77777777" w:rsidR="009B6095" w:rsidRPr="009B6095" w:rsidRDefault="009B6095" w:rsidP="009B6095">
            <w:pPr>
              <w:pStyle w:val="tablecelltight"/>
            </w:pPr>
            <w:r w:rsidRPr="009B6095">
              <w:t>5</w:t>
            </w:r>
          </w:p>
        </w:tc>
        <w:tc>
          <w:tcPr>
            <w:tcW w:w="0" w:type="auto"/>
          </w:tcPr>
          <w:p w14:paraId="4E6F5EE7" w14:textId="77777777" w:rsidR="009B6095" w:rsidRPr="009B6095" w:rsidRDefault="009B6095" w:rsidP="009B6095">
            <w:pPr>
              <w:pStyle w:val="tablecelltight"/>
            </w:pPr>
            <w:r w:rsidRPr="009B6095">
              <w:t>5010</w:t>
            </w:r>
          </w:p>
        </w:tc>
        <w:tc>
          <w:tcPr>
            <w:tcW w:w="0" w:type="auto"/>
          </w:tcPr>
          <w:p w14:paraId="2198B357" w14:textId="77777777" w:rsidR="009B6095" w:rsidRPr="009B6095" w:rsidRDefault="009B6095" w:rsidP="009B6095">
            <w:pPr>
              <w:pStyle w:val="tablecelltight"/>
            </w:pPr>
            <w:r w:rsidRPr="009B6095">
              <w:t>14y</w:t>
            </w:r>
          </w:p>
        </w:tc>
      </w:tr>
      <w:tr w:rsidR="009B6095" w:rsidRPr="009B6095" w14:paraId="22B3ADBF" w14:textId="77777777" w:rsidTr="000D21BC">
        <w:tc>
          <w:tcPr>
            <w:tcW w:w="0" w:type="auto"/>
          </w:tcPr>
          <w:p w14:paraId="7015C4B4" w14:textId="77777777" w:rsidR="009B6095" w:rsidRPr="009B6095" w:rsidRDefault="009B6095" w:rsidP="009B6095">
            <w:pPr>
              <w:pStyle w:val="tablecelltight"/>
            </w:pPr>
            <w:r w:rsidRPr="009B6095">
              <w:t>s-1c3-*</w:t>
            </w:r>
          </w:p>
        </w:tc>
        <w:tc>
          <w:tcPr>
            <w:tcW w:w="0" w:type="auto"/>
          </w:tcPr>
          <w:p w14:paraId="0E281ADD" w14:textId="77777777" w:rsidR="009B6095" w:rsidRPr="009B6095" w:rsidRDefault="009B6095" w:rsidP="009B6095">
            <w:pPr>
              <w:pStyle w:val="tablecelltight"/>
            </w:pPr>
            <w:r w:rsidRPr="009B6095">
              <w:t>1000</w:t>
            </w:r>
          </w:p>
        </w:tc>
        <w:tc>
          <w:tcPr>
            <w:tcW w:w="0" w:type="auto"/>
          </w:tcPr>
          <w:p w14:paraId="339B524C" w14:textId="77777777" w:rsidR="009B6095" w:rsidRPr="009B6095" w:rsidRDefault="009B6095" w:rsidP="009B6095">
            <w:pPr>
              <w:pStyle w:val="tablecelltight"/>
            </w:pPr>
            <w:r w:rsidRPr="009B6095">
              <w:t>1</w:t>
            </w:r>
          </w:p>
        </w:tc>
        <w:tc>
          <w:tcPr>
            <w:tcW w:w="0" w:type="auto"/>
          </w:tcPr>
          <w:p w14:paraId="68B1086C" w14:textId="77777777" w:rsidR="009B6095" w:rsidRPr="009B6095" w:rsidRDefault="009B6095" w:rsidP="009B6095">
            <w:pPr>
              <w:pStyle w:val="tablecelltight"/>
            </w:pPr>
            <w:r w:rsidRPr="009B6095">
              <w:t>10,010</w:t>
            </w:r>
          </w:p>
        </w:tc>
        <w:tc>
          <w:tcPr>
            <w:tcW w:w="0" w:type="auto"/>
          </w:tcPr>
          <w:p w14:paraId="6A9CF6C4" w14:textId="77777777" w:rsidR="009B6095" w:rsidRPr="009B6095" w:rsidRDefault="009B6095" w:rsidP="009B6095">
            <w:pPr>
              <w:pStyle w:val="tablecelltight"/>
            </w:pPr>
            <w:r w:rsidRPr="009B6095">
              <w:t>29y</w:t>
            </w:r>
          </w:p>
        </w:tc>
      </w:tr>
      <w:tr w:rsidR="009B6095" w:rsidRPr="009B6095" w14:paraId="645C2731" w14:textId="77777777" w:rsidTr="000D21BC">
        <w:tc>
          <w:tcPr>
            <w:tcW w:w="0" w:type="auto"/>
          </w:tcPr>
          <w:p w14:paraId="621D4B7B" w14:textId="77777777" w:rsidR="009B6095" w:rsidRPr="009B6095" w:rsidRDefault="009B6095" w:rsidP="009B6095">
            <w:pPr>
              <w:pStyle w:val="tablecelltight"/>
            </w:pPr>
            <w:r w:rsidRPr="009B6095">
              <w:t>mol-1c3-*</w:t>
            </w:r>
          </w:p>
        </w:tc>
        <w:tc>
          <w:tcPr>
            <w:tcW w:w="0" w:type="auto"/>
          </w:tcPr>
          <w:p w14:paraId="18E59862" w14:textId="77777777" w:rsidR="009B6095" w:rsidRPr="009B6095" w:rsidRDefault="009B6095" w:rsidP="009B6095">
            <w:pPr>
              <w:pStyle w:val="tablecelltight"/>
            </w:pPr>
            <w:r w:rsidRPr="009B6095">
              <w:t>1000</w:t>
            </w:r>
          </w:p>
        </w:tc>
        <w:tc>
          <w:tcPr>
            <w:tcW w:w="0" w:type="auto"/>
          </w:tcPr>
          <w:p w14:paraId="3B13B441" w14:textId="77777777" w:rsidR="009B6095" w:rsidRPr="009B6095" w:rsidRDefault="009B6095" w:rsidP="009B6095">
            <w:pPr>
              <w:pStyle w:val="tablecelltight"/>
            </w:pPr>
            <w:r w:rsidRPr="009B6095">
              <w:t>1</w:t>
            </w:r>
          </w:p>
        </w:tc>
        <w:tc>
          <w:tcPr>
            <w:tcW w:w="0" w:type="auto"/>
          </w:tcPr>
          <w:p w14:paraId="7DF6F47B" w14:textId="77777777" w:rsidR="009B6095" w:rsidRPr="009B6095" w:rsidRDefault="009B6095" w:rsidP="009B6095">
            <w:pPr>
              <w:pStyle w:val="tablecelltight"/>
            </w:pPr>
            <w:r w:rsidRPr="009B6095">
              <w:t>10,010</w:t>
            </w:r>
          </w:p>
        </w:tc>
        <w:tc>
          <w:tcPr>
            <w:tcW w:w="0" w:type="auto"/>
          </w:tcPr>
          <w:p w14:paraId="060E0ED8" w14:textId="77777777" w:rsidR="009B6095" w:rsidRPr="009B6095" w:rsidRDefault="009B6095" w:rsidP="009B6095">
            <w:pPr>
              <w:pStyle w:val="tablecelltight"/>
            </w:pPr>
            <w:r w:rsidRPr="009B6095">
              <w:t>29y</w:t>
            </w:r>
          </w:p>
        </w:tc>
      </w:tr>
      <w:tr w:rsidR="009B6095" w:rsidRPr="009B6095" w14:paraId="2334ED35" w14:textId="77777777" w:rsidTr="000D21BC">
        <w:tc>
          <w:tcPr>
            <w:tcW w:w="0" w:type="auto"/>
          </w:tcPr>
          <w:p w14:paraId="3E5881E1" w14:textId="77777777" w:rsidR="009B6095" w:rsidRPr="009B6095" w:rsidRDefault="009B6095" w:rsidP="009B6095">
            <w:pPr>
              <w:pStyle w:val="tablecelltight"/>
            </w:pPr>
            <w:r w:rsidRPr="009B6095">
              <w:t>s-1c3-SA</w:t>
            </w:r>
          </w:p>
        </w:tc>
        <w:tc>
          <w:tcPr>
            <w:tcW w:w="0" w:type="auto"/>
          </w:tcPr>
          <w:p w14:paraId="647B70F9" w14:textId="77777777" w:rsidR="009B6095" w:rsidRPr="009B6095" w:rsidRDefault="009B6095" w:rsidP="009B6095">
            <w:pPr>
              <w:pStyle w:val="tablecelltight"/>
            </w:pPr>
            <w:r w:rsidRPr="009B6095">
              <w:t>1000</w:t>
            </w:r>
          </w:p>
        </w:tc>
        <w:tc>
          <w:tcPr>
            <w:tcW w:w="0" w:type="auto"/>
          </w:tcPr>
          <w:p w14:paraId="6EA9F14C" w14:textId="77777777" w:rsidR="009B6095" w:rsidRPr="009B6095" w:rsidRDefault="009B6095" w:rsidP="009B6095">
            <w:pPr>
              <w:pStyle w:val="tablecelltight"/>
            </w:pPr>
            <w:r w:rsidRPr="009B6095">
              <w:t>2</w:t>
            </w:r>
          </w:p>
        </w:tc>
        <w:tc>
          <w:tcPr>
            <w:tcW w:w="0" w:type="auto"/>
          </w:tcPr>
          <w:p w14:paraId="089ADF95" w14:textId="77777777" w:rsidR="009B6095" w:rsidRPr="009B6095" w:rsidRDefault="009B6095" w:rsidP="009B6095">
            <w:pPr>
              <w:pStyle w:val="tablecelltight"/>
            </w:pPr>
            <w:r w:rsidRPr="009B6095">
              <w:t>20,010</w:t>
            </w:r>
          </w:p>
        </w:tc>
        <w:tc>
          <w:tcPr>
            <w:tcW w:w="0" w:type="auto"/>
          </w:tcPr>
          <w:p w14:paraId="38800B0E" w14:textId="77777777" w:rsidR="009B6095" w:rsidRPr="009B6095" w:rsidRDefault="009B6095" w:rsidP="009B6095">
            <w:pPr>
              <w:pStyle w:val="tablecelltight"/>
            </w:pPr>
            <w:r w:rsidRPr="009B6095">
              <w:t>56y</w:t>
            </w:r>
          </w:p>
        </w:tc>
      </w:tr>
      <w:tr w:rsidR="009B6095" w:rsidRPr="009B6095" w14:paraId="6294EEBC" w14:textId="77777777" w:rsidTr="000D21BC">
        <w:tc>
          <w:tcPr>
            <w:tcW w:w="0" w:type="auto"/>
          </w:tcPr>
          <w:p w14:paraId="407CCAEB" w14:textId="77777777" w:rsidR="009B6095" w:rsidRPr="009B6095" w:rsidRDefault="009B6095" w:rsidP="009B6095">
            <w:pPr>
              <w:pStyle w:val="tablecelltight"/>
            </w:pPr>
            <w:r w:rsidRPr="009B6095">
              <w:t>mol-1c3-SA</w:t>
            </w:r>
          </w:p>
        </w:tc>
        <w:tc>
          <w:tcPr>
            <w:tcW w:w="0" w:type="auto"/>
          </w:tcPr>
          <w:p w14:paraId="0E8169D9" w14:textId="77777777" w:rsidR="009B6095" w:rsidRPr="009B6095" w:rsidRDefault="009B6095" w:rsidP="009B6095">
            <w:pPr>
              <w:pStyle w:val="tablecelltight"/>
            </w:pPr>
            <w:r w:rsidRPr="009B6095">
              <w:t>1000</w:t>
            </w:r>
          </w:p>
        </w:tc>
        <w:tc>
          <w:tcPr>
            <w:tcW w:w="0" w:type="auto"/>
          </w:tcPr>
          <w:p w14:paraId="15C66075" w14:textId="77777777" w:rsidR="009B6095" w:rsidRPr="009B6095" w:rsidRDefault="009B6095" w:rsidP="009B6095">
            <w:pPr>
              <w:pStyle w:val="tablecelltight"/>
            </w:pPr>
            <w:r w:rsidRPr="009B6095">
              <w:t>2</w:t>
            </w:r>
          </w:p>
        </w:tc>
        <w:tc>
          <w:tcPr>
            <w:tcW w:w="0" w:type="auto"/>
          </w:tcPr>
          <w:p w14:paraId="766F2BF0" w14:textId="77777777" w:rsidR="009B6095" w:rsidRPr="009B6095" w:rsidRDefault="009B6095" w:rsidP="009B6095">
            <w:pPr>
              <w:pStyle w:val="tablecelltight"/>
            </w:pPr>
            <w:r w:rsidRPr="009B6095">
              <w:t>20,010</w:t>
            </w:r>
          </w:p>
        </w:tc>
        <w:tc>
          <w:tcPr>
            <w:tcW w:w="0" w:type="auto"/>
          </w:tcPr>
          <w:p w14:paraId="21F58250" w14:textId="77777777" w:rsidR="009B6095" w:rsidRPr="009B6095" w:rsidRDefault="009B6095" w:rsidP="009B6095">
            <w:pPr>
              <w:pStyle w:val="tablecelltight"/>
            </w:pPr>
            <w:r w:rsidRPr="009B6095">
              <w:t>56y</w:t>
            </w:r>
          </w:p>
        </w:tc>
      </w:tr>
      <w:tr w:rsidR="009B6095" w:rsidRPr="009B6095" w14:paraId="092A1886" w14:textId="77777777" w:rsidTr="000D21BC">
        <w:tc>
          <w:tcPr>
            <w:tcW w:w="0" w:type="auto"/>
          </w:tcPr>
          <w:p w14:paraId="06977A91" w14:textId="77777777" w:rsidR="009B6095" w:rsidRPr="009B6095" w:rsidRDefault="009B6095" w:rsidP="009B6095">
            <w:pPr>
              <w:pStyle w:val="tablecelltight"/>
            </w:pPr>
            <w:r w:rsidRPr="009B6095">
              <w:t>s-1c3-SAI</w:t>
            </w:r>
          </w:p>
        </w:tc>
        <w:tc>
          <w:tcPr>
            <w:tcW w:w="0" w:type="auto"/>
          </w:tcPr>
          <w:p w14:paraId="7C45BF19" w14:textId="77777777" w:rsidR="009B6095" w:rsidRPr="009B6095" w:rsidRDefault="009B6095" w:rsidP="009B6095">
            <w:pPr>
              <w:pStyle w:val="tablecelltight"/>
            </w:pPr>
            <w:r w:rsidRPr="009B6095">
              <w:t>1000</w:t>
            </w:r>
          </w:p>
        </w:tc>
        <w:tc>
          <w:tcPr>
            <w:tcW w:w="0" w:type="auto"/>
          </w:tcPr>
          <w:p w14:paraId="1AC12BA7" w14:textId="77777777" w:rsidR="009B6095" w:rsidRPr="009B6095" w:rsidRDefault="009B6095" w:rsidP="009B6095">
            <w:pPr>
              <w:pStyle w:val="tablecelltight"/>
            </w:pPr>
            <w:r w:rsidRPr="009B6095">
              <w:t>3</w:t>
            </w:r>
          </w:p>
        </w:tc>
        <w:tc>
          <w:tcPr>
            <w:tcW w:w="0" w:type="auto"/>
          </w:tcPr>
          <w:p w14:paraId="7FB46C06" w14:textId="77777777" w:rsidR="009B6095" w:rsidRPr="009B6095" w:rsidRDefault="009B6095" w:rsidP="009B6095">
            <w:pPr>
              <w:pStyle w:val="tablecelltight"/>
            </w:pPr>
            <w:r w:rsidRPr="009B6095">
              <w:t>30,010</w:t>
            </w:r>
          </w:p>
        </w:tc>
        <w:tc>
          <w:tcPr>
            <w:tcW w:w="0" w:type="auto"/>
          </w:tcPr>
          <w:p w14:paraId="47A11186" w14:textId="77777777" w:rsidR="009B6095" w:rsidRPr="009B6095" w:rsidRDefault="009B6095" w:rsidP="009B6095">
            <w:pPr>
              <w:pStyle w:val="tablecelltight"/>
            </w:pPr>
            <w:r w:rsidRPr="009B6095">
              <w:t>83y</w:t>
            </w:r>
          </w:p>
        </w:tc>
      </w:tr>
      <w:tr w:rsidR="009B6095" w:rsidRPr="009B6095" w14:paraId="5426C20E" w14:textId="77777777" w:rsidTr="000D21BC">
        <w:tc>
          <w:tcPr>
            <w:tcW w:w="0" w:type="auto"/>
          </w:tcPr>
          <w:p w14:paraId="2EFB942A" w14:textId="77777777" w:rsidR="009B6095" w:rsidRPr="009B6095" w:rsidRDefault="009B6095" w:rsidP="009B6095">
            <w:pPr>
              <w:pStyle w:val="tablecelltight"/>
            </w:pPr>
            <w:r w:rsidRPr="009B6095">
              <w:t>mol-1c3-SAI</w:t>
            </w:r>
          </w:p>
        </w:tc>
        <w:tc>
          <w:tcPr>
            <w:tcW w:w="0" w:type="auto"/>
          </w:tcPr>
          <w:p w14:paraId="046FCDAD" w14:textId="77777777" w:rsidR="009B6095" w:rsidRPr="009B6095" w:rsidRDefault="009B6095" w:rsidP="009B6095">
            <w:pPr>
              <w:pStyle w:val="tablecelltight"/>
            </w:pPr>
            <w:r w:rsidRPr="009B6095">
              <w:t>1000</w:t>
            </w:r>
          </w:p>
        </w:tc>
        <w:tc>
          <w:tcPr>
            <w:tcW w:w="0" w:type="auto"/>
          </w:tcPr>
          <w:p w14:paraId="50322516" w14:textId="77777777" w:rsidR="009B6095" w:rsidRPr="009B6095" w:rsidRDefault="009B6095" w:rsidP="009B6095">
            <w:pPr>
              <w:pStyle w:val="tablecelltight"/>
            </w:pPr>
            <w:r w:rsidRPr="009B6095">
              <w:t>3</w:t>
            </w:r>
          </w:p>
        </w:tc>
        <w:tc>
          <w:tcPr>
            <w:tcW w:w="0" w:type="auto"/>
          </w:tcPr>
          <w:p w14:paraId="2EC5A285" w14:textId="77777777" w:rsidR="009B6095" w:rsidRPr="009B6095" w:rsidRDefault="009B6095" w:rsidP="009B6095">
            <w:pPr>
              <w:pStyle w:val="tablecelltight"/>
            </w:pPr>
            <w:r w:rsidRPr="009B6095">
              <w:t>30,010</w:t>
            </w:r>
          </w:p>
        </w:tc>
        <w:tc>
          <w:tcPr>
            <w:tcW w:w="0" w:type="auto"/>
          </w:tcPr>
          <w:p w14:paraId="6EF8A6E0" w14:textId="77777777" w:rsidR="009B6095" w:rsidRPr="009B6095" w:rsidRDefault="009B6095" w:rsidP="009B6095">
            <w:pPr>
              <w:pStyle w:val="tablecelltight"/>
            </w:pPr>
            <w:r w:rsidRPr="009B6095">
              <w:t>83y</w:t>
            </w:r>
          </w:p>
        </w:tc>
      </w:tr>
      <w:tr w:rsidR="009B6095" w:rsidRPr="009B6095" w14:paraId="6BA7637D" w14:textId="77777777" w:rsidTr="000D21BC">
        <w:tc>
          <w:tcPr>
            <w:tcW w:w="0" w:type="auto"/>
          </w:tcPr>
          <w:p w14:paraId="6DEF7577" w14:textId="77777777" w:rsidR="009B6095" w:rsidRPr="009B6095" w:rsidRDefault="009B6095" w:rsidP="009B6095">
            <w:pPr>
              <w:pStyle w:val="tablecelltight"/>
            </w:pPr>
            <w:r w:rsidRPr="009B6095">
              <w:t>s-1c3-SAIT</w:t>
            </w:r>
          </w:p>
        </w:tc>
        <w:tc>
          <w:tcPr>
            <w:tcW w:w="0" w:type="auto"/>
          </w:tcPr>
          <w:p w14:paraId="167A4307" w14:textId="77777777" w:rsidR="009B6095" w:rsidRPr="009B6095" w:rsidRDefault="009B6095" w:rsidP="009B6095">
            <w:pPr>
              <w:pStyle w:val="tablecelltight"/>
            </w:pPr>
            <w:r w:rsidRPr="009B6095">
              <w:t>1000</w:t>
            </w:r>
          </w:p>
        </w:tc>
        <w:tc>
          <w:tcPr>
            <w:tcW w:w="0" w:type="auto"/>
          </w:tcPr>
          <w:p w14:paraId="6B6A337D" w14:textId="77777777" w:rsidR="009B6095" w:rsidRPr="009B6095" w:rsidRDefault="009B6095" w:rsidP="009B6095">
            <w:pPr>
              <w:pStyle w:val="tablecelltight"/>
            </w:pPr>
            <w:r w:rsidRPr="009B6095">
              <w:t>4</w:t>
            </w:r>
          </w:p>
        </w:tc>
        <w:tc>
          <w:tcPr>
            <w:tcW w:w="0" w:type="auto"/>
          </w:tcPr>
          <w:p w14:paraId="64463B58" w14:textId="77777777" w:rsidR="009B6095" w:rsidRPr="009B6095" w:rsidRDefault="009B6095" w:rsidP="009B6095">
            <w:pPr>
              <w:pStyle w:val="tablecelltight"/>
            </w:pPr>
            <w:r w:rsidRPr="009B6095">
              <w:t>40,010</w:t>
            </w:r>
          </w:p>
        </w:tc>
        <w:tc>
          <w:tcPr>
            <w:tcW w:w="0" w:type="auto"/>
          </w:tcPr>
          <w:p w14:paraId="755F7F66" w14:textId="77777777" w:rsidR="009B6095" w:rsidRPr="009B6095" w:rsidRDefault="009B6095" w:rsidP="009B6095">
            <w:pPr>
              <w:pStyle w:val="tablecelltight"/>
            </w:pPr>
            <w:r w:rsidRPr="009B6095">
              <w:t>111y</w:t>
            </w:r>
          </w:p>
        </w:tc>
      </w:tr>
      <w:tr w:rsidR="009B6095" w:rsidRPr="009B6095" w14:paraId="645DC5CD" w14:textId="77777777" w:rsidTr="000D21BC">
        <w:tc>
          <w:tcPr>
            <w:tcW w:w="0" w:type="auto"/>
          </w:tcPr>
          <w:p w14:paraId="0FA0A0EF" w14:textId="77777777" w:rsidR="009B6095" w:rsidRPr="009B6095" w:rsidRDefault="009B6095" w:rsidP="009B6095">
            <w:pPr>
              <w:pStyle w:val="tablecelltight"/>
            </w:pPr>
            <w:r w:rsidRPr="009B6095">
              <w:t>mol-1c3-SAIT</w:t>
            </w:r>
          </w:p>
        </w:tc>
        <w:tc>
          <w:tcPr>
            <w:tcW w:w="0" w:type="auto"/>
          </w:tcPr>
          <w:p w14:paraId="204AA14E" w14:textId="77777777" w:rsidR="009B6095" w:rsidRPr="009B6095" w:rsidRDefault="009B6095" w:rsidP="009B6095">
            <w:pPr>
              <w:pStyle w:val="tablecelltight"/>
            </w:pPr>
            <w:r w:rsidRPr="009B6095">
              <w:t>1000</w:t>
            </w:r>
          </w:p>
        </w:tc>
        <w:tc>
          <w:tcPr>
            <w:tcW w:w="0" w:type="auto"/>
          </w:tcPr>
          <w:p w14:paraId="6A1AF4D1" w14:textId="77777777" w:rsidR="009B6095" w:rsidRPr="009B6095" w:rsidRDefault="009B6095" w:rsidP="009B6095">
            <w:pPr>
              <w:pStyle w:val="tablecelltight"/>
            </w:pPr>
            <w:r w:rsidRPr="009B6095">
              <w:t>4</w:t>
            </w:r>
          </w:p>
        </w:tc>
        <w:tc>
          <w:tcPr>
            <w:tcW w:w="0" w:type="auto"/>
          </w:tcPr>
          <w:p w14:paraId="272EDAB5" w14:textId="77777777" w:rsidR="009B6095" w:rsidRPr="009B6095" w:rsidRDefault="009B6095" w:rsidP="009B6095">
            <w:pPr>
              <w:pStyle w:val="tablecelltight"/>
            </w:pPr>
            <w:r w:rsidRPr="009B6095">
              <w:t>40,010</w:t>
            </w:r>
          </w:p>
        </w:tc>
        <w:tc>
          <w:tcPr>
            <w:tcW w:w="0" w:type="auto"/>
          </w:tcPr>
          <w:p w14:paraId="4B8910FE" w14:textId="77777777" w:rsidR="009B6095" w:rsidRPr="009B6095" w:rsidRDefault="009B6095" w:rsidP="009B6095">
            <w:pPr>
              <w:pStyle w:val="tablecelltight"/>
            </w:pPr>
            <w:r w:rsidRPr="009B6095">
              <w:t>111y</w:t>
            </w:r>
          </w:p>
        </w:tc>
      </w:tr>
      <w:tr w:rsidR="009B6095" w:rsidRPr="009B6095" w14:paraId="5F7A9744" w14:textId="77777777" w:rsidTr="000D21BC">
        <w:tc>
          <w:tcPr>
            <w:tcW w:w="0" w:type="auto"/>
          </w:tcPr>
          <w:p w14:paraId="7C7A2807" w14:textId="77777777" w:rsidR="009B6095" w:rsidRPr="009B6095" w:rsidRDefault="009B6095" w:rsidP="009B6095">
            <w:pPr>
              <w:pStyle w:val="tablecelltight"/>
            </w:pPr>
            <w:r w:rsidRPr="009B6095">
              <w:t>s-1c3-SEA-IT</w:t>
            </w:r>
          </w:p>
        </w:tc>
        <w:tc>
          <w:tcPr>
            <w:tcW w:w="0" w:type="auto"/>
          </w:tcPr>
          <w:p w14:paraId="755E9D95" w14:textId="77777777" w:rsidR="009B6095" w:rsidRPr="009B6095" w:rsidRDefault="009B6095" w:rsidP="009B6095">
            <w:pPr>
              <w:pStyle w:val="tablecelltight"/>
            </w:pPr>
            <w:r w:rsidRPr="009B6095">
              <w:t>1000</w:t>
            </w:r>
          </w:p>
        </w:tc>
        <w:tc>
          <w:tcPr>
            <w:tcW w:w="0" w:type="auto"/>
          </w:tcPr>
          <w:p w14:paraId="49D065DF" w14:textId="77777777" w:rsidR="009B6095" w:rsidRPr="009B6095" w:rsidRDefault="009B6095" w:rsidP="009B6095">
            <w:pPr>
              <w:pStyle w:val="tablecelltight"/>
            </w:pPr>
            <w:r w:rsidRPr="009B6095">
              <w:t>5</w:t>
            </w:r>
          </w:p>
        </w:tc>
        <w:tc>
          <w:tcPr>
            <w:tcW w:w="0" w:type="auto"/>
          </w:tcPr>
          <w:p w14:paraId="5AE108E2" w14:textId="77777777" w:rsidR="009B6095" w:rsidRPr="009B6095" w:rsidRDefault="009B6095" w:rsidP="009B6095">
            <w:pPr>
              <w:pStyle w:val="tablecelltight"/>
            </w:pPr>
            <w:r w:rsidRPr="009B6095">
              <w:t>50,010</w:t>
            </w:r>
          </w:p>
        </w:tc>
        <w:tc>
          <w:tcPr>
            <w:tcW w:w="0" w:type="auto"/>
          </w:tcPr>
          <w:p w14:paraId="061E9D06" w14:textId="77777777" w:rsidR="009B6095" w:rsidRPr="009B6095" w:rsidRDefault="009B6095" w:rsidP="009B6095">
            <w:pPr>
              <w:pStyle w:val="tablecelltight"/>
            </w:pPr>
            <w:r w:rsidRPr="009B6095">
              <w:t>139y</w:t>
            </w:r>
          </w:p>
        </w:tc>
      </w:tr>
      <w:tr w:rsidR="009B6095" w:rsidRPr="009B6095" w14:paraId="74F24F75" w14:textId="77777777" w:rsidTr="000D21BC">
        <w:tc>
          <w:tcPr>
            <w:tcW w:w="0" w:type="auto"/>
          </w:tcPr>
          <w:p w14:paraId="7D09EC5B" w14:textId="77777777" w:rsidR="009B6095" w:rsidRPr="009B6095" w:rsidRDefault="009B6095" w:rsidP="009B6095">
            <w:pPr>
              <w:pStyle w:val="tablecelltight"/>
            </w:pPr>
            <w:r w:rsidRPr="009B6095">
              <w:lastRenderedPageBreak/>
              <w:t>mol-1c3- SEA-IT</w:t>
            </w:r>
          </w:p>
        </w:tc>
        <w:tc>
          <w:tcPr>
            <w:tcW w:w="0" w:type="auto"/>
          </w:tcPr>
          <w:p w14:paraId="00BD6B67" w14:textId="77777777" w:rsidR="009B6095" w:rsidRPr="009B6095" w:rsidRDefault="009B6095" w:rsidP="009B6095">
            <w:pPr>
              <w:pStyle w:val="tablecelltight"/>
            </w:pPr>
            <w:r w:rsidRPr="009B6095">
              <w:t>1000</w:t>
            </w:r>
          </w:p>
        </w:tc>
        <w:tc>
          <w:tcPr>
            <w:tcW w:w="0" w:type="auto"/>
          </w:tcPr>
          <w:p w14:paraId="7DCE0A22" w14:textId="77777777" w:rsidR="009B6095" w:rsidRPr="009B6095" w:rsidRDefault="009B6095" w:rsidP="009B6095">
            <w:pPr>
              <w:pStyle w:val="tablecelltight"/>
            </w:pPr>
            <w:r w:rsidRPr="009B6095">
              <w:t>5</w:t>
            </w:r>
          </w:p>
        </w:tc>
        <w:tc>
          <w:tcPr>
            <w:tcW w:w="0" w:type="auto"/>
          </w:tcPr>
          <w:p w14:paraId="6467B1A3" w14:textId="77777777" w:rsidR="009B6095" w:rsidRPr="009B6095" w:rsidRDefault="009B6095" w:rsidP="009B6095">
            <w:pPr>
              <w:pStyle w:val="tablecelltight"/>
            </w:pPr>
            <w:r w:rsidRPr="009B6095">
              <w:t>50,010</w:t>
            </w:r>
          </w:p>
        </w:tc>
        <w:tc>
          <w:tcPr>
            <w:tcW w:w="0" w:type="auto"/>
          </w:tcPr>
          <w:p w14:paraId="7916A62F" w14:textId="77777777" w:rsidR="009B6095" w:rsidRPr="009B6095" w:rsidRDefault="009B6095" w:rsidP="009B6095">
            <w:pPr>
              <w:pStyle w:val="tablecelltight"/>
            </w:pPr>
            <w:r w:rsidRPr="009B6095">
              <w:t>139y</w:t>
            </w:r>
          </w:p>
        </w:tc>
      </w:tr>
      <w:tr w:rsidR="009B6095" w:rsidRPr="009B6095" w14:paraId="00ECF352" w14:textId="77777777" w:rsidTr="000D21BC">
        <w:tc>
          <w:tcPr>
            <w:tcW w:w="0" w:type="auto"/>
          </w:tcPr>
          <w:p w14:paraId="0EDF3B69" w14:textId="77777777" w:rsidR="009B6095" w:rsidRPr="009B6095" w:rsidRDefault="009B6095" w:rsidP="009B6095">
            <w:pPr>
              <w:pStyle w:val="tablecelltight"/>
            </w:pPr>
            <w:r w:rsidRPr="009B6095">
              <w:t>s-2c1-*</w:t>
            </w:r>
          </w:p>
        </w:tc>
        <w:tc>
          <w:tcPr>
            <w:tcW w:w="0" w:type="auto"/>
          </w:tcPr>
          <w:p w14:paraId="24F6E105" w14:textId="77777777" w:rsidR="009B6095" w:rsidRPr="009B6095" w:rsidRDefault="009B6095" w:rsidP="009B6095">
            <w:pPr>
              <w:pStyle w:val="tablecelltight"/>
            </w:pPr>
            <w:r w:rsidRPr="009B6095">
              <w:t>10</w:t>
            </w:r>
          </w:p>
        </w:tc>
        <w:tc>
          <w:tcPr>
            <w:tcW w:w="0" w:type="auto"/>
          </w:tcPr>
          <w:p w14:paraId="2E23474C" w14:textId="77777777" w:rsidR="009B6095" w:rsidRPr="009B6095" w:rsidRDefault="009B6095" w:rsidP="009B6095">
            <w:pPr>
              <w:pStyle w:val="tablecelltight"/>
            </w:pPr>
            <w:r w:rsidRPr="009B6095">
              <w:t>1</w:t>
            </w:r>
          </w:p>
        </w:tc>
        <w:tc>
          <w:tcPr>
            <w:tcW w:w="0" w:type="auto"/>
          </w:tcPr>
          <w:p w14:paraId="1A72F738" w14:textId="77777777" w:rsidR="009B6095" w:rsidRPr="009B6095" w:rsidRDefault="009B6095" w:rsidP="009B6095">
            <w:pPr>
              <w:pStyle w:val="tablecelltight"/>
            </w:pPr>
            <w:r w:rsidRPr="009B6095">
              <w:t>10,110</w:t>
            </w:r>
          </w:p>
        </w:tc>
        <w:tc>
          <w:tcPr>
            <w:tcW w:w="0" w:type="auto"/>
          </w:tcPr>
          <w:p w14:paraId="4782D332" w14:textId="77777777" w:rsidR="009B6095" w:rsidRPr="009B6095" w:rsidRDefault="009B6095" w:rsidP="009B6095">
            <w:pPr>
              <w:pStyle w:val="tablecelltight"/>
            </w:pPr>
            <w:r w:rsidRPr="009B6095">
              <w:t>29y</w:t>
            </w:r>
          </w:p>
        </w:tc>
      </w:tr>
      <w:tr w:rsidR="009B6095" w:rsidRPr="009B6095" w14:paraId="534C2E4F" w14:textId="77777777" w:rsidTr="000D21BC">
        <w:trPr>
          <w:trHeight w:val="35"/>
        </w:trPr>
        <w:tc>
          <w:tcPr>
            <w:tcW w:w="0" w:type="auto"/>
          </w:tcPr>
          <w:p w14:paraId="1D3F2F36" w14:textId="77777777" w:rsidR="009B6095" w:rsidRPr="009B6095" w:rsidRDefault="009B6095" w:rsidP="009B6095">
            <w:pPr>
              <w:pStyle w:val="tablecelltight"/>
            </w:pPr>
            <w:r w:rsidRPr="009B6095">
              <w:t>mol-2c1-*</w:t>
            </w:r>
          </w:p>
        </w:tc>
        <w:tc>
          <w:tcPr>
            <w:tcW w:w="0" w:type="auto"/>
          </w:tcPr>
          <w:p w14:paraId="1C02FAB8" w14:textId="77777777" w:rsidR="009B6095" w:rsidRPr="009B6095" w:rsidRDefault="009B6095" w:rsidP="009B6095">
            <w:pPr>
              <w:pStyle w:val="tablecelltight"/>
            </w:pPr>
            <w:r w:rsidRPr="009B6095">
              <w:t>10</w:t>
            </w:r>
          </w:p>
        </w:tc>
        <w:tc>
          <w:tcPr>
            <w:tcW w:w="0" w:type="auto"/>
          </w:tcPr>
          <w:p w14:paraId="39592A7E" w14:textId="77777777" w:rsidR="009B6095" w:rsidRPr="009B6095" w:rsidRDefault="009B6095" w:rsidP="009B6095">
            <w:pPr>
              <w:pStyle w:val="tablecelltight"/>
            </w:pPr>
            <w:r w:rsidRPr="009B6095">
              <w:t>1</w:t>
            </w:r>
          </w:p>
        </w:tc>
        <w:tc>
          <w:tcPr>
            <w:tcW w:w="0" w:type="auto"/>
          </w:tcPr>
          <w:p w14:paraId="2CBFE41A" w14:textId="77777777" w:rsidR="009B6095" w:rsidRPr="009B6095" w:rsidRDefault="009B6095" w:rsidP="009B6095">
            <w:pPr>
              <w:pStyle w:val="tablecelltight"/>
            </w:pPr>
            <w:r w:rsidRPr="009B6095">
              <w:t>10,110</w:t>
            </w:r>
          </w:p>
        </w:tc>
        <w:tc>
          <w:tcPr>
            <w:tcW w:w="0" w:type="auto"/>
          </w:tcPr>
          <w:p w14:paraId="589E7DC7" w14:textId="77777777" w:rsidR="009B6095" w:rsidRPr="009B6095" w:rsidRDefault="009B6095" w:rsidP="009B6095">
            <w:pPr>
              <w:pStyle w:val="tablecelltight"/>
            </w:pPr>
            <w:r w:rsidRPr="009B6095">
              <w:t>29y</w:t>
            </w:r>
          </w:p>
        </w:tc>
      </w:tr>
      <w:tr w:rsidR="009B6095" w:rsidRPr="009B6095" w14:paraId="3D52EC77" w14:textId="77777777" w:rsidTr="000D21BC">
        <w:tc>
          <w:tcPr>
            <w:tcW w:w="0" w:type="auto"/>
          </w:tcPr>
          <w:p w14:paraId="2C995F92" w14:textId="77777777" w:rsidR="009B6095" w:rsidRPr="009B6095" w:rsidRDefault="009B6095" w:rsidP="009B6095">
            <w:pPr>
              <w:pStyle w:val="tablecelltight"/>
            </w:pPr>
            <w:r w:rsidRPr="009B6095">
              <w:t>s-2c1-SA</w:t>
            </w:r>
          </w:p>
        </w:tc>
        <w:tc>
          <w:tcPr>
            <w:tcW w:w="0" w:type="auto"/>
          </w:tcPr>
          <w:p w14:paraId="12F439D6" w14:textId="77777777" w:rsidR="009B6095" w:rsidRPr="009B6095" w:rsidRDefault="009B6095" w:rsidP="009B6095">
            <w:pPr>
              <w:pStyle w:val="tablecelltight"/>
            </w:pPr>
            <w:r w:rsidRPr="009B6095">
              <w:t>10</w:t>
            </w:r>
          </w:p>
        </w:tc>
        <w:tc>
          <w:tcPr>
            <w:tcW w:w="0" w:type="auto"/>
          </w:tcPr>
          <w:p w14:paraId="3E5B7965" w14:textId="77777777" w:rsidR="009B6095" w:rsidRPr="009B6095" w:rsidRDefault="009B6095" w:rsidP="009B6095">
            <w:pPr>
              <w:pStyle w:val="tablecelltight"/>
            </w:pPr>
            <w:r w:rsidRPr="009B6095">
              <w:t>2</w:t>
            </w:r>
          </w:p>
        </w:tc>
        <w:tc>
          <w:tcPr>
            <w:tcW w:w="0" w:type="auto"/>
          </w:tcPr>
          <w:p w14:paraId="564CE970" w14:textId="77777777" w:rsidR="009B6095" w:rsidRPr="009B6095" w:rsidRDefault="009B6095" w:rsidP="009B6095">
            <w:pPr>
              <w:pStyle w:val="tablecelltight"/>
            </w:pPr>
            <w:r w:rsidRPr="009B6095">
              <w:t>20,110</w:t>
            </w:r>
          </w:p>
        </w:tc>
        <w:tc>
          <w:tcPr>
            <w:tcW w:w="0" w:type="auto"/>
          </w:tcPr>
          <w:p w14:paraId="5FA44E0B" w14:textId="77777777" w:rsidR="009B6095" w:rsidRPr="009B6095" w:rsidRDefault="009B6095" w:rsidP="009B6095">
            <w:pPr>
              <w:pStyle w:val="tablecelltight"/>
            </w:pPr>
            <w:r w:rsidRPr="009B6095">
              <w:t>56y</w:t>
            </w:r>
          </w:p>
        </w:tc>
      </w:tr>
      <w:tr w:rsidR="009B6095" w:rsidRPr="009B6095" w14:paraId="25E02C72" w14:textId="77777777" w:rsidTr="000D21BC">
        <w:tc>
          <w:tcPr>
            <w:tcW w:w="0" w:type="auto"/>
          </w:tcPr>
          <w:p w14:paraId="31465D5C" w14:textId="77777777" w:rsidR="009B6095" w:rsidRPr="009B6095" w:rsidRDefault="009B6095" w:rsidP="009B6095">
            <w:pPr>
              <w:pStyle w:val="tablecelltight"/>
            </w:pPr>
            <w:r w:rsidRPr="009B6095">
              <w:t>mol-2c1-SA</w:t>
            </w:r>
          </w:p>
        </w:tc>
        <w:tc>
          <w:tcPr>
            <w:tcW w:w="0" w:type="auto"/>
          </w:tcPr>
          <w:p w14:paraId="73785AE0" w14:textId="77777777" w:rsidR="009B6095" w:rsidRPr="009B6095" w:rsidRDefault="009B6095" w:rsidP="009B6095">
            <w:pPr>
              <w:pStyle w:val="tablecelltight"/>
            </w:pPr>
            <w:r w:rsidRPr="009B6095">
              <w:t>10</w:t>
            </w:r>
          </w:p>
        </w:tc>
        <w:tc>
          <w:tcPr>
            <w:tcW w:w="0" w:type="auto"/>
          </w:tcPr>
          <w:p w14:paraId="6B433603" w14:textId="77777777" w:rsidR="009B6095" w:rsidRPr="009B6095" w:rsidRDefault="009B6095" w:rsidP="009B6095">
            <w:pPr>
              <w:pStyle w:val="tablecelltight"/>
            </w:pPr>
            <w:r w:rsidRPr="009B6095">
              <w:t>2</w:t>
            </w:r>
          </w:p>
        </w:tc>
        <w:tc>
          <w:tcPr>
            <w:tcW w:w="0" w:type="auto"/>
          </w:tcPr>
          <w:p w14:paraId="0C7C0E00" w14:textId="77777777" w:rsidR="009B6095" w:rsidRPr="009B6095" w:rsidRDefault="009B6095" w:rsidP="009B6095">
            <w:pPr>
              <w:pStyle w:val="tablecelltight"/>
            </w:pPr>
            <w:r w:rsidRPr="009B6095">
              <w:t>20,110</w:t>
            </w:r>
          </w:p>
        </w:tc>
        <w:tc>
          <w:tcPr>
            <w:tcW w:w="0" w:type="auto"/>
          </w:tcPr>
          <w:p w14:paraId="0E31C1B0" w14:textId="77777777" w:rsidR="009B6095" w:rsidRPr="009B6095" w:rsidRDefault="009B6095" w:rsidP="009B6095">
            <w:pPr>
              <w:pStyle w:val="tablecelltight"/>
            </w:pPr>
            <w:r w:rsidRPr="009B6095">
              <w:t>56y</w:t>
            </w:r>
          </w:p>
        </w:tc>
      </w:tr>
      <w:tr w:rsidR="009B6095" w:rsidRPr="009B6095" w14:paraId="181A844E" w14:textId="77777777" w:rsidTr="000D21BC">
        <w:tc>
          <w:tcPr>
            <w:tcW w:w="0" w:type="auto"/>
          </w:tcPr>
          <w:p w14:paraId="2415CB09" w14:textId="77777777" w:rsidR="009B6095" w:rsidRPr="009B6095" w:rsidRDefault="009B6095" w:rsidP="009B6095">
            <w:pPr>
              <w:pStyle w:val="tablecelltight"/>
            </w:pPr>
            <w:r w:rsidRPr="009B6095">
              <w:t>s-2c1-SAI</w:t>
            </w:r>
          </w:p>
        </w:tc>
        <w:tc>
          <w:tcPr>
            <w:tcW w:w="0" w:type="auto"/>
          </w:tcPr>
          <w:p w14:paraId="731AE5E4" w14:textId="77777777" w:rsidR="009B6095" w:rsidRPr="009B6095" w:rsidRDefault="009B6095" w:rsidP="009B6095">
            <w:pPr>
              <w:pStyle w:val="tablecelltight"/>
            </w:pPr>
            <w:r w:rsidRPr="009B6095">
              <w:t>10</w:t>
            </w:r>
          </w:p>
        </w:tc>
        <w:tc>
          <w:tcPr>
            <w:tcW w:w="0" w:type="auto"/>
          </w:tcPr>
          <w:p w14:paraId="69F262EC" w14:textId="77777777" w:rsidR="009B6095" w:rsidRPr="009B6095" w:rsidRDefault="009B6095" w:rsidP="009B6095">
            <w:pPr>
              <w:pStyle w:val="tablecelltight"/>
            </w:pPr>
            <w:r w:rsidRPr="009B6095">
              <w:t>3</w:t>
            </w:r>
          </w:p>
        </w:tc>
        <w:tc>
          <w:tcPr>
            <w:tcW w:w="0" w:type="auto"/>
          </w:tcPr>
          <w:p w14:paraId="12C9E4C2" w14:textId="77777777" w:rsidR="009B6095" w:rsidRPr="009B6095" w:rsidRDefault="009B6095" w:rsidP="009B6095">
            <w:pPr>
              <w:pStyle w:val="tablecelltight"/>
            </w:pPr>
            <w:r w:rsidRPr="009B6095">
              <w:t>30,110</w:t>
            </w:r>
          </w:p>
        </w:tc>
        <w:tc>
          <w:tcPr>
            <w:tcW w:w="0" w:type="auto"/>
          </w:tcPr>
          <w:p w14:paraId="6659A4F7" w14:textId="77777777" w:rsidR="009B6095" w:rsidRPr="009B6095" w:rsidRDefault="009B6095" w:rsidP="009B6095">
            <w:pPr>
              <w:pStyle w:val="tablecelltight"/>
            </w:pPr>
            <w:r w:rsidRPr="009B6095">
              <w:t>83y</w:t>
            </w:r>
          </w:p>
        </w:tc>
      </w:tr>
      <w:tr w:rsidR="009B6095" w:rsidRPr="009B6095" w14:paraId="0DCC661F" w14:textId="77777777" w:rsidTr="000D21BC">
        <w:tc>
          <w:tcPr>
            <w:tcW w:w="0" w:type="auto"/>
          </w:tcPr>
          <w:p w14:paraId="4C525F61" w14:textId="77777777" w:rsidR="009B6095" w:rsidRPr="009B6095" w:rsidRDefault="009B6095" w:rsidP="009B6095">
            <w:pPr>
              <w:pStyle w:val="tablecelltight"/>
            </w:pPr>
            <w:r w:rsidRPr="009B6095">
              <w:t>mol-2c1-SAI</w:t>
            </w:r>
          </w:p>
        </w:tc>
        <w:tc>
          <w:tcPr>
            <w:tcW w:w="0" w:type="auto"/>
          </w:tcPr>
          <w:p w14:paraId="0F21EB2D" w14:textId="77777777" w:rsidR="009B6095" w:rsidRPr="009B6095" w:rsidRDefault="009B6095" w:rsidP="009B6095">
            <w:pPr>
              <w:pStyle w:val="tablecelltight"/>
            </w:pPr>
            <w:r w:rsidRPr="009B6095">
              <w:t>10</w:t>
            </w:r>
          </w:p>
        </w:tc>
        <w:tc>
          <w:tcPr>
            <w:tcW w:w="0" w:type="auto"/>
          </w:tcPr>
          <w:p w14:paraId="2347D625" w14:textId="77777777" w:rsidR="009B6095" w:rsidRPr="009B6095" w:rsidRDefault="009B6095" w:rsidP="009B6095">
            <w:pPr>
              <w:pStyle w:val="tablecelltight"/>
            </w:pPr>
            <w:r w:rsidRPr="009B6095">
              <w:t>3</w:t>
            </w:r>
          </w:p>
        </w:tc>
        <w:tc>
          <w:tcPr>
            <w:tcW w:w="0" w:type="auto"/>
          </w:tcPr>
          <w:p w14:paraId="15EF1725" w14:textId="77777777" w:rsidR="009B6095" w:rsidRPr="009B6095" w:rsidRDefault="009B6095" w:rsidP="009B6095">
            <w:pPr>
              <w:pStyle w:val="tablecelltight"/>
            </w:pPr>
            <w:r w:rsidRPr="009B6095">
              <w:t>30,110</w:t>
            </w:r>
          </w:p>
        </w:tc>
        <w:tc>
          <w:tcPr>
            <w:tcW w:w="0" w:type="auto"/>
          </w:tcPr>
          <w:p w14:paraId="1057A7C8" w14:textId="77777777" w:rsidR="009B6095" w:rsidRPr="009B6095" w:rsidRDefault="009B6095" w:rsidP="009B6095">
            <w:pPr>
              <w:pStyle w:val="tablecelltight"/>
            </w:pPr>
            <w:r w:rsidRPr="009B6095">
              <w:t>83y</w:t>
            </w:r>
          </w:p>
        </w:tc>
      </w:tr>
      <w:tr w:rsidR="009B6095" w:rsidRPr="009B6095" w14:paraId="13BF99BD" w14:textId="77777777" w:rsidTr="000D21BC">
        <w:tc>
          <w:tcPr>
            <w:tcW w:w="0" w:type="auto"/>
          </w:tcPr>
          <w:p w14:paraId="75766B28" w14:textId="77777777" w:rsidR="009B6095" w:rsidRPr="009B6095" w:rsidRDefault="009B6095" w:rsidP="009B6095">
            <w:pPr>
              <w:pStyle w:val="tablecelltight"/>
            </w:pPr>
            <w:r w:rsidRPr="009B6095">
              <w:t>s-2c1-SAIT</w:t>
            </w:r>
          </w:p>
        </w:tc>
        <w:tc>
          <w:tcPr>
            <w:tcW w:w="0" w:type="auto"/>
          </w:tcPr>
          <w:p w14:paraId="5AF9CAB3" w14:textId="77777777" w:rsidR="009B6095" w:rsidRPr="009B6095" w:rsidRDefault="009B6095" w:rsidP="009B6095">
            <w:pPr>
              <w:pStyle w:val="tablecelltight"/>
            </w:pPr>
            <w:r w:rsidRPr="009B6095">
              <w:t>10</w:t>
            </w:r>
          </w:p>
        </w:tc>
        <w:tc>
          <w:tcPr>
            <w:tcW w:w="0" w:type="auto"/>
          </w:tcPr>
          <w:p w14:paraId="3BE227E5" w14:textId="77777777" w:rsidR="009B6095" w:rsidRPr="009B6095" w:rsidRDefault="009B6095" w:rsidP="009B6095">
            <w:pPr>
              <w:pStyle w:val="tablecelltight"/>
            </w:pPr>
            <w:r w:rsidRPr="009B6095">
              <w:t>4</w:t>
            </w:r>
          </w:p>
        </w:tc>
        <w:tc>
          <w:tcPr>
            <w:tcW w:w="0" w:type="auto"/>
          </w:tcPr>
          <w:p w14:paraId="6E21411F" w14:textId="77777777" w:rsidR="009B6095" w:rsidRPr="009B6095" w:rsidRDefault="009B6095" w:rsidP="009B6095">
            <w:pPr>
              <w:pStyle w:val="tablecelltight"/>
            </w:pPr>
            <w:r w:rsidRPr="009B6095">
              <w:t>40,110</w:t>
            </w:r>
          </w:p>
        </w:tc>
        <w:tc>
          <w:tcPr>
            <w:tcW w:w="0" w:type="auto"/>
          </w:tcPr>
          <w:p w14:paraId="0CCC46AA" w14:textId="77777777" w:rsidR="009B6095" w:rsidRPr="009B6095" w:rsidRDefault="009B6095" w:rsidP="009B6095">
            <w:pPr>
              <w:pStyle w:val="tablecelltight"/>
            </w:pPr>
            <w:r w:rsidRPr="009B6095">
              <w:t>111y</w:t>
            </w:r>
          </w:p>
        </w:tc>
      </w:tr>
      <w:tr w:rsidR="009B6095" w:rsidRPr="009B6095" w14:paraId="2036EE2B" w14:textId="77777777" w:rsidTr="000D21BC">
        <w:tc>
          <w:tcPr>
            <w:tcW w:w="0" w:type="auto"/>
          </w:tcPr>
          <w:p w14:paraId="3879A10E" w14:textId="77777777" w:rsidR="009B6095" w:rsidRPr="009B6095" w:rsidRDefault="009B6095" w:rsidP="009B6095">
            <w:pPr>
              <w:pStyle w:val="tablecelltight"/>
            </w:pPr>
            <w:r w:rsidRPr="009B6095">
              <w:t>mol-2c1-SAIT</w:t>
            </w:r>
          </w:p>
        </w:tc>
        <w:tc>
          <w:tcPr>
            <w:tcW w:w="0" w:type="auto"/>
          </w:tcPr>
          <w:p w14:paraId="2D24752C" w14:textId="77777777" w:rsidR="009B6095" w:rsidRPr="009B6095" w:rsidRDefault="009B6095" w:rsidP="009B6095">
            <w:pPr>
              <w:pStyle w:val="tablecelltight"/>
            </w:pPr>
            <w:r w:rsidRPr="009B6095">
              <w:t>10</w:t>
            </w:r>
          </w:p>
        </w:tc>
        <w:tc>
          <w:tcPr>
            <w:tcW w:w="0" w:type="auto"/>
          </w:tcPr>
          <w:p w14:paraId="6AAFDFB7" w14:textId="77777777" w:rsidR="009B6095" w:rsidRPr="009B6095" w:rsidRDefault="009B6095" w:rsidP="009B6095">
            <w:pPr>
              <w:pStyle w:val="tablecelltight"/>
            </w:pPr>
            <w:r w:rsidRPr="009B6095">
              <w:t>4</w:t>
            </w:r>
          </w:p>
        </w:tc>
        <w:tc>
          <w:tcPr>
            <w:tcW w:w="0" w:type="auto"/>
          </w:tcPr>
          <w:p w14:paraId="78265B4D" w14:textId="77777777" w:rsidR="009B6095" w:rsidRPr="009B6095" w:rsidRDefault="009B6095" w:rsidP="009B6095">
            <w:pPr>
              <w:pStyle w:val="tablecelltight"/>
            </w:pPr>
            <w:r w:rsidRPr="009B6095">
              <w:t>40,110</w:t>
            </w:r>
          </w:p>
        </w:tc>
        <w:tc>
          <w:tcPr>
            <w:tcW w:w="0" w:type="auto"/>
          </w:tcPr>
          <w:p w14:paraId="7289816C" w14:textId="77777777" w:rsidR="009B6095" w:rsidRPr="009B6095" w:rsidRDefault="009B6095" w:rsidP="009B6095">
            <w:pPr>
              <w:pStyle w:val="tablecelltight"/>
            </w:pPr>
            <w:r w:rsidRPr="009B6095">
              <w:t>111y</w:t>
            </w:r>
          </w:p>
        </w:tc>
      </w:tr>
      <w:tr w:rsidR="009B6095" w:rsidRPr="009B6095" w14:paraId="53BDE418" w14:textId="77777777" w:rsidTr="000D21BC">
        <w:tc>
          <w:tcPr>
            <w:tcW w:w="0" w:type="auto"/>
          </w:tcPr>
          <w:p w14:paraId="765BAAAE" w14:textId="77777777" w:rsidR="009B6095" w:rsidRPr="009B6095" w:rsidRDefault="009B6095" w:rsidP="009B6095">
            <w:pPr>
              <w:pStyle w:val="tablecelltight"/>
            </w:pPr>
            <w:r w:rsidRPr="009B6095">
              <w:t>s-2c1-SEA-IT</w:t>
            </w:r>
          </w:p>
        </w:tc>
        <w:tc>
          <w:tcPr>
            <w:tcW w:w="0" w:type="auto"/>
          </w:tcPr>
          <w:p w14:paraId="35AFC4DB" w14:textId="77777777" w:rsidR="009B6095" w:rsidRPr="009B6095" w:rsidRDefault="009B6095" w:rsidP="009B6095">
            <w:pPr>
              <w:pStyle w:val="tablecelltight"/>
            </w:pPr>
            <w:r w:rsidRPr="009B6095">
              <w:t>10</w:t>
            </w:r>
          </w:p>
        </w:tc>
        <w:tc>
          <w:tcPr>
            <w:tcW w:w="0" w:type="auto"/>
          </w:tcPr>
          <w:p w14:paraId="331FD1E9" w14:textId="77777777" w:rsidR="009B6095" w:rsidRPr="009B6095" w:rsidRDefault="009B6095" w:rsidP="009B6095">
            <w:pPr>
              <w:pStyle w:val="tablecelltight"/>
            </w:pPr>
            <w:r w:rsidRPr="009B6095">
              <w:t>5</w:t>
            </w:r>
          </w:p>
        </w:tc>
        <w:tc>
          <w:tcPr>
            <w:tcW w:w="0" w:type="auto"/>
          </w:tcPr>
          <w:p w14:paraId="66C4B501" w14:textId="77777777" w:rsidR="009B6095" w:rsidRPr="009B6095" w:rsidRDefault="009B6095" w:rsidP="009B6095">
            <w:pPr>
              <w:pStyle w:val="tablecelltight"/>
            </w:pPr>
            <w:r w:rsidRPr="009B6095">
              <w:t>50,110</w:t>
            </w:r>
          </w:p>
        </w:tc>
        <w:tc>
          <w:tcPr>
            <w:tcW w:w="0" w:type="auto"/>
          </w:tcPr>
          <w:p w14:paraId="2360CDA4" w14:textId="77777777" w:rsidR="009B6095" w:rsidRPr="009B6095" w:rsidRDefault="009B6095" w:rsidP="009B6095">
            <w:pPr>
              <w:pStyle w:val="tablecelltight"/>
            </w:pPr>
            <w:r w:rsidRPr="009B6095">
              <w:t>139y</w:t>
            </w:r>
          </w:p>
        </w:tc>
      </w:tr>
      <w:tr w:rsidR="009B6095" w:rsidRPr="009B6095" w14:paraId="24EF9DCD" w14:textId="77777777" w:rsidTr="000D21BC">
        <w:tc>
          <w:tcPr>
            <w:tcW w:w="0" w:type="auto"/>
          </w:tcPr>
          <w:p w14:paraId="36E44C8E" w14:textId="77777777" w:rsidR="009B6095" w:rsidRPr="009B6095" w:rsidRDefault="009B6095" w:rsidP="009B6095">
            <w:pPr>
              <w:pStyle w:val="tablecelltight"/>
            </w:pPr>
            <w:r w:rsidRPr="009B6095">
              <w:t>mol-2c1- SEA-IT</w:t>
            </w:r>
          </w:p>
        </w:tc>
        <w:tc>
          <w:tcPr>
            <w:tcW w:w="0" w:type="auto"/>
          </w:tcPr>
          <w:p w14:paraId="6F59A346" w14:textId="77777777" w:rsidR="009B6095" w:rsidRPr="009B6095" w:rsidRDefault="009B6095" w:rsidP="009B6095">
            <w:pPr>
              <w:pStyle w:val="tablecelltight"/>
            </w:pPr>
            <w:r w:rsidRPr="009B6095">
              <w:t>10</w:t>
            </w:r>
          </w:p>
        </w:tc>
        <w:tc>
          <w:tcPr>
            <w:tcW w:w="0" w:type="auto"/>
          </w:tcPr>
          <w:p w14:paraId="5CD99D67" w14:textId="77777777" w:rsidR="009B6095" w:rsidRPr="009B6095" w:rsidRDefault="009B6095" w:rsidP="009B6095">
            <w:pPr>
              <w:pStyle w:val="tablecelltight"/>
            </w:pPr>
            <w:r w:rsidRPr="009B6095">
              <w:t>5</w:t>
            </w:r>
          </w:p>
        </w:tc>
        <w:tc>
          <w:tcPr>
            <w:tcW w:w="0" w:type="auto"/>
          </w:tcPr>
          <w:p w14:paraId="237864B1" w14:textId="77777777" w:rsidR="009B6095" w:rsidRPr="009B6095" w:rsidRDefault="009B6095" w:rsidP="009B6095">
            <w:pPr>
              <w:pStyle w:val="tablecelltight"/>
            </w:pPr>
            <w:r w:rsidRPr="009B6095">
              <w:t>50,110</w:t>
            </w:r>
          </w:p>
        </w:tc>
        <w:tc>
          <w:tcPr>
            <w:tcW w:w="0" w:type="auto"/>
          </w:tcPr>
          <w:p w14:paraId="5CBB9FD5" w14:textId="77777777" w:rsidR="009B6095" w:rsidRPr="009B6095" w:rsidRDefault="009B6095" w:rsidP="009B6095">
            <w:pPr>
              <w:pStyle w:val="tablecelltight"/>
            </w:pPr>
            <w:r w:rsidRPr="009B6095">
              <w:t>139y</w:t>
            </w:r>
          </w:p>
        </w:tc>
      </w:tr>
      <w:tr w:rsidR="009B6095" w:rsidRPr="009B6095" w14:paraId="42550259" w14:textId="77777777" w:rsidTr="000D21BC">
        <w:tc>
          <w:tcPr>
            <w:tcW w:w="0" w:type="auto"/>
          </w:tcPr>
          <w:p w14:paraId="178578C6" w14:textId="77777777" w:rsidR="009B6095" w:rsidRPr="009B6095" w:rsidRDefault="009B6095" w:rsidP="009B6095">
            <w:pPr>
              <w:pStyle w:val="tablecelltight"/>
            </w:pPr>
            <w:r w:rsidRPr="009B6095">
              <w:t>s-2c2-*</w:t>
            </w:r>
          </w:p>
        </w:tc>
        <w:tc>
          <w:tcPr>
            <w:tcW w:w="0" w:type="auto"/>
          </w:tcPr>
          <w:p w14:paraId="7676F95A" w14:textId="77777777" w:rsidR="009B6095" w:rsidRPr="009B6095" w:rsidRDefault="009B6095" w:rsidP="009B6095">
            <w:pPr>
              <w:pStyle w:val="tablecelltight"/>
            </w:pPr>
            <w:r w:rsidRPr="009B6095">
              <w:t>100</w:t>
            </w:r>
          </w:p>
        </w:tc>
        <w:tc>
          <w:tcPr>
            <w:tcW w:w="0" w:type="auto"/>
          </w:tcPr>
          <w:p w14:paraId="4D48DF17" w14:textId="77777777" w:rsidR="009B6095" w:rsidRPr="009B6095" w:rsidRDefault="009B6095" w:rsidP="009B6095">
            <w:pPr>
              <w:pStyle w:val="tablecelltight"/>
            </w:pPr>
            <w:r w:rsidRPr="009B6095">
              <w:t>1</w:t>
            </w:r>
          </w:p>
        </w:tc>
        <w:tc>
          <w:tcPr>
            <w:tcW w:w="0" w:type="auto"/>
          </w:tcPr>
          <w:p w14:paraId="7FA356AF" w14:textId="77777777" w:rsidR="009B6095" w:rsidRPr="009B6095" w:rsidRDefault="009B6095" w:rsidP="009B6095">
            <w:pPr>
              <w:pStyle w:val="tablecelltight"/>
            </w:pPr>
            <w:r w:rsidRPr="009B6095">
              <w:t>10,110</w:t>
            </w:r>
          </w:p>
        </w:tc>
        <w:tc>
          <w:tcPr>
            <w:tcW w:w="0" w:type="auto"/>
          </w:tcPr>
          <w:p w14:paraId="384175E7" w14:textId="77777777" w:rsidR="009B6095" w:rsidRPr="009B6095" w:rsidRDefault="009B6095" w:rsidP="009B6095">
            <w:pPr>
              <w:pStyle w:val="tablecelltight"/>
            </w:pPr>
            <w:r w:rsidRPr="009B6095">
              <w:t>29y</w:t>
            </w:r>
          </w:p>
        </w:tc>
      </w:tr>
      <w:tr w:rsidR="009B6095" w:rsidRPr="009B6095" w14:paraId="0F67071D" w14:textId="77777777" w:rsidTr="000D21BC">
        <w:tc>
          <w:tcPr>
            <w:tcW w:w="0" w:type="auto"/>
          </w:tcPr>
          <w:p w14:paraId="5247EB98" w14:textId="77777777" w:rsidR="009B6095" w:rsidRPr="009B6095" w:rsidRDefault="009B6095" w:rsidP="009B6095">
            <w:pPr>
              <w:pStyle w:val="tablecelltight"/>
            </w:pPr>
            <w:r w:rsidRPr="009B6095">
              <w:t>mol-2c2-*</w:t>
            </w:r>
          </w:p>
        </w:tc>
        <w:tc>
          <w:tcPr>
            <w:tcW w:w="0" w:type="auto"/>
          </w:tcPr>
          <w:p w14:paraId="2C260933" w14:textId="77777777" w:rsidR="009B6095" w:rsidRPr="009B6095" w:rsidRDefault="009B6095" w:rsidP="009B6095">
            <w:pPr>
              <w:pStyle w:val="tablecelltight"/>
            </w:pPr>
            <w:r w:rsidRPr="009B6095">
              <w:t>100</w:t>
            </w:r>
          </w:p>
        </w:tc>
        <w:tc>
          <w:tcPr>
            <w:tcW w:w="0" w:type="auto"/>
          </w:tcPr>
          <w:p w14:paraId="4A3BC158" w14:textId="77777777" w:rsidR="009B6095" w:rsidRPr="009B6095" w:rsidRDefault="009B6095" w:rsidP="009B6095">
            <w:pPr>
              <w:pStyle w:val="tablecelltight"/>
            </w:pPr>
            <w:r w:rsidRPr="009B6095">
              <w:t>1</w:t>
            </w:r>
          </w:p>
        </w:tc>
        <w:tc>
          <w:tcPr>
            <w:tcW w:w="0" w:type="auto"/>
          </w:tcPr>
          <w:p w14:paraId="7175224F" w14:textId="77777777" w:rsidR="009B6095" w:rsidRPr="009B6095" w:rsidRDefault="009B6095" w:rsidP="009B6095">
            <w:pPr>
              <w:pStyle w:val="tablecelltight"/>
            </w:pPr>
            <w:r w:rsidRPr="009B6095">
              <w:t>10,110</w:t>
            </w:r>
          </w:p>
        </w:tc>
        <w:tc>
          <w:tcPr>
            <w:tcW w:w="0" w:type="auto"/>
          </w:tcPr>
          <w:p w14:paraId="35B22CA2" w14:textId="77777777" w:rsidR="009B6095" w:rsidRPr="009B6095" w:rsidRDefault="009B6095" w:rsidP="009B6095">
            <w:pPr>
              <w:pStyle w:val="tablecelltight"/>
            </w:pPr>
            <w:r w:rsidRPr="009B6095">
              <w:t>29y</w:t>
            </w:r>
          </w:p>
        </w:tc>
      </w:tr>
      <w:tr w:rsidR="009B6095" w:rsidRPr="009B6095" w14:paraId="741DC93F" w14:textId="77777777" w:rsidTr="000D21BC">
        <w:tc>
          <w:tcPr>
            <w:tcW w:w="0" w:type="auto"/>
          </w:tcPr>
          <w:p w14:paraId="7E88A937" w14:textId="77777777" w:rsidR="009B6095" w:rsidRPr="009B6095" w:rsidRDefault="009B6095" w:rsidP="009B6095">
            <w:pPr>
              <w:pStyle w:val="tablecelltight"/>
            </w:pPr>
            <w:r w:rsidRPr="009B6095">
              <w:t>s-2c2-SA</w:t>
            </w:r>
          </w:p>
        </w:tc>
        <w:tc>
          <w:tcPr>
            <w:tcW w:w="0" w:type="auto"/>
          </w:tcPr>
          <w:p w14:paraId="5BD0A056" w14:textId="77777777" w:rsidR="009B6095" w:rsidRPr="009B6095" w:rsidRDefault="009B6095" w:rsidP="009B6095">
            <w:pPr>
              <w:pStyle w:val="tablecelltight"/>
            </w:pPr>
            <w:r w:rsidRPr="009B6095">
              <w:t>100</w:t>
            </w:r>
          </w:p>
        </w:tc>
        <w:tc>
          <w:tcPr>
            <w:tcW w:w="0" w:type="auto"/>
          </w:tcPr>
          <w:p w14:paraId="6DA3D8BC" w14:textId="77777777" w:rsidR="009B6095" w:rsidRPr="009B6095" w:rsidRDefault="009B6095" w:rsidP="009B6095">
            <w:pPr>
              <w:pStyle w:val="tablecelltight"/>
            </w:pPr>
            <w:r w:rsidRPr="009B6095">
              <w:t>2</w:t>
            </w:r>
          </w:p>
        </w:tc>
        <w:tc>
          <w:tcPr>
            <w:tcW w:w="0" w:type="auto"/>
          </w:tcPr>
          <w:p w14:paraId="41BE87CD" w14:textId="77777777" w:rsidR="009B6095" w:rsidRPr="009B6095" w:rsidRDefault="009B6095" w:rsidP="009B6095">
            <w:pPr>
              <w:pStyle w:val="tablecelltight"/>
            </w:pPr>
            <w:r w:rsidRPr="009B6095">
              <w:t>20,110</w:t>
            </w:r>
          </w:p>
        </w:tc>
        <w:tc>
          <w:tcPr>
            <w:tcW w:w="0" w:type="auto"/>
          </w:tcPr>
          <w:p w14:paraId="456CA5B4" w14:textId="77777777" w:rsidR="009B6095" w:rsidRPr="009B6095" w:rsidRDefault="009B6095" w:rsidP="009B6095">
            <w:pPr>
              <w:pStyle w:val="tablecelltight"/>
            </w:pPr>
            <w:r w:rsidRPr="009B6095">
              <w:t>56y</w:t>
            </w:r>
          </w:p>
        </w:tc>
      </w:tr>
      <w:tr w:rsidR="009B6095" w:rsidRPr="009B6095" w14:paraId="65E143B9" w14:textId="77777777" w:rsidTr="000D21BC">
        <w:tc>
          <w:tcPr>
            <w:tcW w:w="0" w:type="auto"/>
          </w:tcPr>
          <w:p w14:paraId="35BE7471" w14:textId="77777777" w:rsidR="009B6095" w:rsidRPr="009B6095" w:rsidRDefault="009B6095" w:rsidP="009B6095">
            <w:pPr>
              <w:pStyle w:val="tablecelltight"/>
            </w:pPr>
            <w:r w:rsidRPr="009B6095">
              <w:t>mol-2c2-SA</w:t>
            </w:r>
          </w:p>
        </w:tc>
        <w:tc>
          <w:tcPr>
            <w:tcW w:w="0" w:type="auto"/>
          </w:tcPr>
          <w:p w14:paraId="6685E4F2" w14:textId="77777777" w:rsidR="009B6095" w:rsidRPr="009B6095" w:rsidRDefault="009B6095" w:rsidP="009B6095">
            <w:pPr>
              <w:pStyle w:val="tablecelltight"/>
            </w:pPr>
            <w:r w:rsidRPr="009B6095">
              <w:t>100</w:t>
            </w:r>
          </w:p>
        </w:tc>
        <w:tc>
          <w:tcPr>
            <w:tcW w:w="0" w:type="auto"/>
          </w:tcPr>
          <w:p w14:paraId="39AD0636" w14:textId="77777777" w:rsidR="009B6095" w:rsidRPr="009B6095" w:rsidRDefault="009B6095" w:rsidP="009B6095">
            <w:pPr>
              <w:pStyle w:val="tablecelltight"/>
            </w:pPr>
            <w:r w:rsidRPr="009B6095">
              <w:t>2</w:t>
            </w:r>
          </w:p>
        </w:tc>
        <w:tc>
          <w:tcPr>
            <w:tcW w:w="0" w:type="auto"/>
          </w:tcPr>
          <w:p w14:paraId="3DD4077B" w14:textId="77777777" w:rsidR="009B6095" w:rsidRPr="009B6095" w:rsidRDefault="009B6095" w:rsidP="009B6095">
            <w:pPr>
              <w:pStyle w:val="tablecelltight"/>
            </w:pPr>
            <w:r w:rsidRPr="009B6095">
              <w:t>20,110</w:t>
            </w:r>
          </w:p>
        </w:tc>
        <w:tc>
          <w:tcPr>
            <w:tcW w:w="0" w:type="auto"/>
          </w:tcPr>
          <w:p w14:paraId="0A2FC690" w14:textId="77777777" w:rsidR="009B6095" w:rsidRPr="009B6095" w:rsidRDefault="009B6095" w:rsidP="009B6095">
            <w:pPr>
              <w:pStyle w:val="tablecelltight"/>
            </w:pPr>
            <w:r w:rsidRPr="009B6095">
              <w:t>56y</w:t>
            </w:r>
          </w:p>
        </w:tc>
      </w:tr>
      <w:tr w:rsidR="009B6095" w:rsidRPr="009B6095" w14:paraId="718DE592" w14:textId="77777777" w:rsidTr="000D21BC">
        <w:tc>
          <w:tcPr>
            <w:tcW w:w="0" w:type="auto"/>
          </w:tcPr>
          <w:p w14:paraId="0DF00001" w14:textId="77777777" w:rsidR="009B6095" w:rsidRPr="009B6095" w:rsidRDefault="009B6095" w:rsidP="009B6095">
            <w:pPr>
              <w:pStyle w:val="tablecelltight"/>
            </w:pPr>
            <w:r w:rsidRPr="009B6095">
              <w:t>s-2c2-SAI</w:t>
            </w:r>
          </w:p>
        </w:tc>
        <w:tc>
          <w:tcPr>
            <w:tcW w:w="0" w:type="auto"/>
          </w:tcPr>
          <w:p w14:paraId="4B3CDA23" w14:textId="77777777" w:rsidR="009B6095" w:rsidRPr="009B6095" w:rsidRDefault="009B6095" w:rsidP="009B6095">
            <w:pPr>
              <w:pStyle w:val="tablecelltight"/>
            </w:pPr>
            <w:r w:rsidRPr="009B6095">
              <w:t>100</w:t>
            </w:r>
          </w:p>
        </w:tc>
        <w:tc>
          <w:tcPr>
            <w:tcW w:w="0" w:type="auto"/>
          </w:tcPr>
          <w:p w14:paraId="78895E42" w14:textId="77777777" w:rsidR="009B6095" w:rsidRPr="009B6095" w:rsidRDefault="009B6095" w:rsidP="009B6095">
            <w:pPr>
              <w:pStyle w:val="tablecelltight"/>
            </w:pPr>
            <w:r w:rsidRPr="009B6095">
              <w:t>3</w:t>
            </w:r>
          </w:p>
        </w:tc>
        <w:tc>
          <w:tcPr>
            <w:tcW w:w="0" w:type="auto"/>
          </w:tcPr>
          <w:p w14:paraId="48F1F93F" w14:textId="77777777" w:rsidR="009B6095" w:rsidRPr="009B6095" w:rsidRDefault="009B6095" w:rsidP="009B6095">
            <w:pPr>
              <w:pStyle w:val="tablecelltight"/>
            </w:pPr>
            <w:r w:rsidRPr="009B6095">
              <w:t>30,110</w:t>
            </w:r>
          </w:p>
        </w:tc>
        <w:tc>
          <w:tcPr>
            <w:tcW w:w="0" w:type="auto"/>
          </w:tcPr>
          <w:p w14:paraId="05F3B5B0" w14:textId="77777777" w:rsidR="009B6095" w:rsidRPr="009B6095" w:rsidRDefault="009B6095" w:rsidP="009B6095">
            <w:pPr>
              <w:pStyle w:val="tablecelltight"/>
            </w:pPr>
            <w:r w:rsidRPr="009B6095">
              <w:t>83y</w:t>
            </w:r>
          </w:p>
        </w:tc>
      </w:tr>
      <w:tr w:rsidR="009B6095" w:rsidRPr="009B6095" w14:paraId="75D1F19D" w14:textId="77777777" w:rsidTr="000D21BC">
        <w:tc>
          <w:tcPr>
            <w:tcW w:w="0" w:type="auto"/>
          </w:tcPr>
          <w:p w14:paraId="6BACFA90" w14:textId="77777777" w:rsidR="009B6095" w:rsidRPr="009B6095" w:rsidRDefault="009B6095" w:rsidP="009B6095">
            <w:pPr>
              <w:pStyle w:val="tablecelltight"/>
            </w:pPr>
            <w:r w:rsidRPr="009B6095">
              <w:t>mol-2c2-SAI</w:t>
            </w:r>
          </w:p>
        </w:tc>
        <w:tc>
          <w:tcPr>
            <w:tcW w:w="0" w:type="auto"/>
          </w:tcPr>
          <w:p w14:paraId="66154F23" w14:textId="77777777" w:rsidR="009B6095" w:rsidRPr="009B6095" w:rsidRDefault="009B6095" w:rsidP="009B6095">
            <w:pPr>
              <w:pStyle w:val="tablecelltight"/>
            </w:pPr>
            <w:r w:rsidRPr="009B6095">
              <w:t>100</w:t>
            </w:r>
          </w:p>
        </w:tc>
        <w:tc>
          <w:tcPr>
            <w:tcW w:w="0" w:type="auto"/>
          </w:tcPr>
          <w:p w14:paraId="5A89D00C" w14:textId="77777777" w:rsidR="009B6095" w:rsidRPr="009B6095" w:rsidRDefault="009B6095" w:rsidP="009B6095">
            <w:pPr>
              <w:pStyle w:val="tablecelltight"/>
            </w:pPr>
            <w:r w:rsidRPr="009B6095">
              <w:t>3</w:t>
            </w:r>
          </w:p>
        </w:tc>
        <w:tc>
          <w:tcPr>
            <w:tcW w:w="0" w:type="auto"/>
          </w:tcPr>
          <w:p w14:paraId="73FF507F" w14:textId="77777777" w:rsidR="009B6095" w:rsidRPr="009B6095" w:rsidRDefault="009B6095" w:rsidP="009B6095">
            <w:pPr>
              <w:pStyle w:val="tablecelltight"/>
            </w:pPr>
            <w:r w:rsidRPr="009B6095">
              <w:t>30,110</w:t>
            </w:r>
          </w:p>
        </w:tc>
        <w:tc>
          <w:tcPr>
            <w:tcW w:w="0" w:type="auto"/>
          </w:tcPr>
          <w:p w14:paraId="24C006CF" w14:textId="77777777" w:rsidR="009B6095" w:rsidRPr="009B6095" w:rsidRDefault="009B6095" w:rsidP="009B6095">
            <w:pPr>
              <w:pStyle w:val="tablecelltight"/>
            </w:pPr>
            <w:r w:rsidRPr="009B6095">
              <w:t>83y</w:t>
            </w:r>
          </w:p>
        </w:tc>
      </w:tr>
      <w:tr w:rsidR="009B6095" w:rsidRPr="009B6095" w14:paraId="1E75B5B1" w14:textId="77777777" w:rsidTr="000D21BC">
        <w:tc>
          <w:tcPr>
            <w:tcW w:w="0" w:type="auto"/>
          </w:tcPr>
          <w:p w14:paraId="122EF9A4" w14:textId="77777777" w:rsidR="009B6095" w:rsidRPr="009B6095" w:rsidRDefault="009B6095" w:rsidP="009B6095">
            <w:pPr>
              <w:pStyle w:val="tablecelltight"/>
            </w:pPr>
            <w:r w:rsidRPr="009B6095">
              <w:t>s-2c2-SAIT</w:t>
            </w:r>
          </w:p>
        </w:tc>
        <w:tc>
          <w:tcPr>
            <w:tcW w:w="0" w:type="auto"/>
          </w:tcPr>
          <w:p w14:paraId="2F2BC7BE" w14:textId="77777777" w:rsidR="009B6095" w:rsidRPr="009B6095" w:rsidRDefault="009B6095" w:rsidP="009B6095">
            <w:pPr>
              <w:pStyle w:val="tablecelltight"/>
            </w:pPr>
            <w:r w:rsidRPr="009B6095">
              <w:t>100</w:t>
            </w:r>
          </w:p>
        </w:tc>
        <w:tc>
          <w:tcPr>
            <w:tcW w:w="0" w:type="auto"/>
          </w:tcPr>
          <w:p w14:paraId="3D9AA295" w14:textId="77777777" w:rsidR="009B6095" w:rsidRPr="009B6095" w:rsidRDefault="009B6095" w:rsidP="009B6095">
            <w:pPr>
              <w:pStyle w:val="tablecelltight"/>
            </w:pPr>
            <w:r w:rsidRPr="009B6095">
              <w:t>4</w:t>
            </w:r>
          </w:p>
        </w:tc>
        <w:tc>
          <w:tcPr>
            <w:tcW w:w="0" w:type="auto"/>
          </w:tcPr>
          <w:p w14:paraId="705C10CF" w14:textId="77777777" w:rsidR="009B6095" w:rsidRPr="009B6095" w:rsidRDefault="009B6095" w:rsidP="009B6095">
            <w:pPr>
              <w:pStyle w:val="tablecelltight"/>
            </w:pPr>
            <w:r w:rsidRPr="009B6095">
              <w:t>40,110</w:t>
            </w:r>
          </w:p>
        </w:tc>
        <w:tc>
          <w:tcPr>
            <w:tcW w:w="0" w:type="auto"/>
          </w:tcPr>
          <w:p w14:paraId="16FDB782" w14:textId="77777777" w:rsidR="009B6095" w:rsidRPr="009B6095" w:rsidRDefault="009B6095" w:rsidP="009B6095">
            <w:pPr>
              <w:pStyle w:val="tablecelltight"/>
            </w:pPr>
            <w:r w:rsidRPr="009B6095">
              <w:t>111y</w:t>
            </w:r>
          </w:p>
        </w:tc>
      </w:tr>
      <w:tr w:rsidR="009B6095" w:rsidRPr="009B6095" w14:paraId="46AEF389" w14:textId="77777777" w:rsidTr="000D21BC">
        <w:tc>
          <w:tcPr>
            <w:tcW w:w="0" w:type="auto"/>
          </w:tcPr>
          <w:p w14:paraId="24C81B5F" w14:textId="77777777" w:rsidR="009B6095" w:rsidRPr="009B6095" w:rsidRDefault="009B6095" w:rsidP="009B6095">
            <w:pPr>
              <w:pStyle w:val="tablecelltight"/>
            </w:pPr>
            <w:r w:rsidRPr="009B6095">
              <w:t>mol-2c2-SAIT</w:t>
            </w:r>
          </w:p>
        </w:tc>
        <w:tc>
          <w:tcPr>
            <w:tcW w:w="0" w:type="auto"/>
          </w:tcPr>
          <w:p w14:paraId="2BCEDDB6" w14:textId="77777777" w:rsidR="009B6095" w:rsidRPr="009B6095" w:rsidRDefault="009B6095" w:rsidP="009B6095">
            <w:pPr>
              <w:pStyle w:val="tablecelltight"/>
            </w:pPr>
            <w:r w:rsidRPr="009B6095">
              <w:t>100</w:t>
            </w:r>
          </w:p>
        </w:tc>
        <w:tc>
          <w:tcPr>
            <w:tcW w:w="0" w:type="auto"/>
          </w:tcPr>
          <w:p w14:paraId="3A1C4C8F" w14:textId="77777777" w:rsidR="009B6095" w:rsidRPr="009B6095" w:rsidRDefault="009B6095" w:rsidP="009B6095">
            <w:pPr>
              <w:pStyle w:val="tablecelltight"/>
            </w:pPr>
            <w:r w:rsidRPr="009B6095">
              <w:t>4</w:t>
            </w:r>
          </w:p>
        </w:tc>
        <w:tc>
          <w:tcPr>
            <w:tcW w:w="0" w:type="auto"/>
          </w:tcPr>
          <w:p w14:paraId="6AB1E1B0" w14:textId="77777777" w:rsidR="009B6095" w:rsidRPr="009B6095" w:rsidRDefault="009B6095" w:rsidP="009B6095">
            <w:pPr>
              <w:pStyle w:val="tablecelltight"/>
            </w:pPr>
            <w:r w:rsidRPr="009B6095">
              <w:t>40,110</w:t>
            </w:r>
          </w:p>
        </w:tc>
        <w:tc>
          <w:tcPr>
            <w:tcW w:w="0" w:type="auto"/>
          </w:tcPr>
          <w:p w14:paraId="452C11AD" w14:textId="77777777" w:rsidR="009B6095" w:rsidRPr="009B6095" w:rsidRDefault="009B6095" w:rsidP="009B6095">
            <w:pPr>
              <w:pStyle w:val="tablecelltight"/>
            </w:pPr>
            <w:r w:rsidRPr="009B6095">
              <w:t>111y</w:t>
            </w:r>
          </w:p>
        </w:tc>
      </w:tr>
      <w:tr w:rsidR="009B6095" w:rsidRPr="009B6095" w14:paraId="1D313412" w14:textId="77777777" w:rsidTr="000D21BC">
        <w:tc>
          <w:tcPr>
            <w:tcW w:w="0" w:type="auto"/>
          </w:tcPr>
          <w:p w14:paraId="40C1B8DE" w14:textId="77777777" w:rsidR="009B6095" w:rsidRPr="009B6095" w:rsidRDefault="009B6095" w:rsidP="009B6095">
            <w:pPr>
              <w:pStyle w:val="tablecelltight"/>
            </w:pPr>
            <w:r w:rsidRPr="009B6095">
              <w:t>s-2c2-SEA-IT</w:t>
            </w:r>
          </w:p>
        </w:tc>
        <w:tc>
          <w:tcPr>
            <w:tcW w:w="0" w:type="auto"/>
          </w:tcPr>
          <w:p w14:paraId="62DDFE47" w14:textId="77777777" w:rsidR="009B6095" w:rsidRPr="009B6095" w:rsidRDefault="009B6095" w:rsidP="009B6095">
            <w:pPr>
              <w:pStyle w:val="tablecelltight"/>
            </w:pPr>
            <w:r w:rsidRPr="009B6095">
              <w:t>100</w:t>
            </w:r>
          </w:p>
        </w:tc>
        <w:tc>
          <w:tcPr>
            <w:tcW w:w="0" w:type="auto"/>
          </w:tcPr>
          <w:p w14:paraId="7970DDA1" w14:textId="77777777" w:rsidR="009B6095" w:rsidRPr="009B6095" w:rsidRDefault="009B6095" w:rsidP="009B6095">
            <w:pPr>
              <w:pStyle w:val="tablecelltight"/>
            </w:pPr>
            <w:r w:rsidRPr="009B6095">
              <w:t>5</w:t>
            </w:r>
          </w:p>
        </w:tc>
        <w:tc>
          <w:tcPr>
            <w:tcW w:w="0" w:type="auto"/>
          </w:tcPr>
          <w:p w14:paraId="79F362A5" w14:textId="77777777" w:rsidR="009B6095" w:rsidRPr="009B6095" w:rsidRDefault="009B6095" w:rsidP="009B6095">
            <w:pPr>
              <w:pStyle w:val="tablecelltight"/>
            </w:pPr>
            <w:r w:rsidRPr="009B6095">
              <w:t>50,110</w:t>
            </w:r>
          </w:p>
        </w:tc>
        <w:tc>
          <w:tcPr>
            <w:tcW w:w="0" w:type="auto"/>
          </w:tcPr>
          <w:p w14:paraId="091C4935" w14:textId="77777777" w:rsidR="009B6095" w:rsidRPr="009B6095" w:rsidRDefault="009B6095" w:rsidP="009B6095">
            <w:pPr>
              <w:pStyle w:val="tablecelltight"/>
            </w:pPr>
            <w:r w:rsidRPr="009B6095">
              <w:t>139y</w:t>
            </w:r>
          </w:p>
        </w:tc>
      </w:tr>
      <w:tr w:rsidR="009B6095" w:rsidRPr="009B6095" w14:paraId="02DEA0D4" w14:textId="77777777" w:rsidTr="000D21BC">
        <w:tc>
          <w:tcPr>
            <w:tcW w:w="0" w:type="auto"/>
          </w:tcPr>
          <w:p w14:paraId="03A76AC3" w14:textId="77777777" w:rsidR="009B6095" w:rsidRPr="009B6095" w:rsidRDefault="009B6095" w:rsidP="009B6095">
            <w:pPr>
              <w:pStyle w:val="tablecelltight"/>
            </w:pPr>
            <w:r w:rsidRPr="009B6095">
              <w:t>mol-2c2- SEA-IT</w:t>
            </w:r>
          </w:p>
        </w:tc>
        <w:tc>
          <w:tcPr>
            <w:tcW w:w="0" w:type="auto"/>
          </w:tcPr>
          <w:p w14:paraId="48B7749C" w14:textId="77777777" w:rsidR="009B6095" w:rsidRPr="009B6095" w:rsidRDefault="009B6095" w:rsidP="009B6095">
            <w:pPr>
              <w:pStyle w:val="tablecelltight"/>
            </w:pPr>
            <w:r w:rsidRPr="009B6095">
              <w:t>100</w:t>
            </w:r>
          </w:p>
        </w:tc>
        <w:tc>
          <w:tcPr>
            <w:tcW w:w="0" w:type="auto"/>
          </w:tcPr>
          <w:p w14:paraId="4101603C" w14:textId="77777777" w:rsidR="009B6095" w:rsidRPr="009B6095" w:rsidRDefault="009B6095" w:rsidP="009B6095">
            <w:pPr>
              <w:pStyle w:val="tablecelltight"/>
            </w:pPr>
            <w:r w:rsidRPr="009B6095">
              <w:t>5</w:t>
            </w:r>
          </w:p>
        </w:tc>
        <w:tc>
          <w:tcPr>
            <w:tcW w:w="0" w:type="auto"/>
          </w:tcPr>
          <w:p w14:paraId="6CD5B649" w14:textId="77777777" w:rsidR="009B6095" w:rsidRPr="009B6095" w:rsidRDefault="009B6095" w:rsidP="009B6095">
            <w:pPr>
              <w:pStyle w:val="tablecelltight"/>
            </w:pPr>
            <w:r w:rsidRPr="009B6095">
              <w:t>50,110</w:t>
            </w:r>
          </w:p>
        </w:tc>
        <w:tc>
          <w:tcPr>
            <w:tcW w:w="0" w:type="auto"/>
          </w:tcPr>
          <w:p w14:paraId="5DBEFC37" w14:textId="77777777" w:rsidR="009B6095" w:rsidRPr="009B6095" w:rsidRDefault="009B6095" w:rsidP="009B6095">
            <w:pPr>
              <w:pStyle w:val="tablecelltight"/>
            </w:pPr>
            <w:r w:rsidRPr="009B6095">
              <w:t>139y</w:t>
            </w:r>
          </w:p>
        </w:tc>
      </w:tr>
      <w:tr w:rsidR="009B6095" w:rsidRPr="009B6095" w14:paraId="060BCFD4" w14:textId="77777777" w:rsidTr="000D21BC">
        <w:tc>
          <w:tcPr>
            <w:tcW w:w="0" w:type="auto"/>
          </w:tcPr>
          <w:p w14:paraId="31CC8623" w14:textId="77777777" w:rsidR="009B6095" w:rsidRPr="009B6095" w:rsidRDefault="009B6095" w:rsidP="009B6095">
            <w:pPr>
              <w:pStyle w:val="tablecelltight"/>
            </w:pPr>
            <w:r w:rsidRPr="009B6095">
              <w:t>s-2c3-*</w:t>
            </w:r>
          </w:p>
        </w:tc>
        <w:tc>
          <w:tcPr>
            <w:tcW w:w="0" w:type="auto"/>
          </w:tcPr>
          <w:p w14:paraId="0E42AB23" w14:textId="77777777" w:rsidR="009B6095" w:rsidRPr="009B6095" w:rsidRDefault="009B6095" w:rsidP="009B6095">
            <w:pPr>
              <w:pStyle w:val="tablecelltight"/>
            </w:pPr>
            <w:r w:rsidRPr="009B6095">
              <w:t>1000</w:t>
            </w:r>
          </w:p>
        </w:tc>
        <w:tc>
          <w:tcPr>
            <w:tcW w:w="0" w:type="auto"/>
          </w:tcPr>
          <w:p w14:paraId="2EAC0D98" w14:textId="77777777" w:rsidR="009B6095" w:rsidRPr="009B6095" w:rsidRDefault="009B6095" w:rsidP="009B6095">
            <w:pPr>
              <w:pStyle w:val="tablecelltight"/>
            </w:pPr>
            <w:r w:rsidRPr="009B6095">
              <w:t>1</w:t>
            </w:r>
          </w:p>
        </w:tc>
        <w:tc>
          <w:tcPr>
            <w:tcW w:w="0" w:type="auto"/>
          </w:tcPr>
          <w:p w14:paraId="19925CAF" w14:textId="77777777" w:rsidR="009B6095" w:rsidRPr="009B6095" w:rsidRDefault="009B6095" w:rsidP="009B6095">
            <w:pPr>
              <w:pStyle w:val="tablecelltight"/>
            </w:pPr>
            <w:r w:rsidRPr="009B6095">
              <w:t>100,110</w:t>
            </w:r>
          </w:p>
        </w:tc>
        <w:tc>
          <w:tcPr>
            <w:tcW w:w="0" w:type="auto"/>
          </w:tcPr>
          <w:p w14:paraId="1EFA5E99" w14:textId="77777777" w:rsidR="009B6095" w:rsidRPr="009B6095" w:rsidRDefault="009B6095" w:rsidP="009B6095">
            <w:pPr>
              <w:pStyle w:val="tablecelltight"/>
            </w:pPr>
            <w:r w:rsidRPr="009B6095">
              <w:t>278y</w:t>
            </w:r>
          </w:p>
        </w:tc>
      </w:tr>
      <w:tr w:rsidR="009B6095" w:rsidRPr="009B6095" w14:paraId="6245C48B" w14:textId="77777777" w:rsidTr="000D21BC">
        <w:tc>
          <w:tcPr>
            <w:tcW w:w="0" w:type="auto"/>
          </w:tcPr>
          <w:p w14:paraId="0E30ACFE" w14:textId="77777777" w:rsidR="009B6095" w:rsidRPr="009B6095" w:rsidRDefault="009B6095" w:rsidP="009B6095">
            <w:pPr>
              <w:pStyle w:val="tablecelltight"/>
            </w:pPr>
            <w:r w:rsidRPr="009B6095">
              <w:t>mol-2c3-*</w:t>
            </w:r>
          </w:p>
        </w:tc>
        <w:tc>
          <w:tcPr>
            <w:tcW w:w="0" w:type="auto"/>
          </w:tcPr>
          <w:p w14:paraId="7C694FDB" w14:textId="77777777" w:rsidR="009B6095" w:rsidRPr="009B6095" w:rsidRDefault="009B6095" w:rsidP="009B6095">
            <w:pPr>
              <w:pStyle w:val="tablecelltight"/>
            </w:pPr>
            <w:r w:rsidRPr="009B6095">
              <w:t>1000</w:t>
            </w:r>
          </w:p>
        </w:tc>
        <w:tc>
          <w:tcPr>
            <w:tcW w:w="0" w:type="auto"/>
          </w:tcPr>
          <w:p w14:paraId="6F297E9D" w14:textId="77777777" w:rsidR="009B6095" w:rsidRPr="009B6095" w:rsidRDefault="009B6095" w:rsidP="009B6095">
            <w:pPr>
              <w:pStyle w:val="tablecelltight"/>
            </w:pPr>
            <w:r w:rsidRPr="009B6095">
              <w:t>1</w:t>
            </w:r>
          </w:p>
        </w:tc>
        <w:tc>
          <w:tcPr>
            <w:tcW w:w="0" w:type="auto"/>
          </w:tcPr>
          <w:p w14:paraId="25EB4931" w14:textId="77777777" w:rsidR="009B6095" w:rsidRPr="009B6095" w:rsidRDefault="009B6095" w:rsidP="009B6095">
            <w:pPr>
              <w:pStyle w:val="tablecelltight"/>
            </w:pPr>
            <w:r w:rsidRPr="009B6095">
              <w:t>100,110</w:t>
            </w:r>
          </w:p>
        </w:tc>
        <w:tc>
          <w:tcPr>
            <w:tcW w:w="0" w:type="auto"/>
          </w:tcPr>
          <w:p w14:paraId="4E63B5E4" w14:textId="77777777" w:rsidR="009B6095" w:rsidRPr="009B6095" w:rsidRDefault="009B6095" w:rsidP="009B6095">
            <w:pPr>
              <w:pStyle w:val="tablecelltight"/>
            </w:pPr>
            <w:r w:rsidRPr="009B6095">
              <w:t>278y</w:t>
            </w:r>
          </w:p>
        </w:tc>
      </w:tr>
      <w:tr w:rsidR="009B6095" w:rsidRPr="009B6095" w14:paraId="34DE1AA2" w14:textId="77777777" w:rsidTr="000D21BC">
        <w:tc>
          <w:tcPr>
            <w:tcW w:w="0" w:type="auto"/>
          </w:tcPr>
          <w:p w14:paraId="2991E4BC" w14:textId="77777777" w:rsidR="009B6095" w:rsidRPr="009B6095" w:rsidRDefault="009B6095" w:rsidP="009B6095">
            <w:pPr>
              <w:pStyle w:val="tablecelltight"/>
            </w:pPr>
            <w:r w:rsidRPr="009B6095">
              <w:t>s-2c3-SA</w:t>
            </w:r>
          </w:p>
        </w:tc>
        <w:tc>
          <w:tcPr>
            <w:tcW w:w="0" w:type="auto"/>
          </w:tcPr>
          <w:p w14:paraId="5D00CAC6" w14:textId="77777777" w:rsidR="009B6095" w:rsidRPr="009B6095" w:rsidRDefault="009B6095" w:rsidP="009B6095">
            <w:pPr>
              <w:pStyle w:val="tablecelltight"/>
            </w:pPr>
            <w:r w:rsidRPr="009B6095">
              <w:t>1000</w:t>
            </w:r>
          </w:p>
        </w:tc>
        <w:tc>
          <w:tcPr>
            <w:tcW w:w="0" w:type="auto"/>
          </w:tcPr>
          <w:p w14:paraId="026FFCE7" w14:textId="77777777" w:rsidR="009B6095" w:rsidRPr="009B6095" w:rsidRDefault="009B6095" w:rsidP="009B6095">
            <w:pPr>
              <w:pStyle w:val="tablecelltight"/>
            </w:pPr>
            <w:r w:rsidRPr="009B6095">
              <w:t>2</w:t>
            </w:r>
          </w:p>
        </w:tc>
        <w:tc>
          <w:tcPr>
            <w:tcW w:w="0" w:type="auto"/>
          </w:tcPr>
          <w:p w14:paraId="1D45DDC5" w14:textId="77777777" w:rsidR="009B6095" w:rsidRPr="009B6095" w:rsidRDefault="009B6095" w:rsidP="009B6095">
            <w:pPr>
              <w:pStyle w:val="tablecelltight"/>
            </w:pPr>
            <w:r w:rsidRPr="009B6095">
              <w:t>200,110</w:t>
            </w:r>
          </w:p>
        </w:tc>
        <w:tc>
          <w:tcPr>
            <w:tcW w:w="0" w:type="auto"/>
          </w:tcPr>
          <w:p w14:paraId="1C599CB9" w14:textId="77777777" w:rsidR="009B6095" w:rsidRPr="009B6095" w:rsidRDefault="009B6095" w:rsidP="009B6095">
            <w:pPr>
              <w:pStyle w:val="tablecelltight"/>
            </w:pPr>
            <w:r w:rsidRPr="009B6095">
              <w:t>556y</w:t>
            </w:r>
          </w:p>
        </w:tc>
      </w:tr>
      <w:tr w:rsidR="009B6095" w:rsidRPr="009B6095" w14:paraId="1098255B" w14:textId="77777777" w:rsidTr="000D21BC">
        <w:tc>
          <w:tcPr>
            <w:tcW w:w="0" w:type="auto"/>
          </w:tcPr>
          <w:p w14:paraId="47B07FE2" w14:textId="77777777" w:rsidR="009B6095" w:rsidRPr="009B6095" w:rsidRDefault="009B6095" w:rsidP="009B6095">
            <w:pPr>
              <w:pStyle w:val="tablecelltight"/>
            </w:pPr>
            <w:r w:rsidRPr="009B6095">
              <w:t>mol-2c3-SA</w:t>
            </w:r>
          </w:p>
        </w:tc>
        <w:tc>
          <w:tcPr>
            <w:tcW w:w="0" w:type="auto"/>
          </w:tcPr>
          <w:p w14:paraId="5926E26F" w14:textId="77777777" w:rsidR="009B6095" w:rsidRPr="009B6095" w:rsidRDefault="009B6095" w:rsidP="009B6095">
            <w:pPr>
              <w:pStyle w:val="tablecelltight"/>
            </w:pPr>
            <w:r w:rsidRPr="009B6095">
              <w:t>1000</w:t>
            </w:r>
          </w:p>
        </w:tc>
        <w:tc>
          <w:tcPr>
            <w:tcW w:w="0" w:type="auto"/>
          </w:tcPr>
          <w:p w14:paraId="43C9944A" w14:textId="77777777" w:rsidR="009B6095" w:rsidRPr="009B6095" w:rsidRDefault="009B6095" w:rsidP="009B6095">
            <w:pPr>
              <w:pStyle w:val="tablecelltight"/>
            </w:pPr>
            <w:r w:rsidRPr="009B6095">
              <w:t>2</w:t>
            </w:r>
          </w:p>
        </w:tc>
        <w:tc>
          <w:tcPr>
            <w:tcW w:w="0" w:type="auto"/>
          </w:tcPr>
          <w:p w14:paraId="274ABE2A" w14:textId="77777777" w:rsidR="009B6095" w:rsidRPr="009B6095" w:rsidRDefault="009B6095" w:rsidP="009B6095">
            <w:pPr>
              <w:pStyle w:val="tablecelltight"/>
            </w:pPr>
            <w:r w:rsidRPr="009B6095">
              <w:t>200,110</w:t>
            </w:r>
          </w:p>
        </w:tc>
        <w:tc>
          <w:tcPr>
            <w:tcW w:w="0" w:type="auto"/>
          </w:tcPr>
          <w:p w14:paraId="796E1E95" w14:textId="77777777" w:rsidR="009B6095" w:rsidRPr="009B6095" w:rsidRDefault="009B6095" w:rsidP="009B6095">
            <w:pPr>
              <w:pStyle w:val="tablecelltight"/>
            </w:pPr>
            <w:r w:rsidRPr="009B6095">
              <w:t>556y</w:t>
            </w:r>
          </w:p>
        </w:tc>
      </w:tr>
      <w:tr w:rsidR="009B6095" w:rsidRPr="009B6095" w14:paraId="2DF2E235" w14:textId="77777777" w:rsidTr="000D21BC">
        <w:tc>
          <w:tcPr>
            <w:tcW w:w="0" w:type="auto"/>
          </w:tcPr>
          <w:p w14:paraId="37DDC4D6" w14:textId="77777777" w:rsidR="009B6095" w:rsidRPr="009B6095" w:rsidRDefault="009B6095" w:rsidP="009B6095">
            <w:pPr>
              <w:pStyle w:val="tablecelltight"/>
            </w:pPr>
            <w:r w:rsidRPr="009B6095">
              <w:t>s-2c3-SAI</w:t>
            </w:r>
          </w:p>
        </w:tc>
        <w:tc>
          <w:tcPr>
            <w:tcW w:w="0" w:type="auto"/>
          </w:tcPr>
          <w:p w14:paraId="51D52919" w14:textId="77777777" w:rsidR="009B6095" w:rsidRPr="009B6095" w:rsidRDefault="009B6095" w:rsidP="009B6095">
            <w:pPr>
              <w:pStyle w:val="tablecelltight"/>
            </w:pPr>
            <w:r w:rsidRPr="009B6095">
              <w:t>1000</w:t>
            </w:r>
          </w:p>
        </w:tc>
        <w:tc>
          <w:tcPr>
            <w:tcW w:w="0" w:type="auto"/>
          </w:tcPr>
          <w:p w14:paraId="79967860" w14:textId="77777777" w:rsidR="009B6095" w:rsidRPr="009B6095" w:rsidRDefault="009B6095" w:rsidP="009B6095">
            <w:pPr>
              <w:pStyle w:val="tablecelltight"/>
            </w:pPr>
            <w:r w:rsidRPr="009B6095">
              <w:t>3</w:t>
            </w:r>
          </w:p>
        </w:tc>
        <w:tc>
          <w:tcPr>
            <w:tcW w:w="0" w:type="auto"/>
          </w:tcPr>
          <w:p w14:paraId="1C94E1FB" w14:textId="77777777" w:rsidR="009B6095" w:rsidRPr="009B6095" w:rsidRDefault="009B6095" w:rsidP="009B6095">
            <w:pPr>
              <w:pStyle w:val="tablecelltight"/>
            </w:pPr>
            <w:r w:rsidRPr="009B6095">
              <w:t>300,110</w:t>
            </w:r>
          </w:p>
        </w:tc>
        <w:tc>
          <w:tcPr>
            <w:tcW w:w="0" w:type="auto"/>
          </w:tcPr>
          <w:p w14:paraId="16AE0B44" w14:textId="77777777" w:rsidR="009B6095" w:rsidRPr="009B6095" w:rsidRDefault="009B6095" w:rsidP="009B6095">
            <w:pPr>
              <w:pStyle w:val="tablecelltight"/>
            </w:pPr>
            <w:r w:rsidRPr="009B6095">
              <w:t>834y</w:t>
            </w:r>
          </w:p>
        </w:tc>
      </w:tr>
      <w:tr w:rsidR="009B6095" w:rsidRPr="009B6095" w14:paraId="6FF8D5BA" w14:textId="77777777" w:rsidTr="000D21BC">
        <w:tc>
          <w:tcPr>
            <w:tcW w:w="0" w:type="auto"/>
          </w:tcPr>
          <w:p w14:paraId="59DCCF10" w14:textId="77777777" w:rsidR="009B6095" w:rsidRPr="009B6095" w:rsidRDefault="009B6095" w:rsidP="009B6095">
            <w:pPr>
              <w:pStyle w:val="tablecelltight"/>
            </w:pPr>
            <w:r w:rsidRPr="009B6095">
              <w:t>mol-2c3-SAI</w:t>
            </w:r>
          </w:p>
        </w:tc>
        <w:tc>
          <w:tcPr>
            <w:tcW w:w="0" w:type="auto"/>
          </w:tcPr>
          <w:p w14:paraId="0700816B" w14:textId="77777777" w:rsidR="009B6095" w:rsidRPr="009B6095" w:rsidRDefault="009B6095" w:rsidP="009B6095">
            <w:pPr>
              <w:pStyle w:val="tablecelltight"/>
            </w:pPr>
            <w:r w:rsidRPr="009B6095">
              <w:t>1000</w:t>
            </w:r>
          </w:p>
        </w:tc>
        <w:tc>
          <w:tcPr>
            <w:tcW w:w="0" w:type="auto"/>
          </w:tcPr>
          <w:p w14:paraId="397188DD" w14:textId="77777777" w:rsidR="009B6095" w:rsidRPr="009B6095" w:rsidRDefault="009B6095" w:rsidP="009B6095">
            <w:pPr>
              <w:pStyle w:val="tablecelltight"/>
            </w:pPr>
            <w:r w:rsidRPr="009B6095">
              <w:t>3</w:t>
            </w:r>
          </w:p>
        </w:tc>
        <w:tc>
          <w:tcPr>
            <w:tcW w:w="0" w:type="auto"/>
          </w:tcPr>
          <w:p w14:paraId="539C5974" w14:textId="77777777" w:rsidR="009B6095" w:rsidRPr="009B6095" w:rsidRDefault="009B6095" w:rsidP="009B6095">
            <w:pPr>
              <w:pStyle w:val="tablecelltight"/>
            </w:pPr>
            <w:r w:rsidRPr="009B6095">
              <w:t>300,110</w:t>
            </w:r>
          </w:p>
        </w:tc>
        <w:tc>
          <w:tcPr>
            <w:tcW w:w="0" w:type="auto"/>
          </w:tcPr>
          <w:p w14:paraId="3020A8CF" w14:textId="77777777" w:rsidR="009B6095" w:rsidRPr="009B6095" w:rsidRDefault="009B6095" w:rsidP="009B6095">
            <w:pPr>
              <w:pStyle w:val="tablecelltight"/>
            </w:pPr>
            <w:r w:rsidRPr="009B6095">
              <w:t>834y</w:t>
            </w:r>
          </w:p>
        </w:tc>
      </w:tr>
      <w:tr w:rsidR="009B6095" w:rsidRPr="009B6095" w14:paraId="4DF32BE9" w14:textId="77777777" w:rsidTr="000D21BC">
        <w:tc>
          <w:tcPr>
            <w:tcW w:w="0" w:type="auto"/>
          </w:tcPr>
          <w:p w14:paraId="382C3A2E" w14:textId="77777777" w:rsidR="009B6095" w:rsidRPr="009B6095" w:rsidRDefault="009B6095" w:rsidP="009B6095">
            <w:pPr>
              <w:pStyle w:val="tablecelltight"/>
            </w:pPr>
            <w:r w:rsidRPr="009B6095">
              <w:t>s-2c3-SAIT</w:t>
            </w:r>
          </w:p>
        </w:tc>
        <w:tc>
          <w:tcPr>
            <w:tcW w:w="0" w:type="auto"/>
          </w:tcPr>
          <w:p w14:paraId="13C0C90F" w14:textId="77777777" w:rsidR="009B6095" w:rsidRPr="009B6095" w:rsidRDefault="009B6095" w:rsidP="009B6095">
            <w:pPr>
              <w:pStyle w:val="tablecelltight"/>
            </w:pPr>
            <w:r w:rsidRPr="009B6095">
              <w:t>1000</w:t>
            </w:r>
          </w:p>
        </w:tc>
        <w:tc>
          <w:tcPr>
            <w:tcW w:w="0" w:type="auto"/>
          </w:tcPr>
          <w:p w14:paraId="65EE0FD3" w14:textId="77777777" w:rsidR="009B6095" w:rsidRPr="009B6095" w:rsidRDefault="009B6095" w:rsidP="009B6095">
            <w:pPr>
              <w:pStyle w:val="tablecelltight"/>
            </w:pPr>
            <w:r w:rsidRPr="009B6095">
              <w:t>4</w:t>
            </w:r>
          </w:p>
        </w:tc>
        <w:tc>
          <w:tcPr>
            <w:tcW w:w="0" w:type="auto"/>
          </w:tcPr>
          <w:p w14:paraId="78E20783" w14:textId="77777777" w:rsidR="009B6095" w:rsidRPr="009B6095" w:rsidRDefault="009B6095" w:rsidP="009B6095">
            <w:pPr>
              <w:pStyle w:val="tablecelltight"/>
            </w:pPr>
            <w:r w:rsidRPr="009B6095">
              <w:t>400,110</w:t>
            </w:r>
          </w:p>
        </w:tc>
        <w:tc>
          <w:tcPr>
            <w:tcW w:w="0" w:type="auto"/>
          </w:tcPr>
          <w:p w14:paraId="12472215" w14:textId="77777777" w:rsidR="009B6095" w:rsidRPr="009B6095" w:rsidRDefault="009B6095" w:rsidP="009B6095">
            <w:pPr>
              <w:pStyle w:val="tablecelltight"/>
            </w:pPr>
            <w:r w:rsidRPr="009B6095">
              <w:t>1,111y</w:t>
            </w:r>
          </w:p>
        </w:tc>
      </w:tr>
      <w:tr w:rsidR="009B6095" w:rsidRPr="009B6095" w14:paraId="4B57FE0F" w14:textId="77777777" w:rsidTr="000D21BC">
        <w:tc>
          <w:tcPr>
            <w:tcW w:w="0" w:type="auto"/>
          </w:tcPr>
          <w:p w14:paraId="04E870E6" w14:textId="77777777" w:rsidR="009B6095" w:rsidRPr="009B6095" w:rsidRDefault="009B6095" w:rsidP="009B6095">
            <w:pPr>
              <w:pStyle w:val="tablecelltight"/>
            </w:pPr>
            <w:r w:rsidRPr="009B6095">
              <w:t>mol-2c3-SAIT</w:t>
            </w:r>
          </w:p>
        </w:tc>
        <w:tc>
          <w:tcPr>
            <w:tcW w:w="0" w:type="auto"/>
          </w:tcPr>
          <w:p w14:paraId="643FE691" w14:textId="77777777" w:rsidR="009B6095" w:rsidRPr="009B6095" w:rsidRDefault="009B6095" w:rsidP="009B6095">
            <w:pPr>
              <w:pStyle w:val="tablecelltight"/>
            </w:pPr>
            <w:r w:rsidRPr="009B6095">
              <w:t>1000</w:t>
            </w:r>
          </w:p>
        </w:tc>
        <w:tc>
          <w:tcPr>
            <w:tcW w:w="0" w:type="auto"/>
          </w:tcPr>
          <w:p w14:paraId="027D3FAA" w14:textId="77777777" w:rsidR="009B6095" w:rsidRPr="009B6095" w:rsidRDefault="009B6095" w:rsidP="009B6095">
            <w:pPr>
              <w:pStyle w:val="tablecelltight"/>
            </w:pPr>
            <w:r w:rsidRPr="009B6095">
              <w:t>4</w:t>
            </w:r>
          </w:p>
        </w:tc>
        <w:tc>
          <w:tcPr>
            <w:tcW w:w="0" w:type="auto"/>
          </w:tcPr>
          <w:p w14:paraId="1A002152" w14:textId="77777777" w:rsidR="009B6095" w:rsidRPr="009B6095" w:rsidRDefault="009B6095" w:rsidP="009B6095">
            <w:pPr>
              <w:pStyle w:val="tablecelltight"/>
            </w:pPr>
            <w:r w:rsidRPr="009B6095">
              <w:t>400,110</w:t>
            </w:r>
          </w:p>
        </w:tc>
        <w:tc>
          <w:tcPr>
            <w:tcW w:w="0" w:type="auto"/>
          </w:tcPr>
          <w:p w14:paraId="120B01FD" w14:textId="77777777" w:rsidR="009B6095" w:rsidRPr="009B6095" w:rsidRDefault="009B6095" w:rsidP="009B6095">
            <w:pPr>
              <w:pStyle w:val="tablecelltight"/>
            </w:pPr>
            <w:r w:rsidRPr="009B6095">
              <w:t>1,111y</w:t>
            </w:r>
          </w:p>
        </w:tc>
      </w:tr>
      <w:tr w:rsidR="009B6095" w:rsidRPr="009B6095" w14:paraId="0B42B37C" w14:textId="77777777" w:rsidTr="000D21BC">
        <w:tc>
          <w:tcPr>
            <w:tcW w:w="0" w:type="auto"/>
          </w:tcPr>
          <w:p w14:paraId="09BA534E" w14:textId="77777777" w:rsidR="009B6095" w:rsidRPr="009B6095" w:rsidRDefault="009B6095" w:rsidP="009B6095">
            <w:pPr>
              <w:pStyle w:val="tablecelltight"/>
            </w:pPr>
            <w:r w:rsidRPr="009B6095">
              <w:t>s-2c3-SEA-IT</w:t>
            </w:r>
          </w:p>
        </w:tc>
        <w:tc>
          <w:tcPr>
            <w:tcW w:w="0" w:type="auto"/>
          </w:tcPr>
          <w:p w14:paraId="4C1A803F" w14:textId="77777777" w:rsidR="009B6095" w:rsidRPr="009B6095" w:rsidRDefault="009B6095" w:rsidP="009B6095">
            <w:pPr>
              <w:pStyle w:val="tablecelltight"/>
            </w:pPr>
            <w:r w:rsidRPr="009B6095">
              <w:t>1000</w:t>
            </w:r>
          </w:p>
        </w:tc>
        <w:tc>
          <w:tcPr>
            <w:tcW w:w="0" w:type="auto"/>
          </w:tcPr>
          <w:p w14:paraId="2FB6D178" w14:textId="77777777" w:rsidR="009B6095" w:rsidRPr="009B6095" w:rsidRDefault="009B6095" w:rsidP="009B6095">
            <w:pPr>
              <w:pStyle w:val="tablecelltight"/>
            </w:pPr>
            <w:r w:rsidRPr="009B6095">
              <w:t>5</w:t>
            </w:r>
          </w:p>
        </w:tc>
        <w:tc>
          <w:tcPr>
            <w:tcW w:w="0" w:type="auto"/>
          </w:tcPr>
          <w:p w14:paraId="138EC79B" w14:textId="77777777" w:rsidR="009B6095" w:rsidRPr="009B6095" w:rsidRDefault="009B6095" w:rsidP="009B6095">
            <w:pPr>
              <w:pStyle w:val="tablecelltight"/>
            </w:pPr>
            <w:r w:rsidRPr="009B6095">
              <w:t>500,110</w:t>
            </w:r>
          </w:p>
        </w:tc>
        <w:tc>
          <w:tcPr>
            <w:tcW w:w="0" w:type="auto"/>
          </w:tcPr>
          <w:p w14:paraId="678C4512" w14:textId="77777777" w:rsidR="009B6095" w:rsidRPr="009B6095" w:rsidRDefault="009B6095" w:rsidP="009B6095">
            <w:pPr>
              <w:pStyle w:val="tablecelltight"/>
            </w:pPr>
            <w:r w:rsidRPr="009B6095">
              <w:t>1,389y</w:t>
            </w:r>
          </w:p>
        </w:tc>
      </w:tr>
      <w:tr w:rsidR="009B6095" w:rsidRPr="009B6095" w14:paraId="4981A448" w14:textId="77777777" w:rsidTr="000D21BC">
        <w:tc>
          <w:tcPr>
            <w:tcW w:w="0" w:type="auto"/>
          </w:tcPr>
          <w:p w14:paraId="18EC5DC3" w14:textId="77777777" w:rsidR="009B6095" w:rsidRPr="009B6095" w:rsidRDefault="009B6095" w:rsidP="009B6095">
            <w:pPr>
              <w:pStyle w:val="tablecelltight"/>
            </w:pPr>
            <w:r w:rsidRPr="009B6095">
              <w:t>mol-2c3-SEA-IT</w:t>
            </w:r>
          </w:p>
        </w:tc>
        <w:tc>
          <w:tcPr>
            <w:tcW w:w="0" w:type="auto"/>
          </w:tcPr>
          <w:p w14:paraId="3ED5C0C8" w14:textId="77777777" w:rsidR="009B6095" w:rsidRPr="009B6095" w:rsidRDefault="009B6095" w:rsidP="009B6095">
            <w:pPr>
              <w:pStyle w:val="tablecelltight"/>
            </w:pPr>
            <w:r w:rsidRPr="009B6095">
              <w:t>1000</w:t>
            </w:r>
          </w:p>
        </w:tc>
        <w:tc>
          <w:tcPr>
            <w:tcW w:w="0" w:type="auto"/>
          </w:tcPr>
          <w:p w14:paraId="29518250" w14:textId="77777777" w:rsidR="009B6095" w:rsidRPr="009B6095" w:rsidRDefault="009B6095" w:rsidP="009B6095">
            <w:pPr>
              <w:pStyle w:val="tablecelltight"/>
            </w:pPr>
            <w:r w:rsidRPr="009B6095">
              <w:t>5</w:t>
            </w:r>
          </w:p>
        </w:tc>
        <w:tc>
          <w:tcPr>
            <w:tcW w:w="0" w:type="auto"/>
          </w:tcPr>
          <w:p w14:paraId="3700FFBE" w14:textId="77777777" w:rsidR="009B6095" w:rsidRPr="009B6095" w:rsidRDefault="009B6095" w:rsidP="009B6095">
            <w:pPr>
              <w:pStyle w:val="tablecelltight"/>
            </w:pPr>
            <w:r w:rsidRPr="009B6095">
              <w:t>500,110</w:t>
            </w:r>
          </w:p>
        </w:tc>
        <w:tc>
          <w:tcPr>
            <w:tcW w:w="0" w:type="auto"/>
          </w:tcPr>
          <w:p w14:paraId="3C5FFD35" w14:textId="77777777" w:rsidR="009B6095" w:rsidRPr="009B6095" w:rsidRDefault="009B6095" w:rsidP="009B6095">
            <w:pPr>
              <w:pStyle w:val="tablecelltight"/>
            </w:pPr>
            <w:r w:rsidRPr="009B6095">
              <w:t>1,389y</w:t>
            </w:r>
          </w:p>
        </w:tc>
      </w:tr>
    </w:tbl>
    <w:p w14:paraId="0D8849AF" w14:textId="033C46C1" w:rsidR="009B6095" w:rsidRDefault="009B6095" w:rsidP="009B6095">
      <w:pPr>
        <w:pStyle w:val="Heading3"/>
      </w:pPr>
      <w:r w:rsidRPr="009B6095">
        <w:t>Visualization workload</w:t>
      </w:r>
    </w:p>
    <w:p w14:paraId="2332902A" w14:textId="0F18C99E" w:rsidR="009B6095" w:rsidRDefault="009B6095" w:rsidP="001C1653">
      <w:pPr>
        <w:pStyle w:val="Heading4"/>
      </w:pPr>
      <w:r w:rsidRPr="009B6095">
        <w:t>Systems with SVE =&lt; 1.0</w:t>
      </w:r>
    </w:p>
    <w:p w14:paraId="44FB704A" w14:textId="003E9503" w:rsidR="009A5D11" w:rsidRDefault="009A5D11" w:rsidP="009A5D11">
      <w:r>
        <w:t>Ranked by SVE then total number of memory image components and associations.</w:t>
      </w:r>
    </w:p>
    <w:p w14:paraId="746643B0" w14:textId="77777777" w:rsidR="0015340F" w:rsidRPr="00D647AC" w:rsidRDefault="0015340F" w:rsidP="0015340F">
      <w:r w:rsidRPr="009B6095">
        <w:t>SVE = System visualization efficiency</w:t>
      </w:r>
    </w:p>
    <w:p w14:paraId="7BE752F4" w14:textId="77777777" w:rsidR="0015340F" w:rsidRPr="009A5D11" w:rsidRDefault="0015340F" w:rsidP="009A5D11"/>
    <w:tbl>
      <w:tblPr>
        <w:tblStyle w:val="TableGrid"/>
        <w:tblW w:w="0" w:type="auto"/>
        <w:tblInd w:w="715" w:type="dxa"/>
        <w:tblLook w:val="04A0" w:firstRow="1" w:lastRow="0" w:firstColumn="1" w:lastColumn="0" w:noHBand="0" w:noVBand="1"/>
      </w:tblPr>
      <w:tblGrid>
        <w:gridCol w:w="631"/>
        <w:gridCol w:w="1034"/>
        <w:gridCol w:w="5117"/>
        <w:gridCol w:w="1326"/>
        <w:gridCol w:w="527"/>
      </w:tblGrid>
      <w:tr w:rsidR="00BD5962" w:rsidRPr="001C1653" w14:paraId="12BB6528" w14:textId="77777777" w:rsidTr="00BD5962">
        <w:tc>
          <w:tcPr>
            <w:tcW w:w="0" w:type="auto"/>
          </w:tcPr>
          <w:p w14:paraId="65D16AAE" w14:textId="77777777" w:rsidR="00BD5962" w:rsidRPr="001C1653" w:rsidRDefault="00BD5962" w:rsidP="00BD5962">
            <w:pPr>
              <w:pStyle w:val="tablecelltight"/>
              <w:rPr>
                <w:b/>
                <w:bCs/>
              </w:rPr>
            </w:pPr>
            <w:r w:rsidRPr="001C1653">
              <w:rPr>
                <w:b/>
                <w:bCs/>
              </w:rPr>
              <w:t>Rank</w:t>
            </w:r>
          </w:p>
        </w:tc>
        <w:tc>
          <w:tcPr>
            <w:tcW w:w="0" w:type="auto"/>
          </w:tcPr>
          <w:p w14:paraId="2DF683BB" w14:textId="77777777" w:rsidR="00BD5962" w:rsidRPr="001C1653" w:rsidRDefault="00BD5962" w:rsidP="00BD5962">
            <w:pPr>
              <w:pStyle w:val="tablecelltight"/>
              <w:rPr>
                <w:b/>
                <w:bCs/>
              </w:rPr>
            </w:pPr>
            <w:r w:rsidRPr="001C1653">
              <w:rPr>
                <w:b/>
                <w:bCs/>
              </w:rPr>
              <w:t>System</w:t>
            </w:r>
          </w:p>
        </w:tc>
        <w:tc>
          <w:tcPr>
            <w:tcW w:w="0" w:type="auto"/>
          </w:tcPr>
          <w:p w14:paraId="652873B3" w14:textId="77777777" w:rsidR="00BD5962" w:rsidRPr="001C1653" w:rsidRDefault="00BD5962" w:rsidP="00BD5962">
            <w:pPr>
              <w:pStyle w:val="tablecelltight"/>
              <w:rPr>
                <w:b/>
                <w:bCs/>
              </w:rPr>
            </w:pPr>
            <w:r w:rsidRPr="001C1653">
              <w:rPr>
                <w:b/>
                <w:bCs/>
              </w:rPr>
              <w:t>Description</w:t>
            </w:r>
          </w:p>
        </w:tc>
        <w:tc>
          <w:tcPr>
            <w:tcW w:w="0" w:type="auto"/>
          </w:tcPr>
          <w:p w14:paraId="3019FEFD" w14:textId="4D4CFE9D" w:rsidR="00BD5962" w:rsidRPr="001C1653" w:rsidRDefault="00BD5962" w:rsidP="00BD5962">
            <w:pPr>
              <w:pStyle w:val="tablecelltight"/>
              <w:rPr>
                <w:b/>
                <w:bCs/>
              </w:rPr>
            </w:pPr>
            <w:r w:rsidRPr="001C1653">
              <w:rPr>
                <w:b/>
                <w:bCs/>
              </w:rPr>
              <w:t>Mastery time</w:t>
            </w:r>
          </w:p>
        </w:tc>
        <w:tc>
          <w:tcPr>
            <w:tcW w:w="0" w:type="auto"/>
          </w:tcPr>
          <w:p w14:paraId="5BEB80E7" w14:textId="597D1EF8" w:rsidR="00BD5962" w:rsidRPr="001C1653" w:rsidRDefault="00BD5962" w:rsidP="00BD5962">
            <w:pPr>
              <w:pStyle w:val="tablecelltight"/>
              <w:rPr>
                <w:b/>
                <w:bCs/>
              </w:rPr>
            </w:pPr>
            <w:r w:rsidRPr="001C1653">
              <w:rPr>
                <w:b/>
                <w:bCs/>
              </w:rPr>
              <w:t>SVE</w:t>
            </w:r>
          </w:p>
        </w:tc>
      </w:tr>
      <w:tr w:rsidR="00BD5962" w:rsidRPr="009B6095" w14:paraId="689A66C5" w14:textId="77777777" w:rsidTr="00BD5962">
        <w:tc>
          <w:tcPr>
            <w:tcW w:w="0" w:type="auto"/>
          </w:tcPr>
          <w:p w14:paraId="3A24724B" w14:textId="77777777" w:rsidR="00BD5962" w:rsidRPr="009B6095" w:rsidRDefault="00BD5962" w:rsidP="00BD5962">
            <w:pPr>
              <w:pStyle w:val="tablecelltight"/>
            </w:pPr>
            <w:r w:rsidRPr="009B6095">
              <w:t>1</w:t>
            </w:r>
          </w:p>
        </w:tc>
        <w:tc>
          <w:tcPr>
            <w:tcW w:w="0" w:type="auto"/>
          </w:tcPr>
          <w:p w14:paraId="23417B05" w14:textId="77777777" w:rsidR="00BD5962" w:rsidRPr="009B6095" w:rsidRDefault="00BD5962" w:rsidP="00BD5962">
            <w:pPr>
              <w:pStyle w:val="tablecelltight"/>
            </w:pPr>
            <w:r w:rsidRPr="009B6095">
              <w:t>s-4-*</w:t>
            </w:r>
          </w:p>
        </w:tc>
        <w:tc>
          <w:tcPr>
            <w:tcW w:w="0" w:type="auto"/>
          </w:tcPr>
          <w:p w14:paraId="22192524" w14:textId="77777777" w:rsidR="00BD5962" w:rsidRPr="009B6095" w:rsidRDefault="00BD5962" w:rsidP="00BD5962">
            <w:pPr>
              <w:pStyle w:val="tablecelltight"/>
            </w:pPr>
            <w:r w:rsidRPr="009B6095">
              <w:t>story-based 4-digit any data type</w:t>
            </w:r>
          </w:p>
        </w:tc>
        <w:tc>
          <w:tcPr>
            <w:tcW w:w="0" w:type="auto"/>
          </w:tcPr>
          <w:p w14:paraId="7B7DE7CD" w14:textId="1DD0AB5F" w:rsidR="00BD5962" w:rsidRPr="009B6095" w:rsidRDefault="00BD5962" w:rsidP="00BD5962">
            <w:pPr>
              <w:pStyle w:val="tablecelltight"/>
            </w:pPr>
            <w:r w:rsidRPr="009B6095">
              <w:t>28y</w:t>
            </w:r>
          </w:p>
        </w:tc>
        <w:tc>
          <w:tcPr>
            <w:tcW w:w="0" w:type="auto"/>
          </w:tcPr>
          <w:p w14:paraId="39B2A401" w14:textId="70580327" w:rsidR="00BD5962" w:rsidRPr="009B6095" w:rsidRDefault="00BD5962" w:rsidP="00BD5962">
            <w:pPr>
              <w:pStyle w:val="tablecelltight"/>
            </w:pPr>
            <w:r w:rsidRPr="009B6095">
              <w:t>0.5</w:t>
            </w:r>
          </w:p>
        </w:tc>
      </w:tr>
      <w:tr w:rsidR="00BD5962" w:rsidRPr="009B6095" w14:paraId="66205F40" w14:textId="77777777" w:rsidTr="00BD5962">
        <w:tc>
          <w:tcPr>
            <w:tcW w:w="0" w:type="auto"/>
            <w:shd w:val="clear" w:color="auto" w:fill="FFFFFF" w:themeFill="background1"/>
          </w:tcPr>
          <w:p w14:paraId="066572F4" w14:textId="77777777" w:rsidR="00BD5962" w:rsidRPr="009B6095" w:rsidRDefault="00BD5962" w:rsidP="00BD5962">
            <w:pPr>
              <w:pStyle w:val="tablecelltight"/>
            </w:pPr>
            <w:r w:rsidRPr="009B6095">
              <w:t>2</w:t>
            </w:r>
          </w:p>
        </w:tc>
        <w:tc>
          <w:tcPr>
            <w:tcW w:w="0" w:type="auto"/>
            <w:shd w:val="clear" w:color="auto" w:fill="FFFFFF" w:themeFill="background1"/>
          </w:tcPr>
          <w:p w14:paraId="7CF7B6E1" w14:textId="77777777" w:rsidR="00BD5962" w:rsidRPr="009B6095" w:rsidRDefault="00BD5962" w:rsidP="00BD5962">
            <w:pPr>
              <w:pStyle w:val="tablecelltight"/>
            </w:pPr>
            <w:r w:rsidRPr="009B6095">
              <w:t>s-3-*</w:t>
            </w:r>
          </w:p>
        </w:tc>
        <w:tc>
          <w:tcPr>
            <w:tcW w:w="0" w:type="auto"/>
            <w:shd w:val="clear" w:color="auto" w:fill="FFFFFF" w:themeFill="background1"/>
          </w:tcPr>
          <w:p w14:paraId="462FD770" w14:textId="77777777" w:rsidR="00BD5962" w:rsidRPr="009B6095" w:rsidRDefault="00BD5962" w:rsidP="00BD5962">
            <w:pPr>
              <w:pStyle w:val="tablecelltight"/>
            </w:pPr>
            <w:r w:rsidRPr="009B6095">
              <w:t>story-based 3-digit any data type</w:t>
            </w:r>
          </w:p>
        </w:tc>
        <w:tc>
          <w:tcPr>
            <w:tcW w:w="0" w:type="auto"/>
            <w:shd w:val="clear" w:color="auto" w:fill="FFFFFF" w:themeFill="background1"/>
          </w:tcPr>
          <w:p w14:paraId="368D9A53" w14:textId="694B2949" w:rsidR="00BD5962" w:rsidRPr="009B6095" w:rsidRDefault="00BD5962" w:rsidP="00BD5962">
            <w:pPr>
              <w:pStyle w:val="tablecelltight"/>
            </w:pPr>
            <w:r w:rsidRPr="009B6095">
              <w:t>3y</w:t>
            </w:r>
          </w:p>
        </w:tc>
        <w:tc>
          <w:tcPr>
            <w:tcW w:w="0" w:type="auto"/>
            <w:shd w:val="clear" w:color="auto" w:fill="FFFFFF" w:themeFill="background1"/>
          </w:tcPr>
          <w:p w14:paraId="3468CDB6" w14:textId="28328E66" w:rsidR="00BD5962" w:rsidRPr="009B6095" w:rsidRDefault="00BD5962" w:rsidP="00BD5962">
            <w:pPr>
              <w:pStyle w:val="tablecelltight"/>
            </w:pPr>
            <w:r w:rsidRPr="009B6095">
              <w:t>0.7</w:t>
            </w:r>
          </w:p>
        </w:tc>
      </w:tr>
      <w:tr w:rsidR="00BD5962" w:rsidRPr="009B6095" w14:paraId="4D95BF17" w14:textId="77777777" w:rsidTr="00BD5962">
        <w:tc>
          <w:tcPr>
            <w:tcW w:w="0" w:type="auto"/>
            <w:shd w:val="clear" w:color="auto" w:fill="FFFFFF" w:themeFill="background1"/>
          </w:tcPr>
          <w:p w14:paraId="02F3130A" w14:textId="77777777" w:rsidR="00BD5962" w:rsidRPr="009B6095" w:rsidRDefault="00BD5962" w:rsidP="00BD5962">
            <w:pPr>
              <w:pStyle w:val="tablecelltight"/>
            </w:pPr>
            <w:r w:rsidRPr="009B6095">
              <w:t>3</w:t>
            </w:r>
          </w:p>
        </w:tc>
        <w:tc>
          <w:tcPr>
            <w:tcW w:w="0" w:type="auto"/>
            <w:shd w:val="clear" w:color="auto" w:fill="FFFFFF" w:themeFill="background1"/>
          </w:tcPr>
          <w:p w14:paraId="422E129E" w14:textId="77777777" w:rsidR="00BD5962" w:rsidRPr="009B6095" w:rsidRDefault="00BD5962" w:rsidP="00BD5962">
            <w:pPr>
              <w:pStyle w:val="tablecelltight"/>
            </w:pPr>
            <w:r w:rsidRPr="009B6095">
              <w:t>s-1c3-*</w:t>
            </w:r>
          </w:p>
        </w:tc>
        <w:tc>
          <w:tcPr>
            <w:tcW w:w="0" w:type="auto"/>
            <w:shd w:val="clear" w:color="auto" w:fill="FFFFFF" w:themeFill="background1"/>
          </w:tcPr>
          <w:p w14:paraId="7C8D02C6" w14:textId="77777777" w:rsidR="00BD5962" w:rsidRPr="009B6095" w:rsidRDefault="00BD5962" w:rsidP="00BD5962">
            <w:pPr>
              <w:pStyle w:val="tablecelltight"/>
            </w:pPr>
            <w:r w:rsidRPr="009B6095">
              <w:t>story-based 3-digit any data type using 1 category</w:t>
            </w:r>
          </w:p>
        </w:tc>
        <w:tc>
          <w:tcPr>
            <w:tcW w:w="0" w:type="auto"/>
            <w:shd w:val="clear" w:color="auto" w:fill="FFFFFF" w:themeFill="background1"/>
          </w:tcPr>
          <w:p w14:paraId="783E0648" w14:textId="037BC431" w:rsidR="00BD5962" w:rsidRPr="009B6095" w:rsidRDefault="00BD5962" w:rsidP="00BD5962">
            <w:pPr>
              <w:pStyle w:val="tablecelltight"/>
            </w:pPr>
            <w:r w:rsidRPr="009B6095">
              <w:t>29y</w:t>
            </w:r>
          </w:p>
        </w:tc>
        <w:tc>
          <w:tcPr>
            <w:tcW w:w="0" w:type="auto"/>
            <w:shd w:val="clear" w:color="auto" w:fill="FFFFFF" w:themeFill="background1"/>
          </w:tcPr>
          <w:p w14:paraId="48B072CB" w14:textId="71662FA0" w:rsidR="00BD5962" w:rsidRPr="009B6095" w:rsidRDefault="00BD5962" w:rsidP="00BD5962">
            <w:pPr>
              <w:pStyle w:val="tablecelltight"/>
            </w:pPr>
            <w:r w:rsidRPr="009B6095">
              <w:t>0.8</w:t>
            </w:r>
          </w:p>
        </w:tc>
      </w:tr>
      <w:tr w:rsidR="00BD5962" w:rsidRPr="009B6095" w14:paraId="304D63A5" w14:textId="77777777" w:rsidTr="00BD5962">
        <w:tc>
          <w:tcPr>
            <w:tcW w:w="0" w:type="auto"/>
            <w:shd w:val="clear" w:color="auto" w:fill="FFFFFF" w:themeFill="background1"/>
          </w:tcPr>
          <w:p w14:paraId="04D0BC89" w14:textId="77777777" w:rsidR="00BD5962" w:rsidRPr="009B6095" w:rsidRDefault="00BD5962" w:rsidP="00BD5962">
            <w:pPr>
              <w:pStyle w:val="tablecelltight"/>
            </w:pPr>
            <w:r w:rsidRPr="009B6095">
              <w:t>4</w:t>
            </w:r>
          </w:p>
        </w:tc>
        <w:tc>
          <w:tcPr>
            <w:tcW w:w="0" w:type="auto"/>
            <w:shd w:val="clear" w:color="auto" w:fill="FFFFFF" w:themeFill="background1"/>
          </w:tcPr>
          <w:p w14:paraId="56DD8BD1" w14:textId="77777777" w:rsidR="00BD5962" w:rsidRPr="009B6095" w:rsidRDefault="00BD5962" w:rsidP="00BD5962">
            <w:pPr>
              <w:pStyle w:val="tablecelltight"/>
            </w:pPr>
            <w:r w:rsidRPr="009B6095">
              <w:t>s-2c3-*</w:t>
            </w:r>
          </w:p>
        </w:tc>
        <w:tc>
          <w:tcPr>
            <w:tcW w:w="0" w:type="auto"/>
            <w:shd w:val="clear" w:color="auto" w:fill="FFFFFF" w:themeFill="background1"/>
          </w:tcPr>
          <w:p w14:paraId="0C49A5AC" w14:textId="77777777" w:rsidR="00BD5962" w:rsidRPr="009B6095" w:rsidRDefault="00BD5962" w:rsidP="00BD5962">
            <w:pPr>
              <w:pStyle w:val="tablecelltight"/>
            </w:pPr>
            <w:r w:rsidRPr="009B6095">
              <w:t>story-based 3-digit any data type using 2 categories</w:t>
            </w:r>
          </w:p>
        </w:tc>
        <w:tc>
          <w:tcPr>
            <w:tcW w:w="0" w:type="auto"/>
            <w:shd w:val="clear" w:color="auto" w:fill="FFFFFF" w:themeFill="background1"/>
          </w:tcPr>
          <w:p w14:paraId="2638060D" w14:textId="3E224A24" w:rsidR="00BD5962" w:rsidRPr="009B6095" w:rsidRDefault="00BD5962" w:rsidP="00BD5962">
            <w:pPr>
              <w:pStyle w:val="tablecelltight"/>
            </w:pPr>
            <w:r w:rsidRPr="009B6095">
              <w:t>278y</w:t>
            </w:r>
          </w:p>
        </w:tc>
        <w:tc>
          <w:tcPr>
            <w:tcW w:w="0" w:type="auto"/>
            <w:shd w:val="clear" w:color="auto" w:fill="FFFFFF" w:themeFill="background1"/>
          </w:tcPr>
          <w:p w14:paraId="00657BAC" w14:textId="7E83ED6A" w:rsidR="00BD5962" w:rsidRPr="009B6095" w:rsidRDefault="00BD5962" w:rsidP="00BD5962">
            <w:pPr>
              <w:pStyle w:val="tablecelltight"/>
            </w:pPr>
            <w:r w:rsidRPr="009B6095">
              <w:t>0.8</w:t>
            </w:r>
          </w:p>
        </w:tc>
      </w:tr>
      <w:tr w:rsidR="00BD5962" w:rsidRPr="009B6095" w14:paraId="2D7D5DFB" w14:textId="77777777" w:rsidTr="00BD5962">
        <w:tc>
          <w:tcPr>
            <w:tcW w:w="0" w:type="auto"/>
            <w:shd w:val="clear" w:color="auto" w:fill="FFFFFF" w:themeFill="background1"/>
          </w:tcPr>
          <w:p w14:paraId="23F46E03" w14:textId="77777777" w:rsidR="00BD5962" w:rsidRPr="009B6095" w:rsidRDefault="00BD5962" w:rsidP="00BD5962">
            <w:pPr>
              <w:pStyle w:val="tablecelltight"/>
            </w:pPr>
            <w:r w:rsidRPr="009B6095">
              <w:t>5</w:t>
            </w:r>
          </w:p>
        </w:tc>
        <w:tc>
          <w:tcPr>
            <w:tcW w:w="0" w:type="auto"/>
            <w:shd w:val="clear" w:color="auto" w:fill="FFFFFF" w:themeFill="background1"/>
          </w:tcPr>
          <w:p w14:paraId="732D1DFD" w14:textId="77777777" w:rsidR="00BD5962" w:rsidRPr="009B6095" w:rsidRDefault="00BD5962" w:rsidP="00BD5962">
            <w:pPr>
              <w:pStyle w:val="tablecelltight"/>
            </w:pPr>
            <w:r w:rsidRPr="009B6095">
              <w:t>s-2-*</w:t>
            </w:r>
          </w:p>
        </w:tc>
        <w:tc>
          <w:tcPr>
            <w:tcW w:w="0" w:type="auto"/>
            <w:shd w:val="clear" w:color="auto" w:fill="FFFFFF" w:themeFill="background1"/>
          </w:tcPr>
          <w:p w14:paraId="24E455E4" w14:textId="36B4CC7B" w:rsidR="00BD5962" w:rsidRPr="009B6095" w:rsidRDefault="00BD5962" w:rsidP="00BD5962">
            <w:pPr>
              <w:pStyle w:val="tablecelltight"/>
            </w:pPr>
            <w:r w:rsidRPr="009B6095">
              <w:t xml:space="preserve">story-based </w:t>
            </w:r>
            <w:r w:rsidR="008D2341">
              <w:t>2</w:t>
            </w:r>
            <w:r w:rsidRPr="009B6095">
              <w:t>-digit any data type</w:t>
            </w:r>
          </w:p>
        </w:tc>
        <w:tc>
          <w:tcPr>
            <w:tcW w:w="0" w:type="auto"/>
            <w:shd w:val="clear" w:color="auto" w:fill="FFFFFF" w:themeFill="background1"/>
          </w:tcPr>
          <w:p w14:paraId="7960818D" w14:textId="448325B6" w:rsidR="00BD5962" w:rsidRPr="009B6095" w:rsidRDefault="00BD5962" w:rsidP="00BD5962">
            <w:pPr>
              <w:pStyle w:val="tablecelltight"/>
            </w:pPr>
            <w:r w:rsidRPr="009B6095">
              <w:t>3w</w:t>
            </w:r>
          </w:p>
        </w:tc>
        <w:tc>
          <w:tcPr>
            <w:tcW w:w="0" w:type="auto"/>
            <w:shd w:val="clear" w:color="auto" w:fill="FFFFFF" w:themeFill="background1"/>
          </w:tcPr>
          <w:p w14:paraId="66BFE3B8" w14:textId="4E4CF504" w:rsidR="00BD5962" w:rsidRPr="009B6095" w:rsidRDefault="00BD5962" w:rsidP="00BD5962">
            <w:pPr>
              <w:pStyle w:val="tablecelltight"/>
            </w:pPr>
            <w:r w:rsidRPr="009B6095">
              <w:t>1.0</w:t>
            </w:r>
          </w:p>
        </w:tc>
      </w:tr>
      <w:tr w:rsidR="00BD5962" w:rsidRPr="009B6095" w14:paraId="0A86263A" w14:textId="77777777" w:rsidTr="00BD5962">
        <w:tc>
          <w:tcPr>
            <w:tcW w:w="0" w:type="auto"/>
            <w:shd w:val="clear" w:color="auto" w:fill="FFFFFF" w:themeFill="background1"/>
          </w:tcPr>
          <w:p w14:paraId="3D8B2AAB" w14:textId="77777777" w:rsidR="00BD5962" w:rsidRPr="009B6095" w:rsidRDefault="00BD5962" w:rsidP="00BD5962">
            <w:pPr>
              <w:pStyle w:val="tablecelltight"/>
            </w:pPr>
            <w:r w:rsidRPr="009B6095">
              <w:t>6</w:t>
            </w:r>
          </w:p>
        </w:tc>
        <w:tc>
          <w:tcPr>
            <w:tcW w:w="0" w:type="auto"/>
            <w:shd w:val="clear" w:color="auto" w:fill="FFFFFF" w:themeFill="background1"/>
          </w:tcPr>
          <w:p w14:paraId="1EF0BCB6" w14:textId="77777777" w:rsidR="00BD5962" w:rsidRPr="009B6095" w:rsidRDefault="00BD5962" w:rsidP="00BD5962">
            <w:pPr>
              <w:pStyle w:val="tablecelltight"/>
            </w:pPr>
            <w:r w:rsidRPr="009B6095">
              <w:t>mol-3-*</w:t>
            </w:r>
          </w:p>
        </w:tc>
        <w:tc>
          <w:tcPr>
            <w:tcW w:w="0" w:type="auto"/>
            <w:shd w:val="clear" w:color="auto" w:fill="FFFFFF" w:themeFill="background1"/>
          </w:tcPr>
          <w:p w14:paraId="14845CC0" w14:textId="77777777" w:rsidR="00BD5962" w:rsidRPr="009B6095" w:rsidRDefault="00BD5962" w:rsidP="00BD5962">
            <w:pPr>
              <w:pStyle w:val="tablecelltight"/>
            </w:pPr>
            <w:r w:rsidRPr="009B6095">
              <w:t>method of loci-based 3 digit any data type</w:t>
            </w:r>
          </w:p>
        </w:tc>
        <w:tc>
          <w:tcPr>
            <w:tcW w:w="0" w:type="auto"/>
            <w:shd w:val="clear" w:color="auto" w:fill="FFFFFF" w:themeFill="background1"/>
          </w:tcPr>
          <w:p w14:paraId="520F717B" w14:textId="764AA0C3" w:rsidR="00BD5962" w:rsidRPr="009B6095" w:rsidRDefault="00BD5962" w:rsidP="00BD5962">
            <w:pPr>
              <w:pStyle w:val="tablecelltight"/>
            </w:pPr>
            <w:r w:rsidRPr="009B6095">
              <w:t>3y</w:t>
            </w:r>
          </w:p>
        </w:tc>
        <w:tc>
          <w:tcPr>
            <w:tcW w:w="0" w:type="auto"/>
            <w:shd w:val="clear" w:color="auto" w:fill="FFFFFF" w:themeFill="background1"/>
          </w:tcPr>
          <w:p w14:paraId="34E6E1EE" w14:textId="0656FC08" w:rsidR="00BD5962" w:rsidRPr="009B6095" w:rsidRDefault="00BD5962" w:rsidP="00BD5962">
            <w:pPr>
              <w:pStyle w:val="tablecelltight"/>
            </w:pPr>
            <w:r w:rsidRPr="009B6095">
              <w:t>1.0</w:t>
            </w:r>
          </w:p>
        </w:tc>
      </w:tr>
      <w:tr w:rsidR="00BD5962" w:rsidRPr="009B6095" w14:paraId="0BDF3EAC" w14:textId="77777777" w:rsidTr="00BD5962">
        <w:tc>
          <w:tcPr>
            <w:tcW w:w="0" w:type="auto"/>
            <w:shd w:val="clear" w:color="auto" w:fill="FFFFFF" w:themeFill="background1"/>
          </w:tcPr>
          <w:p w14:paraId="57753CCF" w14:textId="77777777" w:rsidR="00BD5962" w:rsidRPr="009B6095" w:rsidRDefault="00BD5962" w:rsidP="00BD5962">
            <w:pPr>
              <w:pStyle w:val="tablecelltight"/>
            </w:pPr>
            <w:r w:rsidRPr="009B6095">
              <w:lastRenderedPageBreak/>
              <w:t>7</w:t>
            </w:r>
          </w:p>
        </w:tc>
        <w:tc>
          <w:tcPr>
            <w:tcW w:w="0" w:type="auto"/>
            <w:shd w:val="clear" w:color="auto" w:fill="FFFFFF" w:themeFill="background1"/>
          </w:tcPr>
          <w:p w14:paraId="47AAC4D0" w14:textId="77777777" w:rsidR="00BD5962" w:rsidRPr="009B6095" w:rsidRDefault="00BD5962" w:rsidP="00BD5962">
            <w:pPr>
              <w:pStyle w:val="tablecelltight"/>
            </w:pPr>
            <w:r w:rsidRPr="009B6095">
              <w:t>s-1c2-*</w:t>
            </w:r>
          </w:p>
        </w:tc>
        <w:tc>
          <w:tcPr>
            <w:tcW w:w="0" w:type="auto"/>
            <w:shd w:val="clear" w:color="auto" w:fill="FFFFFF" w:themeFill="background1"/>
          </w:tcPr>
          <w:p w14:paraId="7D4D43D0" w14:textId="3CBB5A7B" w:rsidR="00BD5962" w:rsidRPr="009B6095" w:rsidRDefault="00BD5962" w:rsidP="00BD5962">
            <w:pPr>
              <w:pStyle w:val="tablecelltight"/>
            </w:pPr>
            <w:r w:rsidRPr="009B6095">
              <w:t xml:space="preserve">story-based </w:t>
            </w:r>
            <w:r w:rsidR="008D2341">
              <w:t>2</w:t>
            </w:r>
            <w:r w:rsidRPr="009B6095">
              <w:t>-digit any data type using 1 category</w:t>
            </w:r>
          </w:p>
        </w:tc>
        <w:tc>
          <w:tcPr>
            <w:tcW w:w="0" w:type="auto"/>
            <w:shd w:val="clear" w:color="auto" w:fill="FFFFFF" w:themeFill="background1"/>
          </w:tcPr>
          <w:p w14:paraId="4138BF22" w14:textId="28065D64" w:rsidR="00BD5962" w:rsidRPr="009B6095" w:rsidRDefault="00BD5962" w:rsidP="00BD5962">
            <w:pPr>
              <w:pStyle w:val="tablecelltight"/>
            </w:pPr>
            <w:r w:rsidRPr="009B6095">
              <w:t>2y10m</w:t>
            </w:r>
          </w:p>
        </w:tc>
        <w:tc>
          <w:tcPr>
            <w:tcW w:w="0" w:type="auto"/>
            <w:shd w:val="clear" w:color="auto" w:fill="FFFFFF" w:themeFill="background1"/>
          </w:tcPr>
          <w:p w14:paraId="182F841E" w14:textId="35816CD4" w:rsidR="00BD5962" w:rsidRPr="009B6095" w:rsidRDefault="00BD5962" w:rsidP="00BD5962">
            <w:pPr>
              <w:pStyle w:val="tablecelltight"/>
            </w:pPr>
            <w:r w:rsidRPr="009B6095">
              <w:t>1.0</w:t>
            </w:r>
          </w:p>
        </w:tc>
      </w:tr>
      <w:tr w:rsidR="00BD5962" w:rsidRPr="009B6095" w14:paraId="6DFD36F9" w14:textId="77777777" w:rsidTr="00BD5962">
        <w:tc>
          <w:tcPr>
            <w:tcW w:w="0" w:type="auto"/>
            <w:shd w:val="clear" w:color="auto" w:fill="FFFFFF" w:themeFill="background1"/>
          </w:tcPr>
          <w:p w14:paraId="0E73F6F9" w14:textId="77777777" w:rsidR="00BD5962" w:rsidRPr="009B6095" w:rsidRDefault="00BD5962" w:rsidP="00BD5962">
            <w:pPr>
              <w:pStyle w:val="tablecelltight"/>
            </w:pPr>
            <w:r w:rsidRPr="009B6095">
              <w:t>8</w:t>
            </w:r>
          </w:p>
        </w:tc>
        <w:tc>
          <w:tcPr>
            <w:tcW w:w="0" w:type="auto"/>
            <w:shd w:val="clear" w:color="auto" w:fill="FFFFFF" w:themeFill="background1"/>
          </w:tcPr>
          <w:p w14:paraId="11D66190" w14:textId="77777777" w:rsidR="00BD5962" w:rsidRPr="009B6095" w:rsidRDefault="00BD5962" w:rsidP="00BD5962">
            <w:pPr>
              <w:pStyle w:val="tablecelltight"/>
            </w:pPr>
            <w:r w:rsidRPr="009B6095">
              <w:t>s-2c2-*</w:t>
            </w:r>
          </w:p>
        </w:tc>
        <w:tc>
          <w:tcPr>
            <w:tcW w:w="0" w:type="auto"/>
            <w:shd w:val="clear" w:color="auto" w:fill="FFFFFF" w:themeFill="background1"/>
          </w:tcPr>
          <w:p w14:paraId="68698024" w14:textId="41469204" w:rsidR="00BD5962" w:rsidRPr="009B6095" w:rsidRDefault="00BD5962" w:rsidP="00BD5962">
            <w:pPr>
              <w:pStyle w:val="tablecelltight"/>
            </w:pPr>
            <w:r w:rsidRPr="009B6095">
              <w:t xml:space="preserve">story-based </w:t>
            </w:r>
            <w:r w:rsidR="008D2341">
              <w:t>2</w:t>
            </w:r>
            <w:r w:rsidRPr="009B6095">
              <w:t>-digit any data type using 2 categories</w:t>
            </w:r>
          </w:p>
        </w:tc>
        <w:tc>
          <w:tcPr>
            <w:tcW w:w="0" w:type="auto"/>
            <w:shd w:val="clear" w:color="auto" w:fill="FFFFFF" w:themeFill="background1"/>
          </w:tcPr>
          <w:p w14:paraId="33AC0647" w14:textId="1739853F" w:rsidR="00BD5962" w:rsidRPr="009B6095" w:rsidRDefault="00BD5962" w:rsidP="00BD5962">
            <w:pPr>
              <w:pStyle w:val="tablecelltight"/>
            </w:pPr>
            <w:r w:rsidRPr="009B6095">
              <w:t>29y</w:t>
            </w:r>
          </w:p>
        </w:tc>
        <w:tc>
          <w:tcPr>
            <w:tcW w:w="0" w:type="auto"/>
            <w:shd w:val="clear" w:color="auto" w:fill="FFFFFF" w:themeFill="background1"/>
          </w:tcPr>
          <w:p w14:paraId="3265D313" w14:textId="39094515" w:rsidR="00BD5962" w:rsidRPr="009B6095" w:rsidRDefault="00BD5962" w:rsidP="00BD5962">
            <w:pPr>
              <w:pStyle w:val="tablecelltight"/>
            </w:pPr>
            <w:r w:rsidRPr="009B6095">
              <w:t>1.0</w:t>
            </w:r>
          </w:p>
        </w:tc>
      </w:tr>
      <w:tr w:rsidR="00BD5962" w:rsidRPr="009B6095" w14:paraId="6E0F6D59" w14:textId="77777777" w:rsidTr="00BD5962">
        <w:tc>
          <w:tcPr>
            <w:tcW w:w="0" w:type="auto"/>
            <w:shd w:val="clear" w:color="auto" w:fill="FFFFFF" w:themeFill="background1"/>
          </w:tcPr>
          <w:p w14:paraId="2632D4BC" w14:textId="77777777" w:rsidR="00BD5962" w:rsidRPr="009B6095" w:rsidRDefault="00BD5962" w:rsidP="00BD5962">
            <w:pPr>
              <w:pStyle w:val="tablecelltight"/>
            </w:pPr>
            <w:r w:rsidRPr="009B6095">
              <w:t>9</w:t>
            </w:r>
          </w:p>
        </w:tc>
        <w:tc>
          <w:tcPr>
            <w:tcW w:w="0" w:type="auto"/>
            <w:shd w:val="clear" w:color="auto" w:fill="FFFFFF" w:themeFill="background1"/>
          </w:tcPr>
          <w:p w14:paraId="071807E4" w14:textId="77777777" w:rsidR="00BD5962" w:rsidRPr="009B6095" w:rsidRDefault="00BD5962" w:rsidP="00BD5962">
            <w:pPr>
              <w:pStyle w:val="tablecelltight"/>
            </w:pPr>
            <w:r w:rsidRPr="009B6095">
              <w:t>mol-1c3-*</w:t>
            </w:r>
          </w:p>
        </w:tc>
        <w:tc>
          <w:tcPr>
            <w:tcW w:w="0" w:type="auto"/>
            <w:shd w:val="clear" w:color="auto" w:fill="FFFFFF" w:themeFill="background1"/>
          </w:tcPr>
          <w:p w14:paraId="3FF37644" w14:textId="77777777" w:rsidR="00BD5962" w:rsidRPr="009B6095" w:rsidRDefault="00BD5962" w:rsidP="00BD5962">
            <w:pPr>
              <w:pStyle w:val="tablecelltight"/>
            </w:pPr>
            <w:r w:rsidRPr="009B6095">
              <w:t>method of loci-based 3-digit any data type using 1 category</w:t>
            </w:r>
          </w:p>
        </w:tc>
        <w:tc>
          <w:tcPr>
            <w:tcW w:w="0" w:type="auto"/>
            <w:shd w:val="clear" w:color="auto" w:fill="FFFFFF" w:themeFill="background1"/>
          </w:tcPr>
          <w:p w14:paraId="7C35D1F6" w14:textId="14B9730B" w:rsidR="00BD5962" w:rsidRPr="009B6095" w:rsidRDefault="00BD5962" w:rsidP="00BD5962">
            <w:pPr>
              <w:pStyle w:val="tablecelltight"/>
            </w:pPr>
            <w:r w:rsidRPr="009B6095">
              <w:t>29y</w:t>
            </w:r>
          </w:p>
        </w:tc>
        <w:tc>
          <w:tcPr>
            <w:tcW w:w="0" w:type="auto"/>
            <w:shd w:val="clear" w:color="auto" w:fill="FFFFFF" w:themeFill="background1"/>
          </w:tcPr>
          <w:p w14:paraId="7A0CF0A2" w14:textId="6979AEDA" w:rsidR="00BD5962" w:rsidRPr="009B6095" w:rsidRDefault="00BD5962" w:rsidP="00BD5962">
            <w:pPr>
              <w:pStyle w:val="tablecelltight"/>
            </w:pPr>
            <w:r w:rsidRPr="009B6095">
              <w:t>1.0</w:t>
            </w:r>
          </w:p>
        </w:tc>
      </w:tr>
      <w:tr w:rsidR="00BD5962" w:rsidRPr="009B6095" w14:paraId="68DA40FC" w14:textId="77777777" w:rsidTr="00BD5962">
        <w:tc>
          <w:tcPr>
            <w:tcW w:w="0" w:type="auto"/>
            <w:shd w:val="clear" w:color="auto" w:fill="FFFFFF" w:themeFill="background1"/>
          </w:tcPr>
          <w:p w14:paraId="60E2F3F4" w14:textId="77777777" w:rsidR="00BD5962" w:rsidRPr="009B6095" w:rsidRDefault="00BD5962" w:rsidP="00BD5962">
            <w:pPr>
              <w:pStyle w:val="tablecelltight"/>
            </w:pPr>
            <w:r w:rsidRPr="009B6095">
              <w:t>10</w:t>
            </w:r>
          </w:p>
        </w:tc>
        <w:tc>
          <w:tcPr>
            <w:tcW w:w="0" w:type="auto"/>
            <w:shd w:val="clear" w:color="auto" w:fill="FFFFFF" w:themeFill="background1"/>
          </w:tcPr>
          <w:p w14:paraId="7DB5C4F5" w14:textId="77777777" w:rsidR="00BD5962" w:rsidRPr="009B6095" w:rsidRDefault="00BD5962" w:rsidP="00BD5962">
            <w:pPr>
              <w:pStyle w:val="tablecelltight"/>
            </w:pPr>
            <w:r w:rsidRPr="009B6095">
              <w:t>mol-2c3-*</w:t>
            </w:r>
          </w:p>
        </w:tc>
        <w:tc>
          <w:tcPr>
            <w:tcW w:w="0" w:type="auto"/>
            <w:shd w:val="clear" w:color="auto" w:fill="FFFFFF" w:themeFill="background1"/>
          </w:tcPr>
          <w:p w14:paraId="4151EBBB" w14:textId="77777777" w:rsidR="00BD5962" w:rsidRPr="009B6095" w:rsidRDefault="00BD5962" w:rsidP="00BD5962">
            <w:pPr>
              <w:pStyle w:val="tablecelltight"/>
            </w:pPr>
            <w:r w:rsidRPr="009B6095">
              <w:t>method of loci-based 3-digit any data type using 2 categories</w:t>
            </w:r>
          </w:p>
        </w:tc>
        <w:tc>
          <w:tcPr>
            <w:tcW w:w="0" w:type="auto"/>
            <w:shd w:val="clear" w:color="auto" w:fill="FFFFFF" w:themeFill="background1"/>
          </w:tcPr>
          <w:p w14:paraId="0FFB9E7D" w14:textId="297F2678" w:rsidR="00BD5962" w:rsidRPr="009B6095" w:rsidRDefault="00BD5962" w:rsidP="00BD5962">
            <w:pPr>
              <w:pStyle w:val="tablecelltight"/>
            </w:pPr>
            <w:r w:rsidRPr="009B6095">
              <w:t>278y</w:t>
            </w:r>
          </w:p>
        </w:tc>
        <w:tc>
          <w:tcPr>
            <w:tcW w:w="0" w:type="auto"/>
            <w:shd w:val="clear" w:color="auto" w:fill="FFFFFF" w:themeFill="background1"/>
          </w:tcPr>
          <w:p w14:paraId="7ECD412B" w14:textId="37C4B25E" w:rsidR="00BD5962" w:rsidRPr="009B6095" w:rsidRDefault="00BD5962" w:rsidP="00BD5962">
            <w:pPr>
              <w:pStyle w:val="tablecelltight"/>
            </w:pPr>
            <w:r w:rsidRPr="009B6095">
              <w:t>1.0</w:t>
            </w:r>
          </w:p>
        </w:tc>
      </w:tr>
    </w:tbl>
    <w:p w14:paraId="17FBEBB3" w14:textId="77777777" w:rsidR="009B6095" w:rsidRPr="009B6095" w:rsidRDefault="009B6095" w:rsidP="009B6095"/>
    <w:p w14:paraId="368DF7F0" w14:textId="19AC164F" w:rsidR="009B6095" w:rsidRDefault="009B6095" w:rsidP="001C1653">
      <w:pPr>
        <w:pStyle w:val="Heading4"/>
      </w:pPr>
      <w:r w:rsidRPr="009B6095">
        <w:t>All systems</w:t>
      </w:r>
    </w:p>
    <w:p w14:paraId="35819BC5" w14:textId="77777777" w:rsidR="001C1653" w:rsidRPr="009B6095" w:rsidRDefault="001C1653" w:rsidP="001C1653">
      <w:r w:rsidRPr="009B6095">
        <w:t>MIC = Memory image components</w:t>
      </w:r>
    </w:p>
    <w:p w14:paraId="4841B274" w14:textId="77777777" w:rsidR="001C1653" w:rsidRPr="009B6095" w:rsidRDefault="001C1653" w:rsidP="001C1653">
      <w:r w:rsidRPr="009B6095">
        <w:t>SCA = Sentence component associations (MIC - 1)</w:t>
      </w:r>
    </w:p>
    <w:p w14:paraId="1B67D679" w14:textId="77777777" w:rsidR="001C1653" w:rsidRPr="009B6095" w:rsidRDefault="001C1653" w:rsidP="001C1653">
      <w:r w:rsidRPr="009B6095">
        <w:t>SIA = System image associations</w:t>
      </w:r>
    </w:p>
    <w:p w14:paraId="799B9A9F" w14:textId="77777777" w:rsidR="001C1653" w:rsidRPr="009B6095" w:rsidRDefault="001C1653" w:rsidP="001C1653">
      <w:r w:rsidRPr="009B6095">
        <w:t>SVE = System visualization efficiency</w:t>
      </w:r>
    </w:p>
    <w:p w14:paraId="79E08600" w14:textId="77777777" w:rsidR="001C1653" w:rsidRPr="001C1653" w:rsidRDefault="001C1653" w:rsidP="001C1653"/>
    <w:tbl>
      <w:tblPr>
        <w:tblStyle w:val="TableGrid"/>
        <w:tblW w:w="0" w:type="auto"/>
        <w:tblInd w:w="715" w:type="dxa"/>
        <w:tblLook w:val="04A0" w:firstRow="1" w:lastRow="0" w:firstColumn="1" w:lastColumn="0" w:noHBand="0" w:noVBand="1"/>
      </w:tblPr>
      <w:tblGrid>
        <w:gridCol w:w="1497"/>
        <w:gridCol w:w="550"/>
        <w:gridCol w:w="638"/>
        <w:gridCol w:w="585"/>
        <w:gridCol w:w="1132"/>
        <w:gridCol w:w="906"/>
        <w:gridCol w:w="672"/>
      </w:tblGrid>
      <w:tr w:rsidR="009B6095" w:rsidRPr="001C1653" w14:paraId="117107BB" w14:textId="77777777" w:rsidTr="000D21BC">
        <w:tc>
          <w:tcPr>
            <w:tcW w:w="0" w:type="auto"/>
          </w:tcPr>
          <w:p w14:paraId="7F6D77B8" w14:textId="77777777" w:rsidR="009B6095" w:rsidRPr="001C1653" w:rsidRDefault="009B6095" w:rsidP="001C1653">
            <w:pPr>
              <w:pStyle w:val="tablecelltight"/>
              <w:rPr>
                <w:b/>
                <w:bCs/>
              </w:rPr>
            </w:pPr>
            <w:r w:rsidRPr="001C1653">
              <w:rPr>
                <w:b/>
                <w:bCs/>
              </w:rPr>
              <w:t>System</w:t>
            </w:r>
          </w:p>
        </w:tc>
        <w:tc>
          <w:tcPr>
            <w:tcW w:w="0" w:type="auto"/>
          </w:tcPr>
          <w:p w14:paraId="2596BD44" w14:textId="77777777" w:rsidR="009B6095" w:rsidRPr="001C1653" w:rsidRDefault="009B6095" w:rsidP="001C1653">
            <w:pPr>
              <w:pStyle w:val="tablecelltight"/>
              <w:rPr>
                <w:b/>
                <w:bCs/>
              </w:rPr>
            </w:pPr>
            <w:r w:rsidRPr="001C1653">
              <w:rPr>
                <w:b/>
                <w:bCs/>
              </w:rPr>
              <w:t>MIC</w:t>
            </w:r>
          </w:p>
        </w:tc>
        <w:tc>
          <w:tcPr>
            <w:tcW w:w="0" w:type="auto"/>
          </w:tcPr>
          <w:p w14:paraId="22E79114" w14:textId="77777777" w:rsidR="009B6095" w:rsidRPr="001C1653" w:rsidRDefault="009B6095" w:rsidP="001C1653">
            <w:pPr>
              <w:pStyle w:val="tablecelltight"/>
              <w:rPr>
                <w:b/>
                <w:bCs/>
              </w:rPr>
            </w:pPr>
            <w:r w:rsidRPr="001C1653">
              <w:rPr>
                <w:b/>
                <w:bCs/>
              </w:rPr>
              <w:t>+SCA</w:t>
            </w:r>
          </w:p>
        </w:tc>
        <w:tc>
          <w:tcPr>
            <w:tcW w:w="0" w:type="auto"/>
          </w:tcPr>
          <w:p w14:paraId="28B568A9" w14:textId="77777777" w:rsidR="009B6095" w:rsidRPr="001C1653" w:rsidRDefault="009B6095" w:rsidP="001C1653">
            <w:pPr>
              <w:pStyle w:val="tablecelltight"/>
              <w:rPr>
                <w:b/>
                <w:bCs/>
              </w:rPr>
            </w:pPr>
            <w:r w:rsidRPr="001C1653">
              <w:rPr>
                <w:b/>
                <w:bCs/>
              </w:rPr>
              <w:t>+SIA</w:t>
            </w:r>
          </w:p>
        </w:tc>
        <w:tc>
          <w:tcPr>
            <w:tcW w:w="0" w:type="auto"/>
          </w:tcPr>
          <w:p w14:paraId="527CDE4E" w14:textId="77777777" w:rsidR="009B6095" w:rsidRPr="001C1653" w:rsidRDefault="009B6095" w:rsidP="001C1653">
            <w:pPr>
              <w:pStyle w:val="tablecelltight"/>
              <w:rPr>
                <w:b/>
                <w:bCs/>
              </w:rPr>
            </w:pPr>
            <w:r w:rsidRPr="001C1653">
              <w:rPr>
                <w:b/>
                <w:bCs/>
              </w:rPr>
              <w:t xml:space="preserve">=Total </w:t>
            </w:r>
            <w:r w:rsidRPr="001C1653">
              <w:rPr>
                <w:b/>
                <w:bCs/>
              </w:rPr>
              <w:br/>
              <w:t>(7 ± 2 max)</w:t>
            </w:r>
          </w:p>
        </w:tc>
        <w:tc>
          <w:tcPr>
            <w:tcW w:w="0" w:type="auto"/>
          </w:tcPr>
          <w:p w14:paraId="1B69380C" w14:textId="77777777" w:rsidR="009B6095" w:rsidRPr="001C1653" w:rsidRDefault="009B6095" w:rsidP="001C1653">
            <w:pPr>
              <w:pStyle w:val="tablecelltight"/>
              <w:rPr>
                <w:b/>
                <w:bCs/>
              </w:rPr>
            </w:pPr>
            <w:r w:rsidRPr="001C1653">
              <w:rPr>
                <w:b/>
                <w:bCs/>
              </w:rPr>
              <w:t>/Chunks</w:t>
            </w:r>
          </w:p>
        </w:tc>
        <w:tc>
          <w:tcPr>
            <w:tcW w:w="0" w:type="auto"/>
          </w:tcPr>
          <w:p w14:paraId="2E97D271" w14:textId="77777777" w:rsidR="009B6095" w:rsidRPr="001C1653" w:rsidRDefault="009B6095" w:rsidP="001C1653">
            <w:pPr>
              <w:pStyle w:val="tablecelltight"/>
              <w:rPr>
                <w:b/>
                <w:bCs/>
              </w:rPr>
            </w:pPr>
            <w:r w:rsidRPr="001C1653">
              <w:rPr>
                <w:b/>
                <w:bCs/>
              </w:rPr>
              <w:t>= SVE</w:t>
            </w:r>
          </w:p>
        </w:tc>
      </w:tr>
      <w:tr w:rsidR="009B6095" w:rsidRPr="009B6095" w14:paraId="4D4A45F0" w14:textId="77777777" w:rsidTr="000D21BC">
        <w:tc>
          <w:tcPr>
            <w:tcW w:w="0" w:type="auto"/>
          </w:tcPr>
          <w:p w14:paraId="384239C5" w14:textId="77777777" w:rsidR="009B6095" w:rsidRPr="009B6095" w:rsidRDefault="009B6095" w:rsidP="001C1653">
            <w:pPr>
              <w:pStyle w:val="tablecelltight"/>
            </w:pPr>
            <w:r w:rsidRPr="009B6095">
              <w:t>s-1-*</w:t>
            </w:r>
          </w:p>
        </w:tc>
        <w:tc>
          <w:tcPr>
            <w:tcW w:w="0" w:type="auto"/>
          </w:tcPr>
          <w:p w14:paraId="5FAF142E" w14:textId="77777777" w:rsidR="009B6095" w:rsidRPr="009B6095" w:rsidRDefault="009B6095" w:rsidP="001C1653">
            <w:pPr>
              <w:pStyle w:val="tablecelltight"/>
            </w:pPr>
            <w:r w:rsidRPr="009B6095">
              <w:t>1</w:t>
            </w:r>
          </w:p>
        </w:tc>
        <w:tc>
          <w:tcPr>
            <w:tcW w:w="0" w:type="auto"/>
          </w:tcPr>
          <w:p w14:paraId="5AA60BD7" w14:textId="77777777" w:rsidR="009B6095" w:rsidRPr="009B6095" w:rsidRDefault="009B6095" w:rsidP="001C1653">
            <w:pPr>
              <w:pStyle w:val="tablecelltight"/>
            </w:pPr>
            <w:r w:rsidRPr="009B6095">
              <w:t>0</w:t>
            </w:r>
          </w:p>
        </w:tc>
        <w:tc>
          <w:tcPr>
            <w:tcW w:w="0" w:type="auto"/>
          </w:tcPr>
          <w:p w14:paraId="2F211CDC" w14:textId="77777777" w:rsidR="009B6095" w:rsidRPr="009B6095" w:rsidRDefault="009B6095" w:rsidP="001C1653">
            <w:pPr>
              <w:pStyle w:val="tablecelltight"/>
            </w:pPr>
            <w:r w:rsidRPr="009B6095">
              <w:t>1</w:t>
            </w:r>
          </w:p>
        </w:tc>
        <w:tc>
          <w:tcPr>
            <w:tcW w:w="0" w:type="auto"/>
          </w:tcPr>
          <w:p w14:paraId="245CF106" w14:textId="77777777" w:rsidR="009B6095" w:rsidRPr="009B6095" w:rsidRDefault="009B6095" w:rsidP="001C1653">
            <w:pPr>
              <w:pStyle w:val="tablecelltight"/>
            </w:pPr>
            <w:r w:rsidRPr="009B6095">
              <w:t>2</w:t>
            </w:r>
          </w:p>
        </w:tc>
        <w:tc>
          <w:tcPr>
            <w:tcW w:w="0" w:type="auto"/>
          </w:tcPr>
          <w:p w14:paraId="1C974980" w14:textId="77777777" w:rsidR="009B6095" w:rsidRPr="009B6095" w:rsidRDefault="009B6095" w:rsidP="001C1653">
            <w:pPr>
              <w:pStyle w:val="tablecelltight"/>
            </w:pPr>
            <w:r w:rsidRPr="009B6095">
              <w:t>1</w:t>
            </w:r>
          </w:p>
        </w:tc>
        <w:tc>
          <w:tcPr>
            <w:tcW w:w="0" w:type="auto"/>
            <w:vAlign w:val="center"/>
          </w:tcPr>
          <w:p w14:paraId="72EB7090" w14:textId="77777777" w:rsidR="009B6095" w:rsidRPr="009B6095" w:rsidRDefault="009B6095" w:rsidP="001C1653">
            <w:pPr>
              <w:pStyle w:val="tablecelltight"/>
            </w:pPr>
            <w:r w:rsidRPr="009B6095">
              <w:t>2.0</w:t>
            </w:r>
          </w:p>
        </w:tc>
      </w:tr>
      <w:tr w:rsidR="009B6095" w:rsidRPr="009B6095" w14:paraId="667D632F" w14:textId="77777777" w:rsidTr="000D21BC">
        <w:tc>
          <w:tcPr>
            <w:tcW w:w="0" w:type="auto"/>
          </w:tcPr>
          <w:p w14:paraId="3569EB52" w14:textId="77777777" w:rsidR="009B6095" w:rsidRPr="009B6095" w:rsidRDefault="009B6095" w:rsidP="001C1653">
            <w:pPr>
              <w:pStyle w:val="tablecelltight"/>
            </w:pPr>
            <w:r w:rsidRPr="009B6095">
              <w:t>mol-1-*</w:t>
            </w:r>
          </w:p>
        </w:tc>
        <w:tc>
          <w:tcPr>
            <w:tcW w:w="0" w:type="auto"/>
          </w:tcPr>
          <w:p w14:paraId="3B75682E" w14:textId="77777777" w:rsidR="009B6095" w:rsidRPr="009B6095" w:rsidRDefault="009B6095" w:rsidP="001C1653">
            <w:pPr>
              <w:pStyle w:val="tablecelltight"/>
            </w:pPr>
            <w:r w:rsidRPr="009B6095">
              <w:t>1</w:t>
            </w:r>
          </w:p>
        </w:tc>
        <w:tc>
          <w:tcPr>
            <w:tcW w:w="0" w:type="auto"/>
          </w:tcPr>
          <w:p w14:paraId="222A79D0" w14:textId="77777777" w:rsidR="009B6095" w:rsidRPr="009B6095" w:rsidRDefault="009B6095" w:rsidP="001C1653">
            <w:pPr>
              <w:pStyle w:val="tablecelltight"/>
            </w:pPr>
            <w:r w:rsidRPr="009B6095">
              <w:t>0</w:t>
            </w:r>
          </w:p>
        </w:tc>
        <w:tc>
          <w:tcPr>
            <w:tcW w:w="0" w:type="auto"/>
          </w:tcPr>
          <w:p w14:paraId="528FF6E1" w14:textId="77777777" w:rsidR="009B6095" w:rsidRPr="009B6095" w:rsidRDefault="009B6095" w:rsidP="001C1653">
            <w:pPr>
              <w:pStyle w:val="tablecelltight"/>
            </w:pPr>
            <w:r w:rsidRPr="009B6095">
              <w:t>2</w:t>
            </w:r>
          </w:p>
        </w:tc>
        <w:tc>
          <w:tcPr>
            <w:tcW w:w="0" w:type="auto"/>
          </w:tcPr>
          <w:p w14:paraId="77FEF92A" w14:textId="77777777" w:rsidR="009B6095" w:rsidRPr="009B6095" w:rsidRDefault="009B6095" w:rsidP="001C1653">
            <w:pPr>
              <w:pStyle w:val="tablecelltight"/>
            </w:pPr>
            <w:r w:rsidRPr="009B6095">
              <w:t>3</w:t>
            </w:r>
          </w:p>
        </w:tc>
        <w:tc>
          <w:tcPr>
            <w:tcW w:w="0" w:type="auto"/>
          </w:tcPr>
          <w:p w14:paraId="0BA9C1E3" w14:textId="77777777" w:rsidR="009B6095" w:rsidRPr="009B6095" w:rsidRDefault="009B6095" w:rsidP="001C1653">
            <w:pPr>
              <w:pStyle w:val="tablecelltight"/>
            </w:pPr>
            <w:r w:rsidRPr="009B6095">
              <w:t>1</w:t>
            </w:r>
          </w:p>
        </w:tc>
        <w:tc>
          <w:tcPr>
            <w:tcW w:w="0" w:type="auto"/>
            <w:vAlign w:val="center"/>
          </w:tcPr>
          <w:p w14:paraId="0A7FDE3C" w14:textId="77777777" w:rsidR="009B6095" w:rsidRPr="009B6095" w:rsidRDefault="009B6095" w:rsidP="001C1653">
            <w:pPr>
              <w:pStyle w:val="tablecelltight"/>
            </w:pPr>
            <w:r w:rsidRPr="009B6095">
              <w:t>3.0</w:t>
            </w:r>
          </w:p>
        </w:tc>
      </w:tr>
      <w:tr w:rsidR="009B6095" w:rsidRPr="009B6095" w14:paraId="05D0DB32" w14:textId="77777777" w:rsidTr="000D21BC">
        <w:tc>
          <w:tcPr>
            <w:tcW w:w="0" w:type="auto"/>
          </w:tcPr>
          <w:p w14:paraId="7352F589" w14:textId="77777777" w:rsidR="009B6095" w:rsidRPr="009B6095" w:rsidRDefault="009B6095" w:rsidP="001C1653">
            <w:pPr>
              <w:pStyle w:val="tablecelltight"/>
            </w:pPr>
            <w:r w:rsidRPr="009B6095">
              <w:t>s-1-SA</w:t>
            </w:r>
          </w:p>
        </w:tc>
        <w:tc>
          <w:tcPr>
            <w:tcW w:w="0" w:type="auto"/>
          </w:tcPr>
          <w:p w14:paraId="50A28573" w14:textId="77777777" w:rsidR="009B6095" w:rsidRPr="009B6095" w:rsidRDefault="009B6095" w:rsidP="001C1653">
            <w:pPr>
              <w:pStyle w:val="tablecelltight"/>
            </w:pPr>
            <w:r w:rsidRPr="009B6095">
              <w:t>2</w:t>
            </w:r>
          </w:p>
        </w:tc>
        <w:tc>
          <w:tcPr>
            <w:tcW w:w="0" w:type="auto"/>
          </w:tcPr>
          <w:p w14:paraId="05E67036" w14:textId="77777777" w:rsidR="009B6095" w:rsidRPr="009B6095" w:rsidRDefault="009B6095" w:rsidP="001C1653">
            <w:pPr>
              <w:pStyle w:val="tablecelltight"/>
            </w:pPr>
            <w:r w:rsidRPr="009B6095">
              <w:t>1</w:t>
            </w:r>
          </w:p>
        </w:tc>
        <w:tc>
          <w:tcPr>
            <w:tcW w:w="0" w:type="auto"/>
          </w:tcPr>
          <w:p w14:paraId="746B7C84" w14:textId="77777777" w:rsidR="009B6095" w:rsidRPr="009B6095" w:rsidRDefault="009B6095" w:rsidP="001C1653">
            <w:pPr>
              <w:pStyle w:val="tablecelltight"/>
            </w:pPr>
            <w:r w:rsidRPr="009B6095">
              <w:t>1</w:t>
            </w:r>
          </w:p>
        </w:tc>
        <w:tc>
          <w:tcPr>
            <w:tcW w:w="0" w:type="auto"/>
          </w:tcPr>
          <w:p w14:paraId="5A94B6EF" w14:textId="77777777" w:rsidR="009B6095" w:rsidRPr="009B6095" w:rsidRDefault="009B6095" w:rsidP="001C1653">
            <w:pPr>
              <w:pStyle w:val="tablecelltight"/>
            </w:pPr>
            <w:r w:rsidRPr="009B6095">
              <w:t>4</w:t>
            </w:r>
          </w:p>
        </w:tc>
        <w:tc>
          <w:tcPr>
            <w:tcW w:w="0" w:type="auto"/>
          </w:tcPr>
          <w:p w14:paraId="163AC6B8" w14:textId="77777777" w:rsidR="009B6095" w:rsidRPr="009B6095" w:rsidRDefault="009B6095" w:rsidP="001C1653">
            <w:pPr>
              <w:pStyle w:val="tablecelltight"/>
            </w:pPr>
            <w:r w:rsidRPr="009B6095">
              <w:t>1</w:t>
            </w:r>
          </w:p>
        </w:tc>
        <w:tc>
          <w:tcPr>
            <w:tcW w:w="0" w:type="auto"/>
            <w:vAlign w:val="center"/>
          </w:tcPr>
          <w:p w14:paraId="67E636CA" w14:textId="77777777" w:rsidR="009B6095" w:rsidRPr="009B6095" w:rsidRDefault="009B6095" w:rsidP="001C1653">
            <w:pPr>
              <w:pStyle w:val="tablecelltight"/>
            </w:pPr>
            <w:r w:rsidRPr="009B6095">
              <w:t>4.0</w:t>
            </w:r>
          </w:p>
        </w:tc>
      </w:tr>
      <w:tr w:rsidR="009B6095" w:rsidRPr="009B6095" w14:paraId="76F1EC66" w14:textId="77777777" w:rsidTr="000D21BC">
        <w:tc>
          <w:tcPr>
            <w:tcW w:w="0" w:type="auto"/>
          </w:tcPr>
          <w:p w14:paraId="3875D1A6" w14:textId="77777777" w:rsidR="009B6095" w:rsidRPr="009B6095" w:rsidRDefault="009B6095" w:rsidP="001C1653">
            <w:pPr>
              <w:pStyle w:val="tablecelltight"/>
            </w:pPr>
            <w:r w:rsidRPr="009B6095">
              <w:t>mol-1-SA</w:t>
            </w:r>
          </w:p>
        </w:tc>
        <w:tc>
          <w:tcPr>
            <w:tcW w:w="0" w:type="auto"/>
          </w:tcPr>
          <w:p w14:paraId="1AF8A7E5" w14:textId="77777777" w:rsidR="009B6095" w:rsidRPr="009B6095" w:rsidRDefault="009B6095" w:rsidP="001C1653">
            <w:pPr>
              <w:pStyle w:val="tablecelltight"/>
            </w:pPr>
            <w:r w:rsidRPr="009B6095">
              <w:t>2</w:t>
            </w:r>
          </w:p>
        </w:tc>
        <w:tc>
          <w:tcPr>
            <w:tcW w:w="0" w:type="auto"/>
          </w:tcPr>
          <w:p w14:paraId="504DC6D2" w14:textId="77777777" w:rsidR="009B6095" w:rsidRPr="009B6095" w:rsidRDefault="009B6095" w:rsidP="001C1653">
            <w:pPr>
              <w:pStyle w:val="tablecelltight"/>
            </w:pPr>
            <w:r w:rsidRPr="009B6095">
              <w:t>1</w:t>
            </w:r>
          </w:p>
        </w:tc>
        <w:tc>
          <w:tcPr>
            <w:tcW w:w="0" w:type="auto"/>
          </w:tcPr>
          <w:p w14:paraId="52D13CD5" w14:textId="77777777" w:rsidR="009B6095" w:rsidRPr="009B6095" w:rsidRDefault="009B6095" w:rsidP="001C1653">
            <w:pPr>
              <w:pStyle w:val="tablecelltight"/>
            </w:pPr>
            <w:r w:rsidRPr="009B6095">
              <w:t>2</w:t>
            </w:r>
          </w:p>
        </w:tc>
        <w:tc>
          <w:tcPr>
            <w:tcW w:w="0" w:type="auto"/>
          </w:tcPr>
          <w:p w14:paraId="4017895A" w14:textId="77777777" w:rsidR="009B6095" w:rsidRPr="009B6095" w:rsidRDefault="009B6095" w:rsidP="001C1653">
            <w:pPr>
              <w:pStyle w:val="tablecelltight"/>
            </w:pPr>
            <w:r w:rsidRPr="009B6095">
              <w:t>5</w:t>
            </w:r>
          </w:p>
        </w:tc>
        <w:tc>
          <w:tcPr>
            <w:tcW w:w="0" w:type="auto"/>
          </w:tcPr>
          <w:p w14:paraId="61FD1098" w14:textId="77777777" w:rsidR="009B6095" w:rsidRPr="009B6095" w:rsidRDefault="009B6095" w:rsidP="001C1653">
            <w:pPr>
              <w:pStyle w:val="tablecelltight"/>
            </w:pPr>
            <w:r w:rsidRPr="009B6095">
              <w:t>1</w:t>
            </w:r>
          </w:p>
        </w:tc>
        <w:tc>
          <w:tcPr>
            <w:tcW w:w="0" w:type="auto"/>
            <w:vAlign w:val="center"/>
          </w:tcPr>
          <w:p w14:paraId="44727B53" w14:textId="77777777" w:rsidR="009B6095" w:rsidRPr="009B6095" w:rsidRDefault="009B6095" w:rsidP="001C1653">
            <w:pPr>
              <w:pStyle w:val="tablecelltight"/>
            </w:pPr>
            <w:r w:rsidRPr="009B6095">
              <w:t>5.0</w:t>
            </w:r>
          </w:p>
        </w:tc>
      </w:tr>
      <w:tr w:rsidR="009B6095" w:rsidRPr="009B6095" w14:paraId="31D23E63" w14:textId="77777777" w:rsidTr="000D21BC">
        <w:tc>
          <w:tcPr>
            <w:tcW w:w="0" w:type="auto"/>
          </w:tcPr>
          <w:p w14:paraId="3A070FAC" w14:textId="77777777" w:rsidR="009B6095" w:rsidRPr="009B6095" w:rsidRDefault="009B6095" w:rsidP="001C1653">
            <w:pPr>
              <w:pStyle w:val="tablecelltight"/>
            </w:pPr>
            <w:r w:rsidRPr="009B6095">
              <w:t>s-1-SAI</w:t>
            </w:r>
          </w:p>
        </w:tc>
        <w:tc>
          <w:tcPr>
            <w:tcW w:w="0" w:type="auto"/>
          </w:tcPr>
          <w:p w14:paraId="3BF114D3" w14:textId="77777777" w:rsidR="009B6095" w:rsidRPr="009B6095" w:rsidRDefault="009B6095" w:rsidP="001C1653">
            <w:pPr>
              <w:pStyle w:val="tablecelltight"/>
            </w:pPr>
            <w:r w:rsidRPr="009B6095">
              <w:t>3</w:t>
            </w:r>
          </w:p>
        </w:tc>
        <w:tc>
          <w:tcPr>
            <w:tcW w:w="0" w:type="auto"/>
          </w:tcPr>
          <w:p w14:paraId="2AB8A63D" w14:textId="77777777" w:rsidR="009B6095" w:rsidRPr="009B6095" w:rsidRDefault="009B6095" w:rsidP="001C1653">
            <w:pPr>
              <w:pStyle w:val="tablecelltight"/>
            </w:pPr>
            <w:r w:rsidRPr="009B6095">
              <w:t>2</w:t>
            </w:r>
          </w:p>
        </w:tc>
        <w:tc>
          <w:tcPr>
            <w:tcW w:w="0" w:type="auto"/>
          </w:tcPr>
          <w:p w14:paraId="08CE45DC" w14:textId="77777777" w:rsidR="009B6095" w:rsidRPr="009B6095" w:rsidRDefault="009B6095" w:rsidP="001C1653">
            <w:pPr>
              <w:pStyle w:val="tablecelltight"/>
            </w:pPr>
            <w:r w:rsidRPr="009B6095">
              <w:t>1</w:t>
            </w:r>
          </w:p>
        </w:tc>
        <w:tc>
          <w:tcPr>
            <w:tcW w:w="0" w:type="auto"/>
          </w:tcPr>
          <w:p w14:paraId="6C5AB846" w14:textId="77777777" w:rsidR="009B6095" w:rsidRPr="009B6095" w:rsidRDefault="009B6095" w:rsidP="001C1653">
            <w:pPr>
              <w:pStyle w:val="tablecelltight"/>
            </w:pPr>
            <w:r w:rsidRPr="009B6095">
              <w:t>6</w:t>
            </w:r>
          </w:p>
        </w:tc>
        <w:tc>
          <w:tcPr>
            <w:tcW w:w="0" w:type="auto"/>
          </w:tcPr>
          <w:p w14:paraId="6F5C4DD6" w14:textId="77777777" w:rsidR="009B6095" w:rsidRPr="009B6095" w:rsidRDefault="009B6095" w:rsidP="001C1653">
            <w:pPr>
              <w:pStyle w:val="tablecelltight"/>
            </w:pPr>
            <w:r w:rsidRPr="009B6095">
              <w:t>1</w:t>
            </w:r>
          </w:p>
        </w:tc>
        <w:tc>
          <w:tcPr>
            <w:tcW w:w="0" w:type="auto"/>
            <w:vAlign w:val="center"/>
          </w:tcPr>
          <w:p w14:paraId="4323070C" w14:textId="77777777" w:rsidR="009B6095" w:rsidRPr="009B6095" w:rsidRDefault="009B6095" w:rsidP="001C1653">
            <w:pPr>
              <w:pStyle w:val="tablecelltight"/>
            </w:pPr>
            <w:r w:rsidRPr="009B6095">
              <w:t>6.0</w:t>
            </w:r>
          </w:p>
        </w:tc>
      </w:tr>
      <w:tr w:rsidR="009B6095" w:rsidRPr="009B6095" w14:paraId="00E4A4B4" w14:textId="77777777" w:rsidTr="000D21BC">
        <w:tc>
          <w:tcPr>
            <w:tcW w:w="0" w:type="auto"/>
          </w:tcPr>
          <w:p w14:paraId="69B02C70" w14:textId="77777777" w:rsidR="009B6095" w:rsidRPr="009B6095" w:rsidRDefault="009B6095" w:rsidP="001C1653">
            <w:pPr>
              <w:pStyle w:val="tablecelltight"/>
            </w:pPr>
            <w:r w:rsidRPr="009B6095">
              <w:t>mol-1-SAI</w:t>
            </w:r>
          </w:p>
        </w:tc>
        <w:tc>
          <w:tcPr>
            <w:tcW w:w="0" w:type="auto"/>
          </w:tcPr>
          <w:p w14:paraId="26A5A1AD" w14:textId="77777777" w:rsidR="009B6095" w:rsidRPr="009B6095" w:rsidRDefault="009B6095" w:rsidP="001C1653">
            <w:pPr>
              <w:pStyle w:val="tablecelltight"/>
            </w:pPr>
            <w:r w:rsidRPr="009B6095">
              <w:t>3</w:t>
            </w:r>
          </w:p>
        </w:tc>
        <w:tc>
          <w:tcPr>
            <w:tcW w:w="0" w:type="auto"/>
          </w:tcPr>
          <w:p w14:paraId="3B382D49" w14:textId="77777777" w:rsidR="009B6095" w:rsidRPr="009B6095" w:rsidRDefault="009B6095" w:rsidP="001C1653">
            <w:pPr>
              <w:pStyle w:val="tablecelltight"/>
            </w:pPr>
            <w:r w:rsidRPr="009B6095">
              <w:t>2</w:t>
            </w:r>
          </w:p>
        </w:tc>
        <w:tc>
          <w:tcPr>
            <w:tcW w:w="0" w:type="auto"/>
          </w:tcPr>
          <w:p w14:paraId="752E0F46" w14:textId="77777777" w:rsidR="009B6095" w:rsidRPr="009B6095" w:rsidRDefault="009B6095" w:rsidP="001C1653">
            <w:pPr>
              <w:pStyle w:val="tablecelltight"/>
            </w:pPr>
            <w:r w:rsidRPr="009B6095">
              <w:t>2</w:t>
            </w:r>
          </w:p>
        </w:tc>
        <w:tc>
          <w:tcPr>
            <w:tcW w:w="0" w:type="auto"/>
          </w:tcPr>
          <w:p w14:paraId="030CF4C2" w14:textId="77777777" w:rsidR="009B6095" w:rsidRPr="009B6095" w:rsidRDefault="009B6095" w:rsidP="001C1653">
            <w:pPr>
              <w:pStyle w:val="tablecelltight"/>
            </w:pPr>
            <w:r w:rsidRPr="009B6095">
              <w:t>7</w:t>
            </w:r>
          </w:p>
        </w:tc>
        <w:tc>
          <w:tcPr>
            <w:tcW w:w="0" w:type="auto"/>
          </w:tcPr>
          <w:p w14:paraId="23166190" w14:textId="77777777" w:rsidR="009B6095" w:rsidRPr="009B6095" w:rsidRDefault="009B6095" w:rsidP="001C1653">
            <w:pPr>
              <w:pStyle w:val="tablecelltight"/>
            </w:pPr>
            <w:r w:rsidRPr="009B6095">
              <w:t>1</w:t>
            </w:r>
          </w:p>
        </w:tc>
        <w:tc>
          <w:tcPr>
            <w:tcW w:w="0" w:type="auto"/>
            <w:vAlign w:val="center"/>
          </w:tcPr>
          <w:p w14:paraId="2CA995CD" w14:textId="77777777" w:rsidR="009B6095" w:rsidRPr="009B6095" w:rsidRDefault="009B6095" w:rsidP="001C1653">
            <w:pPr>
              <w:pStyle w:val="tablecelltight"/>
            </w:pPr>
            <w:r w:rsidRPr="009B6095">
              <w:t>7.0</w:t>
            </w:r>
          </w:p>
        </w:tc>
      </w:tr>
      <w:tr w:rsidR="009B6095" w:rsidRPr="009B6095" w14:paraId="3255FBD9" w14:textId="77777777" w:rsidTr="000D21BC">
        <w:tc>
          <w:tcPr>
            <w:tcW w:w="0" w:type="auto"/>
          </w:tcPr>
          <w:p w14:paraId="5E8F4EF4" w14:textId="77777777" w:rsidR="009B6095" w:rsidRPr="009B6095" w:rsidRDefault="009B6095" w:rsidP="001C1653">
            <w:pPr>
              <w:pStyle w:val="tablecelltight"/>
            </w:pPr>
            <w:r w:rsidRPr="009B6095">
              <w:t>s-1-SAIT</w:t>
            </w:r>
          </w:p>
        </w:tc>
        <w:tc>
          <w:tcPr>
            <w:tcW w:w="0" w:type="auto"/>
          </w:tcPr>
          <w:p w14:paraId="3AD4BE02" w14:textId="77777777" w:rsidR="009B6095" w:rsidRPr="009B6095" w:rsidRDefault="009B6095" w:rsidP="001C1653">
            <w:pPr>
              <w:pStyle w:val="tablecelltight"/>
            </w:pPr>
            <w:r w:rsidRPr="009B6095">
              <w:t>4</w:t>
            </w:r>
          </w:p>
        </w:tc>
        <w:tc>
          <w:tcPr>
            <w:tcW w:w="0" w:type="auto"/>
          </w:tcPr>
          <w:p w14:paraId="0E8A3017" w14:textId="77777777" w:rsidR="009B6095" w:rsidRPr="009B6095" w:rsidRDefault="009B6095" w:rsidP="001C1653">
            <w:pPr>
              <w:pStyle w:val="tablecelltight"/>
            </w:pPr>
            <w:r w:rsidRPr="009B6095">
              <w:t>3</w:t>
            </w:r>
          </w:p>
        </w:tc>
        <w:tc>
          <w:tcPr>
            <w:tcW w:w="0" w:type="auto"/>
          </w:tcPr>
          <w:p w14:paraId="6663A244" w14:textId="77777777" w:rsidR="009B6095" w:rsidRPr="009B6095" w:rsidRDefault="009B6095" w:rsidP="001C1653">
            <w:pPr>
              <w:pStyle w:val="tablecelltight"/>
            </w:pPr>
            <w:r w:rsidRPr="009B6095">
              <w:t>1</w:t>
            </w:r>
          </w:p>
        </w:tc>
        <w:tc>
          <w:tcPr>
            <w:tcW w:w="0" w:type="auto"/>
          </w:tcPr>
          <w:p w14:paraId="17550896" w14:textId="77777777" w:rsidR="009B6095" w:rsidRPr="009B6095" w:rsidRDefault="009B6095" w:rsidP="001C1653">
            <w:pPr>
              <w:pStyle w:val="tablecelltight"/>
            </w:pPr>
            <w:r w:rsidRPr="009B6095">
              <w:t>8</w:t>
            </w:r>
          </w:p>
        </w:tc>
        <w:tc>
          <w:tcPr>
            <w:tcW w:w="0" w:type="auto"/>
          </w:tcPr>
          <w:p w14:paraId="34371BF7" w14:textId="77777777" w:rsidR="009B6095" w:rsidRPr="009B6095" w:rsidRDefault="009B6095" w:rsidP="001C1653">
            <w:pPr>
              <w:pStyle w:val="tablecelltight"/>
            </w:pPr>
            <w:r w:rsidRPr="009B6095">
              <w:t>1</w:t>
            </w:r>
          </w:p>
        </w:tc>
        <w:tc>
          <w:tcPr>
            <w:tcW w:w="0" w:type="auto"/>
            <w:vAlign w:val="center"/>
          </w:tcPr>
          <w:p w14:paraId="4138926B" w14:textId="77777777" w:rsidR="009B6095" w:rsidRPr="009B6095" w:rsidRDefault="009B6095" w:rsidP="001C1653">
            <w:pPr>
              <w:pStyle w:val="tablecelltight"/>
            </w:pPr>
            <w:r w:rsidRPr="009B6095">
              <w:t>8.0</w:t>
            </w:r>
          </w:p>
        </w:tc>
      </w:tr>
      <w:tr w:rsidR="009B6095" w:rsidRPr="009B6095" w14:paraId="31A334C9" w14:textId="77777777" w:rsidTr="000D21BC">
        <w:tc>
          <w:tcPr>
            <w:tcW w:w="0" w:type="auto"/>
          </w:tcPr>
          <w:p w14:paraId="27AB79AB" w14:textId="77777777" w:rsidR="009B6095" w:rsidRPr="009B6095" w:rsidRDefault="009B6095" w:rsidP="001C1653">
            <w:pPr>
              <w:pStyle w:val="tablecelltight"/>
            </w:pPr>
            <w:r w:rsidRPr="009B6095">
              <w:t>mol-1-SAIT</w:t>
            </w:r>
          </w:p>
        </w:tc>
        <w:tc>
          <w:tcPr>
            <w:tcW w:w="0" w:type="auto"/>
          </w:tcPr>
          <w:p w14:paraId="786753AF" w14:textId="77777777" w:rsidR="009B6095" w:rsidRPr="009B6095" w:rsidRDefault="009B6095" w:rsidP="001C1653">
            <w:pPr>
              <w:pStyle w:val="tablecelltight"/>
            </w:pPr>
            <w:r w:rsidRPr="009B6095">
              <w:t>4</w:t>
            </w:r>
          </w:p>
        </w:tc>
        <w:tc>
          <w:tcPr>
            <w:tcW w:w="0" w:type="auto"/>
          </w:tcPr>
          <w:p w14:paraId="2F02541D" w14:textId="77777777" w:rsidR="009B6095" w:rsidRPr="009B6095" w:rsidRDefault="009B6095" w:rsidP="001C1653">
            <w:pPr>
              <w:pStyle w:val="tablecelltight"/>
            </w:pPr>
            <w:r w:rsidRPr="009B6095">
              <w:t>3</w:t>
            </w:r>
          </w:p>
        </w:tc>
        <w:tc>
          <w:tcPr>
            <w:tcW w:w="0" w:type="auto"/>
          </w:tcPr>
          <w:p w14:paraId="0761B9F9" w14:textId="77777777" w:rsidR="009B6095" w:rsidRPr="009B6095" w:rsidRDefault="009B6095" w:rsidP="001C1653">
            <w:pPr>
              <w:pStyle w:val="tablecelltight"/>
            </w:pPr>
            <w:r w:rsidRPr="009B6095">
              <w:t>2</w:t>
            </w:r>
          </w:p>
        </w:tc>
        <w:tc>
          <w:tcPr>
            <w:tcW w:w="0" w:type="auto"/>
          </w:tcPr>
          <w:p w14:paraId="4B284C57" w14:textId="77777777" w:rsidR="009B6095" w:rsidRPr="009B6095" w:rsidRDefault="009B6095" w:rsidP="001C1653">
            <w:pPr>
              <w:pStyle w:val="tablecelltight"/>
            </w:pPr>
            <w:r w:rsidRPr="009B6095">
              <w:t>9</w:t>
            </w:r>
          </w:p>
        </w:tc>
        <w:tc>
          <w:tcPr>
            <w:tcW w:w="0" w:type="auto"/>
          </w:tcPr>
          <w:p w14:paraId="64057900" w14:textId="77777777" w:rsidR="009B6095" w:rsidRPr="009B6095" w:rsidRDefault="009B6095" w:rsidP="001C1653">
            <w:pPr>
              <w:pStyle w:val="tablecelltight"/>
            </w:pPr>
            <w:r w:rsidRPr="009B6095">
              <w:t>1</w:t>
            </w:r>
          </w:p>
        </w:tc>
        <w:tc>
          <w:tcPr>
            <w:tcW w:w="0" w:type="auto"/>
            <w:vAlign w:val="center"/>
          </w:tcPr>
          <w:p w14:paraId="40FFD535" w14:textId="77777777" w:rsidR="009B6095" w:rsidRPr="009B6095" w:rsidRDefault="009B6095" w:rsidP="001C1653">
            <w:pPr>
              <w:pStyle w:val="tablecelltight"/>
            </w:pPr>
            <w:r w:rsidRPr="009B6095">
              <w:t>9.0</w:t>
            </w:r>
          </w:p>
        </w:tc>
      </w:tr>
      <w:tr w:rsidR="009B6095" w:rsidRPr="009B6095" w14:paraId="194DE012" w14:textId="77777777" w:rsidTr="000D21BC">
        <w:tc>
          <w:tcPr>
            <w:tcW w:w="0" w:type="auto"/>
          </w:tcPr>
          <w:p w14:paraId="5D2CD763" w14:textId="77777777" w:rsidR="009B6095" w:rsidRPr="009B6095" w:rsidRDefault="009B6095" w:rsidP="001C1653">
            <w:pPr>
              <w:pStyle w:val="tablecelltight"/>
            </w:pPr>
            <w:r w:rsidRPr="009B6095">
              <w:t>s-1-SEA-IT</w:t>
            </w:r>
          </w:p>
        </w:tc>
        <w:tc>
          <w:tcPr>
            <w:tcW w:w="0" w:type="auto"/>
          </w:tcPr>
          <w:p w14:paraId="1C4FDF09" w14:textId="77777777" w:rsidR="009B6095" w:rsidRPr="009B6095" w:rsidRDefault="009B6095" w:rsidP="001C1653">
            <w:pPr>
              <w:pStyle w:val="tablecelltight"/>
            </w:pPr>
            <w:r w:rsidRPr="009B6095">
              <w:t>5</w:t>
            </w:r>
          </w:p>
        </w:tc>
        <w:tc>
          <w:tcPr>
            <w:tcW w:w="0" w:type="auto"/>
          </w:tcPr>
          <w:p w14:paraId="3F2C2F97" w14:textId="77777777" w:rsidR="009B6095" w:rsidRPr="009B6095" w:rsidRDefault="009B6095" w:rsidP="001C1653">
            <w:pPr>
              <w:pStyle w:val="tablecelltight"/>
            </w:pPr>
            <w:r w:rsidRPr="009B6095">
              <w:t>4</w:t>
            </w:r>
          </w:p>
        </w:tc>
        <w:tc>
          <w:tcPr>
            <w:tcW w:w="0" w:type="auto"/>
          </w:tcPr>
          <w:p w14:paraId="1D2A8D19" w14:textId="77777777" w:rsidR="009B6095" w:rsidRPr="009B6095" w:rsidRDefault="009B6095" w:rsidP="001C1653">
            <w:pPr>
              <w:pStyle w:val="tablecelltight"/>
            </w:pPr>
            <w:r w:rsidRPr="009B6095">
              <w:t>1</w:t>
            </w:r>
          </w:p>
        </w:tc>
        <w:tc>
          <w:tcPr>
            <w:tcW w:w="0" w:type="auto"/>
          </w:tcPr>
          <w:p w14:paraId="0473B860" w14:textId="77777777" w:rsidR="009B6095" w:rsidRPr="009B6095" w:rsidRDefault="009B6095" w:rsidP="001C1653">
            <w:pPr>
              <w:pStyle w:val="tablecelltight"/>
            </w:pPr>
            <w:r w:rsidRPr="009B6095">
              <w:t>10</w:t>
            </w:r>
          </w:p>
        </w:tc>
        <w:tc>
          <w:tcPr>
            <w:tcW w:w="0" w:type="auto"/>
          </w:tcPr>
          <w:p w14:paraId="6674E881" w14:textId="77777777" w:rsidR="009B6095" w:rsidRPr="009B6095" w:rsidRDefault="009B6095" w:rsidP="001C1653">
            <w:pPr>
              <w:pStyle w:val="tablecelltight"/>
            </w:pPr>
            <w:r w:rsidRPr="009B6095">
              <w:t>1</w:t>
            </w:r>
          </w:p>
        </w:tc>
        <w:tc>
          <w:tcPr>
            <w:tcW w:w="0" w:type="auto"/>
            <w:vAlign w:val="center"/>
          </w:tcPr>
          <w:p w14:paraId="2E088E75" w14:textId="77777777" w:rsidR="009B6095" w:rsidRPr="009B6095" w:rsidRDefault="009B6095" w:rsidP="001C1653">
            <w:pPr>
              <w:pStyle w:val="tablecelltight"/>
            </w:pPr>
            <w:r w:rsidRPr="009B6095">
              <w:t>10.0</w:t>
            </w:r>
          </w:p>
        </w:tc>
      </w:tr>
      <w:tr w:rsidR="009B6095" w:rsidRPr="009B6095" w14:paraId="4AA35D45" w14:textId="77777777" w:rsidTr="000D21BC">
        <w:tc>
          <w:tcPr>
            <w:tcW w:w="0" w:type="auto"/>
          </w:tcPr>
          <w:p w14:paraId="5B99C38A" w14:textId="77777777" w:rsidR="009B6095" w:rsidRPr="009B6095" w:rsidRDefault="009B6095" w:rsidP="001C1653">
            <w:pPr>
              <w:pStyle w:val="tablecelltight"/>
            </w:pPr>
            <w:r w:rsidRPr="009B6095">
              <w:t>mol-1- SEA-IT</w:t>
            </w:r>
          </w:p>
        </w:tc>
        <w:tc>
          <w:tcPr>
            <w:tcW w:w="0" w:type="auto"/>
          </w:tcPr>
          <w:p w14:paraId="34EF7D65" w14:textId="77777777" w:rsidR="009B6095" w:rsidRPr="009B6095" w:rsidRDefault="009B6095" w:rsidP="001C1653">
            <w:pPr>
              <w:pStyle w:val="tablecelltight"/>
            </w:pPr>
            <w:r w:rsidRPr="009B6095">
              <w:t>5</w:t>
            </w:r>
          </w:p>
        </w:tc>
        <w:tc>
          <w:tcPr>
            <w:tcW w:w="0" w:type="auto"/>
          </w:tcPr>
          <w:p w14:paraId="62AA539F" w14:textId="77777777" w:rsidR="009B6095" w:rsidRPr="009B6095" w:rsidRDefault="009B6095" w:rsidP="001C1653">
            <w:pPr>
              <w:pStyle w:val="tablecelltight"/>
            </w:pPr>
            <w:r w:rsidRPr="009B6095">
              <w:t>4</w:t>
            </w:r>
          </w:p>
        </w:tc>
        <w:tc>
          <w:tcPr>
            <w:tcW w:w="0" w:type="auto"/>
          </w:tcPr>
          <w:p w14:paraId="3B56E2FD" w14:textId="77777777" w:rsidR="009B6095" w:rsidRPr="009B6095" w:rsidRDefault="009B6095" w:rsidP="001C1653">
            <w:pPr>
              <w:pStyle w:val="tablecelltight"/>
            </w:pPr>
            <w:r w:rsidRPr="009B6095">
              <w:t>2</w:t>
            </w:r>
          </w:p>
        </w:tc>
        <w:tc>
          <w:tcPr>
            <w:tcW w:w="0" w:type="auto"/>
          </w:tcPr>
          <w:p w14:paraId="0F4ED0CA" w14:textId="77777777" w:rsidR="009B6095" w:rsidRPr="009B6095" w:rsidRDefault="009B6095" w:rsidP="001C1653">
            <w:pPr>
              <w:pStyle w:val="tablecelltight"/>
            </w:pPr>
            <w:r w:rsidRPr="009B6095">
              <w:t>11</w:t>
            </w:r>
          </w:p>
        </w:tc>
        <w:tc>
          <w:tcPr>
            <w:tcW w:w="0" w:type="auto"/>
          </w:tcPr>
          <w:p w14:paraId="5DAC96CB" w14:textId="77777777" w:rsidR="009B6095" w:rsidRPr="009B6095" w:rsidRDefault="009B6095" w:rsidP="001C1653">
            <w:pPr>
              <w:pStyle w:val="tablecelltight"/>
            </w:pPr>
            <w:r w:rsidRPr="009B6095">
              <w:t>1</w:t>
            </w:r>
          </w:p>
        </w:tc>
        <w:tc>
          <w:tcPr>
            <w:tcW w:w="0" w:type="auto"/>
            <w:vAlign w:val="center"/>
          </w:tcPr>
          <w:p w14:paraId="4121D98A" w14:textId="77777777" w:rsidR="009B6095" w:rsidRPr="009B6095" w:rsidRDefault="009B6095" w:rsidP="001C1653">
            <w:pPr>
              <w:pStyle w:val="tablecelltight"/>
            </w:pPr>
            <w:r w:rsidRPr="009B6095">
              <w:t>11.0</w:t>
            </w:r>
          </w:p>
        </w:tc>
      </w:tr>
      <w:tr w:rsidR="001C1653" w:rsidRPr="009B6095" w14:paraId="5F46067D" w14:textId="77777777" w:rsidTr="000D21BC">
        <w:tc>
          <w:tcPr>
            <w:tcW w:w="0" w:type="auto"/>
            <w:shd w:val="clear" w:color="auto" w:fill="E2EFD9" w:themeFill="accent6" w:themeFillTint="33"/>
          </w:tcPr>
          <w:p w14:paraId="783E0D9C" w14:textId="77777777" w:rsidR="009B6095" w:rsidRPr="009B6095" w:rsidRDefault="009B6095" w:rsidP="001C1653">
            <w:pPr>
              <w:pStyle w:val="tablecelltight"/>
            </w:pPr>
            <w:r w:rsidRPr="009B6095">
              <w:t>s-2-*</w:t>
            </w:r>
          </w:p>
        </w:tc>
        <w:tc>
          <w:tcPr>
            <w:tcW w:w="0" w:type="auto"/>
            <w:shd w:val="clear" w:color="auto" w:fill="E2EFD9" w:themeFill="accent6" w:themeFillTint="33"/>
          </w:tcPr>
          <w:p w14:paraId="7F9D08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66CD55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5841A267"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90038E9"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48942746" w14:textId="77777777" w:rsidR="009B6095" w:rsidRPr="009B6095" w:rsidRDefault="009B6095" w:rsidP="001C1653">
            <w:pPr>
              <w:pStyle w:val="tablecelltight"/>
            </w:pPr>
            <w:r w:rsidRPr="009B6095">
              <w:t>2</w:t>
            </w:r>
          </w:p>
        </w:tc>
        <w:tc>
          <w:tcPr>
            <w:tcW w:w="0" w:type="auto"/>
            <w:shd w:val="clear" w:color="auto" w:fill="E2EFD9" w:themeFill="accent6" w:themeFillTint="33"/>
            <w:vAlign w:val="center"/>
          </w:tcPr>
          <w:p w14:paraId="76B38018" w14:textId="77777777" w:rsidR="009B6095" w:rsidRPr="009B6095" w:rsidRDefault="009B6095" w:rsidP="001C1653">
            <w:pPr>
              <w:pStyle w:val="tablecelltight"/>
            </w:pPr>
            <w:r w:rsidRPr="009B6095">
              <w:t>1.0</w:t>
            </w:r>
          </w:p>
        </w:tc>
      </w:tr>
      <w:tr w:rsidR="009B6095" w:rsidRPr="009B6095" w14:paraId="0C44D566" w14:textId="77777777" w:rsidTr="000D21BC">
        <w:tc>
          <w:tcPr>
            <w:tcW w:w="0" w:type="auto"/>
          </w:tcPr>
          <w:p w14:paraId="1C73C74C" w14:textId="77777777" w:rsidR="009B6095" w:rsidRPr="009B6095" w:rsidRDefault="009B6095" w:rsidP="001C1653">
            <w:pPr>
              <w:pStyle w:val="tablecelltight"/>
            </w:pPr>
            <w:r w:rsidRPr="009B6095">
              <w:t>mol-2-*</w:t>
            </w:r>
          </w:p>
        </w:tc>
        <w:tc>
          <w:tcPr>
            <w:tcW w:w="0" w:type="auto"/>
          </w:tcPr>
          <w:p w14:paraId="20B178F1" w14:textId="77777777" w:rsidR="009B6095" w:rsidRPr="009B6095" w:rsidRDefault="009B6095" w:rsidP="001C1653">
            <w:pPr>
              <w:pStyle w:val="tablecelltight"/>
            </w:pPr>
            <w:r w:rsidRPr="009B6095">
              <w:t>1</w:t>
            </w:r>
          </w:p>
        </w:tc>
        <w:tc>
          <w:tcPr>
            <w:tcW w:w="0" w:type="auto"/>
          </w:tcPr>
          <w:p w14:paraId="53797038" w14:textId="77777777" w:rsidR="009B6095" w:rsidRPr="009B6095" w:rsidRDefault="009B6095" w:rsidP="001C1653">
            <w:pPr>
              <w:pStyle w:val="tablecelltight"/>
            </w:pPr>
            <w:r w:rsidRPr="009B6095">
              <w:t>0</w:t>
            </w:r>
          </w:p>
        </w:tc>
        <w:tc>
          <w:tcPr>
            <w:tcW w:w="0" w:type="auto"/>
          </w:tcPr>
          <w:p w14:paraId="74D2F6CC" w14:textId="77777777" w:rsidR="009B6095" w:rsidRPr="009B6095" w:rsidRDefault="009B6095" w:rsidP="001C1653">
            <w:pPr>
              <w:pStyle w:val="tablecelltight"/>
            </w:pPr>
            <w:r w:rsidRPr="009B6095">
              <w:t>2</w:t>
            </w:r>
          </w:p>
        </w:tc>
        <w:tc>
          <w:tcPr>
            <w:tcW w:w="0" w:type="auto"/>
          </w:tcPr>
          <w:p w14:paraId="5C52E3DF" w14:textId="77777777" w:rsidR="009B6095" w:rsidRPr="009B6095" w:rsidRDefault="009B6095" w:rsidP="001C1653">
            <w:pPr>
              <w:pStyle w:val="tablecelltight"/>
            </w:pPr>
            <w:r w:rsidRPr="009B6095">
              <w:t>3</w:t>
            </w:r>
          </w:p>
        </w:tc>
        <w:tc>
          <w:tcPr>
            <w:tcW w:w="0" w:type="auto"/>
          </w:tcPr>
          <w:p w14:paraId="72FCD446" w14:textId="77777777" w:rsidR="009B6095" w:rsidRPr="009B6095" w:rsidRDefault="009B6095" w:rsidP="001C1653">
            <w:pPr>
              <w:pStyle w:val="tablecelltight"/>
            </w:pPr>
            <w:r w:rsidRPr="009B6095">
              <w:t>2</w:t>
            </w:r>
          </w:p>
        </w:tc>
        <w:tc>
          <w:tcPr>
            <w:tcW w:w="0" w:type="auto"/>
            <w:vAlign w:val="center"/>
          </w:tcPr>
          <w:p w14:paraId="686881B4" w14:textId="77777777" w:rsidR="009B6095" w:rsidRPr="009B6095" w:rsidRDefault="009B6095" w:rsidP="001C1653">
            <w:pPr>
              <w:pStyle w:val="tablecelltight"/>
            </w:pPr>
            <w:r w:rsidRPr="009B6095">
              <w:t>1.5</w:t>
            </w:r>
          </w:p>
        </w:tc>
      </w:tr>
      <w:tr w:rsidR="009B6095" w:rsidRPr="009B6095" w14:paraId="376F9D41" w14:textId="77777777" w:rsidTr="000D21BC">
        <w:tc>
          <w:tcPr>
            <w:tcW w:w="0" w:type="auto"/>
          </w:tcPr>
          <w:p w14:paraId="47BB58F6" w14:textId="77777777" w:rsidR="009B6095" w:rsidRPr="009B6095" w:rsidRDefault="009B6095" w:rsidP="001C1653">
            <w:pPr>
              <w:pStyle w:val="tablecelltight"/>
            </w:pPr>
            <w:r w:rsidRPr="009B6095">
              <w:t>s-2-SA</w:t>
            </w:r>
          </w:p>
        </w:tc>
        <w:tc>
          <w:tcPr>
            <w:tcW w:w="0" w:type="auto"/>
          </w:tcPr>
          <w:p w14:paraId="7950A3F7" w14:textId="77777777" w:rsidR="009B6095" w:rsidRPr="009B6095" w:rsidRDefault="009B6095" w:rsidP="001C1653">
            <w:pPr>
              <w:pStyle w:val="tablecelltight"/>
            </w:pPr>
            <w:r w:rsidRPr="009B6095">
              <w:t>2</w:t>
            </w:r>
          </w:p>
        </w:tc>
        <w:tc>
          <w:tcPr>
            <w:tcW w:w="0" w:type="auto"/>
          </w:tcPr>
          <w:p w14:paraId="25AF2954" w14:textId="77777777" w:rsidR="009B6095" w:rsidRPr="009B6095" w:rsidRDefault="009B6095" w:rsidP="001C1653">
            <w:pPr>
              <w:pStyle w:val="tablecelltight"/>
            </w:pPr>
            <w:r w:rsidRPr="009B6095">
              <w:t>1</w:t>
            </w:r>
          </w:p>
        </w:tc>
        <w:tc>
          <w:tcPr>
            <w:tcW w:w="0" w:type="auto"/>
          </w:tcPr>
          <w:p w14:paraId="4BD132E3" w14:textId="77777777" w:rsidR="009B6095" w:rsidRPr="009B6095" w:rsidRDefault="009B6095" w:rsidP="001C1653">
            <w:pPr>
              <w:pStyle w:val="tablecelltight"/>
            </w:pPr>
            <w:r w:rsidRPr="009B6095">
              <w:t>1</w:t>
            </w:r>
          </w:p>
        </w:tc>
        <w:tc>
          <w:tcPr>
            <w:tcW w:w="0" w:type="auto"/>
          </w:tcPr>
          <w:p w14:paraId="339A1139" w14:textId="77777777" w:rsidR="009B6095" w:rsidRPr="009B6095" w:rsidRDefault="009B6095" w:rsidP="001C1653">
            <w:pPr>
              <w:pStyle w:val="tablecelltight"/>
            </w:pPr>
            <w:r w:rsidRPr="009B6095">
              <w:t>4</w:t>
            </w:r>
          </w:p>
        </w:tc>
        <w:tc>
          <w:tcPr>
            <w:tcW w:w="0" w:type="auto"/>
          </w:tcPr>
          <w:p w14:paraId="38937A9E" w14:textId="77777777" w:rsidR="009B6095" w:rsidRPr="009B6095" w:rsidRDefault="009B6095" w:rsidP="001C1653">
            <w:pPr>
              <w:pStyle w:val="tablecelltight"/>
            </w:pPr>
            <w:r w:rsidRPr="009B6095">
              <w:t>2</w:t>
            </w:r>
          </w:p>
        </w:tc>
        <w:tc>
          <w:tcPr>
            <w:tcW w:w="0" w:type="auto"/>
            <w:vAlign w:val="center"/>
          </w:tcPr>
          <w:p w14:paraId="0CD3E11C" w14:textId="77777777" w:rsidR="009B6095" w:rsidRPr="009B6095" w:rsidRDefault="009B6095" w:rsidP="001C1653">
            <w:pPr>
              <w:pStyle w:val="tablecelltight"/>
            </w:pPr>
            <w:r w:rsidRPr="009B6095">
              <w:t>2.0</w:t>
            </w:r>
          </w:p>
        </w:tc>
      </w:tr>
      <w:tr w:rsidR="009B6095" w:rsidRPr="009B6095" w14:paraId="481188EB" w14:textId="77777777" w:rsidTr="000D21BC">
        <w:tc>
          <w:tcPr>
            <w:tcW w:w="0" w:type="auto"/>
          </w:tcPr>
          <w:p w14:paraId="4FF0954A" w14:textId="77777777" w:rsidR="009B6095" w:rsidRPr="009B6095" w:rsidRDefault="009B6095" w:rsidP="001C1653">
            <w:pPr>
              <w:pStyle w:val="tablecelltight"/>
            </w:pPr>
            <w:r w:rsidRPr="009B6095">
              <w:t>mol-2-SA</w:t>
            </w:r>
          </w:p>
        </w:tc>
        <w:tc>
          <w:tcPr>
            <w:tcW w:w="0" w:type="auto"/>
          </w:tcPr>
          <w:p w14:paraId="5B9C0715" w14:textId="77777777" w:rsidR="009B6095" w:rsidRPr="009B6095" w:rsidRDefault="009B6095" w:rsidP="001C1653">
            <w:pPr>
              <w:pStyle w:val="tablecelltight"/>
            </w:pPr>
            <w:r w:rsidRPr="009B6095">
              <w:t>2</w:t>
            </w:r>
          </w:p>
        </w:tc>
        <w:tc>
          <w:tcPr>
            <w:tcW w:w="0" w:type="auto"/>
          </w:tcPr>
          <w:p w14:paraId="0BC88A3F" w14:textId="77777777" w:rsidR="009B6095" w:rsidRPr="009B6095" w:rsidRDefault="009B6095" w:rsidP="001C1653">
            <w:pPr>
              <w:pStyle w:val="tablecelltight"/>
            </w:pPr>
            <w:r w:rsidRPr="009B6095">
              <w:t>1</w:t>
            </w:r>
          </w:p>
        </w:tc>
        <w:tc>
          <w:tcPr>
            <w:tcW w:w="0" w:type="auto"/>
          </w:tcPr>
          <w:p w14:paraId="276C4FA8" w14:textId="77777777" w:rsidR="009B6095" w:rsidRPr="009B6095" w:rsidRDefault="009B6095" w:rsidP="001C1653">
            <w:pPr>
              <w:pStyle w:val="tablecelltight"/>
            </w:pPr>
            <w:r w:rsidRPr="009B6095">
              <w:t>2</w:t>
            </w:r>
          </w:p>
        </w:tc>
        <w:tc>
          <w:tcPr>
            <w:tcW w:w="0" w:type="auto"/>
          </w:tcPr>
          <w:p w14:paraId="01389F6D" w14:textId="77777777" w:rsidR="009B6095" w:rsidRPr="009B6095" w:rsidRDefault="009B6095" w:rsidP="001C1653">
            <w:pPr>
              <w:pStyle w:val="tablecelltight"/>
            </w:pPr>
            <w:r w:rsidRPr="009B6095">
              <w:t>5</w:t>
            </w:r>
          </w:p>
        </w:tc>
        <w:tc>
          <w:tcPr>
            <w:tcW w:w="0" w:type="auto"/>
          </w:tcPr>
          <w:p w14:paraId="7448BF55" w14:textId="77777777" w:rsidR="009B6095" w:rsidRPr="009B6095" w:rsidRDefault="009B6095" w:rsidP="001C1653">
            <w:pPr>
              <w:pStyle w:val="tablecelltight"/>
            </w:pPr>
            <w:r w:rsidRPr="009B6095">
              <w:t>2</w:t>
            </w:r>
          </w:p>
        </w:tc>
        <w:tc>
          <w:tcPr>
            <w:tcW w:w="0" w:type="auto"/>
            <w:vAlign w:val="center"/>
          </w:tcPr>
          <w:p w14:paraId="25E11C90" w14:textId="77777777" w:rsidR="009B6095" w:rsidRPr="009B6095" w:rsidRDefault="009B6095" w:rsidP="001C1653">
            <w:pPr>
              <w:pStyle w:val="tablecelltight"/>
            </w:pPr>
            <w:r w:rsidRPr="009B6095">
              <w:t>2.5</w:t>
            </w:r>
          </w:p>
        </w:tc>
      </w:tr>
      <w:tr w:rsidR="009B6095" w:rsidRPr="009B6095" w14:paraId="08462974" w14:textId="77777777" w:rsidTr="000D21BC">
        <w:tc>
          <w:tcPr>
            <w:tcW w:w="0" w:type="auto"/>
          </w:tcPr>
          <w:p w14:paraId="63BE7995" w14:textId="77777777" w:rsidR="009B6095" w:rsidRPr="009B6095" w:rsidRDefault="009B6095" w:rsidP="001C1653">
            <w:pPr>
              <w:pStyle w:val="tablecelltight"/>
            </w:pPr>
            <w:r w:rsidRPr="009B6095">
              <w:t>s-2-SAI</w:t>
            </w:r>
          </w:p>
        </w:tc>
        <w:tc>
          <w:tcPr>
            <w:tcW w:w="0" w:type="auto"/>
          </w:tcPr>
          <w:p w14:paraId="1D4B3DA5" w14:textId="77777777" w:rsidR="009B6095" w:rsidRPr="009B6095" w:rsidRDefault="009B6095" w:rsidP="001C1653">
            <w:pPr>
              <w:pStyle w:val="tablecelltight"/>
            </w:pPr>
            <w:r w:rsidRPr="009B6095">
              <w:t>3</w:t>
            </w:r>
          </w:p>
        </w:tc>
        <w:tc>
          <w:tcPr>
            <w:tcW w:w="0" w:type="auto"/>
          </w:tcPr>
          <w:p w14:paraId="6A88A7B9" w14:textId="77777777" w:rsidR="009B6095" w:rsidRPr="009B6095" w:rsidRDefault="009B6095" w:rsidP="001C1653">
            <w:pPr>
              <w:pStyle w:val="tablecelltight"/>
            </w:pPr>
            <w:r w:rsidRPr="009B6095">
              <w:t>2</w:t>
            </w:r>
          </w:p>
        </w:tc>
        <w:tc>
          <w:tcPr>
            <w:tcW w:w="0" w:type="auto"/>
          </w:tcPr>
          <w:p w14:paraId="17975AAC" w14:textId="77777777" w:rsidR="009B6095" w:rsidRPr="009B6095" w:rsidRDefault="009B6095" w:rsidP="001C1653">
            <w:pPr>
              <w:pStyle w:val="tablecelltight"/>
            </w:pPr>
            <w:r w:rsidRPr="009B6095">
              <w:t>1</w:t>
            </w:r>
          </w:p>
        </w:tc>
        <w:tc>
          <w:tcPr>
            <w:tcW w:w="0" w:type="auto"/>
          </w:tcPr>
          <w:p w14:paraId="247E32A1" w14:textId="77777777" w:rsidR="009B6095" w:rsidRPr="009B6095" w:rsidRDefault="009B6095" w:rsidP="001C1653">
            <w:pPr>
              <w:pStyle w:val="tablecelltight"/>
            </w:pPr>
            <w:r w:rsidRPr="009B6095">
              <w:t>6</w:t>
            </w:r>
          </w:p>
        </w:tc>
        <w:tc>
          <w:tcPr>
            <w:tcW w:w="0" w:type="auto"/>
          </w:tcPr>
          <w:p w14:paraId="18692288" w14:textId="77777777" w:rsidR="009B6095" w:rsidRPr="009B6095" w:rsidRDefault="009B6095" w:rsidP="001C1653">
            <w:pPr>
              <w:pStyle w:val="tablecelltight"/>
            </w:pPr>
            <w:r w:rsidRPr="009B6095">
              <w:t>2</w:t>
            </w:r>
          </w:p>
        </w:tc>
        <w:tc>
          <w:tcPr>
            <w:tcW w:w="0" w:type="auto"/>
            <w:vAlign w:val="center"/>
          </w:tcPr>
          <w:p w14:paraId="145E7F4B" w14:textId="77777777" w:rsidR="009B6095" w:rsidRPr="009B6095" w:rsidRDefault="009B6095" w:rsidP="001C1653">
            <w:pPr>
              <w:pStyle w:val="tablecelltight"/>
            </w:pPr>
            <w:r w:rsidRPr="009B6095">
              <w:t>3.0</w:t>
            </w:r>
          </w:p>
        </w:tc>
      </w:tr>
      <w:tr w:rsidR="009B6095" w:rsidRPr="009B6095" w14:paraId="1E4E9526" w14:textId="77777777" w:rsidTr="000D21BC">
        <w:tc>
          <w:tcPr>
            <w:tcW w:w="0" w:type="auto"/>
          </w:tcPr>
          <w:p w14:paraId="06B10C61" w14:textId="77777777" w:rsidR="009B6095" w:rsidRPr="009B6095" w:rsidRDefault="009B6095" w:rsidP="001C1653">
            <w:pPr>
              <w:pStyle w:val="tablecelltight"/>
            </w:pPr>
            <w:r w:rsidRPr="009B6095">
              <w:t>mol-2-SAI</w:t>
            </w:r>
          </w:p>
        </w:tc>
        <w:tc>
          <w:tcPr>
            <w:tcW w:w="0" w:type="auto"/>
          </w:tcPr>
          <w:p w14:paraId="5134926B" w14:textId="77777777" w:rsidR="009B6095" w:rsidRPr="009B6095" w:rsidRDefault="009B6095" w:rsidP="001C1653">
            <w:pPr>
              <w:pStyle w:val="tablecelltight"/>
            </w:pPr>
            <w:r w:rsidRPr="009B6095">
              <w:t>3</w:t>
            </w:r>
          </w:p>
        </w:tc>
        <w:tc>
          <w:tcPr>
            <w:tcW w:w="0" w:type="auto"/>
          </w:tcPr>
          <w:p w14:paraId="68E20103" w14:textId="77777777" w:rsidR="009B6095" w:rsidRPr="009B6095" w:rsidRDefault="009B6095" w:rsidP="001C1653">
            <w:pPr>
              <w:pStyle w:val="tablecelltight"/>
            </w:pPr>
            <w:r w:rsidRPr="009B6095">
              <w:t>2</w:t>
            </w:r>
          </w:p>
        </w:tc>
        <w:tc>
          <w:tcPr>
            <w:tcW w:w="0" w:type="auto"/>
          </w:tcPr>
          <w:p w14:paraId="414DD0BE" w14:textId="77777777" w:rsidR="009B6095" w:rsidRPr="009B6095" w:rsidRDefault="009B6095" w:rsidP="001C1653">
            <w:pPr>
              <w:pStyle w:val="tablecelltight"/>
            </w:pPr>
            <w:r w:rsidRPr="009B6095">
              <w:t>2</w:t>
            </w:r>
          </w:p>
        </w:tc>
        <w:tc>
          <w:tcPr>
            <w:tcW w:w="0" w:type="auto"/>
          </w:tcPr>
          <w:p w14:paraId="614DDE24" w14:textId="77777777" w:rsidR="009B6095" w:rsidRPr="009B6095" w:rsidRDefault="009B6095" w:rsidP="001C1653">
            <w:pPr>
              <w:pStyle w:val="tablecelltight"/>
            </w:pPr>
            <w:r w:rsidRPr="009B6095">
              <w:t>7</w:t>
            </w:r>
          </w:p>
        </w:tc>
        <w:tc>
          <w:tcPr>
            <w:tcW w:w="0" w:type="auto"/>
          </w:tcPr>
          <w:p w14:paraId="034FF21C" w14:textId="77777777" w:rsidR="009B6095" w:rsidRPr="009B6095" w:rsidRDefault="009B6095" w:rsidP="001C1653">
            <w:pPr>
              <w:pStyle w:val="tablecelltight"/>
            </w:pPr>
            <w:r w:rsidRPr="009B6095">
              <w:t>2</w:t>
            </w:r>
          </w:p>
        </w:tc>
        <w:tc>
          <w:tcPr>
            <w:tcW w:w="0" w:type="auto"/>
            <w:vAlign w:val="center"/>
          </w:tcPr>
          <w:p w14:paraId="2D07C648" w14:textId="77777777" w:rsidR="009B6095" w:rsidRPr="009B6095" w:rsidRDefault="009B6095" w:rsidP="001C1653">
            <w:pPr>
              <w:pStyle w:val="tablecelltight"/>
            </w:pPr>
            <w:r w:rsidRPr="009B6095">
              <w:t>3.5</w:t>
            </w:r>
          </w:p>
        </w:tc>
      </w:tr>
      <w:tr w:rsidR="009B6095" w:rsidRPr="009B6095" w14:paraId="6E5A9070" w14:textId="77777777" w:rsidTr="000D21BC">
        <w:tc>
          <w:tcPr>
            <w:tcW w:w="0" w:type="auto"/>
          </w:tcPr>
          <w:p w14:paraId="47BC86E1" w14:textId="77777777" w:rsidR="009B6095" w:rsidRPr="009B6095" w:rsidRDefault="009B6095" w:rsidP="001C1653">
            <w:pPr>
              <w:pStyle w:val="tablecelltight"/>
            </w:pPr>
            <w:r w:rsidRPr="009B6095">
              <w:t>s-2-SAIT</w:t>
            </w:r>
          </w:p>
        </w:tc>
        <w:tc>
          <w:tcPr>
            <w:tcW w:w="0" w:type="auto"/>
          </w:tcPr>
          <w:p w14:paraId="268F48CC" w14:textId="77777777" w:rsidR="009B6095" w:rsidRPr="009B6095" w:rsidRDefault="009B6095" w:rsidP="001C1653">
            <w:pPr>
              <w:pStyle w:val="tablecelltight"/>
            </w:pPr>
            <w:r w:rsidRPr="009B6095">
              <w:t>4</w:t>
            </w:r>
          </w:p>
        </w:tc>
        <w:tc>
          <w:tcPr>
            <w:tcW w:w="0" w:type="auto"/>
          </w:tcPr>
          <w:p w14:paraId="61E87287" w14:textId="77777777" w:rsidR="009B6095" w:rsidRPr="009B6095" w:rsidRDefault="009B6095" w:rsidP="001C1653">
            <w:pPr>
              <w:pStyle w:val="tablecelltight"/>
            </w:pPr>
            <w:r w:rsidRPr="009B6095">
              <w:t>3</w:t>
            </w:r>
          </w:p>
        </w:tc>
        <w:tc>
          <w:tcPr>
            <w:tcW w:w="0" w:type="auto"/>
          </w:tcPr>
          <w:p w14:paraId="2D7E9CA1" w14:textId="77777777" w:rsidR="009B6095" w:rsidRPr="009B6095" w:rsidRDefault="009B6095" w:rsidP="001C1653">
            <w:pPr>
              <w:pStyle w:val="tablecelltight"/>
            </w:pPr>
            <w:r w:rsidRPr="009B6095">
              <w:t>1</w:t>
            </w:r>
          </w:p>
        </w:tc>
        <w:tc>
          <w:tcPr>
            <w:tcW w:w="0" w:type="auto"/>
          </w:tcPr>
          <w:p w14:paraId="6D4BA26E" w14:textId="77777777" w:rsidR="009B6095" w:rsidRPr="009B6095" w:rsidRDefault="009B6095" w:rsidP="001C1653">
            <w:pPr>
              <w:pStyle w:val="tablecelltight"/>
            </w:pPr>
            <w:r w:rsidRPr="009B6095">
              <w:t>8</w:t>
            </w:r>
          </w:p>
        </w:tc>
        <w:tc>
          <w:tcPr>
            <w:tcW w:w="0" w:type="auto"/>
          </w:tcPr>
          <w:p w14:paraId="09A33CEB" w14:textId="77777777" w:rsidR="009B6095" w:rsidRPr="009B6095" w:rsidRDefault="009B6095" w:rsidP="001C1653">
            <w:pPr>
              <w:pStyle w:val="tablecelltight"/>
            </w:pPr>
            <w:r w:rsidRPr="009B6095">
              <w:t>2</w:t>
            </w:r>
          </w:p>
        </w:tc>
        <w:tc>
          <w:tcPr>
            <w:tcW w:w="0" w:type="auto"/>
            <w:vAlign w:val="center"/>
          </w:tcPr>
          <w:p w14:paraId="5664A6A9" w14:textId="77777777" w:rsidR="009B6095" w:rsidRPr="009B6095" w:rsidRDefault="009B6095" w:rsidP="001C1653">
            <w:pPr>
              <w:pStyle w:val="tablecelltight"/>
            </w:pPr>
            <w:r w:rsidRPr="009B6095">
              <w:t>4.0</w:t>
            </w:r>
          </w:p>
        </w:tc>
      </w:tr>
      <w:tr w:rsidR="009B6095" w:rsidRPr="009B6095" w14:paraId="328FAE1A" w14:textId="77777777" w:rsidTr="000D21BC">
        <w:tc>
          <w:tcPr>
            <w:tcW w:w="0" w:type="auto"/>
          </w:tcPr>
          <w:p w14:paraId="2363F9DF" w14:textId="77777777" w:rsidR="009B6095" w:rsidRPr="009B6095" w:rsidRDefault="009B6095" w:rsidP="001C1653">
            <w:pPr>
              <w:pStyle w:val="tablecelltight"/>
            </w:pPr>
            <w:r w:rsidRPr="009B6095">
              <w:t>mol-2-SAIT</w:t>
            </w:r>
          </w:p>
        </w:tc>
        <w:tc>
          <w:tcPr>
            <w:tcW w:w="0" w:type="auto"/>
          </w:tcPr>
          <w:p w14:paraId="4D75AA1E" w14:textId="77777777" w:rsidR="009B6095" w:rsidRPr="009B6095" w:rsidRDefault="009B6095" w:rsidP="001C1653">
            <w:pPr>
              <w:pStyle w:val="tablecelltight"/>
            </w:pPr>
            <w:r w:rsidRPr="009B6095">
              <w:t>4</w:t>
            </w:r>
          </w:p>
        </w:tc>
        <w:tc>
          <w:tcPr>
            <w:tcW w:w="0" w:type="auto"/>
          </w:tcPr>
          <w:p w14:paraId="360C0D07" w14:textId="77777777" w:rsidR="009B6095" w:rsidRPr="009B6095" w:rsidRDefault="009B6095" w:rsidP="001C1653">
            <w:pPr>
              <w:pStyle w:val="tablecelltight"/>
            </w:pPr>
            <w:r w:rsidRPr="009B6095">
              <w:t>3</w:t>
            </w:r>
          </w:p>
        </w:tc>
        <w:tc>
          <w:tcPr>
            <w:tcW w:w="0" w:type="auto"/>
          </w:tcPr>
          <w:p w14:paraId="075C8E01" w14:textId="77777777" w:rsidR="009B6095" w:rsidRPr="009B6095" w:rsidRDefault="009B6095" w:rsidP="001C1653">
            <w:pPr>
              <w:pStyle w:val="tablecelltight"/>
            </w:pPr>
            <w:r w:rsidRPr="009B6095">
              <w:t>2</w:t>
            </w:r>
          </w:p>
        </w:tc>
        <w:tc>
          <w:tcPr>
            <w:tcW w:w="0" w:type="auto"/>
          </w:tcPr>
          <w:p w14:paraId="04C06248" w14:textId="77777777" w:rsidR="009B6095" w:rsidRPr="009B6095" w:rsidRDefault="009B6095" w:rsidP="001C1653">
            <w:pPr>
              <w:pStyle w:val="tablecelltight"/>
            </w:pPr>
            <w:r w:rsidRPr="009B6095">
              <w:t>9</w:t>
            </w:r>
          </w:p>
        </w:tc>
        <w:tc>
          <w:tcPr>
            <w:tcW w:w="0" w:type="auto"/>
          </w:tcPr>
          <w:p w14:paraId="6387142F" w14:textId="77777777" w:rsidR="009B6095" w:rsidRPr="009B6095" w:rsidRDefault="009B6095" w:rsidP="001C1653">
            <w:pPr>
              <w:pStyle w:val="tablecelltight"/>
            </w:pPr>
            <w:r w:rsidRPr="009B6095">
              <w:t>2</w:t>
            </w:r>
          </w:p>
        </w:tc>
        <w:tc>
          <w:tcPr>
            <w:tcW w:w="0" w:type="auto"/>
            <w:vAlign w:val="center"/>
          </w:tcPr>
          <w:p w14:paraId="501E3979" w14:textId="77777777" w:rsidR="009B6095" w:rsidRPr="009B6095" w:rsidRDefault="009B6095" w:rsidP="001C1653">
            <w:pPr>
              <w:pStyle w:val="tablecelltight"/>
            </w:pPr>
            <w:r w:rsidRPr="009B6095">
              <w:t>4.5</w:t>
            </w:r>
          </w:p>
        </w:tc>
      </w:tr>
      <w:tr w:rsidR="009B6095" w:rsidRPr="009B6095" w14:paraId="2E1272D7" w14:textId="77777777" w:rsidTr="000D21BC">
        <w:tc>
          <w:tcPr>
            <w:tcW w:w="0" w:type="auto"/>
          </w:tcPr>
          <w:p w14:paraId="4D16D870" w14:textId="77777777" w:rsidR="009B6095" w:rsidRPr="009B6095" w:rsidRDefault="009B6095" w:rsidP="001C1653">
            <w:pPr>
              <w:pStyle w:val="tablecelltight"/>
            </w:pPr>
            <w:r w:rsidRPr="009B6095">
              <w:t>s-2-SEA-IT</w:t>
            </w:r>
          </w:p>
        </w:tc>
        <w:tc>
          <w:tcPr>
            <w:tcW w:w="0" w:type="auto"/>
          </w:tcPr>
          <w:p w14:paraId="007A14FC" w14:textId="77777777" w:rsidR="009B6095" w:rsidRPr="009B6095" w:rsidRDefault="009B6095" w:rsidP="001C1653">
            <w:pPr>
              <w:pStyle w:val="tablecelltight"/>
            </w:pPr>
            <w:r w:rsidRPr="009B6095">
              <w:t>5</w:t>
            </w:r>
          </w:p>
        </w:tc>
        <w:tc>
          <w:tcPr>
            <w:tcW w:w="0" w:type="auto"/>
          </w:tcPr>
          <w:p w14:paraId="6683C848" w14:textId="77777777" w:rsidR="009B6095" w:rsidRPr="009B6095" w:rsidRDefault="009B6095" w:rsidP="001C1653">
            <w:pPr>
              <w:pStyle w:val="tablecelltight"/>
            </w:pPr>
            <w:r w:rsidRPr="009B6095">
              <w:t>4</w:t>
            </w:r>
          </w:p>
        </w:tc>
        <w:tc>
          <w:tcPr>
            <w:tcW w:w="0" w:type="auto"/>
          </w:tcPr>
          <w:p w14:paraId="68A76FF6" w14:textId="77777777" w:rsidR="009B6095" w:rsidRPr="009B6095" w:rsidRDefault="009B6095" w:rsidP="001C1653">
            <w:pPr>
              <w:pStyle w:val="tablecelltight"/>
            </w:pPr>
            <w:r w:rsidRPr="009B6095">
              <w:t>1</w:t>
            </w:r>
          </w:p>
        </w:tc>
        <w:tc>
          <w:tcPr>
            <w:tcW w:w="0" w:type="auto"/>
          </w:tcPr>
          <w:p w14:paraId="7A7F14B1" w14:textId="77777777" w:rsidR="009B6095" w:rsidRPr="009B6095" w:rsidRDefault="009B6095" w:rsidP="001C1653">
            <w:pPr>
              <w:pStyle w:val="tablecelltight"/>
            </w:pPr>
            <w:r w:rsidRPr="009B6095">
              <w:t>10</w:t>
            </w:r>
          </w:p>
        </w:tc>
        <w:tc>
          <w:tcPr>
            <w:tcW w:w="0" w:type="auto"/>
          </w:tcPr>
          <w:p w14:paraId="7849D2D1" w14:textId="77777777" w:rsidR="009B6095" w:rsidRPr="009B6095" w:rsidRDefault="009B6095" w:rsidP="001C1653">
            <w:pPr>
              <w:pStyle w:val="tablecelltight"/>
            </w:pPr>
            <w:r w:rsidRPr="009B6095">
              <w:t>2</w:t>
            </w:r>
          </w:p>
        </w:tc>
        <w:tc>
          <w:tcPr>
            <w:tcW w:w="0" w:type="auto"/>
            <w:vAlign w:val="center"/>
          </w:tcPr>
          <w:p w14:paraId="43299A54" w14:textId="77777777" w:rsidR="009B6095" w:rsidRPr="009B6095" w:rsidRDefault="009B6095" w:rsidP="001C1653">
            <w:pPr>
              <w:pStyle w:val="tablecelltight"/>
            </w:pPr>
            <w:r w:rsidRPr="009B6095">
              <w:t>5.0</w:t>
            </w:r>
          </w:p>
        </w:tc>
      </w:tr>
      <w:tr w:rsidR="009B6095" w:rsidRPr="009B6095" w14:paraId="0594116F" w14:textId="77777777" w:rsidTr="000D21BC">
        <w:tc>
          <w:tcPr>
            <w:tcW w:w="0" w:type="auto"/>
          </w:tcPr>
          <w:p w14:paraId="14CC7248" w14:textId="77777777" w:rsidR="009B6095" w:rsidRPr="009B6095" w:rsidRDefault="009B6095" w:rsidP="001C1653">
            <w:pPr>
              <w:pStyle w:val="tablecelltight"/>
            </w:pPr>
            <w:r w:rsidRPr="009B6095">
              <w:t>mol-2- SEA-IT</w:t>
            </w:r>
          </w:p>
        </w:tc>
        <w:tc>
          <w:tcPr>
            <w:tcW w:w="0" w:type="auto"/>
          </w:tcPr>
          <w:p w14:paraId="0248F546" w14:textId="77777777" w:rsidR="009B6095" w:rsidRPr="009B6095" w:rsidRDefault="009B6095" w:rsidP="001C1653">
            <w:pPr>
              <w:pStyle w:val="tablecelltight"/>
            </w:pPr>
            <w:r w:rsidRPr="009B6095">
              <w:t>5</w:t>
            </w:r>
          </w:p>
        </w:tc>
        <w:tc>
          <w:tcPr>
            <w:tcW w:w="0" w:type="auto"/>
          </w:tcPr>
          <w:p w14:paraId="43F62BFC" w14:textId="77777777" w:rsidR="009B6095" w:rsidRPr="009B6095" w:rsidRDefault="009B6095" w:rsidP="001C1653">
            <w:pPr>
              <w:pStyle w:val="tablecelltight"/>
            </w:pPr>
            <w:r w:rsidRPr="009B6095">
              <w:t>4</w:t>
            </w:r>
          </w:p>
        </w:tc>
        <w:tc>
          <w:tcPr>
            <w:tcW w:w="0" w:type="auto"/>
          </w:tcPr>
          <w:p w14:paraId="56024D2C" w14:textId="77777777" w:rsidR="009B6095" w:rsidRPr="009B6095" w:rsidRDefault="009B6095" w:rsidP="001C1653">
            <w:pPr>
              <w:pStyle w:val="tablecelltight"/>
            </w:pPr>
            <w:r w:rsidRPr="009B6095">
              <w:t>2</w:t>
            </w:r>
          </w:p>
        </w:tc>
        <w:tc>
          <w:tcPr>
            <w:tcW w:w="0" w:type="auto"/>
          </w:tcPr>
          <w:p w14:paraId="31576DAC" w14:textId="77777777" w:rsidR="009B6095" w:rsidRPr="009B6095" w:rsidRDefault="009B6095" w:rsidP="001C1653">
            <w:pPr>
              <w:pStyle w:val="tablecelltight"/>
            </w:pPr>
            <w:r w:rsidRPr="009B6095">
              <w:t>11</w:t>
            </w:r>
          </w:p>
        </w:tc>
        <w:tc>
          <w:tcPr>
            <w:tcW w:w="0" w:type="auto"/>
          </w:tcPr>
          <w:p w14:paraId="02172D6A" w14:textId="77777777" w:rsidR="009B6095" w:rsidRPr="009B6095" w:rsidRDefault="009B6095" w:rsidP="001C1653">
            <w:pPr>
              <w:pStyle w:val="tablecelltight"/>
            </w:pPr>
            <w:r w:rsidRPr="009B6095">
              <w:t>2</w:t>
            </w:r>
          </w:p>
        </w:tc>
        <w:tc>
          <w:tcPr>
            <w:tcW w:w="0" w:type="auto"/>
            <w:vAlign w:val="center"/>
          </w:tcPr>
          <w:p w14:paraId="4E35EB63" w14:textId="77777777" w:rsidR="009B6095" w:rsidRPr="009B6095" w:rsidRDefault="009B6095" w:rsidP="001C1653">
            <w:pPr>
              <w:pStyle w:val="tablecelltight"/>
            </w:pPr>
            <w:r w:rsidRPr="009B6095">
              <w:t>5.5</w:t>
            </w:r>
          </w:p>
        </w:tc>
      </w:tr>
      <w:tr w:rsidR="001C1653" w:rsidRPr="009B6095" w14:paraId="4CC68E2B" w14:textId="77777777" w:rsidTr="000D21BC">
        <w:tc>
          <w:tcPr>
            <w:tcW w:w="0" w:type="auto"/>
            <w:shd w:val="clear" w:color="auto" w:fill="E2EFD9" w:themeFill="accent6" w:themeFillTint="33"/>
          </w:tcPr>
          <w:p w14:paraId="1C6D78FD" w14:textId="77777777" w:rsidR="009B6095" w:rsidRPr="009B6095" w:rsidRDefault="009B6095" w:rsidP="001C1653">
            <w:pPr>
              <w:pStyle w:val="tablecelltight"/>
            </w:pPr>
            <w:r w:rsidRPr="009B6095">
              <w:t>s-3-*</w:t>
            </w:r>
          </w:p>
        </w:tc>
        <w:tc>
          <w:tcPr>
            <w:tcW w:w="0" w:type="auto"/>
            <w:shd w:val="clear" w:color="auto" w:fill="E2EFD9" w:themeFill="accent6" w:themeFillTint="33"/>
          </w:tcPr>
          <w:p w14:paraId="2EC73516"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4C6928"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2D6AE70B"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92E5DB8"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02CE5C0D"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41AE0A1B" w14:textId="77777777" w:rsidR="009B6095" w:rsidRPr="009B6095" w:rsidRDefault="009B6095" w:rsidP="001C1653">
            <w:pPr>
              <w:pStyle w:val="tablecelltight"/>
            </w:pPr>
            <w:r w:rsidRPr="009B6095">
              <w:t>0.7</w:t>
            </w:r>
          </w:p>
        </w:tc>
      </w:tr>
      <w:tr w:rsidR="001C1653" w:rsidRPr="009B6095" w14:paraId="0FD4DE89" w14:textId="77777777" w:rsidTr="000D21BC">
        <w:tc>
          <w:tcPr>
            <w:tcW w:w="0" w:type="auto"/>
            <w:shd w:val="clear" w:color="auto" w:fill="E2EFD9" w:themeFill="accent6" w:themeFillTint="33"/>
          </w:tcPr>
          <w:p w14:paraId="7848E8BA" w14:textId="77777777" w:rsidR="009B6095" w:rsidRPr="009B6095" w:rsidRDefault="009B6095" w:rsidP="001C1653">
            <w:pPr>
              <w:pStyle w:val="tablecelltight"/>
            </w:pPr>
            <w:r w:rsidRPr="009B6095">
              <w:t>mol-3-*</w:t>
            </w:r>
          </w:p>
        </w:tc>
        <w:tc>
          <w:tcPr>
            <w:tcW w:w="0" w:type="auto"/>
            <w:shd w:val="clear" w:color="auto" w:fill="E2EFD9" w:themeFill="accent6" w:themeFillTint="33"/>
          </w:tcPr>
          <w:p w14:paraId="201510F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339CFFD"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3BED1672"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1182DEB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64A7015F"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75EC931E" w14:textId="77777777" w:rsidR="009B6095" w:rsidRPr="009B6095" w:rsidRDefault="009B6095" w:rsidP="001C1653">
            <w:pPr>
              <w:pStyle w:val="tablecelltight"/>
            </w:pPr>
            <w:r w:rsidRPr="009B6095">
              <w:t>1.0</w:t>
            </w:r>
          </w:p>
        </w:tc>
      </w:tr>
      <w:tr w:rsidR="009B6095" w:rsidRPr="009B6095" w14:paraId="3464A0EE" w14:textId="77777777" w:rsidTr="000D21BC">
        <w:tc>
          <w:tcPr>
            <w:tcW w:w="0" w:type="auto"/>
          </w:tcPr>
          <w:p w14:paraId="7469F253" w14:textId="77777777" w:rsidR="009B6095" w:rsidRPr="009B6095" w:rsidRDefault="009B6095" w:rsidP="001C1653">
            <w:pPr>
              <w:pStyle w:val="tablecelltight"/>
            </w:pPr>
            <w:r w:rsidRPr="009B6095">
              <w:t>s-3-SA</w:t>
            </w:r>
          </w:p>
        </w:tc>
        <w:tc>
          <w:tcPr>
            <w:tcW w:w="0" w:type="auto"/>
          </w:tcPr>
          <w:p w14:paraId="1F826213" w14:textId="77777777" w:rsidR="009B6095" w:rsidRPr="009B6095" w:rsidRDefault="009B6095" w:rsidP="001C1653">
            <w:pPr>
              <w:pStyle w:val="tablecelltight"/>
            </w:pPr>
            <w:r w:rsidRPr="009B6095">
              <w:t>2</w:t>
            </w:r>
          </w:p>
        </w:tc>
        <w:tc>
          <w:tcPr>
            <w:tcW w:w="0" w:type="auto"/>
          </w:tcPr>
          <w:p w14:paraId="67F9398F" w14:textId="77777777" w:rsidR="009B6095" w:rsidRPr="009B6095" w:rsidRDefault="009B6095" w:rsidP="001C1653">
            <w:pPr>
              <w:pStyle w:val="tablecelltight"/>
            </w:pPr>
            <w:r w:rsidRPr="009B6095">
              <w:t>1</w:t>
            </w:r>
          </w:p>
        </w:tc>
        <w:tc>
          <w:tcPr>
            <w:tcW w:w="0" w:type="auto"/>
          </w:tcPr>
          <w:p w14:paraId="5F2207CD" w14:textId="77777777" w:rsidR="009B6095" w:rsidRPr="009B6095" w:rsidRDefault="009B6095" w:rsidP="001C1653">
            <w:pPr>
              <w:pStyle w:val="tablecelltight"/>
            </w:pPr>
            <w:r w:rsidRPr="009B6095">
              <w:t>1</w:t>
            </w:r>
          </w:p>
        </w:tc>
        <w:tc>
          <w:tcPr>
            <w:tcW w:w="0" w:type="auto"/>
          </w:tcPr>
          <w:p w14:paraId="3792300B" w14:textId="77777777" w:rsidR="009B6095" w:rsidRPr="009B6095" w:rsidRDefault="009B6095" w:rsidP="001C1653">
            <w:pPr>
              <w:pStyle w:val="tablecelltight"/>
            </w:pPr>
            <w:r w:rsidRPr="009B6095">
              <w:t>4</w:t>
            </w:r>
          </w:p>
        </w:tc>
        <w:tc>
          <w:tcPr>
            <w:tcW w:w="0" w:type="auto"/>
          </w:tcPr>
          <w:p w14:paraId="7E49F766" w14:textId="77777777" w:rsidR="009B6095" w:rsidRPr="009B6095" w:rsidRDefault="009B6095" w:rsidP="001C1653">
            <w:pPr>
              <w:pStyle w:val="tablecelltight"/>
            </w:pPr>
            <w:r w:rsidRPr="009B6095">
              <w:t>3</w:t>
            </w:r>
          </w:p>
        </w:tc>
        <w:tc>
          <w:tcPr>
            <w:tcW w:w="0" w:type="auto"/>
            <w:vAlign w:val="center"/>
          </w:tcPr>
          <w:p w14:paraId="76A50959" w14:textId="77777777" w:rsidR="009B6095" w:rsidRPr="009B6095" w:rsidRDefault="009B6095" w:rsidP="001C1653">
            <w:pPr>
              <w:pStyle w:val="tablecelltight"/>
            </w:pPr>
            <w:r w:rsidRPr="009B6095">
              <w:t>1.3</w:t>
            </w:r>
          </w:p>
        </w:tc>
      </w:tr>
      <w:tr w:rsidR="009B6095" w:rsidRPr="009B6095" w14:paraId="1D4AA387" w14:textId="77777777" w:rsidTr="000D21BC">
        <w:tc>
          <w:tcPr>
            <w:tcW w:w="0" w:type="auto"/>
          </w:tcPr>
          <w:p w14:paraId="137E9F35" w14:textId="77777777" w:rsidR="009B6095" w:rsidRPr="009B6095" w:rsidRDefault="009B6095" w:rsidP="001C1653">
            <w:pPr>
              <w:pStyle w:val="tablecelltight"/>
            </w:pPr>
            <w:r w:rsidRPr="009B6095">
              <w:t>mol-3-SA</w:t>
            </w:r>
          </w:p>
        </w:tc>
        <w:tc>
          <w:tcPr>
            <w:tcW w:w="0" w:type="auto"/>
          </w:tcPr>
          <w:p w14:paraId="7BAE786F" w14:textId="77777777" w:rsidR="009B6095" w:rsidRPr="009B6095" w:rsidRDefault="009B6095" w:rsidP="001C1653">
            <w:pPr>
              <w:pStyle w:val="tablecelltight"/>
            </w:pPr>
            <w:r w:rsidRPr="009B6095">
              <w:t>2</w:t>
            </w:r>
          </w:p>
        </w:tc>
        <w:tc>
          <w:tcPr>
            <w:tcW w:w="0" w:type="auto"/>
          </w:tcPr>
          <w:p w14:paraId="6F4F45C3" w14:textId="77777777" w:rsidR="009B6095" w:rsidRPr="009B6095" w:rsidRDefault="009B6095" w:rsidP="001C1653">
            <w:pPr>
              <w:pStyle w:val="tablecelltight"/>
            </w:pPr>
            <w:r w:rsidRPr="009B6095">
              <w:t>1</w:t>
            </w:r>
          </w:p>
        </w:tc>
        <w:tc>
          <w:tcPr>
            <w:tcW w:w="0" w:type="auto"/>
          </w:tcPr>
          <w:p w14:paraId="4F344B64" w14:textId="77777777" w:rsidR="009B6095" w:rsidRPr="009B6095" w:rsidRDefault="009B6095" w:rsidP="001C1653">
            <w:pPr>
              <w:pStyle w:val="tablecelltight"/>
            </w:pPr>
            <w:r w:rsidRPr="009B6095">
              <w:t>2</w:t>
            </w:r>
          </w:p>
        </w:tc>
        <w:tc>
          <w:tcPr>
            <w:tcW w:w="0" w:type="auto"/>
          </w:tcPr>
          <w:p w14:paraId="243D176B" w14:textId="77777777" w:rsidR="009B6095" w:rsidRPr="009B6095" w:rsidRDefault="009B6095" w:rsidP="001C1653">
            <w:pPr>
              <w:pStyle w:val="tablecelltight"/>
            </w:pPr>
            <w:r w:rsidRPr="009B6095">
              <w:t>5</w:t>
            </w:r>
          </w:p>
        </w:tc>
        <w:tc>
          <w:tcPr>
            <w:tcW w:w="0" w:type="auto"/>
          </w:tcPr>
          <w:p w14:paraId="56B82069" w14:textId="77777777" w:rsidR="009B6095" w:rsidRPr="009B6095" w:rsidRDefault="009B6095" w:rsidP="001C1653">
            <w:pPr>
              <w:pStyle w:val="tablecelltight"/>
            </w:pPr>
            <w:r w:rsidRPr="009B6095">
              <w:t>3</w:t>
            </w:r>
          </w:p>
        </w:tc>
        <w:tc>
          <w:tcPr>
            <w:tcW w:w="0" w:type="auto"/>
            <w:vAlign w:val="center"/>
          </w:tcPr>
          <w:p w14:paraId="70C0535A" w14:textId="77777777" w:rsidR="009B6095" w:rsidRPr="009B6095" w:rsidRDefault="009B6095" w:rsidP="001C1653">
            <w:pPr>
              <w:pStyle w:val="tablecelltight"/>
            </w:pPr>
            <w:r w:rsidRPr="009B6095">
              <w:t>1.7</w:t>
            </w:r>
          </w:p>
        </w:tc>
      </w:tr>
      <w:tr w:rsidR="009B6095" w:rsidRPr="009B6095" w14:paraId="33D12ED2" w14:textId="77777777" w:rsidTr="000D21BC">
        <w:tc>
          <w:tcPr>
            <w:tcW w:w="0" w:type="auto"/>
          </w:tcPr>
          <w:p w14:paraId="53702106" w14:textId="77777777" w:rsidR="009B6095" w:rsidRPr="009B6095" w:rsidRDefault="009B6095" w:rsidP="001C1653">
            <w:pPr>
              <w:pStyle w:val="tablecelltight"/>
            </w:pPr>
            <w:r w:rsidRPr="009B6095">
              <w:t>s-3-SAI</w:t>
            </w:r>
          </w:p>
        </w:tc>
        <w:tc>
          <w:tcPr>
            <w:tcW w:w="0" w:type="auto"/>
          </w:tcPr>
          <w:p w14:paraId="0FAFB8C0" w14:textId="77777777" w:rsidR="009B6095" w:rsidRPr="009B6095" w:rsidRDefault="009B6095" w:rsidP="001C1653">
            <w:pPr>
              <w:pStyle w:val="tablecelltight"/>
            </w:pPr>
            <w:r w:rsidRPr="009B6095">
              <w:t>3</w:t>
            </w:r>
          </w:p>
        </w:tc>
        <w:tc>
          <w:tcPr>
            <w:tcW w:w="0" w:type="auto"/>
          </w:tcPr>
          <w:p w14:paraId="634F61DC" w14:textId="77777777" w:rsidR="009B6095" w:rsidRPr="009B6095" w:rsidRDefault="009B6095" w:rsidP="001C1653">
            <w:pPr>
              <w:pStyle w:val="tablecelltight"/>
            </w:pPr>
            <w:r w:rsidRPr="009B6095">
              <w:t>2</w:t>
            </w:r>
          </w:p>
        </w:tc>
        <w:tc>
          <w:tcPr>
            <w:tcW w:w="0" w:type="auto"/>
          </w:tcPr>
          <w:p w14:paraId="776A1307" w14:textId="77777777" w:rsidR="009B6095" w:rsidRPr="009B6095" w:rsidRDefault="009B6095" w:rsidP="001C1653">
            <w:pPr>
              <w:pStyle w:val="tablecelltight"/>
            </w:pPr>
            <w:r w:rsidRPr="009B6095">
              <w:t>1</w:t>
            </w:r>
          </w:p>
        </w:tc>
        <w:tc>
          <w:tcPr>
            <w:tcW w:w="0" w:type="auto"/>
          </w:tcPr>
          <w:p w14:paraId="3B68F924" w14:textId="77777777" w:rsidR="009B6095" w:rsidRPr="009B6095" w:rsidRDefault="009B6095" w:rsidP="001C1653">
            <w:pPr>
              <w:pStyle w:val="tablecelltight"/>
            </w:pPr>
            <w:r w:rsidRPr="009B6095">
              <w:t>6</w:t>
            </w:r>
          </w:p>
        </w:tc>
        <w:tc>
          <w:tcPr>
            <w:tcW w:w="0" w:type="auto"/>
          </w:tcPr>
          <w:p w14:paraId="452AAED2" w14:textId="77777777" w:rsidR="009B6095" w:rsidRPr="009B6095" w:rsidRDefault="009B6095" w:rsidP="001C1653">
            <w:pPr>
              <w:pStyle w:val="tablecelltight"/>
            </w:pPr>
            <w:r w:rsidRPr="009B6095">
              <w:t>3</w:t>
            </w:r>
          </w:p>
        </w:tc>
        <w:tc>
          <w:tcPr>
            <w:tcW w:w="0" w:type="auto"/>
            <w:vAlign w:val="center"/>
          </w:tcPr>
          <w:p w14:paraId="118198D7" w14:textId="77777777" w:rsidR="009B6095" w:rsidRPr="009B6095" w:rsidRDefault="009B6095" w:rsidP="001C1653">
            <w:pPr>
              <w:pStyle w:val="tablecelltight"/>
            </w:pPr>
            <w:r w:rsidRPr="009B6095">
              <w:t>2.0</w:t>
            </w:r>
          </w:p>
        </w:tc>
      </w:tr>
      <w:tr w:rsidR="009B6095" w:rsidRPr="009B6095" w14:paraId="7D26ED5B" w14:textId="77777777" w:rsidTr="000D21BC">
        <w:tc>
          <w:tcPr>
            <w:tcW w:w="0" w:type="auto"/>
          </w:tcPr>
          <w:p w14:paraId="7AFE0966" w14:textId="77777777" w:rsidR="009B6095" w:rsidRPr="009B6095" w:rsidRDefault="009B6095" w:rsidP="001C1653">
            <w:pPr>
              <w:pStyle w:val="tablecelltight"/>
            </w:pPr>
            <w:r w:rsidRPr="009B6095">
              <w:t>mol-3-SAI</w:t>
            </w:r>
          </w:p>
        </w:tc>
        <w:tc>
          <w:tcPr>
            <w:tcW w:w="0" w:type="auto"/>
          </w:tcPr>
          <w:p w14:paraId="7EBB8975" w14:textId="77777777" w:rsidR="009B6095" w:rsidRPr="009B6095" w:rsidRDefault="009B6095" w:rsidP="001C1653">
            <w:pPr>
              <w:pStyle w:val="tablecelltight"/>
            </w:pPr>
            <w:r w:rsidRPr="009B6095">
              <w:t>3</w:t>
            </w:r>
          </w:p>
        </w:tc>
        <w:tc>
          <w:tcPr>
            <w:tcW w:w="0" w:type="auto"/>
          </w:tcPr>
          <w:p w14:paraId="7B9553FF" w14:textId="77777777" w:rsidR="009B6095" w:rsidRPr="009B6095" w:rsidRDefault="009B6095" w:rsidP="001C1653">
            <w:pPr>
              <w:pStyle w:val="tablecelltight"/>
            </w:pPr>
            <w:r w:rsidRPr="009B6095">
              <w:t>2</w:t>
            </w:r>
          </w:p>
        </w:tc>
        <w:tc>
          <w:tcPr>
            <w:tcW w:w="0" w:type="auto"/>
          </w:tcPr>
          <w:p w14:paraId="2AC45FA4" w14:textId="77777777" w:rsidR="009B6095" w:rsidRPr="009B6095" w:rsidRDefault="009B6095" w:rsidP="001C1653">
            <w:pPr>
              <w:pStyle w:val="tablecelltight"/>
            </w:pPr>
            <w:r w:rsidRPr="009B6095">
              <w:t>2</w:t>
            </w:r>
          </w:p>
        </w:tc>
        <w:tc>
          <w:tcPr>
            <w:tcW w:w="0" w:type="auto"/>
          </w:tcPr>
          <w:p w14:paraId="4A95CFC0" w14:textId="77777777" w:rsidR="009B6095" w:rsidRPr="009B6095" w:rsidRDefault="009B6095" w:rsidP="001C1653">
            <w:pPr>
              <w:pStyle w:val="tablecelltight"/>
            </w:pPr>
            <w:r w:rsidRPr="009B6095">
              <w:t>7</w:t>
            </w:r>
          </w:p>
        </w:tc>
        <w:tc>
          <w:tcPr>
            <w:tcW w:w="0" w:type="auto"/>
          </w:tcPr>
          <w:p w14:paraId="704FC2ED" w14:textId="77777777" w:rsidR="009B6095" w:rsidRPr="009B6095" w:rsidRDefault="009B6095" w:rsidP="001C1653">
            <w:pPr>
              <w:pStyle w:val="tablecelltight"/>
            </w:pPr>
            <w:r w:rsidRPr="009B6095">
              <w:t>3</w:t>
            </w:r>
          </w:p>
        </w:tc>
        <w:tc>
          <w:tcPr>
            <w:tcW w:w="0" w:type="auto"/>
            <w:vAlign w:val="center"/>
          </w:tcPr>
          <w:p w14:paraId="3EF5F78F" w14:textId="77777777" w:rsidR="009B6095" w:rsidRPr="009B6095" w:rsidRDefault="009B6095" w:rsidP="001C1653">
            <w:pPr>
              <w:pStyle w:val="tablecelltight"/>
            </w:pPr>
            <w:r w:rsidRPr="009B6095">
              <w:t>2.3</w:t>
            </w:r>
          </w:p>
        </w:tc>
      </w:tr>
      <w:tr w:rsidR="009B6095" w:rsidRPr="009B6095" w14:paraId="445F3B49" w14:textId="77777777" w:rsidTr="000D21BC">
        <w:tc>
          <w:tcPr>
            <w:tcW w:w="0" w:type="auto"/>
          </w:tcPr>
          <w:p w14:paraId="596CB60A" w14:textId="77777777" w:rsidR="009B6095" w:rsidRPr="009B6095" w:rsidRDefault="009B6095" w:rsidP="001C1653">
            <w:pPr>
              <w:pStyle w:val="tablecelltight"/>
            </w:pPr>
            <w:r w:rsidRPr="009B6095">
              <w:t>s-3-SAIT</w:t>
            </w:r>
          </w:p>
        </w:tc>
        <w:tc>
          <w:tcPr>
            <w:tcW w:w="0" w:type="auto"/>
          </w:tcPr>
          <w:p w14:paraId="3A9092BF" w14:textId="77777777" w:rsidR="009B6095" w:rsidRPr="009B6095" w:rsidRDefault="009B6095" w:rsidP="001C1653">
            <w:pPr>
              <w:pStyle w:val="tablecelltight"/>
            </w:pPr>
            <w:r w:rsidRPr="009B6095">
              <w:t>4</w:t>
            </w:r>
          </w:p>
        </w:tc>
        <w:tc>
          <w:tcPr>
            <w:tcW w:w="0" w:type="auto"/>
          </w:tcPr>
          <w:p w14:paraId="575A7F8E" w14:textId="77777777" w:rsidR="009B6095" w:rsidRPr="009B6095" w:rsidRDefault="009B6095" w:rsidP="001C1653">
            <w:pPr>
              <w:pStyle w:val="tablecelltight"/>
            </w:pPr>
            <w:r w:rsidRPr="009B6095">
              <w:t>3</w:t>
            </w:r>
          </w:p>
        </w:tc>
        <w:tc>
          <w:tcPr>
            <w:tcW w:w="0" w:type="auto"/>
          </w:tcPr>
          <w:p w14:paraId="45DC4014" w14:textId="77777777" w:rsidR="009B6095" w:rsidRPr="009B6095" w:rsidRDefault="009B6095" w:rsidP="001C1653">
            <w:pPr>
              <w:pStyle w:val="tablecelltight"/>
            </w:pPr>
            <w:r w:rsidRPr="009B6095">
              <w:t>1</w:t>
            </w:r>
          </w:p>
        </w:tc>
        <w:tc>
          <w:tcPr>
            <w:tcW w:w="0" w:type="auto"/>
          </w:tcPr>
          <w:p w14:paraId="2D9322C6" w14:textId="77777777" w:rsidR="009B6095" w:rsidRPr="009B6095" w:rsidRDefault="009B6095" w:rsidP="001C1653">
            <w:pPr>
              <w:pStyle w:val="tablecelltight"/>
            </w:pPr>
            <w:r w:rsidRPr="009B6095">
              <w:t>8</w:t>
            </w:r>
          </w:p>
        </w:tc>
        <w:tc>
          <w:tcPr>
            <w:tcW w:w="0" w:type="auto"/>
          </w:tcPr>
          <w:p w14:paraId="00A9C1CD" w14:textId="77777777" w:rsidR="009B6095" w:rsidRPr="009B6095" w:rsidRDefault="009B6095" w:rsidP="001C1653">
            <w:pPr>
              <w:pStyle w:val="tablecelltight"/>
            </w:pPr>
            <w:r w:rsidRPr="009B6095">
              <w:t>3</w:t>
            </w:r>
          </w:p>
        </w:tc>
        <w:tc>
          <w:tcPr>
            <w:tcW w:w="0" w:type="auto"/>
            <w:vAlign w:val="center"/>
          </w:tcPr>
          <w:p w14:paraId="0B7C8DF9" w14:textId="77777777" w:rsidR="009B6095" w:rsidRPr="009B6095" w:rsidRDefault="009B6095" w:rsidP="001C1653">
            <w:pPr>
              <w:pStyle w:val="tablecelltight"/>
            </w:pPr>
            <w:r w:rsidRPr="009B6095">
              <w:t>2.7</w:t>
            </w:r>
          </w:p>
        </w:tc>
      </w:tr>
      <w:tr w:rsidR="009B6095" w:rsidRPr="009B6095" w14:paraId="5C71A62B" w14:textId="77777777" w:rsidTr="000D21BC">
        <w:tc>
          <w:tcPr>
            <w:tcW w:w="0" w:type="auto"/>
          </w:tcPr>
          <w:p w14:paraId="14723CD8" w14:textId="77777777" w:rsidR="009B6095" w:rsidRPr="009B6095" w:rsidRDefault="009B6095" w:rsidP="001C1653">
            <w:pPr>
              <w:pStyle w:val="tablecelltight"/>
            </w:pPr>
            <w:r w:rsidRPr="009B6095">
              <w:t>mol-3-SAIT</w:t>
            </w:r>
          </w:p>
        </w:tc>
        <w:tc>
          <w:tcPr>
            <w:tcW w:w="0" w:type="auto"/>
          </w:tcPr>
          <w:p w14:paraId="7D94FA0A" w14:textId="77777777" w:rsidR="009B6095" w:rsidRPr="009B6095" w:rsidRDefault="009B6095" w:rsidP="001C1653">
            <w:pPr>
              <w:pStyle w:val="tablecelltight"/>
            </w:pPr>
            <w:r w:rsidRPr="009B6095">
              <w:t>4</w:t>
            </w:r>
          </w:p>
        </w:tc>
        <w:tc>
          <w:tcPr>
            <w:tcW w:w="0" w:type="auto"/>
          </w:tcPr>
          <w:p w14:paraId="57494E16" w14:textId="77777777" w:rsidR="009B6095" w:rsidRPr="009B6095" w:rsidRDefault="009B6095" w:rsidP="001C1653">
            <w:pPr>
              <w:pStyle w:val="tablecelltight"/>
            </w:pPr>
            <w:r w:rsidRPr="009B6095">
              <w:t>3</w:t>
            </w:r>
          </w:p>
        </w:tc>
        <w:tc>
          <w:tcPr>
            <w:tcW w:w="0" w:type="auto"/>
          </w:tcPr>
          <w:p w14:paraId="324596F5" w14:textId="77777777" w:rsidR="009B6095" w:rsidRPr="009B6095" w:rsidRDefault="009B6095" w:rsidP="001C1653">
            <w:pPr>
              <w:pStyle w:val="tablecelltight"/>
            </w:pPr>
            <w:r w:rsidRPr="009B6095">
              <w:t>2</w:t>
            </w:r>
          </w:p>
        </w:tc>
        <w:tc>
          <w:tcPr>
            <w:tcW w:w="0" w:type="auto"/>
          </w:tcPr>
          <w:p w14:paraId="32BCFD3C" w14:textId="77777777" w:rsidR="009B6095" w:rsidRPr="009B6095" w:rsidRDefault="009B6095" w:rsidP="001C1653">
            <w:pPr>
              <w:pStyle w:val="tablecelltight"/>
            </w:pPr>
            <w:r w:rsidRPr="009B6095">
              <w:t>9</w:t>
            </w:r>
          </w:p>
        </w:tc>
        <w:tc>
          <w:tcPr>
            <w:tcW w:w="0" w:type="auto"/>
          </w:tcPr>
          <w:p w14:paraId="174BC489" w14:textId="77777777" w:rsidR="009B6095" w:rsidRPr="009B6095" w:rsidRDefault="009B6095" w:rsidP="001C1653">
            <w:pPr>
              <w:pStyle w:val="tablecelltight"/>
            </w:pPr>
            <w:r w:rsidRPr="009B6095">
              <w:t>3</w:t>
            </w:r>
          </w:p>
        </w:tc>
        <w:tc>
          <w:tcPr>
            <w:tcW w:w="0" w:type="auto"/>
            <w:vAlign w:val="center"/>
          </w:tcPr>
          <w:p w14:paraId="50BF7829" w14:textId="77777777" w:rsidR="009B6095" w:rsidRPr="009B6095" w:rsidRDefault="009B6095" w:rsidP="001C1653">
            <w:pPr>
              <w:pStyle w:val="tablecelltight"/>
            </w:pPr>
            <w:r w:rsidRPr="009B6095">
              <w:t>3.0</w:t>
            </w:r>
          </w:p>
        </w:tc>
      </w:tr>
      <w:tr w:rsidR="009B6095" w:rsidRPr="009B6095" w14:paraId="2EC61B03" w14:textId="77777777" w:rsidTr="000D21BC">
        <w:tc>
          <w:tcPr>
            <w:tcW w:w="0" w:type="auto"/>
          </w:tcPr>
          <w:p w14:paraId="0F00A155" w14:textId="77777777" w:rsidR="009B6095" w:rsidRPr="009B6095" w:rsidRDefault="009B6095" w:rsidP="001C1653">
            <w:pPr>
              <w:pStyle w:val="tablecelltight"/>
            </w:pPr>
            <w:r w:rsidRPr="009B6095">
              <w:t>s-3-SEA-IT</w:t>
            </w:r>
          </w:p>
        </w:tc>
        <w:tc>
          <w:tcPr>
            <w:tcW w:w="0" w:type="auto"/>
          </w:tcPr>
          <w:p w14:paraId="2639E7F6" w14:textId="77777777" w:rsidR="009B6095" w:rsidRPr="009B6095" w:rsidRDefault="009B6095" w:rsidP="001C1653">
            <w:pPr>
              <w:pStyle w:val="tablecelltight"/>
            </w:pPr>
            <w:r w:rsidRPr="009B6095">
              <w:t>5</w:t>
            </w:r>
          </w:p>
        </w:tc>
        <w:tc>
          <w:tcPr>
            <w:tcW w:w="0" w:type="auto"/>
          </w:tcPr>
          <w:p w14:paraId="1684970B" w14:textId="77777777" w:rsidR="009B6095" w:rsidRPr="009B6095" w:rsidRDefault="009B6095" w:rsidP="001C1653">
            <w:pPr>
              <w:pStyle w:val="tablecelltight"/>
            </w:pPr>
            <w:r w:rsidRPr="009B6095">
              <w:t>4</w:t>
            </w:r>
          </w:p>
        </w:tc>
        <w:tc>
          <w:tcPr>
            <w:tcW w:w="0" w:type="auto"/>
          </w:tcPr>
          <w:p w14:paraId="77A35031" w14:textId="77777777" w:rsidR="009B6095" w:rsidRPr="009B6095" w:rsidRDefault="009B6095" w:rsidP="001C1653">
            <w:pPr>
              <w:pStyle w:val="tablecelltight"/>
            </w:pPr>
            <w:r w:rsidRPr="009B6095">
              <w:t>1</w:t>
            </w:r>
          </w:p>
        </w:tc>
        <w:tc>
          <w:tcPr>
            <w:tcW w:w="0" w:type="auto"/>
          </w:tcPr>
          <w:p w14:paraId="4F4867C7" w14:textId="77777777" w:rsidR="009B6095" w:rsidRPr="009B6095" w:rsidRDefault="009B6095" w:rsidP="001C1653">
            <w:pPr>
              <w:pStyle w:val="tablecelltight"/>
            </w:pPr>
            <w:r w:rsidRPr="009B6095">
              <w:t>10</w:t>
            </w:r>
          </w:p>
        </w:tc>
        <w:tc>
          <w:tcPr>
            <w:tcW w:w="0" w:type="auto"/>
          </w:tcPr>
          <w:p w14:paraId="27C2206D" w14:textId="77777777" w:rsidR="009B6095" w:rsidRPr="009B6095" w:rsidRDefault="009B6095" w:rsidP="001C1653">
            <w:pPr>
              <w:pStyle w:val="tablecelltight"/>
            </w:pPr>
            <w:r w:rsidRPr="009B6095">
              <w:t>3</w:t>
            </w:r>
          </w:p>
        </w:tc>
        <w:tc>
          <w:tcPr>
            <w:tcW w:w="0" w:type="auto"/>
            <w:vAlign w:val="center"/>
          </w:tcPr>
          <w:p w14:paraId="5D62B4FC" w14:textId="77777777" w:rsidR="009B6095" w:rsidRPr="009B6095" w:rsidRDefault="009B6095" w:rsidP="001C1653">
            <w:pPr>
              <w:pStyle w:val="tablecelltight"/>
            </w:pPr>
            <w:r w:rsidRPr="009B6095">
              <w:t>3.3</w:t>
            </w:r>
          </w:p>
        </w:tc>
      </w:tr>
      <w:tr w:rsidR="009B6095" w:rsidRPr="009B6095" w14:paraId="1ED782A2" w14:textId="77777777" w:rsidTr="000D21BC">
        <w:tc>
          <w:tcPr>
            <w:tcW w:w="0" w:type="auto"/>
          </w:tcPr>
          <w:p w14:paraId="01071869" w14:textId="77777777" w:rsidR="009B6095" w:rsidRPr="009B6095" w:rsidRDefault="009B6095" w:rsidP="001C1653">
            <w:pPr>
              <w:pStyle w:val="tablecelltight"/>
            </w:pPr>
            <w:r w:rsidRPr="009B6095">
              <w:t>mol-3- SEA-IT</w:t>
            </w:r>
          </w:p>
        </w:tc>
        <w:tc>
          <w:tcPr>
            <w:tcW w:w="0" w:type="auto"/>
          </w:tcPr>
          <w:p w14:paraId="08403137" w14:textId="77777777" w:rsidR="009B6095" w:rsidRPr="009B6095" w:rsidRDefault="009B6095" w:rsidP="001C1653">
            <w:pPr>
              <w:pStyle w:val="tablecelltight"/>
            </w:pPr>
            <w:r w:rsidRPr="009B6095">
              <w:t>5</w:t>
            </w:r>
          </w:p>
        </w:tc>
        <w:tc>
          <w:tcPr>
            <w:tcW w:w="0" w:type="auto"/>
          </w:tcPr>
          <w:p w14:paraId="21ACBFE2" w14:textId="77777777" w:rsidR="009B6095" w:rsidRPr="009B6095" w:rsidRDefault="009B6095" w:rsidP="001C1653">
            <w:pPr>
              <w:pStyle w:val="tablecelltight"/>
            </w:pPr>
            <w:r w:rsidRPr="009B6095">
              <w:t>4</w:t>
            </w:r>
          </w:p>
        </w:tc>
        <w:tc>
          <w:tcPr>
            <w:tcW w:w="0" w:type="auto"/>
          </w:tcPr>
          <w:p w14:paraId="7B4A0937" w14:textId="77777777" w:rsidR="009B6095" w:rsidRPr="009B6095" w:rsidRDefault="009B6095" w:rsidP="001C1653">
            <w:pPr>
              <w:pStyle w:val="tablecelltight"/>
            </w:pPr>
            <w:r w:rsidRPr="009B6095">
              <w:t>2</w:t>
            </w:r>
          </w:p>
        </w:tc>
        <w:tc>
          <w:tcPr>
            <w:tcW w:w="0" w:type="auto"/>
          </w:tcPr>
          <w:p w14:paraId="62508FCE" w14:textId="77777777" w:rsidR="009B6095" w:rsidRPr="009B6095" w:rsidRDefault="009B6095" w:rsidP="001C1653">
            <w:pPr>
              <w:pStyle w:val="tablecelltight"/>
            </w:pPr>
            <w:r w:rsidRPr="009B6095">
              <w:t>11</w:t>
            </w:r>
          </w:p>
        </w:tc>
        <w:tc>
          <w:tcPr>
            <w:tcW w:w="0" w:type="auto"/>
          </w:tcPr>
          <w:p w14:paraId="47A9CDFE" w14:textId="77777777" w:rsidR="009B6095" w:rsidRPr="009B6095" w:rsidRDefault="009B6095" w:rsidP="001C1653">
            <w:pPr>
              <w:pStyle w:val="tablecelltight"/>
            </w:pPr>
            <w:r w:rsidRPr="009B6095">
              <w:t>3</w:t>
            </w:r>
          </w:p>
        </w:tc>
        <w:tc>
          <w:tcPr>
            <w:tcW w:w="0" w:type="auto"/>
            <w:vAlign w:val="center"/>
          </w:tcPr>
          <w:p w14:paraId="58506249" w14:textId="77777777" w:rsidR="009B6095" w:rsidRPr="009B6095" w:rsidRDefault="009B6095" w:rsidP="001C1653">
            <w:pPr>
              <w:pStyle w:val="tablecelltight"/>
            </w:pPr>
            <w:r w:rsidRPr="009B6095">
              <w:t>3.7</w:t>
            </w:r>
          </w:p>
        </w:tc>
      </w:tr>
      <w:tr w:rsidR="001C1653" w:rsidRPr="009B6095" w14:paraId="0E17388E" w14:textId="77777777" w:rsidTr="000D21BC">
        <w:tc>
          <w:tcPr>
            <w:tcW w:w="0" w:type="auto"/>
            <w:shd w:val="clear" w:color="auto" w:fill="E2EFD9" w:themeFill="accent6" w:themeFillTint="33"/>
          </w:tcPr>
          <w:p w14:paraId="4CBB3AD8" w14:textId="77777777" w:rsidR="009B6095" w:rsidRPr="009B6095" w:rsidRDefault="009B6095" w:rsidP="001C1653">
            <w:pPr>
              <w:pStyle w:val="tablecelltight"/>
            </w:pPr>
            <w:r w:rsidRPr="009B6095">
              <w:lastRenderedPageBreak/>
              <w:t>s-4-*</w:t>
            </w:r>
          </w:p>
        </w:tc>
        <w:tc>
          <w:tcPr>
            <w:tcW w:w="0" w:type="auto"/>
            <w:shd w:val="clear" w:color="auto" w:fill="E2EFD9" w:themeFill="accent6" w:themeFillTint="33"/>
          </w:tcPr>
          <w:p w14:paraId="45CD60F0"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30CA35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6E222E2"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C610473"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0F4B380"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26971BEE" w14:textId="77777777" w:rsidR="009B6095" w:rsidRPr="009B6095" w:rsidRDefault="009B6095" w:rsidP="001C1653">
            <w:pPr>
              <w:pStyle w:val="tablecelltight"/>
            </w:pPr>
            <w:r w:rsidRPr="009B6095">
              <w:t>0.5</w:t>
            </w:r>
          </w:p>
        </w:tc>
      </w:tr>
      <w:tr w:rsidR="009B6095" w:rsidRPr="009B6095" w14:paraId="6E126F8B" w14:textId="77777777" w:rsidTr="000D21BC">
        <w:tc>
          <w:tcPr>
            <w:tcW w:w="0" w:type="auto"/>
            <w:shd w:val="clear" w:color="auto" w:fill="FFFFFF" w:themeFill="background1"/>
          </w:tcPr>
          <w:p w14:paraId="2BE150D1" w14:textId="77777777" w:rsidR="009B6095" w:rsidRPr="009B6095" w:rsidRDefault="009B6095" w:rsidP="001C1653">
            <w:pPr>
              <w:pStyle w:val="tablecelltight"/>
            </w:pPr>
            <w:r w:rsidRPr="009B6095">
              <w:t>mol-4-*</w:t>
            </w:r>
          </w:p>
        </w:tc>
        <w:tc>
          <w:tcPr>
            <w:tcW w:w="0" w:type="auto"/>
            <w:shd w:val="clear" w:color="auto" w:fill="FFFFFF" w:themeFill="background1"/>
          </w:tcPr>
          <w:p w14:paraId="7DE6225C" w14:textId="77777777" w:rsidR="009B6095" w:rsidRPr="009B6095" w:rsidRDefault="009B6095" w:rsidP="001C1653">
            <w:pPr>
              <w:pStyle w:val="tablecelltight"/>
            </w:pPr>
            <w:r w:rsidRPr="009B6095">
              <w:t>1</w:t>
            </w:r>
          </w:p>
        </w:tc>
        <w:tc>
          <w:tcPr>
            <w:tcW w:w="0" w:type="auto"/>
            <w:shd w:val="clear" w:color="auto" w:fill="FFFFFF" w:themeFill="background1"/>
          </w:tcPr>
          <w:p w14:paraId="00C12BB8" w14:textId="77777777" w:rsidR="009B6095" w:rsidRPr="009B6095" w:rsidRDefault="009B6095" w:rsidP="001C1653">
            <w:pPr>
              <w:pStyle w:val="tablecelltight"/>
            </w:pPr>
            <w:r w:rsidRPr="009B6095">
              <w:t>0</w:t>
            </w:r>
          </w:p>
        </w:tc>
        <w:tc>
          <w:tcPr>
            <w:tcW w:w="0" w:type="auto"/>
            <w:shd w:val="clear" w:color="auto" w:fill="FFFFFF" w:themeFill="background1"/>
          </w:tcPr>
          <w:p w14:paraId="0DB6F4E8" w14:textId="77777777" w:rsidR="009B6095" w:rsidRPr="009B6095" w:rsidRDefault="009B6095" w:rsidP="001C1653">
            <w:pPr>
              <w:pStyle w:val="tablecelltight"/>
            </w:pPr>
            <w:r w:rsidRPr="009B6095">
              <w:t>2</w:t>
            </w:r>
          </w:p>
        </w:tc>
        <w:tc>
          <w:tcPr>
            <w:tcW w:w="0" w:type="auto"/>
            <w:shd w:val="clear" w:color="auto" w:fill="FFFFFF" w:themeFill="background1"/>
          </w:tcPr>
          <w:p w14:paraId="3EDE3190" w14:textId="77777777" w:rsidR="009B6095" w:rsidRPr="009B6095" w:rsidRDefault="009B6095" w:rsidP="001C1653">
            <w:pPr>
              <w:pStyle w:val="tablecelltight"/>
            </w:pPr>
            <w:r w:rsidRPr="009B6095">
              <w:t>3</w:t>
            </w:r>
          </w:p>
        </w:tc>
        <w:tc>
          <w:tcPr>
            <w:tcW w:w="0" w:type="auto"/>
            <w:shd w:val="clear" w:color="auto" w:fill="FFFFFF" w:themeFill="background1"/>
          </w:tcPr>
          <w:p w14:paraId="6D203903" w14:textId="77777777" w:rsidR="009B6095" w:rsidRPr="009B6095" w:rsidRDefault="009B6095" w:rsidP="001C1653">
            <w:pPr>
              <w:pStyle w:val="tablecelltight"/>
            </w:pPr>
            <w:r w:rsidRPr="009B6095">
              <w:t>4</w:t>
            </w:r>
          </w:p>
        </w:tc>
        <w:tc>
          <w:tcPr>
            <w:tcW w:w="0" w:type="auto"/>
            <w:shd w:val="clear" w:color="auto" w:fill="FFFFFF" w:themeFill="background1"/>
          </w:tcPr>
          <w:p w14:paraId="08382C91" w14:textId="77777777" w:rsidR="009B6095" w:rsidRPr="009B6095" w:rsidRDefault="009B6095" w:rsidP="001C1653">
            <w:pPr>
              <w:pStyle w:val="tablecelltight"/>
            </w:pPr>
            <w:r w:rsidRPr="009B6095">
              <w:t>1.3</w:t>
            </w:r>
          </w:p>
        </w:tc>
      </w:tr>
      <w:tr w:rsidR="009B6095" w:rsidRPr="009B6095" w14:paraId="220990B5" w14:textId="77777777" w:rsidTr="000D21BC">
        <w:tc>
          <w:tcPr>
            <w:tcW w:w="0" w:type="auto"/>
          </w:tcPr>
          <w:p w14:paraId="544E2287" w14:textId="77777777" w:rsidR="009B6095" w:rsidRPr="009B6095" w:rsidRDefault="009B6095" w:rsidP="001C1653">
            <w:pPr>
              <w:pStyle w:val="tablecelltight"/>
            </w:pPr>
            <w:r w:rsidRPr="009B6095">
              <w:t>s-1c1-*</w:t>
            </w:r>
          </w:p>
        </w:tc>
        <w:tc>
          <w:tcPr>
            <w:tcW w:w="0" w:type="auto"/>
          </w:tcPr>
          <w:p w14:paraId="548F78C6" w14:textId="77777777" w:rsidR="009B6095" w:rsidRPr="009B6095" w:rsidRDefault="009B6095" w:rsidP="001C1653">
            <w:pPr>
              <w:pStyle w:val="tablecelltight"/>
            </w:pPr>
            <w:r w:rsidRPr="009B6095">
              <w:t>1</w:t>
            </w:r>
          </w:p>
        </w:tc>
        <w:tc>
          <w:tcPr>
            <w:tcW w:w="0" w:type="auto"/>
          </w:tcPr>
          <w:p w14:paraId="1F1914B4" w14:textId="77777777" w:rsidR="009B6095" w:rsidRPr="009B6095" w:rsidRDefault="009B6095" w:rsidP="001C1653">
            <w:pPr>
              <w:pStyle w:val="tablecelltight"/>
            </w:pPr>
            <w:r w:rsidRPr="009B6095">
              <w:t>0</w:t>
            </w:r>
          </w:p>
        </w:tc>
        <w:tc>
          <w:tcPr>
            <w:tcW w:w="0" w:type="auto"/>
          </w:tcPr>
          <w:p w14:paraId="203C0FE4" w14:textId="77777777" w:rsidR="009B6095" w:rsidRPr="009B6095" w:rsidRDefault="009B6095" w:rsidP="001C1653">
            <w:pPr>
              <w:pStyle w:val="tablecelltight"/>
            </w:pPr>
            <w:r w:rsidRPr="009B6095">
              <w:t>2</w:t>
            </w:r>
          </w:p>
        </w:tc>
        <w:tc>
          <w:tcPr>
            <w:tcW w:w="0" w:type="auto"/>
          </w:tcPr>
          <w:p w14:paraId="3B3A50C8" w14:textId="77777777" w:rsidR="009B6095" w:rsidRPr="009B6095" w:rsidRDefault="009B6095" w:rsidP="001C1653">
            <w:pPr>
              <w:pStyle w:val="tablecelltight"/>
            </w:pPr>
            <w:r w:rsidRPr="009B6095">
              <w:t>3</w:t>
            </w:r>
          </w:p>
        </w:tc>
        <w:tc>
          <w:tcPr>
            <w:tcW w:w="0" w:type="auto"/>
          </w:tcPr>
          <w:p w14:paraId="4739CFEA" w14:textId="77777777" w:rsidR="009B6095" w:rsidRPr="009B6095" w:rsidRDefault="009B6095" w:rsidP="001C1653">
            <w:pPr>
              <w:pStyle w:val="tablecelltight"/>
            </w:pPr>
            <w:r w:rsidRPr="009B6095">
              <w:t>2</w:t>
            </w:r>
          </w:p>
        </w:tc>
        <w:tc>
          <w:tcPr>
            <w:tcW w:w="0" w:type="auto"/>
            <w:vAlign w:val="center"/>
          </w:tcPr>
          <w:p w14:paraId="0FEA13E2" w14:textId="77777777" w:rsidR="009B6095" w:rsidRPr="009B6095" w:rsidRDefault="009B6095" w:rsidP="001C1653">
            <w:pPr>
              <w:pStyle w:val="tablecelltight"/>
            </w:pPr>
            <w:r w:rsidRPr="009B6095">
              <w:t>1.5</w:t>
            </w:r>
          </w:p>
        </w:tc>
      </w:tr>
      <w:tr w:rsidR="009B6095" w:rsidRPr="009B6095" w14:paraId="500C6446" w14:textId="77777777" w:rsidTr="000D21BC">
        <w:tc>
          <w:tcPr>
            <w:tcW w:w="0" w:type="auto"/>
          </w:tcPr>
          <w:p w14:paraId="64012DCB" w14:textId="77777777" w:rsidR="009B6095" w:rsidRPr="009B6095" w:rsidRDefault="009B6095" w:rsidP="001C1653">
            <w:pPr>
              <w:pStyle w:val="tablecelltight"/>
            </w:pPr>
            <w:r w:rsidRPr="009B6095">
              <w:t>mol-1c1-*</w:t>
            </w:r>
          </w:p>
        </w:tc>
        <w:tc>
          <w:tcPr>
            <w:tcW w:w="0" w:type="auto"/>
          </w:tcPr>
          <w:p w14:paraId="1C46ADDF" w14:textId="77777777" w:rsidR="009B6095" w:rsidRPr="009B6095" w:rsidRDefault="009B6095" w:rsidP="001C1653">
            <w:pPr>
              <w:pStyle w:val="tablecelltight"/>
            </w:pPr>
            <w:r w:rsidRPr="009B6095">
              <w:t>1</w:t>
            </w:r>
          </w:p>
        </w:tc>
        <w:tc>
          <w:tcPr>
            <w:tcW w:w="0" w:type="auto"/>
          </w:tcPr>
          <w:p w14:paraId="5E8917C8" w14:textId="77777777" w:rsidR="009B6095" w:rsidRPr="009B6095" w:rsidRDefault="009B6095" w:rsidP="001C1653">
            <w:pPr>
              <w:pStyle w:val="tablecelltight"/>
            </w:pPr>
            <w:r w:rsidRPr="009B6095">
              <w:t>0</w:t>
            </w:r>
          </w:p>
        </w:tc>
        <w:tc>
          <w:tcPr>
            <w:tcW w:w="0" w:type="auto"/>
          </w:tcPr>
          <w:p w14:paraId="4C623058" w14:textId="77777777" w:rsidR="009B6095" w:rsidRPr="009B6095" w:rsidRDefault="009B6095" w:rsidP="001C1653">
            <w:pPr>
              <w:pStyle w:val="tablecelltight"/>
            </w:pPr>
            <w:r w:rsidRPr="009B6095">
              <w:t>3</w:t>
            </w:r>
          </w:p>
        </w:tc>
        <w:tc>
          <w:tcPr>
            <w:tcW w:w="0" w:type="auto"/>
          </w:tcPr>
          <w:p w14:paraId="6DE56DE4" w14:textId="77777777" w:rsidR="009B6095" w:rsidRPr="009B6095" w:rsidRDefault="009B6095" w:rsidP="001C1653">
            <w:pPr>
              <w:pStyle w:val="tablecelltight"/>
            </w:pPr>
            <w:r w:rsidRPr="009B6095">
              <w:t>4</w:t>
            </w:r>
          </w:p>
        </w:tc>
        <w:tc>
          <w:tcPr>
            <w:tcW w:w="0" w:type="auto"/>
          </w:tcPr>
          <w:p w14:paraId="15B5C070" w14:textId="77777777" w:rsidR="009B6095" w:rsidRPr="009B6095" w:rsidRDefault="009B6095" w:rsidP="001C1653">
            <w:pPr>
              <w:pStyle w:val="tablecelltight"/>
            </w:pPr>
            <w:r w:rsidRPr="009B6095">
              <w:t>2</w:t>
            </w:r>
          </w:p>
        </w:tc>
        <w:tc>
          <w:tcPr>
            <w:tcW w:w="0" w:type="auto"/>
            <w:vAlign w:val="center"/>
          </w:tcPr>
          <w:p w14:paraId="78A43EDC" w14:textId="77777777" w:rsidR="009B6095" w:rsidRPr="009B6095" w:rsidRDefault="009B6095" w:rsidP="001C1653">
            <w:pPr>
              <w:pStyle w:val="tablecelltight"/>
            </w:pPr>
            <w:r w:rsidRPr="009B6095">
              <w:t>2.0</w:t>
            </w:r>
          </w:p>
        </w:tc>
      </w:tr>
      <w:tr w:rsidR="009B6095" w:rsidRPr="009B6095" w14:paraId="38A809E8" w14:textId="77777777" w:rsidTr="000D21BC">
        <w:tc>
          <w:tcPr>
            <w:tcW w:w="0" w:type="auto"/>
          </w:tcPr>
          <w:p w14:paraId="066FB011" w14:textId="77777777" w:rsidR="009B6095" w:rsidRPr="009B6095" w:rsidRDefault="009B6095" w:rsidP="001C1653">
            <w:pPr>
              <w:pStyle w:val="tablecelltight"/>
            </w:pPr>
            <w:r w:rsidRPr="009B6095">
              <w:t>s-1c1-SA</w:t>
            </w:r>
          </w:p>
        </w:tc>
        <w:tc>
          <w:tcPr>
            <w:tcW w:w="0" w:type="auto"/>
          </w:tcPr>
          <w:p w14:paraId="05C23F77" w14:textId="77777777" w:rsidR="009B6095" w:rsidRPr="009B6095" w:rsidRDefault="009B6095" w:rsidP="001C1653">
            <w:pPr>
              <w:pStyle w:val="tablecelltight"/>
            </w:pPr>
            <w:r w:rsidRPr="009B6095">
              <w:t>2</w:t>
            </w:r>
          </w:p>
        </w:tc>
        <w:tc>
          <w:tcPr>
            <w:tcW w:w="0" w:type="auto"/>
          </w:tcPr>
          <w:p w14:paraId="0809700E" w14:textId="77777777" w:rsidR="009B6095" w:rsidRPr="009B6095" w:rsidRDefault="009B6095" w:rsidP="001C1653">
            <w:pPr>
              <w:pStyle w:val="tablecelltight"/>
            </w:pPr>
            <w:r w:rsidRPr="009B6095">
              <w:t>1</w:t>
            </w:r>
          </w:p>
        </w:tc>
        <w:tc>
          <w:tcPr>
            <w:tcW w:w="0" w:type="auto"/>
          </w:tcPr>
          <w:p w14:paraId="6D1C88EC" w14:textId="77777777" w:rsidR="009B6095" w:rsidRPr="009B6095" w:rsidRDefault="009B6095" w:rsidP="001C1653">
            <w:pPr>
              <w:pStyle w:val="tablecelltight"/>
            </w:pPr>
            <w:r w:rsidRPr="009B6095">
              <w:t>2</w:t>
            </w:r>
          </w:p>
        </w:tc>
        <w:tc>
          <w:tcPr>
            <w:tcW w:w="0" w:type="auto"/>
          </w:tcPr>
          <w:p w14:paraId="7ABDBCA4" w14:textId="77777777" w:rsidR="009B6095" w:rsidRPr="009B6095" w:rsidRDefault="009B6095" w:rsidP="001C1653">
            <w:pPr>
              <w:pStyle w:val="tablecelltight"/>
            </w:pPr>
            <w:r w:rsidRPr="009B6095">
              <w:t>5</w:t>
            </w:r>
          </w:p>
        </w:tc>
        <w:tc>
          <w:tcPr>
            <w:tcW w:w="0" w:type="auto"/>
          </w:tcPr>
          <w:p w14:paraId="5BFAE9F8" w14:textId="77777777" w:rsidR="009B6095" w:rsidRPr="009B6095" w:rsidRDefault="009B6095" w:rsidP="001C1653">
            <w:pPr>
              <w:pStyle w:val="tablecelltight"/>
            </w:pPr>
            <w:r w:rsidRPr="009B6095">
              <w:t>2</w:t>
            </w:r>
          </w:p>
        </w:tc>
        <w:tc>
          <w:tcPr>
            <w:tcW w:w="0" w:type="auto"/>
            <w:vAlign w:val="center"/>
          </w:tcPr>
          <w:p w14:paraId="43EEBBD1" w14:textId="77777777" w:rsidR="009B6095" w:rsidRPr="009B6095" w:rsidRDefault="009B6095" w:rsidP="001C1653">
            <w:pPr>
              <w:pStyle w:val="tablecelltight"/>
            </w:pPr>
            <w:r w:rsidRPr="009B6095">
              <w:t>2.5</w:t>
            </w:r>
          </w:p>
        </w:tc>
      </w:tr>
      <w:tr w:rsidR="009B6095" w:rsidRPr="009B6095" w14:paraId="06D7012F" w14:textId="77777777" w:rsidTr="000D21BC">
        <w:tc>
          <w:tcPr>
            <w:tcW w:w="0" w:type="auto"/>
          </w:tcPr>
          <w:p w14:paraId="2190DFFA" w14:textId="77777777" w:rsidR="009B6095" w:rsidRPr="009B6095" w:rsidRDefault="009B6095" w:rsidP="001C1653">
            <w:pPr>
              <w:pStyle w:val="tablecelltight"/>
            </w:pPr>
            <w:r w:rsidRPr="009B6095">
              <w:t>mol-1c1-SA</w:t>
            </w:r>
          </w:p>
        </w:tc>
        <w:tc>
          <w:tcPr>
            <w:tcW w:w="0" w:type="auto"/>
          </w:tcPr>
          <w:p w14:paraId="4DED335D" w14:textId="77777777" w:rsidR="009B6095" w:rsidRPr="009B6095" w:rsidRDefault="009B6095" w:rsidP="001C1653">
            <w:pPr>
              <w:pStyle w:val="tablecelltight"/>
            </w:pPr>
            <w:r w:rsidRPr="009B6095">
              <w:t>2</w:t>
            </w:r>
          </w:p>
        </w:tc>
        <w:tc>
          <w:tcPr>
            <w:tcW w:w="0" w:type="auto"/>
          </w:tcPr>
          <w:p w14:paraId="1FD863CF" w14:textId="77777777" w:rsidR="009B6095" w:rsidRPr="009B6095" w:rsidRDefault="009B6095" w:rsidP="001C1653">
            <w:pPr>
              <w:pStyle w:val="tablecelltight"/>
            </w:pPr>
            <w:r w:rsidRPr="009B6095">
              <w:t>1</w:t>
            </w:r>
          </w:p>
        </w:tc>
        <w:tc>
          <w:tcPr>
            <w:tcW w:w="0" w:type="auto"/>
          </w:tcPr>
          <w:p w14:paraId="4B79BAB0" w14:textId="77777777" w:rsidR="009B6095" w:rsidRPr="009B6095" w:rsidRDefault="009B6095" w:rsidP="001C1653">
            <w:pPr>
              <w:pStyle w:val="tablecelltight"/>
            </w:pPr>
            <w:r w:rsidRPr="009B6095">
              <w:t>3</w:t>
            </w:r>
          </w:p>
        </w:tc>
        <w:tc>
          <w:tcPr>
            <w:tcW w:w="0" w:type="auto"/>
          </w:tcPr>
          <w:p w14:paraId="17FBDE83" w14:textId="77777777" w:rsidR="009B6095" w:rsidRPr="009B6095" w:rsidRDefault="009B6095" w:rsidP="001C1653">
            <w:pPr>
              <w:pStyle w:val="tablecelltight"/>
            </w:pPr>
            <w:r w:rsidRPr="009B6095">
              <w:t>6</w:t>
            </w:r>
          </w:p>
        </w:tc>
        <w:tc>
          <w:tcPr>
            <w:tcW w:w="0" w:type="auto"/>
          </w:tcPr>
          <w:p w14:paraId="349402A2" w14:textId="77777777" w:rsidR="009B6095" w:rsidRPr="009B6095" w:rsidRDefault="009B6095" w:rsidP="001C1653">
            <w:pPr>
              <w:pStyle w:val="tablecelltight"/>
            </w:pPr>
            <w:r w:rsidRPr="009B6095">
              <w:t>2</w:t>
            </w:r>
          </w:p>
        </w:tc>
        <w:tc>
          <w:tcPr>
            <w:tcW w:w="0" w:type="auto"/>
            <w:vAlign w:val="center"/>
          </w:tcPr>
          <w:p w14:paraId="2D35DFCA" w14:textId="77777777" w:rsidR="009B6095" w:rsidRPr="009B6095" w:rsidRDefault="009B6095" w:rsidP="001C1653">
            <w:pPr>
              <w:pStyle w:val="tablecelltight"/>
            </w:pPr>
            <w:r w:rsidRPr="009B6095">
              <w:t>3.0</w:t>
            </w:r>
          </w:p>
        </w:tc>
      </w:tr>
      <w:tr w:rsidR="009B6095" w:rsidRPr="009B6095" w14:paraId="0B213CE4" w14:textId="77777777" w:rsidTr="000D21BC">
        <w:tc>
          <w:tcPr>
            <w:tcW w:w="0" w:type="auto"/>
          </w:tcPr>
          <w:p w14:paraId="01550F6A" w14:textId="77777777" w:rsidR="009B6095" w:rsidRPr="009B6095" w:rsidRDefault="009B6095" w:rsidP="001C1653">
            <w:pPr>
              <w:pStyle w:val="tablecelltight"/>
            </w:pPr>
            <w:r w:rsidRPr="009B6095">
              <w:t>s-1c1-SAI</w:t>
            </w:r>
          </w:p>
        </w:tc>
        <w:tc>
          <w:tcPr>
            <w:tcW w:w="0" w:type="auto"/>
          </w:tcPr>
          <w:p w14:paraId="373D16D9" w14:textId="77777777" w:rsidR="009B6095" w:rsidRPr="009B6095" w:rsidRDefault="009B6095" w:rsidP="001C1653">
            <w:pPr>
              <w:pStyle w:val="tablecelltight"/>
            </w:pPr>
            <w:r w:rsidRPr="009B6095">
              <w:t>3</w:t>
            </w:r>
          </w:p>
        </w:tc>
        <w:tc>
          <w:tcPr>
            <w:tcW w:w="0" w:type="auto"/>
          </w:tcPr>
          <w:p w14:paraId="3DA2454C" w14:textId="77777777" w:rsidR="009B6095" w:rsidRPr="009B6095" w:rsidRDefault="009B6095" w:rsidP="001C1653">
            <w:pPr>
              <w:pStyle w:val="tablecelltight"/>
            </w:pPr>
            <w:r w:rsidRPr="009B6095">
              <w:t>2</w:t>
            </w:r>
          </w:p>
        </w:tc>
        <w:tc>
          <w:tcPr>
            <w:tcW w:w="0" w:type="auto"/>
          </w:tcPr>
          <w:p w14:paraId="154937F9" w14:textId="77777777" w:rsidR="009B6095" w:rsidRPr="009B6095" w:rsidRDefault="009B6095" w:rsidP="001C1653">
            <w:pPr>
              <w:pStyle w:val="tablecelltight"/>
            </w:pPr>
            <w:r w:rsidRPr="009B6095">
              <w:t>2</w:t>
            </w:r>
          </w:p>
        </w:tc>
        <w:tc>
          <w:tcPr>
            <w:tcW w:w="0" w:type="auto"/>
          </w:tcPr>
          <w:p w14:paraId="34F50A3F" w14:textId="77777777" w:rsidR="009B6095" w:rsidRPr="009B6095" w:rsidRDefault="009B6095" w:rsidP="001C1653">
            <w:pPr>
              <w:pStyle w:val="tablecelltight"/>
            </w:pPr>
            <w:r w:rsidRPr="009B6095">
              <w:t>7</w:t>
            </w:r>
          </w:p>
        </w:tc>
        <w:tc>
          <w:tcPr>
            <w:tcW w:w="0" w:type="auto"/>
          </w:tcPr>
          <w:p w14:paraId="3796F4F8" w14:textId="77777777" w:rsidR="009B6095" w:rsidRPr="009B6095" w:rsidRDefault="009B6095" w:rsidP="001C1653">
            <w:pPr>
              <w:pStyle w:val="tablecelltight"/>
            </w:pPr>
            <w:r w:rsidRPr="009B6095">
              <w:t>2</w:t>
            </w:r>
          </w:p>
        </w:tc>
        <w:tc>
          <w:tcPr>
            <w:tcW w:w="0" w:type="auto"/>
            <w:vAlign w:val="center"/>
          </w:tcPr>
          <w:p w14:paraId="35409F04" w14:textId="77777777" w:rsidR="009B6095" w:rsidRPr="009B6095" w:rsidRDefault="009B6095" w:rsidP="001C1653">
            <w:pPr>
              <w:pStyle w:val="tablecelltight"/>
            </w:pPr>
            <w:r w:rsidRPr="009B6095">
              <w:t>3.5</w:t>
            </w:r>
          </w:p>
        </w:tc>
      </w:tr>
      <w:tr w:rsidR="009B6095" w:rsidRPr="009B6095" w14:paraId="48BF2FCD" w14:textId="77777777" w:rsidTr="000D21BC">
        <w:tc>
          <w:tcPr>
            <w:tcW w:w="0" w:type="auto"/>
          </w:tcPr>
          <w:p w14:paraId="1529A18A" w14:textId="77777777" w:rsidR="009B6095" w:rsidRPr="009B6095" w:rsidRDefault="009B6095" w:rsidP="001C1653">
            <w:pPr>
              <w:pStyle w:val="tablecelltight"/>
            </w:pPr>
            <w:r w:rsidRPr="009B6095">
              <w:t>mol-1c1-SAI</w:t>
            </w:r>
          </w:p>
        </w:tc>
        <w:tc>
          <w:tcPr>
            <w:tcW w:w="0" w:type="auto"/>
          </w:tcPr>
          <w:p w14:paraId="7926F323" w14:textId="77777777" w:rsidR="009B6095" w:rsidRPr="009B6095" w:rsidRDefault="009B6095" w:rsidP="001C1653">
            <w:pPr>
              <w:pStyle w:val="tablecelltight"/>
            </w:pPr>
            <w:r w:rsidRPr="009B6095">
              <w:t>3</w:t>
            </w:r>
          </w:p>
        </w:tc>
        <w:tc>
          <w:tcPr>
            <w:tcW w:w="0" w:type="auto"/>
          </w:tcPr>
          <w:p w14:paraId="664A74E8" w14:textId="77777777" w:rsidR="009B6095" w:rsidRPr="009B6095" w:rsidRDefault="009B6095" w:rsidP="001C1653">
            <w:pPr>
              <w:pStyle w:val="tablecelltight"/>
            </w:pPr>
            <w:r w:rsidRPr="009B6095">
              <w:t>2</w:t>
            </w:r>
          </w:p>
        </w:tc>
        <w:tc>
          <w:tcPr>
            <w:tcW w:w="0" w:type="auto"/>
          </w:tcPr>
          <w:p w14:paraId="5173D766" w14:textId="77777777" w:rsidR="009B6095" w:rsidRPr="009B6095" w:rsidRDefault="009B6095" w:rsidP="001C1653">
            <w:pPr>
              <w:pStyle w:val="tablecelltight"/>
            </w:pPr>
            <w:r w:rsidRPr="009B6095">
              <w:t>3</w:t>
            </w:r>
          </w:p>
        </w:tc>
        <w:tc>
          <w:tcPr>
            <w:tcW w:w="0" w:type="auto"/>
          </w:tcPr>
          <w:p w14:paraId="641B4C34" w14:textId="77777777" w:rsidR="009B6095" w:rsidRPr="009B6095" w:rsidRDefault="009B6095" w:rsidP="001C1653">
            <w:pPr>
              <w:pStyle w:val="tablecelltight"/>
            </w:pPr>
            <w:r w:rsidRPr="009B6095">
              <w:t>8</w:t>
            </w:r>
          </w:p>
        </w:tc>
        <w:tc>
          <w:tcPr>
            <w:tcW w:w="0" w:type="auto"/>
          </w:tcPr>
          <w:p w14:paraId="0647532A" w14:textId="77777777" w:rsidR="009B6095" w:rsidRPr="009B6095" w:rsidRDefault="009B6095" w:rsidP="001C1653">
            <w:pPr>
              <w:pStyle w:val="tablecelltight"/>
            </w:pPr>
            <w:r w:rsidRPr="009B6095">
              <w:t>2</w:t>
            </w:r>
          </w:p>
        </w:tc>
        <w:tc>
          <w:tcPr>
            <w:tcW w:w="0" w:type="auto"/>
            <w:vAlign w:val="center"/>
          </w:tcPr>
          <w:p w14:paraId="794E37CA" w14:textId="77777777" w:rsidR="009B6095" w:rsidRPr="009B6095" w:rsidRDefault="009B6095" w:rsidP="001C1653">
            <w:pPr>
              <w:pStyle w:val="tablecelltight"/>
            </w:pPr>
            <w:r w:rsidRPr="009B6095">
              <w:t>4.0</w:t>
            </w:r>
          </w:p>
        </w:tc>
      </w:tr>
      <w:tr w:rsidR="009B6095" w:rsidRPr="009B6095" w14:paraId="24BD8CF9" w14:textId="77777777" w:rsidTr="000D21BC">
        <w:tc>
          <w:tcPr>
            <w:tcW w:w="0" w:type="auto"/>
          </w:tcPr>
          <w:p w14:paraId="6999A935" w14:textId="77777777" w:rsidR="009B6095" w:rsidRPr="009B6095" w:rsidRDefault="009B6095" w:rsidP="001C1653">
            <w:pPr>
              <w:pStyle w:val="tablecelltight"/>
            </w:pPr>
            <w:r w:rsidRPr="009B6095">
              <w:t>s-1c1-SAIT</w:t>
            </w:r>
          </w:p>
        </w:tc>
        <w:tc>
          <w:tcPr>
            <w:tcW w:w="0" w:type="auto"/>
          </w:tcPr>
          <w:p w14:paraId="46FD3902" w14:textId="77777777" w:rsidR="009B6095" w:rsidRPr="009B6095" w:rsidRDefault="009B6095" w:rsidP="001C1653">
            <w:pPr>
              <w:pStyle w:val="tablecelltight"/>
            </w:pPr>
            <w:r w:rsidRPr="009B6095">
              <w:t>4</w:t>
            </w:r>
          </w:p>
        </w:tc>
        <w:tc>
          <w:tcPr>
            <w:tcW w:w="0" w:type="auto"/>
          </w:tcPr>
          <w:p w14:paraId="7B80EAFF" w14:textId="77777777" w:rsidR="009B6095" w:rsidRPr="009B6095" w:rsidRDefault="009B6095" w:rsidP="001C1653">
            <w:pPr>
              <w:pStyle w:val="tablecelltight"/>
            </w:pPr>
            <w:r w:rsidRPr="009B6095">
              <w:t>3</w:t>
            </w:r>
          </w:p>
        </w:tc>
        <w:tc>
          <w:tcPr>
            <w:tcW w:w="0" w:type="auto"/>
          </w:tcPr>
          <w:p w14:paraId="1BC440B6" w14:textId="77777777" w:rsidR="009B6095" w:rsidRPr="009B6095" w:rsidRDefault="009B6095" w:rsidP="001C1653">
            <w:pPr>
              <w:pStyle w:val="tablecelltight"/>
            </w:pPr>
            <w:r w:rsidRPr="009B6095">
              <w:t>2</w:t>
            </w:r>
          </w:p>
        </w:tc>
        <w:tc>
          <w:tcPr>
            <w:tcW w:w="0" w:type="auto"/>
          </w:tcPr>
          <w:p w14:paraId="52F33432" w14:textId="77777777" w:rsidR="009B6095" w:rsidRPr="009B6095" w:rsidRDefault="009B6095" w:rsidP="001C1653">
            <w:pPr>
              <w:pStyle w:val="tablecelltight"/>
            </w:pPr>
            <w:r w:rsidRPr="009B6095">
              <w:t>9</w:t>
            </w:r>
          </w:p>
        </w:tc>
        <w:tc>
          <w:tcPr>
            <w:tcW w:w="0" w:type="auto"/>
          </w:tcPr>
          <w:p w14:paraId="57265733" w14:textId="77777777" w:rsidR="009B6095" w:rsidRPr="009B6095" w:rsidRDefault="009B6095" w:rsidP="001C1653">
            <w:pPr>
              <w:pStyle w:val="tablecelltight"/>
            </w:pPr>
            <w:r w:rsidRPr="009B6095">
              <w:t>2</w:t>
            </w:r>
          </w:p>
        </w:tc>
        <w:tc>
          <w:tcPr>
            <w:tcW w:w="0" w:type="auto"/>
            <w:vAlign w:val="center"/>
          </w:tcPr>
          <w:p w14:paraId="74EC3516" w14:textId="77777777" w:rsidR="009B6095" w:rsidRPr="009B6095" w:rsidRDefault="009B6095" w:rsidP="001C1653">
            <w:pPr>
              <w:pStyle w:val="tablecelltight"/>
            </w:pPr>
            <w:r w:rsidRPr="009B6095">
              <w:t>4.5</w:t>
            </w:r>
          </w:p>
        </w:tc>
      </w:tr>
      <w:tr w:rsidR="009B6095" w:rsidRPr="009B6095" w14:paraId="53AE0F7A" w14:textId="77777777" w:rsidTr="000D21BC">
        <w:tc>
          <w:tcPr>
            <w:tcW w:w="0" w:type="auto"/>
          </w:tcPr>
          <w:p w14:paraId="16D5E93A" w14:textId="77777777" w:rsidR="009B6095" w:rsidRPr="009B6095" w:rsidRDefault="009B6095" w:rsidP="001C1653">
            <w:pPr>
              <w:pStyle w:val="tablecelltight"/>
            </w:pPr>
            <w:r w:rsidRPr="009B6095">
              <w:t>mol-1c1-SAIT</w:t>
            </w:r>
          </w:p>
        </w:tc>
        <w:tc>
          <w:tcPr>
            <w:tcW w:w="0" w:type="auto"/>
          </w:tcPr>
          <w:p w14:paraId="27611576" w14:textId="77777777" w:rsidR="009B6095" w:rsidRPr="009B6095" w:rsidRDefault="009B6095" w:rsidP="001C1653">
            <w:pPr>
              <w:pStyle w:val="tablecelltight"/>
            </w:pPr>
            <w:r w:rsidRPr="009B6095">
              <w:t>4</w:t>
            </w:r>
          </w:p>
        </w:tc>
        <w:tc>
          <w:tcPr>
            <w:tcW w:w="0" w:type="auto"/>
          </w:tcPr>
          <w:p w14:paraId="52811CF8" w14:textId="77777777" w:rsidR="009B6095" w:rsidRPr="009B6095" w:rsidRDefault="009B6095" w:rsidP="001C1653">
            <w:pPr>
              <w:pStyle w:val="tablecelltight"/>
            </w:pPr>
            <w:r w:rsidRPr="009B6095">
              <w:t>3</w:t>
            </w:r>
          </w:p>
        </w:tc>
        <w:tc>
          <w:tcPr>
            <w:tcW w:w="0" w:type="auto"/>
          </w:tcPr>
          <w:p w14:paraId="3E412C69" w14:textId="77777777" w:rsidR="009B6095" w:rsidRPr="009B6095" w:rsidRDefault="009B6095" w:rsidP="001C1653">
            <w:pPr>
              <w:pStyle w:val="tablecelltight"/>
            </w:pPr>
            <w:r w:rsidRPr="009B6095">
              <w:t>3</w:t>
            </w:r>
          </w:p>
        </w:tc>
        <w:tc>
          <w:tcPr>
            <w:tcW w:w="0" w:type="auto"/>
          </w:tcPr>
          <w:p w14:paraId="65519B93" w14:textId="77777777" w:rsidR="009B6095" w:rsidRPr="009B6095" w:rsidRDefault="009B6095" w:rsidP="001C1653">
            <w:pPr>
              <w:pStyle w:val="tablecelltight"/>
            </w:pPr>
            <w:r w:rsidRPr="009B6095">
              <w:t>10</w:t>
            </w:r>
          </w:p>
        </w:tc>
        <w:tc>
          <w:tcPr>
            <w:tcW w:w="0" w:type="auto"/>
          </w:tcPr>
          <w:p w14:paraId="06CA31AB" w14:textId="77777777" w:rsidR="009B6095" w:rsidRPr="009B6095" w:rsidRDefault="009B6095" w:rsidP="001C1653">
            <w:pPr>
              <w:pStyle w:val="tablecelltight"/>
            </w:pPr>
            <w:r w:rsidRPr="009B6095">
              <w:t>2</w:t>
            </w:r>
          </w:p>
        </w:tc>
        <w:tc>
          <w:tcPr>
            <w:tcW w:w="0" w:type="auto"/>
            <w:vAlign w:val="center"/>
          </w:tcPr>
          <w:p w14:paraId="15E029BE" w14:textId="77777777" w:rsidR="009B6095" w:rsidRPr="009B6095" w:rsidRDefault="009B6095" w:rsidP="001C1653">
            <w:pPr>
              <w:pStyle w:val="tablecelltight"/>
            </w:pPr>
            <w:r w:rsidRPr="009B6095">
              <w:t>5.0</w:t>
            </w:r>
          </w:p>
        </w:tc>
      </w:tr>
      <w:tr w:rsidR="009B6095" w:rsidRPr="009B6095" w14:paraId="779F409F" w14:textId="77777777" w:rsidTr="000D21BC">
        <w:tc>
          <w:tcPr>
            <w:tcW w:w="0" w:type="auto"/>
          </w:tcPr>
          <w:p w14:paraId="579490AA" w14:textId="77777777" w:rsidR="009B6095" w:rsidRPr="009B6095" w:rsidRDefault="009B6095" w:rsidP="001C1653">
            <w:pPr>
              <w:pStyle w:val="tablecelltight"/>
            </w:pPr>
            <w:r w:rsidRPr="009B6095">
              <w:t>s-1c1-SEA-IT</w:t>
            </w:r>
          </w:p>
        </w:tc>
        <w:tc>
          <w:tcPr>
            <w:tcW w:w="0" w:type="auto"/>
          </w:tcPr>
          <w:p w14:paraId="797E9F53" w14:textId="77777777" w:rsidR="009B6095" w:rsidRPr="009B6095" w:rsidRDefault="009B6095" w:rsidP="001C1653">
            <w:pPr>
              <w:pStyle w:val="tablecelltight"/>
            </w:pPr>
            <w:r w:rsidRPr="009B6095">
              <w:t>5</w:t>
            </w:r>
          </w:p>
        </w:tc>
        <w:tc>
          <w:tcPr>
            <w:tcW w:w="0" w:type="auto"/>
          </w:tcPr>
          <w:p w14:paraId="09B31DA1" w14:textId="77777777" w:rsidR="009B6095" w:rsidRPr="009B6095" w:rsidRDefault="009B6095" w:rsidP="001C1653">
            <w:pPr>
              <w:pStyle w:val="tablecelltight"/>
            </w:pPr>
            <w:r w:rsidRPr="009B6095">
              <w:t>4</w:t>
            </w:r>
          </w:p>
        </w:tc>
        <w:tc>
          <w:tcPr>
            <w:tcW w:w="0" w:type="auto"/>
          </w:tcPr>
          <w:p w14:paraId="37846150" w14:textId="77777777" w:rsidR="009B6095" w:rsidRPr="009B6095" w:rsidRDefault="009B6095" w:rsidP="001C1653">
            <w:pPr>
              <w:pStyle w:val="tablecelltight"/>
            </w:pPr>
            <w:r w:rsidRPr="009B6095">
              <w:t>2</w:t>
            </w:r>
          </w:p>
        </w:tc>
        <w:tc>
          <w:tcPr>
            <w:tcW w:w="0" w:type="auto"/>
          </w:tcPr>
          <w:p w14:paraId="6C95F9E6" w14:textId="77777777" w:rsidR="009B6095" w:rsidRPr="009B6095" w:rsidRDefault="009B6095" w:rsidP="001C1653">
            <w:pPr>
              <w:pStyle w:val="tablecelltight"/>
            </w:pPr>
            <w:r w:rsidRPr="009B6095">
              <w:t>11</w:t>
            </w:r>
          </w:p>
        </w:tc>
        <w:tc>
          <w:tcPr>
            <w:tcW w:w="0" w:type="auto"/>
          </w:tcPr>
          <w:p w14:paraId="50A0E377" w14:textId="77777777" w:rsidR="009B6095" w:rsidRPr="009B6095" w:rsidRDefault="009B6095" w:rsidP="001C1653">
            <w:pPr>
              <w:pStyle w:val="tablecelltight"/>
            </w:pPr>
            <w:r w:rsidRPr="009B6095">
              <w:t>2</w:t>
            </w:r>
          </w:p>
        </w:tc>
        <w:tc>
          <w:tcPr>
            <w:tcW w:w="0" w:type="auto"/>
            <w:vAlign w:val="center"/>
          </w:tcPr>
          <w:p w14:paraId="47433042" w14:textId="77777777" w:rsidR="009B6095" w:rsidRPr="009B6095" w:rsidRDefault="009B6095" w:rsidP="001C1653">
            <w:pPr>
              <w:pStyle w:val="tablecelltight"/>
            </w:pPr>
            <w:r w:rsidRPr="009B6095">
              <w:t>5.5</w:t>
            </w:r>
          </w:p>
        </w:tc>
      </w:tr>
      <w:tr w:rsidR="009B6095" w:rsidRPr="009B6095" w14:paraId="6F2ED00E" w14:textId="77777777" w:rsidTr="000D21BC">
        <w:tc>
          <w:tcPr>
            <w:tcW w:w="0" w:type="auto"/>
          </w:tcPr>
          <w:p w14:paraId="337EFC23" w14:textId="77777777" w:rsidR="009B6095" w:rsidRPr="009B6095" w:rsidRDefault="009B6095" w:rsidP="001C1653">
            <w:pPr>
              <w:pStyle w:val="tablecelltight"/>
            </w:pPr>
            <w:r w:rsidRPr="009B6095">
              <w:t>mol-1c1- SEA-IT</w:t>
            </w:r>
          </w:p>
        </w:tc>
        <w:tc>
          <w:tcPr>
            <w:tcW w:w="0" w:type="auto"/>
          </w:tcPr>
          <w:p w14:paraId="299BA59B" w14:textId="77777777" w:rsidR="009B6095" w:rsidRPr="009B6095" w:rsidRDefault="009B6095" w:rsidP="001C1653">
            <w:pPr>
              <w:pStyle w:val="tablecelltight"/>
            </w:pPr>
            <w:r w:rsidRPr="009B6095">
              <w:t>5</w:t>
            </w:r>
          </w:p>
        </w:tc>
        <w:tc>
          <w:tcPr>
            <w:tcW w:w="0" w:type="auto"/>
          </w:tcPr>
          <w:p w14:paraId="532CEB72" w14:textId="77777777" w:rsidR="009B6095" w:rsidRPr="009B6095" w:rsidRDefault="009B6095" w:rsidP="001C1653">
            <w:pPr>
              <w:pStyle w:val="tablecelltight"/>
            </w:pPr>
            <w:r w:rsidRPr="009B6095">
              <w:t>4</w:t>
            </w:r>
          </w:p>
        </w:tc>
        <w:tc>
          <w:tcPr>
            <w:tcW w:w="0" w:type="auto"/>
          </w:tcPr>
          <w:p w14:paraId="7D5160D5" w14:textId="77777777" w:rsidR="009B6095" w:rsidRPr="009B6095" w:rsidRDefault="009B6095" w:rsidP="001C1653">
            <w:pPr>
              <w:pStyle w:val="tablecelltight"/>
            </w:pPr>
            <w:r w:rsidRPr="009B6095">
              <w:t>3</w:t>
            </w:r>
          </w:p>
        </w:tc>
        <w:tc>
          <w:tcPr>
            <w:tcW w:w="0" w:type="auto"/>
          </w:tcPr>
          <w:p w14:paraId="35FCC537" w14:textId="77777777" w:rsidR="009B6095" w:rsidRPr="009B6095" w:rsidRDefault="009B6095" w:rsidP="001C1653">
            <w:pPr>
              <w:pStyle w:val="tablecelltight"/>
            </w:pPr>
            <w:r w:rsidRPr="009B6095">
              <w:t>12</w:t>
            </w:r>
          </w:p>
        </w:tc>
        <w:tc>
          <w:tcPr>
            <w:tcW w:w="0" w:type="auto"/>
          </w:tcPr>
          <w:p w14:paraId="3D268FF2" w14:textId="77777777" w:rsidR="009B6095" w:rsidRPr="009B6095" w:rsidRDefault="009B6095" w:rsidP="001C1653">
            <w:pPr>
              <w:pStyle w:val="tablecelltight"/>
            </w:pPr>
            <w:r w:rsidRPr="009B6095">
              <w:t>2</w:t>
            </w:r>
          </w:p>
        </w:tc>
        <w:tc>
          <w:tcPr>
            <w:tcW w:w="0" w:type="auto"/>
            <w:vAlign w:val="center"/>
          </w:tcPr>
          <w:p w14:paraId="0B6CFCE7" w14:textId="77777777" w:rsidR="009B6095" w:rsidRPr="009B6095" w:rsidRDefault="009B6095" w:rsidP="001C1653">
            <w:pPr>
              <w:pStyle w:val="tablecelltight"/>
            </w:pPr>
            <w:r w:rsidRPr="009B6095">
              <w:t>6.0</w:t>
            </w:r>
          </w:p>
        </w:tc>
      </w:tr>
      <w:tr w:rsidR="001C1653" w:rsidRPr="009B6095" w14:paraId="5E85FD99" w14:textId="77777777" w:rsidTr="000D21BC">
        <w:tc>
          <w:tcPr>
            <w:tcW w:w="0" w:type="auto"/>
            <w:shd w:val="clear" w:color="auto" w:fill="E2EFD9" w:themeFill="accent6" w:themeFillTint="33"/>
          </w:tcPr>
          <w:p w14:paraId="71F09461" w14:textId="77777777" w:rsidR="009B6095" w:rsidRPr="009B6095" w:rsidRDefault="009B6095" w:rsidP="001C1653">
            <w:pPr>
              <w:pStyle w:val="tablecelltight"/>
            </w:pPr>
            <w:r w:rsidRPr="009B6095">
              <w:t>s-1c2-*</w:t>
            </w:r>
          </w:p>
        </w:tc>
        <w:tc>
          <w:tcPr>
            <w:tcW w:w="0" w:type="auto"/>
            <w:shd w:val="clear" w:color="auto" w:fill="E2EFD9" w:themeFill="accent6" w:themeFillTint="33"/>
          </w:tcPr>
          <w:p w14:paraId="357951A3"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0A3DB28F"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7BF7D157"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6D26FC0D"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0BA06BE6" w14:textId="77777777" w:rsidR="009B6095" w:rsidRPr="009B6095" w:rsidRDefault="009B6095" w:rsidP="001C1653">
            <w:pPr>
              <w:pStyle w:val="tablecelltight"/>
            </w:pPr>
            <w:r w:rsidRPr="009B6095">
              <w:t>3</w:t>
            </w:r>
          </w:p>
        </w:tc>
        <w:tc>
          <w:tcPr>
            <w:tcW w:w="0" w:type="auto"/>
            <w:shd w:val="clear" w:color="auto" w:fill="E2EFD9" w:themeFill="accent6" w:themeFillTint="33"/>
            <w:vAlign w:val="center"/>
          </w:tcPr>
          <w:p w14:paraId="2457FCB2" w14:textId="77777777" w:rsidR="009B6095" w:rsidRPr="009B6095" w:rsidRDefault="009B6095" w:rsidP="001C1653">
            <w:pPr>
              <w:pStyle w:val="tablecelltight"/>
            </w:pPr>
            <w:r w:rsidRPr="009B6095">
              <w:t>1.0</w:t>
            </w:r>
          </w:p>
        </w:tc>
      </w:tr>
      <w:tr w:rsidR="009B6095" w:rsidRPr="009B6095" w14:paraId="0093CDF7" w14:textId="77777777" w:rsidTr="000D21BC">
        <w:tc>
          <w:tcPr>
            <w:tcW w:w="0" w:type="auto"/>
          </w:tcPr>
          <w:p w14:paraId="555EB49E" w14:textId="77777777" w:rsidR="009B6095" w:rsidRPr="009B6095" w:rsidRDefault="009B6095" w:rsidP="001C1653">
            <w:pPr>
              <w:pStyle w:val="tablecelltight"/>
            </w:pPr>
            <w:r w:rsidRPr="009B6095">
              <w:t>mol-1c2-*</w:t>
            </w:r>
          </w:p>
        </w:tc>
        <w:tc>
          <w:tcPr>
            <w:tcW w:w="0" w:type="auto"/>
          </w:tcPr>
          <w:p w14:paraId="2D43E9AA" w14:textId="77777777" w:rsidR="009B6095" w:rsidRPr="009B6095" w:rsidRDefault="009B6095" w:rsidP="001C1653">
            <w:pPr>
              <w:pStyle w:val="tablecelltight"/>
            </w:pPr>
            <w:r w:rsidRPr="009B6095">
              <w:t>1</w:t>
            </w:r>
          </w:p>
        </w:tc>
        <w:tc>
          <w:tcPr>
            <w:tcW w:w="0" w:type="auto"/>
          </w:tcPr>
          <w:p w14:paraId="2167F78D" w14:textId="77777777" w:rsidR="009B6095" w:rsidRPr="009B6095" w:rsidRDefault="009B6095" w:rsidP="001C1653">
            <w:pPr>
              <w:pStyle w:val="tablecelltight"/>
            </w:pPr>
            <w:r w:rsidRPr="009B6095">
              <w:t>0</w:t>
            </w:r>
          </w:p>
        </w:tc>
        <w:tc>
          <w:tcPr>
            <w:tcW w:w="0" w:type="auto"/>
          </w:tcPr>
          <w:p w14:paraId="2C909911" w14:textId="77777777" w:rsidR="009B6095" w:rsidRPr="009B6095" w:rsidRDefault="009B6095" w:rsidP="001C1653">
            <w:pPr>
              <w:pStyle w:val="tablecelltight"/>
            </w:pPr>
            <w:r w:rsidRPr="009B6095">
              <w:t>3</w:t>
            </w:r>
          </w:p>
        </w:tc>
        <w:tc>
          <w:tcPr>
            <w:tcW w:w="0" w:type="auto"/>
          </w:tcPr>
          <w:p w14:paraId="424CE789" w14:textId="77777777" w:rsidR="009B6095" w:rsidRPr="009B6095" w:rsidRDefault="009B6095" w:rsidP="001C1653">
            <w:pPr>
              <w:pStyle w:val="tablecelltight"/>
            </w:pPr>
            <w:r w:rsidRPr="009B6095">
              <w:t>4</w:t>
            </w:r>
          </w:p>
        </w:tc>
        <w:tc>
          <w:tcPr>
            <w:tcW w:w="0" w:type="auto"/>
          </w:tcPr>
          <w:p w14:paraId="1B5B3BC1" w14:textId="77777777" w:rsidR="009B6095" w:rsidRPr="009B6095" w:rsidRDefault="009B6095" w:rsidP="001C1653">
            <w:pPr>
              <w:pStyle w:val="tablecelltight"/>
            </w:pPr>
            <w:r w:rsidRPr="009B6095">
              <w:t>3</w:t>
            </w:r>
          </w:p>
        </w:tc>
        <w:tc>
          <w:tcPr>
            <w:tcW w:w="0" w:type="auto"/>
            <w:vAlign w:val="center"/>
          </w:tcPr>
          <w:p w14:paraId="16100B72" w14:textId="77777777" w:rsidR="009B6095" w:rsidRPr="009B6095" w:rsidRDefault="009B6095" w:rsidP="001C1653">
            <w:pPr>
              <w:pStyle w:val="tablecelltight"/>
            </w:pPr>
            <w:r w:rsidRPr="009B6095">
              <w:t>1.3</w:t>
            </w:r>
          </w:p>
        </w:tc>
      </w:tr>
      <w:tr w:rsidR="009B6095" w:rsidRPr="009B6095" w14:paraId="106D6D00" w14:textId="77777777" w:rsidTr="000D21BC">
        <w:tc>
          <w:tcPr>
            <w:tcW w:w="0" w:type="auto"/>
          </w:tcPr>
          <w:p w14:paraId="41511D06" w14:textId="77777777" w:rsidR="009B6095" w:rsidRPr="009B6095" w:rsidRDefault="009B6095" w:rsidP="001C1653">
            <w:pPr>
              <w:pStyle w:val="tablecelltight"/>
            </w:pPr>
            <w:r w:rsidRPr="009B6095">
              <w:t>s-1c2-SA</w:t>
            </w:r>
          </w:p>
        </w:tc>
        <w:tc>
          <w:tcPr>
            <w:tcW w:w="0" w:type="auto"/>
          </w:tcPr>
          <w:p w14:paraId="5FD35408" w14:textId="77777777" w:rsidR="009B6095" w:rsidRPr="009B6095" w:rsidRDefault="009B6095" w:rsidP="001C1653">
            <w:pPr>
              <w:pStyle w:val="tablecelltight"/>
            </w:pPr>
            <w:r w:rsidRPr="009B6095">
              <w:t>2</w:t>
            </w:r>
          </w:p>
        </w:tc>
        <w:tc>
          <w:tcPr>
            <w:tcW w:w="0" w:type="auto"/>
          </w:tcPr>
          <w:p w14:paraId="494BAEF1" w14:textId="77777777" w:rsidR="009B6095" w:rsidRPr="009B6095" w:rsidRDefault="009B6095" w:rsidP="001C1653">
            <w:pPr>
              <w:pStyle w:val="tablecelltight"/>
            </w:pPr>
            <w:r w:rsidRPr="009B6095">
              <w:t>1</w:t>
            </w:r>
          </w:p>
        </w:tc>
        <w:tc>
          <w:tcPr>
            <w:tcW w:w="0" w:type="auto"/>
          </w:tcPr>
          <w:p w14:paraId="77832CF0" w14:textId="77777777" w:rsidR="009B6095" w:rsidRPr="009B6095" w:rsidRDefault="009B6095" w:rsidP="001C1653">
            <w:pPr>
              <w:pStyle w:val="tablecelltight"/>
            </w:pPr>
            <w:r w:rsidRPr="009B6095">
              <w:t>2</w:t>
            </w:r>
          </w:p>
        </w:tc>
        <w:tc>
          <w:tcPr>
            <w:tcW w:w="0" w:type="auto"/>
          </w:tcPr>
          <w:p w14:paraId="7E5FE7C6" w14:textId="77777777" w:rsidR="009B6095" w:rsidRPr="009B6095" w:rsidRDefault="009B6095" w:rsidP="001C1653">
            <w:pPr>
              <w:pStyle w:val="tablecelltight"/>
            </w:pPr>
            <w:r w:rsidRPr="009B6095">
              <w:t>5</w:t>
            </w:r>
          </w:p>
        </w:tc>
        <w:tc>
          <w:tcPr>
            <w:tcW w:w="0" w:type="auto"/>
          </w:tcPr>
          <w:p w14:paraId="404B890C" w14:textId="77777777" w:rsidR="009B6095" w:rsidRPr="009B6095" w:rsidRDefault="009B6095" w:rsidP="001C1653">
            <w:pPr>
              <w:pStyle w:val="tablecelltight"/>
            </w:pPr>
            <w:r w:rsidRPr="009B6095">
              <w:t>3</w:t>
            </w:r>
          </w:p>
        </w:tc>
        <w:tc>
          <w:tcPr>
            <w:tcW w:w="0" w:type="auto"/>
            <w:vAlign w:val="center"/>
          </w:tcPr>
          <w:p w14:paraId="2CD55D6A" w14:textId="77777777" w:rsidR="009B6095" w:rsidRPr="009B6095" w:rsidRDefault="009B6095" w:rsidP="001C1653">
            <w:pPr>
              <w:pStyle w:val="tablecelltight"/>
            </w:pPr>
            <w:r w:rsidRPr="009B6095">
              <w:t>1.7</w:t>
            </w:r>
          </w:p>
        </w:tc>
      </w:tr>
      <w:tr w:rsidR="009B6095" w:rsidRPr="009B6095" w14:paraId="606FFD1A" w14:textId="77777777" w:rsidTr="000D21BC">
        <w:tc>
          <w:tcPr>
            <w:tcW w:w="0" w:type="auto"/>
          </w:tcPr>
          <w:p w14:paraId="50FB4309" w14:textId="77777777" w:rsidR="009B6095" w:rsidRPr="009B6095" w:rsidRDefault="009B6095" w:rsidP="001C1653">
            <w:pPr>
              <w:pStyle w:val="tablecelltight"/>
            </w:pPr>
            <w:r w:rsidRPr="009B6095">
              <w:t>mol-1c2-SA</w:t>
            </w:r>
          </w:p>
        </w:tc>
        <w:tc>
          <w:tcPr>
            <w:tcW w:w="0" w:type="auto"/>
          </w:tcPr>
          <w:p w14:paraId="52478649" w14:textId="77777777" w:rsidR="009B6095" w:rsidRPr="009B6095" w:rsidRDefault="009B6095" w:rsidP="001C1653">
            <w:pPr>
              <w:pStyle w:val="tablecelltight"/>
            </w:pPr>
            <w:r w:rsidRPr="009B6095">
              <w:t>2</w:t>
            </w:r>
          </w:p>
        </w:tc>
        <w:tc>
          <w:tcPr>
            <w:tcW w:w="0" w:type="auto"/>
          </w:tcPr>
          <w:p w14:paraId="1CF78C71" w14:textId="77777777" w:rsidR="009B6095" w:rsidRPr="009B6095" w:rsidRDefault="009B6095" w:rsidP="001C1653">
            <w:pPr>
              <w:pStyle w:val="tablecelltight"/>
            </w:pPr>
            <w:r w:rsidRPr="009B6095">
              <w:t>1</w:t>
            </w:r>
          </w:p>
        </w:tc>
        <w:tc>
          <w:tcPr>
            <w:tcW w:w="0" w:type="auto"/>
          </w:tcPr>
          <w:p w14:paraId="5FD3906F" w14:textId="77777777" w:rsidR="009B6095" w:rsidRPr="009B6095" w:rsidRDefault="009B6095" w:rsidP="001C1653">
            <w:pPr>
              <w:pStyle w:val="tablecelltight"/>
            </w:pPr>
            <w:r w:rsidRPr="009B6095">
              <w:t>3</w:t>
            </w:r>
          </w:p>
        </w:tc>
        <w:tc>
          <w:tcPr>
            <w:tcW w:w="0" w:type="auto"/>
          </w:tcPr>
          <w:p w14:paraId="5258D3CE" w14:textId="77777777" w:rsidR="009B6095" w:rsidRPr="009B6095" w:rsidRDefault="009B6095" w:rsidP="001C1653">
            <w:pPr>
              <w:pStyle w:val="tablecelltight"/>
            </w:pPr>
            <w:r w:rsidRPr="009B6095">
              <w:t>6</w:t>
            </w:r>
          </w:p>
        </w:tc>
        <w:tc>
          <w:tcPr>
            <w:tcW w:w="0" w:type="auto"/>
          </w:tcPr>
          <w:p w14:paraId="34C26BBD" w14:textId="77777777" w:rsidR="009B6095" w:rsidRPr="009B6095" w:rsidRDefault="009B6095" w:rsidP="001C1653">
            <w:pPr>
              <w:pStyle w:val="tablecelltight"/>
            </w:pPr>
            <w:r w:rsidRPr="009B6095">
              <w:t>3</w:t>
            </w:r>
          </w:p>
        </w:tc>
        <w:tc>
          <w:tcPr>
            <w:tcW w:w="0" w:type="auto"/>
            <w:vAlign w:val="center"/>
          </w:tcPr>
          <w:p w14:paraId="21AC0CB3" w14:textId="77777777" w:rsidR="009B6095" w:rsidRPr="009B6095" w:rsidRDefault="009B6095" w:rsidP="001C1653">
            <w:pPr>
              <w:pStyle w:val="tablecelltight"/>
            </w:pPr>
            <w:r w:rsidRPr="009B6095">
              <w:t>2.0</w:t>
            </w:r>
          </w:p>
        </w:tc>
      </w:tr>
      <w:tr w:rsidR="009B6095" w:rsidRPr="009B6095" w14:paraId="28C95A31" w14:textId="77777777" w:rsidTr="000D21BC">
        <w:tc>
          <w:tcPr>
            <w:tcW w:w="0" w:type="auto"/>
          </w:tcPr>
          <w:p w14:paraId="434DB2A0" w14:textId="77777777" w:rsidR="009B6095" w:rsidRPr="009B6095" w:rsidRDefault="009B6095" w:rsidP="001C1653">
            <w:pPr>
              <w:pStyle w:val="tablecelltight"/>
            </w:pPr>
            <w:r w:rsidRPr="009B6095">
              <w:t>s-1c2-SAI</w:t>
            </w:r>
          </w:p>
        </w:tc>
        <w:tc>
          <w:tcPr>
            <w:tcW w:w="0" w:type="auto"/>
          </w:tcPr>
          <w:p w14:paraId="16CA7859" w14:textId="77777777" w:rsidR="009B6095" w:rsidRPr="009B6095" w:rsidRDefault="009B6095" w:rsidP="001C1653">
            <w:pPr>
              <w:pStyle w:val="tablecelltight"/>
            </w:pPr>
            <w:r w:rsidRPr="009B6095">
              <w:t>3</w:t>
            </w:r>
          </w:p>
        </w:tc>
        <w:tc>
          <w:tcPr>
            <w:tcW w:w="0" w:type="auto"/>
          </w:tcPr>
          <w:p w14:paraId="7077A819" w14:textId="77777777" w:rsidR="009B6095" w:rsidRPr="009B6095" w:rsidRDefault="009B6095" w:rsidP="001C1653">
            <w:pPr>
              <w:pStyle w:val="tablecelltight"/>
            </w:pPr>
            <w:r w:rsidRPr="009B6095">
              <w:t>2</w:t>
            </w:r>
          </w:p>
        </w:tc>
        <w:tc>
          <w:tcPr>
            <w:tcW w:w="0" w:type="auto"/>
          </w:tcPr>
          <w:p w14:paraId="3978C902" w14:textId="77777777" w:rsidR="009B6095" w:rsidRPr="009B6095" w:rsidRDefault="009B6095" w:rsidP="001C1653">
            <w:pPr>
              <w:pStyle w:val="tablecelltight"/>
            </w:pPr>
            <w:r w:rsidRPr="009B6095">
              <w:t>2</w:t>
            </w:r>
          </w:p>
        </w:tc>
        <w:tc>
          <w:tcPr>
            <w:tcW w:w="0" w:type="auto"/>
          </w:tcPr>
          <w:p w14:paraId="69C42A5D" w14:textId="77777777" w:rsidR="009B6095" w:rsidRPr="009B6095" w:rsidRDefault="009B6095" w:rsidP="001C1653">
            <w:pPr>
              <w:pStyle w:val="tablecelltight"/>
            </w:pPr>
            <w:r w:rsidRPr="009B6095">
              <w:t>7</w:t>
            </w:r>
          </w:p>
        </w:tc>
        <w:tc>
          <w:tcPr>
            <w:tcW w:w="0" w:type="auto"/>
          </w:tcPr>
          <w:p w14:paraId="259A2D6B" w14:textId="77777777" w:rsidR="009B6095" w:rsidRPr="009B6095" w:rsidRDefault="009B6095" w:rsidP="001C1653">
            <w:pPr>
              <w:pStyle w:val="tablecelltight"/>
            </w:pPr>
            <w:r w:rsidRPr="009B6095">
              <w:t>3</w:t>
            </w:r>
          </w:p>
        </w:tc>
        <w:tc>
          <w:tcPr>
            <w:tcW w:w="0" w:type="auto"/>
            <w:vAlign w:val="center"/>
          </w:tcPr>
          <w:p w14:paraId="26CD3079" w14:textId="77777777" w:rsidR="009B6095" w:rsidRPr="009B6095" w:rsidRDefault="009B6095" w:rsidP="001C1653">
            <w:pPr>
              <w:pStyle w:val="tablecelltight"/>
            </w:pPr>
            <w:r w:rsidRPr="009B6095">
              <w:t>2.3</w:t>
            </w:r>
          </w:p>
        </w:tc>
      </w:tr>
      <w:tr w:rsidR="009B6095" w:rsidRPr="009B6095" w14:paraId="5850BD3B" w14:textId="77777777" w:rsidTr="000D21BC">
        <w:tc>
          <w:tcPr>
            <w:tcW w:w="0" w:type="auto"/>
          </w:tcPr>
          <w:p w14:paraId="4F95C12C" w14:textId="77777777" w:rsidR="009B6095" w:rsidRPr="009B6095" w:rsidRDefault="009B6095" w:rsidP="001C1653">
            <w:pPr>
              <w:pStyle w:val="tablecelltight"/>
            </w:pPr>
            <w:r w:rsidRPr="009B6095">
              <w:t>mol-1c2-SAI</w:t>
            </w:r>
          </w:p>
        </w:tc>
        <w:tc>
          <w:tcPr>
            <w:tcW w:w="0" w:type="auto"/>
          </w:tcPr>
          <w:p w14:paraId="3F2097BE" w14:textId="77777777" w:rsidR="009B6095" w:rsidRPr="009B6095" w:rsidRDefault="009B6095" w:rsidP="001C1653">
            <w:pPr>
              <w:pStyle w:val="tablecelltight"/>
            </w:pPr>
            <w:r w:rsidRPr="009B6095">
              <w:t>3</w:t>
            </w:r>
          </w:p>
        </w:tc>
        <w:tc>
          <w:tcPr>
            <w:tcW w:w="0" w:type="auto"/>
          </w:tcPr>
          <w:p w14:paraId="606A16EF" w14:textId="77777777" w:rsidR="009B6095" w:rsidRPr="009B6095" w:rsidRDefault="009B6095" w:rsidP="001C1653">
            <w:pPr>
              <w:pStyle w:val="tablecelltight"/>
            </w:pPr>
            <w:r w:rsidRPr="009B6095">
              <w:t>2</w:t>
            </w:r>
          </w:p>
        </w:tc>
        <w:tc>
          <w:tcPr>
            <w:tcW w:w="0" w:type="auto"/>
          </w:tcPr>
          <w:p w14:paraId="60FEB087" w14:textId="77777777" w:rsidR="009B6095" w:rsidRPr="009B6095" w:rsidRDefault="009B6095" w:rsidP="001C1653">
            <w:pPr>
              <w:pStyle w:val="tablecelltight"/>
            </w:pPr>
            <w:r w:rsidRPr="009B6095">
              <w:t>3</w:t>
            </w:r>
          </w:p>
        </w:tc>
        <w:tc>
          <w:tcPr>
            <w:tcW w:w="0" w:type="auto"/>
          </w:tcPr>
          <w:p w14:paraId="25C725DA" w14:textId="77777777" w:rsidR="009B6095" w:rsidRPr="009B6095" w:rsidRDefault="009B6095" w:rsidP="001C1653">
            <w:pPr>
              <w:pStyle w:val="tablecelltight"/>
            </w:pPr>
            <w:r w:rsidRPr="009B6095">
              <w:t>8</w:t>
            </w:r>
          </w:p>
        </w:tc>
        <w:tc>
          <w:tcPr>
            <w:tcW w:w="0" w:type="auto"/>
          </w:tcPr>
          <w:p w14:paraId="6403EADE" w14:textId="77777777" w:rsidR="009B6095" w:rsidRPr="009B6095" w:rsidRDefault="009B6095" w:rsidP="001C1653">
            <w:pPr>
              <w:pStyle w:val="tablecelltight"/>
            </w:pPr>
            <w:r w:rsidRPr="009B6095">
              <w:t>3</w:t>
            </w:r>
          </w:p>
        </w:tc>
        <w:tc>
          <w:tcPr>
            <w:tcW w:w="0" w:type="auto"/>
            <w:vAlign w:val="center"/>
          </w:tcPr>
          <w:p w14:paraId="05563C37" w14:textId="77777777" w:rsidR="009B6095" w:rsidRPr="009B6095" w:rsidRDefault="009B6095" w:rsidP="001C1653">
            <w:pPr>
              <w:pStyle w:val="tablecelltight"/>
            </w:pPr>
            <w:r w:rsidRPr="009B6095">
              <w:t>2.7</w:t>
            </w:r>
          </w:p>
        </w:tc>
      </w:tr>
      <w:tr w:rsidR="009B6095" w:rsidRPr="009B6095" w14:paraId="5842F19D" w14:textId="77777777" w:rsidTr="000D21BC">
        <w:tc>
          <w:tcPr>
            <w:tcW w:w="0" w:type="auto"/>
          </w:tcPr>
          <w:p w14:paraId="2C786391" w14:textId="77777777" w:rsidR="009B6095" w:rsidRPr="009B6095" w:rsidRDefault="009B6095" w:rsidP="001C1653">
            <w:pPr>
              <w:pStyle w:val="tablecelltight"/>
            </w:pPr>
            <w:r w:rsidRPr="009B6095">
              <w:t>s-1c2-SAIT</w:t>
            </w:r>
          </w:p>
        </w:tc>
        <w:tc>
          <w:tcPr>
            <w:tcW w:w="0" w:type="auto"/>
          </w:tcPr>
          <w:p w14:paraId="21907111" w14:textId="77777777" w:rsidR="009B6095" w:rsidRPr="009B6095" w:rsidRDefault="009B6095" w:rsidP="001C1653">
            <w:pPr>
              <w:pStyle w:val="tablecelltight"/>
            </w:pPr>
            <w:r w:rsidRPr="009B6095">
              <w:t>4</w:t>
            </w:r>
          </w:p>
        </w:tc>
        <w:tc>
          <w:tcPr>
            <w:tcW w:w="0" w:type="auto"/>
          </w:tcPr>
          <w:p w14:paraId="3D4E6647" w14:textId="77777777" w:rsidR="009B6095" w:rsidRPr="009B6095" w:rsidRDefault="009B6095" w:rsidP="001C1653">
            <w:pPr>
              <w:pStyle w:val="tablecelltight"/>
            </w:pPr>
            <w:r w:rsidRPr="009B6095">
              <w:t>3</w:t>
            </w:r>
          </w:p>
        </w:tc>
        <w:tc>
          <w:tcPr>
            <w:tcW w:w="0" w:type="auto"/>
          </w:tcPr>
          <w:p w14:paraId="03B6881D" w14:textId="77777777" w:rsidR="009B6095" w:rsidRPr="009B6095" w:rsidRDefault="009B6095" w:rsidP="001C1653">
            <w:pPr>
              <w:pStyle w:val="tablecelltight"/>
            </w:pPr>
            <w:r w:rsidRPr="009B6095">
              <w:t>2</w:t>
            </w:r>
          </w:p>
        </w:tc>
        <w:tc>
          <w:tcPr>
            <w:tcW w:w="0" w:type="auto"/>
          </w:tcPr>
          <w:p w14:paraId="0C907D9B" w14:textId="77777777" w:rsidR="009B6095" w:rsidRPr="009B6095" w:rsidRDefault="009B6095" w:rsidP="001C1653">
            <w:pPr>
              <w:pStyle w:val="tablecelltight"/>
            </w:pPr>
            <w:r w:rsidRPr="009B6095">
              <w:t>9</w:t>
            </w:r>
          </w:p>
        </w:tc>
        <w:tc>
          <w:tcPr>
            <w:tcW w:w="0" w:type="auto"/>
          </w:tcPr>
          <w:p w14:paraId="1E2F5836" w14:textId="77777777" w:rsidR="009B6095" w:rsidRPr="009B6095" w:rsidRDefault="009B6095" w:rsidP="001C1653">
            <w:pPr>
              <w:pStyle w:val="tablecelltight"/>
            </w:pPr>
            <w:r w:rsidRPr="009B6095">
              <w:t>3</w:t>
            </w:r>
          </w:p>
        </w:tc>
        <w:tc>
          <w:tcPr>
            <w:tcW w:w="0" w:type="auto"/>
            <w:vAlign w:val="center"/>
          </w:tcPr>
          <w:p w14:paraId="1957CC3D" w14:textId="77777777" w:rsidR="009B6095" w:rsidRPr="009B6095" w:rsidRDefault="009B6095" w:rsidP="001C1653">
            <w:pPr>
              <w:pStyle w:val="tablecelltight"/>
            </w:pPr>
            <w:r w:rsidRPr="009B6095">
              <w:t>3.0</w:t>
            </w:r>
          </w:p>
        </w:tc>
      </w:tr>
      <w:tr w:rsidR="009B6095" w:rsidRPr="009B6095" w14:paraId="3ADCB349" w14:textId="77777777" w:rsidTr="000D21BC">
        <w:tc>
          <w:tcPr>
            <w:tcW w:w="0" w:type="auto"/>
          </w:tcPr>
          <w:p w14:paraId="1B3BE962" w14:textId="77777777" w:rsidR="009B6095" w:rsidRPr="009B6095" w:rsidRDefault="009B6095" w:rsidP="001C1653">
            <w:pPr>
              <w:pStyle w:val="tablecelltight"/>
            </w:pPr>
            <w:r w:rsidRPr="009B6095">
              <w:t>mol-1c2-SAIT</w:t>
            </w:r>
          </w:p>
        </w:tc>
        <w:tc>
          <w:tcPr>
            <w:tcW w:w="0" w:type="auto"/>
          </w:tcPr>
          <w:p w14:paraId="647503CE" w14:textId="77777777" w:rsidR="009B6095" w:rsidRPr="009B6095" w:rsidRDefault="009B6095" w:rsidP="001C1653">
            <w:pPr>
              <w:pStyle w:val="tablecelltight"/>
            </w:pPr>
            <w:r w:rsidRPr="009B6095">
              <w:t>4</w:t>
            </w:r>
          </w:p>
        </w:tc>
        <w:tc>
          <w:tcPr>
            <w:tcW w:w="0" w:type="auto"/>
          </w:tcPr>
          <w:p w14:paraId="781FE04E" w14:textId="77777777" w:rsidR="009B6095" w:rsidRPr="009B6095" w:rsidRDefault="009B6095" w:rsidP="001C1653">
            <w:pPr>
              <w:pStyle w:val="tablecelltight"/>
            </w:pPr>
            <w:r w:rsidRPr="009B6095">
              <w:t>3</w:t>
            </w:r>
          </w:p>
        </w:tc>
        <w:tc>
          <w:tcPr>
            <w:tcW w:w="0" w:type="auto"/>
          </w:tcPr>
          <w:p w14:paraId="79ED14CE" w14:textId="77777777" w:rsidR="009B6095" w:rsidRPr="009B6095" w:rsidRDefault="009B6095" w:rsidP="001C1653">
            <w:pPr>
              <w:pStyle w:val="tablecelltight"/>
            </w:pPr>
            <w:r w:rsidRPr="009B6095">
              <w:t>3</w:t>
            </w:r>
          </w:p>
        </w:tc>
        <w:tc>
          <w:tcPr>
            <w:tcW w:w="0" w:type="auto"/>
          </w:tcPr>
          <w:p w14:paraId="17442870" w14:textId="77777777" w:rsidR="009B6095" w:rsidRPr="009B6095" w:rsidRDefault="009B6095" w:rsidP="001C1653">
            <w:pPr>
              <w:pStyle w:val="tablecelltight"/>
            </w:pPr>
            <w:r w:rsidRPr="009B6095">
              <w:t>10</w:t>
            </w:r>
          </w:p>
        </w:tc>
        <w:tc>
          <w:tcPr>
            <w:tcW w:w="0" w:type="auto"/>
          </w:tcPr>
          <w:p w14:paraId="2CCFFF12" w14:textId="77777777" w:rsidR="009B6095" w:rsidRPr="009B6095" w:rsidRDefault="009B6095" w:rsidP="001C1653">
            <w:pPr>
              <w:pStyle w:val="tablecelltight"/>
            </w:pPr>
            <w:r w:rsidRPr="009B6095">
              <w:t>3</w:t>
            </w:r>
          </w:p>
        </w:tc>
        <w:tc>
          <w:tcPr>
            <w:tcW w:w="0" w:type="auto"/>
            <w:vAlign w:val="center"/>
          </w:tcPr>
          <w:p w14:paraId="427919B9" w14:textId="77777777" w:rsidR="009B6095" w:rsidRPr="009B6095" w:rsidRDefault="009B6095" w:rsidP="001C1653">
            <w:pPr>
              <w:pStyle w:val="tablecelltight"/>
            </w:pPr>
            <w:r w:rsidRPr="009B6095">
              <w:t>3.3</w:t>
            </w:r>
          </w:p>
        </w:tc>
      </w:tr>
      <w:tr w:rsidR="009B6095" w:rsidRPr="009B6095" w14:paraId="473539A5" w14:textId="77777777" w:rsidTr="000D21BC">
        <w:tc>
          <w:tcPr>
            <w:tcW w:w="0" w:type="auto"/>
          </w:tcPr>
          <w:p w14:paraId="3FD6D2A2" w14:textId="77777777" w:rsidR="009B6095" w:rsidRPr="009B6095" w:rsidRDefault="009B6095" w:rsidP="001C1653">
            <w:pPr>
              <w:pStyle w:val="tablecelltight"/>
            </w:pPr>
            <w:r w:rsidRPr="009B6095">
              <w:t>s-1c2-SEA-IT</w:t>
            </w:r>
          </w:p>
        </w:tc>
        <w:tc>
          <w:tcPr>
            <w:tcW w:w="0" w:type="auto"/>
          </w:tcPr>
          <w:p w14:paraId="2F5B65E6" w14:textId="77777777" w:rsidR="009B6095" w:rsidRPr="009B6095" w:rsidRDefault="009B6095" w:rsidP="001C1653">
            <w:pPr>
              <w:pStyle w:val="tablecelltight"/>
            </w:pPr>
            <w:r w:rsidRPr="009B6095">
              <w:t>5</w:t>
            </w:r>
          </w:p>
        </w:tc>
        <w:tc>
          <w:tcPr>
            <w:tcW w:w="0" w:type="auto"/>
          </w:tcPr>
          <w:p w14:paraId="6060E23F" w14:textId="77777777" w:rsidR="009B6095" w:rsidRPr="009B6095" w:rsidRDefault="009B6095" w:rsidP="001C1653">
            <w:pPr>
              <w:pStyle w:val="tablecelltight"/>
            </w:pPr>
            <w:r w:rsidRPr="009B6095">
              <w:t>4</w:t>
            </w:r>
          </w:p>
        </w:tc>
        <w:tc>
          <w:tcPr>
            <w:tcW w:w="0" w:type="auto"/>
          </w:tcPr>
          <w:p w14:paraId="7FD485D7" w14:textId="77777777" w:rsidR="009B6095" w:rsidRPr="009B6095" w:rsidRDefault="009B6095" w:rsidP="001C1653">
            <w:pPr>
              <w:pStyle w:val="tablecelltight"/>
            </w:pPr>
            <w:r w:rsidRPr="009B6095">
              <w:t>2</w:t>
            </w:r>
          </w:p>
        </w:tc>
        <w:tc>
          <w:tcPr>
            <w:tcW w:w="0" w:type="auto"/>
          </w:tcPr>
          <w:p w14:paraId="171F8C15" w14:textId="77777777" w:rsidR="009B6095" w:rsidRPr="009B6095" w:rsidRDefault="009B6095" w:rsidP="001C1653">
            <w:pPr>
              <w:pStyle w:val="tablecelltight"/>
            </w:pPr>
            <w:r w:rsidRPr="009B6095">
              <w:t>11</w:t>
            </w:r>
          </w:p>
        </w:tc>
        <w:tc>
          <w:tcPr>
            <w:tcW w:w="0" w:type="auto"/>
          </w:tcPr>
          <w:p w14:paraId="304DC896" w14:textId="77777777" w:rsidR="009B6095" w:rsidRPr="009B6095" w:rsidRDefault="009B6095" w:rsidP="001C1653">
            <w:pPr>
              <w:pStyle w:val="tablecelltight"/>
            </w:pPr>
            <w:r w:rsidRPr="009B6095">
              <w:t>3</w:t>
            </w:r>
          </w:p>
        </w:tc>
        <w:tc>
          <w:tcPr>
            <w:tcW w:w="0" w:type="auto"/>
            <w:vAlign w:val="center"/>
          </w:tcPr>
          <w:p w14:paraId="3314FCDB" w14:textId="77777777" w:rsidR="009B6095" w:rsidRPr="009B6095" w:rsidRDefault="009B6095" w:rsidP="001C1653">
            <w:pPr>
              <w:pStyle w:val="tablecelltight"/>
            </w:pPr>
            <w:r w:rsidRPr="009B6095">
              <w:t>3.7</w:t>
            </w:r>
          </w:p>
        </w:tc>
      </w:tr>
      <w:tr w:rsidR="009B6095" w:rsidRPr="009B6095" w14:paraId="14999983" w14:textId="77777777" w:rsidTr="000D21BC">
        <w:tc>
          <w:tcPr>
            <w:tcW w:w="0" w:type="auto"/>
          </w:tcPr>
          <w:p w14:paraId="5FF151D8" w14:textId="77777777" w:rsidR="009B6095" w:rsidRPr="009B6095" w:rsidRDefault="009B6095" w:rsidP="001C1653">
            <w:pPr>
              <w:pStyle w:val="tablecelltight"/>
            </w:pPr>
            <w:r w:rsidRPr="009B6095">
              <w:t>mol-1c2- SEA-IT</w:t>
            </w:r>
          </w:p>
        </w:tc>
        <w:tc>
          <w:tcPr>
            <w:tcW w:w="0" w:type="auto"/>
          </w:tcPr>
          <w:p w14:paraId="47DDC2AE" w14:textId="77777777" w:rsidR="009B6095" w:rsidRPr="009B6095" w:rsidRDefault="009B6095" w:rsidP="001C1653">
            <w:pPr>
              <w:pStyle w:val="tablecelltight"/>
            </w:pPr>
            <w:r w:rsidRPr="009B6095">
              <w:t>5</w:t>
            </w:r>
          </w:p>
        </w:tc>
        <w:tc>
          <w:tcPr>
            <w:tcW w:w="0" w:type="auto"/>
          </w:tcPr>
          <w:p w14:paraId="218266AD" w14:textId="77777777" w:rsidR="009B6095" w:rsidRPr="009B6095" w:rsidRDefault="009B6095" w:rsidP="001C1653">
            <w:pPr>
              <w:pStyle w:val="tablecelltight"/>
            </w:pPr>
            <w:r w:rsidRPr="009B6095">
              <w:t>4</w:t>
            </w:r>
          </w:p>
        </w:tc>
        <w:tc>
          <w:tcPr>
            <w:tcW w:w="0" w:type="auto"/>
          </w:tcPr>
          <w:p w14:paraId="22A9D00B" w14:textId="77777777" w:rsidR="009B6095" w:rsidRPr="009B6095" w:rsidRDefault="009B6095" w:rsidP="001C1653">
            <w:pPr>
              <w:pStyle w:val="tablecelltight"/>
            </w:pPr>
            <w:r w:rsidRPr="009B6095">
              <w:t>3</w:t>
            </w:r>
          </w:p>
        </w:tc>
        <w:tc>
          <w:tcPr>
            <w:tcW w:w="0" w:type="auto"/>
          </w:tcPr>
          <w:p w14:paraId="679EFDA0" w14:textId="77777777" w:rsidR="009B6095" w:rsidRPr="009B6095" w:rsidRDefault="009B6095" w:rsidP="001C1653">
            <w:pPr>
              <w:pStyle w:val="tablecelltight"/>
            </w:pPr>
            <w:r w:rsidRPr="009B6095">
              <w:t>12</w:t>
            </w:r>
          </w:p>
        </w:tc>
        <w:tc>
          <w:tcPr>
            <w:tcW w:w="0" w:type="auto"/>
          </w:tcPr>
          <w:p w14:paraId="5974D5D7" w14:textId="77777777" w:rsidR="009B6095" w:rsidRPr="009B6095" w:rsidRDefault="009B6095" w:rsidP="001C1653">
            <w:pPr>
              <w:pStyle w:val="tablecelltight"/>
            </w:pPr>
            <w:r w:rsidRPr="009B6095">
              <w:t>3</w:t>
            </w:r>
          </w:p>
        </w:tc>
        <w:tc>
          <w:tcPr>
            <w:tcW w:w="0" w:type="auto"/>
            <w:vAlign w:val="center"/>
          </w:tcPr>
          <w:p w14:paraId="723C7677" w14:textId="77777777" w:rsidR="009B6095" w:rsidRPr="009B6095" w:rsidRDefault="009B6095" w:rsidP="001C1653">
            <w:pPr>
              <w:pStyle w:val="tablecelltight"/>
            </w:pPr>
            <w:r w:rsidRPr="009B6095">
              <w:t>4.0</w:t>
            </w:r>
          </w:p>
        </w:tc>
      </w:tr>
      <w:tr w:rsidR="001C1653" w:rsidRPr="009B6095" w14:paraId="48D3337A" w14:textId="77777777" w:rsidTr="000D21BC">
        <w:tc>
          <w:tcPr>
            <w:tcW w:w="0" w:type="auto"/>
            <w:shd w:val="clear" w:color="auto" w:fill="E2EFD9" w:themeFill="accent6" w:themeFillTint="33"/>
          </w:tcPr>
          <w:p w14:paraId="63A2E7D1" w14:textId="77777777" w:rsidR="009B6095" w:rsidRPr="009B6095" w:rsidRDefault="009B6095" w:rsidP="001C1653">
            <w:pPr>
              <w:pStyle w:val="tablecelltight"/>
            </w:pPr>
            <w:r w:rsidRPr="009B6095">
              <w:t>s-1c3-*</w:t>
            </w:r>
          </w:p>
        </w:tc>
        <w:tc>
          <w:tcPr>
            <w:tcW w:w="0" w:type="auto"/>
            <w:shd w:val="clear" w:color="auto" w:fill="E2EFD9" w:themeFill="accent6" w:themeFillTint="33"/>
          </w:tcPr>
          <w:p w14:paraId="7BA423B9"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62FB788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44AAFEC" w14:textId="77777777" w:rsidR="009B6095" w:rsidRPr="009B6095" w:rsidRDefault="009B6095" w:rsidP="001C1653">
            <w:pPr>
              <w:pStyle w:val="tablecelltight"/>
            </w:pPr>
            <w:r w:rsidRPr="009B6095">
              <w:t>2</w:t>
            </w:r>
          </w:p>
        </w:tc>
        <w:tc>
          <w:tcPr>
            <w:tcW w:w="0" w:type="auto"/>
            <w:shd w:val="clear" w:color="auto" w:fill="E2EFD9" w:themeFill="accent6" w:themeFillTint="33"/>
          </w:tcPr>
          <w:p w14:paraId="204BE061"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9EBB571"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029C7F7B" w14:textId="77777777" w:rsidR="009B6095" w:rsidRPr="009B6095" w:rsidRDefault="009B6095" w:rsidP="001C1653">
            <w:pPr>
              <w:pStyle w:val="tablecelltight"/>
            </w:pPr>
            <w:r w:rsidRPr="009B6095">
              <w:t>0.8</w:t>
            </w:r>
          </w:p>
        </w:tc>
      </w:tr>
      <w:tr w:rsidR="001C1653" w:rsidRPr="009B6095" w14:paraId="23C37258" w14:textId="77777777" w:rsidTr="000D21BC">
        <w:tc>
          <w:tcPr>
            <w:tcW w:w="0" w:type="auto"/>
            <w:shd w:val="clear" w:color="auto" w:fill="E2EFD9" w:themeFill="accent6" w:themeFillTint="33"/>
          </w:tcPr>
          <w:p w14:paraId="696AA616" w14:textId="77777777" w:rsidR="009B6095" w:rsidRPr="009B6095" w:rsidRDefault="009B6095" w:rsidP="001C1653">
            <w:pPr>
              <w:pStyle w:val="tablecelltight"/>
            </w:pPr>
            <w:r w:rsidRPr="009B6095">
              <w:t>mol-1c3-*</w:t>
            </w:r>
          </w:p>
        </w:tc>
        <w:tc>
          <w:tcPr>
            <w:tcW w:w="0" w:type="auto"/>
            <w:shd w:val="clear" w:color="auto" w:fill="E2EFD9" w:themeFill="accent6" w:themeFillTint="33"/>
          </w:tcPr>
          <w:p w14:paraId="3B7297D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363925D9"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496DB585"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0D9984B"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06B43B15"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4B4B5332" w14:textId="77777777" w:rsidR="009B6095" w:rsidRPr="009B6095" w:rsidRDefault="009B6095" w:rsidP="001C1653">
            <w:pPr>
              <w:pStyle w:val="tablecelltight"/>
            </w:pPr>
            <w:r w:rsidRPr="009B6095">
              <w:t>1.0</w:t>
            </w:r>
          </w:p>
        </w:tc>
      </w:tr>
      <w:tr w:rsidR="009B6095" w:rsidRPr="009B6095" w14:paraId="102BC839" w14:textId="77777777" w:rsidTr="000D21BC">
        <w:tc>
          <w:tcPr>
            <w:tcW w:w="0" w:type="auto"/>
          </w:tcPr>
          <w:p w14:paraId="1C0650E5" w14:textId="77777777" w:rsidR="009B6095" w:rsidRPr="009B6095" w:rsidRDefault="009B6095" w:rsidP="001C1653">
            <w:pPr>
              <w:pStyle w:val="tablecelltight"/>
            </w:pPr>
            <w:r w:rsidRPr="009B6095">
              <w:t>s-1c3-SA</w:t>
            </w:r>
          </w:p>
        </w:tc>
        <w:tc>
          <w:tcPr>
            <w:tcW w:w="0" w:type="auto"/>
          </w:tcPr>
          <w:p w14:paraId="395A1A23" w14:textId="77777777" w:rsidR="009B6095" w:rsidRPr="009B6095" w:rsidRDefault="009B6095" w:rsidP="001C1653">
            <w:pPr>
              <w:pStyle w:val="tablecelltight"/>
            </w:pPr>
            <w:r w:rsidRPr="009B6095">
              <w:t>2</w:t>
            </w:r>
          </w:p>
        </w:tc>
        <w:tc>
          <w:tcPr>
            <w:tcW w:w="0" w:type="auto"/>
          </w:tcPr>
          <w:p w14:paraId="50A98C5A" w14:textId="77777777" w:rsidR="009B6095" w:rsidRPr="009B6095" w:rsidRDefault="009B6095" w:rsidP="001C1653">
            <w:pPr>
              <w:pStyle w:val="tablecelltight"/>
            </w:pPr>
            <w:r w:rsidRPr="009B6095">
              <w:t>1</w:t>
            </w:r>
          </w:p>
        </w:tc>
        <w:tc>
          <w:tcPr>
            <w:tcW w:w="0" w:type="auto"/>
          </w:tcPr>
          <w:p w14:paraId="137A3828" w14:textId="77777777" w:rsidR="009B6095" w:rsidRPr="009B6095" w:rsidRDefault="009B6095" w:rsidP="001C1653">
            <w:pPr>
              <w:pStyle w:val="tablecelltight"/>
            </w:pPr>
            <w:r w:rsidRPr="009B6095">
              <w:t>2</w:t>
            </w:r>
          </w:p>
        </w:tc>
        <w:tc>
          <w:tcPr>
            <w:tcW w:w="0" w:type="auto"/>
          </w:tcPr>
          <w:p w14:paraId="52C919BE" w14:textId="77777777" w:rsidR="009B6095" w:rsidRPr="009B6095" w:rsidRDefault="009B6095" w:rsidP="001C1653">
            <w:pPr>
              <w:pStyle w:val="tablecelltight"/>
            </w:pPr>
            <w:r w:rsidRPr="009B6095">
              <w:t>5</w:t>
            </w:r>
          </w:p>
        </w:tc>
        <w:tc>
          <w:tcPr>
            <w:tcW w:w="0" w:type="auto"/>
          </w:tcPr>
          <w:p w14:paraId="07ED653E" w14:textId="77777777" w:rsidR="009B6095" w:rsidRPr="009B6095" w:rsidRDefault="009B6095" w:rsidP="001C1653">
            <w:pPr>
              <w:pStyle w:val="tablecelltight"/>
            </w:pPr>
            <w:r w:rsidRPr="009B6095">
              <w:t>4</w:t>
            </w:r>
          </w:p>
        </w:tc>
        <w:tc>
          <w:tcPr>
            <w:tcW w:w="0" w:type="auto"/>
            <w:vAlign w:val="center"/>
          </w:tcPr>
          <w:p w14:paraId="3951BF7C" w14:textId="77777777" w:rsidR="009B6095" w:rsidRPr="009B6095" w:rsidRDefault="009B6095" w:rsidP="001C1653">
            <w:pPr>
              <w:pStyle w:val="tablecelltight"/>
            </w:pPr>
            <w:r w:rsidRPr="009B6095">
              <w:t>1.3</w:t>
            </w:r>
          </w:p>
        </w:tc>
      </w:tr>
      <w:tr w:rsidR="009B6095" w:rsidRPr="009B6095" w14:paraId="40CC8044" w14:textId="77777777" w:rsidTr="000D21BC">
        <w:tc>
          <w:tcPr>
            <w:tcW w:w="0" w:type="auto"/>
          </w:tcPr>
          <w:p w14:paraId="7AACF3D1" w14:textId="77777777" w:rsidR="009B6095" w:rsidRPr="009B6095" w:rsidRDefault="009B6095" w:rsidP="001C1653">
            <w:pPr>
              <w:pStyle w:val="tablecelltight"/>
            </w:pPr>
            <w:r w:rsidRPr="009B6095">
              <w:t>mol-1c3-SA</w:t>
            </w:r>
          </w:p>
        </w:tc>
        <w:tc>
          <w:tcPr>
            <w:tcW w:w="0" w:type="auto"/>
          </w:tcPr>
          <w:p w14:paraId="58129335" w14:textId="77777777" w:rsidR="009B6095" w:rsidRPr="009B6095" w:rsidRDefault="009B6095" w:rsidP="001C1653">
            <w:pPr>
              <w:pStyle w:val="tablecelltight"/>
            </w:pPr>
            <w:r w:rsidRPr="009B6095">
              <w:t>2</w:t>
            </w:r>
          </w:p>
        </w:tc>
        <w:tc>
          <w:tcPr>
            <w:tcW w:w="0" w:type="auto"/>
          </w:tcPr>
          <w:p w14:paraId="5BA642E0" w14:textId="77777777" w:rsidR="009B6095" w:rsidRPr="009B6095" w:rsidRDefault="009B6095" w:rsidP="001C1653">
            <w:pPr>
              <w:pStyle w:val="tablecelltight"/>
            </w:pPr>
            <w:r w:rsidRPr="009B6095">
              <w:t>1</w:t>
            </w:r>
          </w:p>
        </w:tc>
        <w:tc>
          <w:tcPr>
            <w:tcW w:w="0" w:type="auto"/>
          </w:tcPr>
          <w:p w14:paraId="1460776D" w14:textId="77777777" w:rsidR="009B6095" w:rsidRPr="009B6095" w:rsidRDefault="009B6095" w:rsidP="001C1653">
            <w:pPr>
              <w:pStyle w:val="tablecelltight"/>
            </w:pPr>
            <w:r w:rsidRPr="009B6095">
              <w:t>3</w:t>
            </w:r>
          </w:p>
        </w:tc>
        <w:tc>
          <w:tcPr>
            <w:tcW w:w="0" w:type="auto"/>
          </w:tcPr>
          <w:p w14:paraId="53D2413A" w14:textId="77777777" w:rsidR="009B6095" w:rsidRPr="009B6095" w:rsidRDefault="009B6095" w:rsidP="001C1653">
            <w:pPr>
              <w:pStyle w:val="tablecelltight"/>
            </w:pPr>
            <w:r w:rsidRPr="009B6095">
              <w:t>6</w:t>
            </w:r>
          </w:p>
        </w:tc>
        <w:tc>
          <w:tcPr>
            <w:tcW w:w="0" w:type="auto"/>
          </w:tcPr>
          <w:p w14:paraId="441D237D" w14:textId="77777777" w:rsidR="009B6095" w:rsidRPr="009B6095" w:rsidRDefault="009B6095" w:rsidP="001C1653">
            <w:pPr>
              <w:pStyle w:val="tablecelltight"/>
            </w:pPr>
            <w:r w:rsidRPr="009B6095">
              <w:t>4</w:t>
            </w:r>
          </w:p>
        </w:tc>
        <w:tc>
          <w:tcPr>
            <w:tcW w:w="0" w:type="auto"/>
            <w:vAlign w:val="center"/>
          </w:tcPr>
          <w:p w14:paraId="2CE74EF3" w14:textId="77777777" w:rsidR="009B6095" w:rsidRPr="009B6095" w:rsidRDefault="009B6095" w:rsidP="001C1653">
            <w:pPr>
              <w:pStyle w:val="tablecelltight"/>
            </w:pPr>
            <w:r w:rsidRPr="009B6095">
              <w:t>1.5</w:t>
            </w:r>
          </w:p>
        </w:tc>
      </w:tr>
      <w:tr w:rsidR="009B6095" w:rsidRPr="009B6095" w14:paraId="3137784B" w14:textId="77777777" w:rsidTr="000D21BC">
        <w:tc>
          <w:tcPr>
            <w:tcW w:w="0" w:type="auto"/>
          </w:tcPr>
          <w:p w14:paraId="00618F31" w14:textId="77777777" w:rsidR="009B6095" w:rsidRPr="009B6095" w:rsidRDefault="009B6095" w:rsidP="001C1653">
            <w:pPr>
              <w:pStyle w:val="tablecelltight"/>
            </w:pPr>
            <w:r w:rsidRPr="009B6095">
              <w:t>s-1c3-SAI</w:t>
            </w:r>
          </w:p>
        </w:tc>
        <w:tc>
          <w:tcPr>
            <w:tcW w:w="0" w:type="auto"/>
          </w:tcPr>
          <w:p w14:paraId="39BF0027" w14:textId="77777777" w:rsidR="009B6095" w:rsidRPr="009B6095" w:rsidRDefault="009B6095" w:rsidP="001C1653">
            <w:pPr>
              <w:pStyle w:val="tablecelltight"/>
            </w:pPr>
            <w:r w:rsidRPr="009B6095">
              <w:t>3</w:t>
            </w:r>
          </w:p>
        </w:tc>
        <w:tc>
          <w:tcPr>
            <w:tcW w:w="0" w:type="auto"/>
          </w:tcPr>
          <w:p w14:paraId="6F75983B" w14:textId="77777777" w:rsidR="009B6095" w:rsidRPr="009B6095" w:rsidRDefault="009B6095" w:rsidP="001C1653">
            <w:pPr>
              <w:pStyle w:val="tablecelltight"/>
            </w:pPr>
            <w:r w:rsidRPr="009B6095">
              <w:t>2</w:t>
            </w:r>
          </w:p>
        </w:tc>
        <w:tc>
          <w:tcPr>
            <w:tcW w:w="0" w:type="auto"/>
          </w:tcPr>
          <w:p w14:paraId="0D5E0347" w14:textId="77777777" w:rsidR="009B6095" w:rsidRPr="009B6095" w:rsidRDefault="009B6095" w:rsidP="001C1653">
            <w:pPr>
              <w:pStyle w:val="tablecelltight"/>
            </w:pPr>
            <w:r w:rsidRPr="009B6095">
              <w:t>2</w:t>
            </w:r>
          </w:p>
        </w:tc>
        <w:tc>
          <w:tcPr>
            <w:tcW w:w="0" w:type="auto"/>
          </w:tcPr>
          <w:p w14:paraId="6AB0675F" w14:textId="77777777" w:rsidR="009B6095" w:rsidRPr="009B6095" w:rsidRDefault="009B6095" w:rsidP="001C1653">
            <w:pPr>
              <w:pStyle w:val="tablecelltight"/>
            </w:pPr>
            <w:r w:rsidRPr="009B6095">
              <w:t>7</w:t>
            </w:r>
          </w:p>
        </w:tc>
        <w:tc>
          <w:tcPr>
            <w:tcW w:w="0" w:type="auto"/>
          </w:tcPr>
          <w:p w14:paraId="0C7AAAA4" w14:textId="77777777" w:rsidR="009B6095" w:rsidRPr="009B6095" w:rsidRDefault="009B6095" w:rsidP="001C1653">
            <w:pPr>
              <w:pStyle w:val="tablecelltight"/>
            </w:pPr>
            <w:r w:rsidRPr="009B6095">
              <w:t>4</w:t>
            </w:r>
          </w:p>
        </w:tc>
        <w:tc>
          <w:tcPr>
            <w:tcW w:w="0" w:type="auto"/>
            <w:vAlign w:val="center"/>
          </w:tcPr>
          <w:p w14:paraId="58F1041B" w14:textId="77777777" w:rsidR="009B6095" w:rsidRPr="009B6095" w:rsidRDefault="009B6095" w:rsidP="001C1653">
            <w:pPr>
              <w:pStyle w:val="tablecelltight"/>
            </w:pPr>
            <w:r w:rsidRPr="009B6095">
              <w:t>1.8</w:t>
            </w:r>
          </w:p>
        </w:tc>
      </w:tr>
      <w:tr w:rsidR="009B6095" w:rsidRPr="009B6095" w14:paraId="469F5936" w14:textId="77777777" w:rsidTr="000D21BC">
        <w:tc>
          <w:tcPr>
            <w:tcW w:w="0" w:type="auto"/>
          </w:tcPr>
          <w:p w14:paraId="380EB215" w14:textId="77777777" w:rsidR="009B6095" w:rsidRPr="009B6095" w:rsidRDefault="009B6095" w:rsidP="001C1653">
            <w:pPr>
              <w:pStyle w:val="tablecelltight"/>
            </w:pPr>
            <w:r w:rsidRPr="009B6095">
              <w:t>mol-1c3-SAI</w:t>
            </w:r>
          </w:p>
        </w:tc>
        <w:tc>
          <w:tcPr>
            <w:tcW w:w="0" w:type="auto"/>
          </w:tcPr>
          <w:p w14:paraId="26D2AB7E" w14:textId="77777777" w:rsidR="009B6095" w:rsidRPr="009B6095" w:rsidRDefault="009B6095" w:rsidP="001C1653">
            <w:pPr>
              <w:pStyle w:val="tablecelltight"/>
            </w:pPr>
            <w:r w:rsidRPr="009B6095">
              <w:t>3</w:t>
            </w:r>
          </w:p>
        </w:tc>
        <w:tc>
          <w:tcPr>
            <w:tcW w:w="0" w:type="auto"/>
          </w:tcPr>
          <w:p w14:paraId="7B09CEC5" w14:textId="77777777" w:rsidR="009B6095" w:rsidRPr="009B6095" w:rsidRDefault="009B6095" w:rsidP="001C1653">
            <w:pPr>
              <w:pStyle w:val="tablecelltight"/>
            </w:pPr>
            <w:r w:rsidRPr="009B6095">
              <w:t>2</w:t>
            </w:r>
          </w:p>
        </w:tc>
        <w:tc>
          <w:tcPr>
            <w:tcW w:w="0" w:type="auto"/>
          </w:tcPr>
          <w:p w14:paraId="424E5F24" w14:textId="77777777" w:rsidR="009B6095" w:rsidRPr="009B6095" w:rsidRDefault="009B6095" w:rsidP="001C1653">
            <w:pPr>
              <w:pStyle w:val="tablecelltight"/>
            </w:pPr>
            <w:r w:rsidRPr="009B6095">
              <w:t>3</w:t>
            </w:r>
          </w:p>
        </w:tc>
        <w:tc>
          <w:tcPr>
            <w:tcW w:w="0" w:type="auto"/>
          </w:tcPr>
          <w:p w14:paraId="53A4C06B" w14:textId="77777777" w:rsidR="009B6095" w:rsidRPr="009B6095" w:rsidRDefault="009B6095" w:rsidP="001C1653">
            <w:pPr>
              <w:pStyle w:val="tablecelltight"/>
            </w:pPr>
            <w:r w:rsidRPr="009B6095">
              <w:t>8</w:t>
            </w:r>
          </w:p>
        </w:tc>
        <w:tc>
          <w:tcPr>
            <w:tcW w:w="0" w:type="auto"/>
          </w:tcPr>
          <w:p w14:paraId="7276A8A0" w14:textId="77777777" w:rsidR="009B6095" w:rsidRPr="009B6095" w:rsidRDefault="009B6095" w:rsidP="001C1653">
            <w:pPr>
              <w:pStyle w:val="tablecelltight"/>
            </w:pPr>
            <w:r w:rsidRPr="009B6095">
              <w:t>4</w:t>
            </w:r>
          </w:p>
        </w:tc>
        <w:tc>
          <w:tcPr>
            <w:tcW w:w="0" w:type="auto"/>
            <w:vAlign w:val="center"/>
          </w:tcPr>
          <w:p w14:paraId="4D300792" w14:textId="77777777" w:rsidR="009B6095" w:rsidRPr="009B6095" w:rsidRDefault="009B6095" w:rsidP="001C1653">
            <w:pPr>
              <w:pStyle w:val="tablecelltight"/>
            </w:pPr>
            <w:r w:rsidRPr="009B6095">
              <w:t>2.0</w:t>
            </w:r>
          </w:p>
        </w:tc>
      </w:tr>
      <w:tr w:rsidR="009B6095" w:rsidRPr="009B6095" w14:paraId="530426C4" w14:textId="77777777" w:rsidTr="000D21BC">
        <w:tc>
          <w:tcPr>
            <w:tcW w:w="0" w:type="auto"/>
          </w:tcPr>
          <w:p w14:paraId="6A2E390B" w14:textId="77777777" w:rsidR="009B6095" w:rsidRPr="009B6095" w:rsidRDefault="009B6095" w:rsidP="001C1653">
            <w:pPr>
              <w:pStyle w:val="tablecelltight"/>
            </w:pPr>
            <w:r w:rsidRPr="009B6095">
              <w:t>s-1c3-SAIT</w:t>
            </w:r>
          </w:p>
        </w:tc>
        <w:tc>
          <w:tcPr>
            <w:tcW w:w="0" w:type="auto"/>
          </w:tcPr>
          <w:p w14:paraId="0A4F3F54" w14:textId="77777777" w:rsidR="009B6095" w:rsidRPr="009B6095" w:rsidRDefault="009B6095" w:rsidP="001C1653">
            <w:pPr>
              <w:pStyle w:val="tablecelltight"/>
            </w:pPr>
            <w:r w:rsidRPr="009B6095">
              <w:t>4</w:t>
            </w:r>
          </w:p>
        </w:tc>
        <w:tc>
          <w:tcPr>
            <w:tcW w:w="0" w:type="auto"/>
          </w:tcPr>
          <w:p w14:paraId="1D3D3550" w14:textId="77777777" w:rsidR="009B6095" w:rsidRPr="009B6095" w:rsidRDefault="009B6095" w:rsidP="001C1653">
            <w:pPr>
              <w:pStyle w:val="tablecelltight"/>
            </w:pPr>
            <w:r w:rsidRPr="009B6095">
              <w:t>3</w:t>
            </w:r>
          </w:p>
        </w:tc>
        <w:tc>
          <w:tcPr>
            <w:tcW w:w="0" w:type="auto"/>
          </w:tcPr>
          <w:p w14:paraId="5032EF97" w14:textId="77777777" w:rsidR="009B6095" w:rsidRPr="009B6095" w:rsidRDefault="009B6095" w:rsidP="001C1653">
            <w:pPr>
              <w:pStyle w:val="tablecelltight"/>
            </w:pPr>
            <w:r w:rsidRPr="009B6095">
              <w:t>2</w:t>
            </w:r>
          </w:p>
        </w:tc>
        <w:tc>
          <w:tcPr>
            <w:tcW w:w="0" w:type="auto"/>
          </w:tcPr>
          <w:p w14:paraId="4D1E502B" w14:textId="77777777" w:rsidR="009B6095" w:rsidRPr="009B6095" w:rsidRDefault="009B6095" w:rsidP="001C1653">
            <w:pPr>
              <w:pStyle w:val="tablecelltight"/>
            </w:pPr>
            <w:r w:rsidRPr="009B6095">
              <w:t>9</w:t>
            </w:r>
          </w:p>
        </w:tc>
        <w:tc>
          <w:tcPr>
            <w:tcW w:w="0" w:type="auto"/>
          </w:tcPr>
          <w:p w14:paraId="1EF65312" w14:textId="77777777" w:rsidR="009B6095" w:rsidRPr="009B6095" w:rsidRDefault="009B6095" w:rsidP="001C1653">
            <w:pPr>
              <w:pStyle w:val="tablecelltight"/>
            </w:pPr>
            <w:r w:rsidRPr="009B6095">
              <w:t>4</w:t>
            </w:r>
          </w:p>
        </w:tc>
        <w:tc>
          <w:tcPr>
            <w:tcW w:w="0" w:type="auto"/>
            <w:vAlign w:val="center"/>
          </w:tcPr>
          <w:p w14:paraId="6ADD9E05" w14:textId="77777777" w:rsidR="009B6095" w:rsidRPr="009B6095" w:rsidRDefault="009B6095" w:rsidP="001C1653">
            <w:pPr>
              <w:pStyle w:val="tablecelltight"/>
            </w:pPr>
            <w:r w:rsidRPr="009B6095">
              <w:t>2.3</w:t>
            </w:r>
          </w:p>
        </w:tc>
      </w:tr>
      <w:tr w:rsidR="009B6095" w:rsidRPr="009B6095" w14:paraId="35288C8C" w14:textId="77777777" w:rsidTr="000D21BC">
        <w:tc>
          <w:tcPr>
            <w:tcW w:w="0" w:type="auto"/>
          </w:tcPr>
          <w:p w14:paraId="61501E45" w14:textId="77777777" w:rsidR="009B6095" w:rsidRPr="009B6095" w:rsidRDefault="009B6095" w:rsidP="001C1653">
            <w:pPr>
              <w:pStyle w:val="tablecelltight"/>
            </w:pPr>
            <w:r w:rsidRPr="009B6095">
              <w:t>mol-1c3-SAIT</w:t>
            </w:r>
          </w:p>
        </w:tc>
        <w:tc>
          <w:tcPr>
            <w:tcW w:w="0" w:type="auto"/>
          </w:tcPr>
          <w:p w14:paraId="59A61A93" w14:textId="77777777" w:rsidR="009B6095" w:rsidRPr="009B6095" w:rsidRDefault="009B6095" w:rsidP="001C1653">
            <w:pPr>
              <w:pStyle w:val="tablecelltight"/>
            </w:pPr>
            <w:r w:rsidRPr="009B6095">
              <w:t>4</w:t>
            </w:r>
          </w:p>
        </w:tc>
        <w:tc>
          <w:tcPr>
            <w:tcW w:w="0" w:type="auto"/>
          </w:tcPr>
          <w:p w14:paraId="54566D9D" w14:textId="77777777" w:rsidR="009B6095" w:rsidRPr="009B6095" w:rsidRDefault="009B6095" w:rsidP="001C1653">
            <w:pPr>
              <w:pStyle w:val="tablecelltight"/>
            </w:pPr>
            <w:r w:rsidRPr="009B6095">
              <w:t>3</w:t>
            </w:r>
          </w:p>
        </w:tc>
        <w:tc>
          <w:tcPr>
            <w:tcW w:w="0" w:type="auto"/>
          </w:tcPr>
          <w:p w14:paraId="12B815AD" w14:textId="77777777" w:rsidR="009B6095" w:rsidRPr="009B6095" w:rsidRDefault="009B6095" w:rsidP="001C1653">
            <w:pPr>
              <w:pStyle w:val="tablecelltight"/>
            </w:pPr>
            <w:r w:rsidRPr="009B6095">
              <w:t>3</w:t>
            </w:r>
          </w:p>
        </w:tc>
        <w:tc>
          <w:tcPr>
            <w:tcW w:w="0" w:type="auto"/>
          </w:tcPr>
          <w:p w14:paraId="3B244811" w14:textId="77777777" w:rsidR="009B6095" w:rsidRPr="009B6095" w:rsidRDefault="009B6095" w:rsidP="001C1653">
            <w:pPr>
              <w:pStyle w:val="tablecelltight"/>
            </w:pPr>
            <w:r w:rsidRPr="009B6095">
              <w:t>10</w:t>
            </w:r>
          </w:p>
        </w:tc>
        <w:tc>
          <w:tcPr>
            <w:tcW w:w="0" w:type="auto"/>
          </w:tcPr>
          <w:p w14:paraId="79ED932F" w14:textId="77777777" w:rsidR="009B6095" w:rsidRPr="009B6095" w:rsidRDefault="009B6095" w:rsidP="001C1653">
            <w:pPr>
              <w:pStyle w:val="tablecelltight"/>
            </w:pPr>
            <w:r w:rsidRPr="009B6095">
              <w:t>4</w:t>
            </w:r>
          </w:p>
        </w:tc>
        <w:tc>
          <w:tcPr>
            <w:tcW w:w="0" w:type="auto"/>
            <w:vAlign w:val="center"/>
          </w:tcPr>
          <w:p w14:paraId="2A345834" w14:textId="77777777" w:rsidR="009B6095" w:rsidRPr="009B6095" w:rsidRDefault="009B6095" w:rsidP="001C1653">
            <w:pPr>
              <w:pStyle w:val="tablecelltight"/>
            </w:pPr>
            <w:r w:rsidRPr="009B6095">
              <w:t>2.5</w:t>
            </w:r>
          </w:p>
        </w:tc>
      </w:tr>
      <w:tr w:rsidR="009B6095" w:rsidRPr="009B6095" w14:paraId="7CDA7CAD" w14:textId="77777777" w:rsidTr="000D21BC">
        <w:tc>
          <w:tcPr>
            <w:tcW w:w="0" w:type="auto"/>
          </w:tcPr>
          <w:p w14:paraId="6FA49F8A" w14:textId="77777777" w:rsidR="009B6095" w:rsidRPr="009B6095" w:rsidRDefault="009B6095" w:rsidP="001C1653">
            <w:pPr>
              <w:pStyle w:val="tablecelltight"/>
            </w:pPr>
            <w:r w:rsidRPr="009B6095">
              <w:t>s-1c3-SEA-IT</w:t>
            </w:r>
          </w:p>
        </w:tc>
        <w:tc>
          <w:tcPr>
            <w:tcW w:w="0" w:type="auto"/>
          </w:tcPr>
          <w:p w14:paraId="19895251" w14:textId="77777777" w:rsidR="009B6095" w:rsidRPr="009B6095" w:rsidRDefault="009B6095" w:rsidP="001C1653">
            <w:pPr>
              <w:pStyle w:val="tablecelltight"/>
            </w:pPr>
            <w:r w:rsidRPr="009B6095">
              <w:t>5</w:t>
            </w:r>
          </w:p>
        </w:tc>
        <w:tc>
          <w:tcPr>
            <w:tcW w:w="0" w:type="auto"/>
          </w:tcPr>
          <w:p w14:paraId="4427B788" w14:textId="77777777" w:rsidR="009B6095" w:rsidRPr="009B6095" w:rsidRDefault="009B6095" w:rsidP="001C1653">
            <w:pPr>
              <w:pStyle w:val="tablecelltight"/>
            </w:pPr>
            <w:r w:rsidRPr="009B6095">
              <w:t>4</w:t>
            </w:r>
          </w:p>
        </w:tc>
        <w:tc>
          <w:tcPr>
            <w:tcW w:w="0" w:type="auto"/>
          </w:tcPr>
          <w:p w14:paraId="42B8A889" w14:textId="77777777" w:rsidR="009B6095" w:rsidRPr="009B6095" w:rsidRDefault="009B6095" w:rsidP="001C1653">
            <w:pPr>
              <w:pStyle w:val="tablecelltight"/>
            </w:pPr>
            <w:r w:rsidRPr="009B6095">
              <w:t>2</w:t>
            </w:r>
          </w:p>
        </w:tc>
        <w:tc>
          <w:tcPr>
            <w:tcW w:w="0" w:type="auto"/>
          </w:tcPr>
          <w:p w14:paraId="4126583A" w14:textId="77777777" w:rsidR="009B6095" w:rsidRPr="009B6095" w:rsidRDefault="009B6095" w:rsidP="001C1653">
            <w:pPr>
              <w:pStyle w:val="tablecelltight"/>
            </w:pPr>
            <w:r w:rsidRPr="009B6095">
              <w:t>11</w:t>
            </w:r>
          </w:p>
        </w:tc>
        <w:tc>
          <w:tcPr>
            <w:tcW w:w="0" w:type="auto"/>
          </w:tcPr>
          <w:p w14:paraId="77137558" w14:textId="77777777" w:rsidR="009B6095" w:rsidRPr="009B6095" w:rsidRDefault="009B6095" w:rsidP="001C1653">
            <w:pPr>
              <w:pStyle w:val="tablecelltight"/>
            </w:pPr>
            <w:r w:rsidRPr="009B6095">
              <w:t>4</w:t>
            </w:r>
          </w:p>
        </w:tc>
        <w:tc>
          <w:tcPr>
            <w:tcW w:w="0" w:type="auto"/>
            <w:vAlign w:val="center"/>
          </w:tcPr>
          <w:p w14:paraId="4089ADBA" w14:textId="77777777" w:rsidR="009B6095" w:rsidRPr="009B6095" w:rsidRDefault="009B6095" w:rsidP="001C1653">
            <w:pPr>
              <w:pStyle w:val="tablecelltight"/>
            </w:pPr>
            <w:r w:rsidRPr="009B6095">
              <w:t>2.8</w:t>
            </w:r>
          </w:p>
        </w:tc>
      </w:tr>
      <w:tr w:rsidR="009B6095" w:rsidRPr="009B6095" w14:paraId="634E1F16" w14:textId="77777777" w:rsidTr="000D21BC">
        <w:tc>
          <w:tcPr>
            <w:tcW w:w="0" w:type="auto"/>
          </w:tcPr>
          <w:p w14:paraId="64EDFD52" w14:textId="77777777" w:rsidR="009B6095" w:rsidRPr="009B6095" w:rsidRDefault="009B6095" w:rsidP="001C1653">
            <w:pPr>
              <w:pStyle w:val="tablecelltight"/>
            </w:pPr>
            <w:r w:rsidRPr="009B6095">
              <w:t>mol-1c3- SEA-IT</w:t>
            </w:r>
          </w:p>
        </w:tc>
        <w:tc>
          <w:tcPr>
            <w:tcW w:w="0" w:type="auto"/>
          </w:tcPr>
          <w:p w14:paraId="191C1207" w14:textId="77777777" w:rsidR="009B6095" w:rsidRPr="009B6095" w:rsidRDefault="009B6095" w:rsidP="001C1653">
            <w:pPr>
              <w:pStyle w:val="tablecelltight"/>
            </w:pPr>
            <w:r w:rsidRPr="009B6095">
              <w:t>5</w:t>
            </w:r>
          </w:p>
        </w:tc>
        <w:tc>
          <w:tcPr>
            <w:tcW w:w="0" w:type="auto"/>
          </w:tcPr>
          <w:p w14:paraId="64EC44D9" w14:textId="77777777" w:rsidR="009B6095" w:rsidRPr="009B6095" w:rsidRDefault="009B6095" w:rsidP="001C1653">
            <w:pPr>
              <w:pStyle w:val="tablecelltight"/>
            </w:pPr>
            <w:r w:rsidRPr="009B6095">
              <w:t>4</w:t>
            </w:r>
          </w:p>
        </w:tc>
        <w:tc>
          <w:tcPr>
            <w:tcW w:w="0" w:type="auto"/>
          </w:tcPr>
          <w:p w14:paraId="571A1C69" w14:textId="77777777" w:rsidR="009B6095" w:rsidRPr="009B6095" w:rsidRDefault="009B6095" w:rsidP="001C1653">
            <w:pPr>
              <w:pStyle w:val="tablecelltight"/>
            </w:pPr>
            <w:r w:rsidRPr="009B6095">
              <w:t>3</w:t>
            </w:r>
          </w:p>
        </w:tc>
        <w:tc>
          <w:tcPr>
            <w:tcW w:w="0" w:type="auto"/>
          </w:tcPr>
          <w:p w14:paraId="1FC0D159" w14:textId="77777777" w:rsidR="009B6095" w:rsidRPr="009B6095" w:rsidRDefault="009B6095" w:rsidP="001C1653">
            <w:pPr>
              <w:pStyle w:val="tablecelltight"/>
            </w:pPr>
            <w:r w:rsidRPr="009B6095">
              <w:t>12</w:t>
            </w:r>
          </w:p>
        </w:tc>
        <w:tc>
          <w:tcPr>
            <w:tcW w:w="0" w:type="auto"/>
          </w:tcPr>
          <w:p w14:paraId="432BF7B5" w14:textId="77777777" w:rsidR="009B6095" w:rsidRPr="009B6095" w:rsidRDefault="009B6095" w:rsidP="001C1653">
            <w:pPr>
              <w:pStyle w:val="tablecelltight"/>
            </w:pPr>
            <w:r w:rsidRPr="009B6095">
              <w:t>4</w:t>
            </w:r>
          </w:p>
        </w:tc>
        <w:tc>
          <w:tcPr>
            <w:tcW w:w="0" w:type="auto"/>
            <w:vAlign w:val="center"/>
          </w:tcPr>
          <w:p w14:paraId="08CAB353" w14:textId="77777777" w:rsidR="009B6095" w:rsidRPr="009B6095" w:rsidRDefault="009B6095" w:rsidP="001C1653">
            <w:pPr>
              <w:pStyle w:val="tablecelltight"/>
            </w:pPr>
            <w:r w:rsidRPr="009B6095">
              <w:t>3.0</w:t>
            </w:r>
          </w:p>
        </w:tc>
      </w:tr>
      <w:tr w:rsidR="009B6095" w:rsidRPr="009B6095" w14:paraId="7F423A46" w14:textId="77777777" w:rsidTr="000D21BC">
        <w:tc>
          <w:tcPr>
            <w:tcW w:w="0" w:type="auto"/>
          </w:tcPr>
          <w:p w14:paraId="470B8814" w14:textId="77777777" w:rsidR="009B6095" w:rsidRPr="009B6095" w:rsidRDefault="009B6095" w:rsidP="001C1653">
            <w:pPr>
              <w:pStyle w:val="tablecelltight"/>
            </w:pPr>
            <w:r w:rsidRPr="009B6095">
              <w:t>s-2c1-*</w:t>
            </w:r>
          </w:p>
        </w:tc>
        <w:tc>
          <w:tcPr>
            <w:tcW w:w="0" w:type="auto"/>
          </w:tcPr>
          <w:p w14:paraId="20702F20" w14:textId="77777777" w:rsidR="009B6095" w:rsidRPr="009B6095" w:rsidRDefault="009B6095" w:rsidP="001C1653">
            <w:pPr>
              <w:pStyle w:val="tablecelltight"/>
            </w:pPr>
            <w:r w:rsidRPr="009B6095">
              <w:t>1</w:t>
            </w:r>
          </w:p>
        </w:tc>
        <w:tc>
          <w:tcPr>
            <w:tcW w:w="0" w:type="auto"/>
          </w:tcPr>
          <w:p w14:paraId="0ACC9986" w14:textId="77777777" w:rsidR="009B6095" w:rsidRPr="009B6095" w:rsidRDefault="009B6095" w:rsidP="001C1653">
            <w:pPr>
              <w:pStyle w:val="tablecelltight"/>
            </w:pPr>
            <w:r w:rsidRPr="009B6095">
              <w:t>0</w:t>
            </w:r>
          </w:p>
        </w:tc>
        <w:tc>
          <w:tcPr>
            <w:tcW w:w="0" w:type="auto"/>
          </w:tcPr>
          <w:p w14:paraId="662A5450" w14:textId="77777777" w:rsidR="009B6095" w:rsidRPr="009B6095" w:rsidRDefault="009B6095" w:rsidP="001C1653">
            <w:pPr>
              <w:pStyle w:val="tablecelltight"/>
            </w:pPr>
            <w:r w:rsidRPr="009B6095">
              <w:t>3</w:t>
            </w:r>
          </w:p>
        </w:tc>
        <w:tc>
          <w:tcPr>
            <w:tcW w:w="0" w:type="auto"/>
          </w:tcPr>
          <w:p w14:paraId="00F16878" w14:textId="77777777" w:rsidR="009B6095" w:rsidRPr="009B6095" w:rsidRDefault="009B6095" w:rsidP="001C1653">
            <w:pPr>
              <w:pStyle w:val="tablecelltight"/>
            </w:pPr>
            <w:r w:rsidRPr="009B6095">
              <w:t>4</w:t>
            </w:r>
          </w:p>
        </w:tc>
        <w:tc>
          <w:tcPr>
            <w:tcW w:w="0" w:type="auto"/>
          </w:tcPr>
          <w:p w14:paraId="48416A2F" w14:textId="77777777" w:rsidR="009B6095" w:rsidRPr="009B6095" w:rsidRDefault="009B6095" w:rsidP="001C1653">
            <w:pPr>
              <w:pStyle w:val="tablecelltight"/>
            </w:pPr>
            <w:r w:rsidRPr="009B6095">
              <w:t>3</w:t>
            </w:r>
          </w:p>
        </w:tc>
        <w:tc>
          <w:tcPr>
            <w:tcW w:w="0" w:type="auto"/>
            <w:vAlign w:val="center"/>
          </w:tcPr>
          <w:p w14:paraId="10935576" w14:textId="77777777" w:rsidR="009B6095" w:rsidRPr="009B6095" w:rsidRDefault="009B6095" w:rsidP="001C1653">
            <w:pPr>
              <w:pStyle w:val="tablecelltight"/>
            </w:pPr>
            <w:r w:rsidRPr="009B6095">
              <w:t>1.3</w:t>
            </w:r>
          </w:p>
        </w:tc>
      </w:tr>
      <w:tr w:rsidR="009B6095" w:rsidRPr="009B6095" w14:paraId="684D8162" w14:textId="77777777" w:rsidTr="000D21BC">
        <w:tc>
          <w:tcPr>
            <w:tcW w:w="0" w:type="auto"/>
          </w:tcPr>
          <w:p w14:paraId="2AC2884A" w14:textId="77777777" w:rsidR="009B6095" w:rsidRPr="009B6095" w:rsidRDefault="009B6095" w:rsidP="001C1653">
            <w:pPr>
              <w:pStyle w:val="tablecelltight"/>
            </w:pPr>
            <w:r w:rsidRPr="009B6095">
              <w:t>mol-2c1-*</w:t>
            </w:r>
          </w:p>
        </w:tc>
        <w:tc>
          <w:tcPr>
            <w:tcW w:w="0" w:type="auto"/>
          </w:tcPr>
          <w:p w14:paraId="03F35847" w14:textId="77777777" w:rsidR="009B6095" w:rsidRPr="009B6095" w:rsidRDefault="009B6095" w:rsidP="001C1653">
            <w:pPr>
              <w:pStyle w:val="tablecelltight"/>
            </w:pPr>
            <w:r w:rsidRPr="009B6095">
              <w:t>1</w:t>
            </w:r>
          </w:p>
        </w:tc>
        <w:tc>
          <w:tcPr>
            <w:tcW w:w="0" w:type="auto"/>
          </w:tcPr>
          <w:p w14:paraId="298E43A8" w14:textId="77777777" w:rsidR="009B6095" w:rsidRPr="009B6095" w:rsidRDefault="009B6095" w:rsidP="001C1653">
            <w:pPr>
              <w:pStyle w:val="tablecelltight"/>
            </w:pPr>
            <w:r w:rsidRPr="009B6095">
              <w:t>0</w:t>
            </w:r>
          </w:p>
        </w:tc>
        <w:tc>
          <w:tcPr>
            <w:tcW w:w="0" w:type="auto"/>
          </w:tcPr>
          <w:p w14:paraId="51C64FC8" w14:textId="77777777" w:rsidR="009B6095" w:rsidRPr="009B6095" w:rsidRDefault="009B6095" w:rsidP="001C1653">
            <w:pPr>
              <w:pStyle w:val="tablecelltight"/>
            </w:pPr>
            <w:r w:rsidRPr="009B6095">
              <w:t>4</w:t>
            </w:r>
          </w:p>
        </w:tc>
        <w:tc>
          <w:tcPr>
            <w:tcW w:w="0" w:type="auto"/>
          </w:tcPr>
          <w:p w14:paraId="3FEF9DFF" w14:textId="77777777" w:rsidR="009B6095" w:rsidRPr="009B6095" w:rsidRDefault="009B6095" w:rsidP="001C1653">
            <w:pPr>
              <w:pStyle w:val="tablecelltight"/>
            </w:pPr>
            <w:r w:rsidRPr="009B6095">
              <w:t>5</w:t>
            </w:r>
          </w:p>
        </w:tc>
        <w:tc>
          <w:tcPr>
            <w:tcW w:w="0" w:type="auto"/>
          </w:tcPr>
          <w:p w14:paraId="668D2084" w14:textId="77777777" w:rsidR="009B6095" w:rsidRPr="009B6095" w:rsidRDefault="009B6095" w:rsidP="001C1653">
            <w:pPr>
              <w:pStyle w:val="tablecelltight"/>
            </w:pPr>
            <w:r w:rsidRPr="009B6095">
              <w:t>3</w:t>
            </w:r>
          </w:p>
        </w:tc>
        <w:tc>
          <w:tcPr>
            <w:tcW w:w="0" w:type="auto"/>
            <w:vAlign w:val="center"/>
          </w:tcPr>
          <w:p w14:paraId="4F2562D6" w14:textId="77777777" w:rsidR="009B6095" w:rsidRPr="009B6095" w:rsidRDefault="009B6095" w:rsidP="001C1653">
            <w:pPr>
              <w:pStyle w:val="tablecelltight"/>
            </w:pPr>
            <w:r w:rsidRPr="009B6095">
              <w:t>1.7</w:t>
            </w:r>
          </w:p>
        </w:tc>
      </w:tr>
      <w:tr w:rsidR="009B6095" w:rsidRPr="009B6095" w14:paraId="6C2A9514" w14:textId="77777777" w:rsidTr="000D21BC">
        <w:tc>
          <w:tcPr>
            <w:tcW w:w="0" w:type="auto"/>
          </w:tcPr>
          <w:p w14:paraId="00697E0C" w14:textId="77777777" w:rsidR="009B6095" w:rsidRPr="009B6095" w:rsidRDefault="009B6095" w:rsidP="001C1653">
            <w:pPr>
              <w:pStyle w:val="tablecelltight"/>
            </w:pPr>
            <w:r w:rsidRPr="009B6095">
              <w:t>s-2c1-SA</w:t>
            </w:r>
          </w:p>
        </w:tc>
        <w:tc>
          <w:tcPr>
            <w:tcW w:w="0" w:type="auto"/>
          </w:tcPr>
          <w:p w14:paraId="6A1545FC" w14:textId="77777777" w:rsidR="009B6095" w:rsidRPr="009B6095" w:rsidRDefault="009B6095" w:rsidP="001C1653">
            <w:pPr>
              <w:pStyle w:val="tablecelltight"/>
            </w:pPr>
            <w:r w:rsidRPr="009B6095">
              <w:t>2</w:t>
            </w:r>
          </w:p>
        </w:tc>
        <w:tc>
          <w:tcPr>
            <w:tcW w:w="0" w:type="auto"/>
          </w:tcPr>
          <w:p w14:paraId="4D2AB428" w14:textId="77777777" w:rsidR="009B6095" w:rsidRPr="009B6095" w:rsidRDefault="009B6095" w:rsidP="001C1653">
            <w:pPr>
              <w:pStyle w:val="tablecelltight"/>
            </w:pPr>
            <w:r w:rsidRPr="009B6095">
              <w:t>1</w:t>
            </w:r>
          </w:p>
        </w:tc>
        <w:tc>
          <w:tcPr>
            <w:tcW w:w="0" w:type="auto"/>
          </w:tcPr>
          <w:p w14:paraId="7A4E4210" w14:textId="77777777" w:rsidR="009B6095" w:rsidRPr="009B6095" w:rsidRDefault="009B6095" w:rsidP="001C1653">
            <w:pPr>
              <w:pStyle w:val="tablecelltight"/>
            </w:pPr>
            <w:r w:rsidRPr="009B6095">
              <w:t>3</w:t>
            </w:r>
          </w:p>
        </w:tc>
        <w:tc>
          <w:tcPr>
            <w:tcW w:w="0" w:type="auto"/>
          </w:tcPr>
          <w:p w14:paraId="2749505B" w14:textId="77777777" w:rsidR="009B6095" w:rsidRPr="009B6095" w:rsidRDefault="009B6095" w:rsidP="001C1653">
            <w:pPr>
              <w:pStyle w:val="tablecelltight"/>
            </w:pPr>
            <w:r w:rsidRPr="009B6095">
              <w:t>6</w:t>
            </w:r>
          </w:p>
        </w:tc>
        <w:tc>
          <w:tcPr>
            <w:tcW w:w="0" w:type="auto"/>
          </w:tcPr>
          <w:p w14:paraId="429C864E" w14:textId="77777777" w:rsidR="009B6095" w:rsidRPr="009B6095" w:rsidRDefault="009B6095" w:rsidP="001C1653">
            <w:pPr>
              <w:pStyle w:val="tablecelltight"/>
            </w:pPr>
            <w:r w:rsidRPr="009B6095">
              <w:t>3</w:t>
            </w:r>
          </w:p>
        </w:tc>
        <w:tc>
          <w:tcPr>
            <w:tcW w:w="0" w:type="auto"/>
            <w:vAlign w:val="center"/>
          </w:tcPr>
          <w:p w14:paraId="09D9309C" w14:textId="77777777" w:rsidR="009B6095" w:rsidRPr="009B6095" w:rsidRDefault="009B6095" w:rsidP="001C1653">
            <w:pPr>
              <w:pStyle w:val="tablecelltight"/>
            </w:pPr>
            <w:r w:rsidRPr="009B6095">
              <w:t>2.0</w:t>
            </w:r>
          </w:p>
        </w:tc>
      </w:tr>
      <w:tr w:rsidR="009B6095" w:rsidRPr="009B6095" w14:paraId="6180CEA1" w14:textId="77777777" w:rsidTr="000D21BC">
        <w:tc>
          <w:tcPr>
            <w:tcW w:w="0" w:type="auto"/>
          </w:tcPr>
          <w:p w14:paraId="38A61A40" w14:textId="77777777" w:rsidR="009B6095" w:rsidRPr="009B6095" w:rsidRDefault="009B6095" w:rsidP="001C1653">
            <w:pPr>
              <w:pStyle w:val="tablecelltight"/>
            </w:pPr>
            <w:r w:rsidRPr="009B6095">
              <w:t>mol-2c1-SA</w:t>
            </w:r>
          </w:p>
        </w:tc>
        <w:tc>
          <w:tcPr>
            <w:tcW w:w="0" w:type="auto"/>
          </w:tcPr>
          <w:p w14:paraId="5749D800" w14:textId="77777777" w:rsidR="009B6095" w:rsidRPr="009B6095" w:rsidRDefault="009B6095" w:rsidP="001C1653">
            <w:pPr>
              <w:pStyle w:val="tablecelltight"/>
            </w:pPr>
            <w:r w:rsidRPr="009B6095">
              <w:t>2</w:t>
            </w:r>
          </w:p>
        </w:tc>
        <w:tc>
          <w:tcPr>
            <w:tcW w:w="0" w:type="auto"/>
          </w:tcPr>
          <w:p w14:paraId="46F04E2B" w14:textId="77777777" w:rsidR="009B6095" w:rsidRPr="009B6095" w:rsidRDefault="009B6095" w:rsidP="001C1653">
            <w:pPr>
              <w:pStyle w:val="tablecelltight"/>
            </w:pPr>
            <w:r w:rsidRPr="009B6095">
              <w:t>1</w:t>
            </w:r>
          </w:p>
        </w:tc>
        <w:tc>
          <w:tcPr>
            <w:tcW w:w="0" w:type="auto"/>
          </w:tcPr>
          <w:p w14:paraId="0BF39D1E" w14:textId="77777777" w:rsidR="009B6095" w:rsidRPr="009B6095" w:rsidRDefault="009B6095" w:rsidP="001C1653">
            <w:pPr>
              <w:pStyle w:val="tablecelltight"/>
            </w:pPr>
            <w:r w:rsidRPr="009B6095">
              <w:t>4</w:t>
            </w:r>
          </w:p>
        </w:tc>
        <w:tc>
          <w:tcPr>
            <w:tcW w:w="0" w:type="auto"/>
          </w:tcPr>
          <w:p w14:paraId="1BDF450B" w14:textId="77777777" w:rsidR="009B6095" w:rsidRPr="009B6095" w:rsidRDefault="009B6095" w:rsidP="001C1653">
            <w:pPr>
              <w:pStyle w:val="tablecelltight"/>
            </w:pPr>
            <w:r w:rsidRPr="009B6095">
              <w:t>7</w:t>
            </w:r>
          </w:p>
        </w:tc>
        <w:tc>
          <w:tcPr>
            <w:tcW w:w="0" w:type="auto"/>
          </w:tcPr>
          <w:p w14:paraId="5F6872DD" w14:textId="77777777" w:rsidR="009B6095" w:rsidRPr="009B6095" w:rsidRDefault="009B6095" w:rsidP="001C1653">
            <w:pPr>
              <w:pStyle w:val="tablecelltight"/>
            </w:pPr>
            <w:r w:rsidRPr="009B6095">
              <w:t>3</w:t>
            </w:r>
          </w:p>
        </w:tc>
        <w:tc>
          <w:tcPr>
            <w:tcW w:w="0" w:type="auto"/>
            <w:vAlign w:val="center"/>
          </w:tcPr>
          <w:p w14:paraId="450B6725" w14:textId="77777777" w:rsidR="009B6095" w:rsidRPr="009B6095" w:rsidRDefault="009B6095" w:rsidP="001C1653">
            <w:pPr>
              <w:pStyle w:val="tablecelltight"/>
            </w:pPr>
            <w:r w:rsidRPr="009B6095">
              <w:t>2.3</w:t>
            </w:r>
          </w:p>
        </w:tc>
      </w:tr>
      <w:tr w:rsidR="009B6095" w:rsidRPr="009B6095" w14:paraId="78D6C226" w14:textId="77777777" w:rsidTr="000D21BC">
        <w:tc>
          <w:tcPr>
            <w:tcW w:w="0" w:type="auto"/>
          </w:tcPr>
          <w:p w14:paraId="2583EEAD" w14:textId="77777777" w:rsidR="009B6095" w:rsidRPr="009B6095" w:rsidRDefault="009B6095" w:rsidP="001C1653">
            <w:pPr>
              <w:pStyle w:val="tablecelltight"/>
            </w:pPr>
            <w:r w:rsidRPr="009B6095">
              <w:t>s-2c1-SAI</w:t>
            </w:r>
          </w:p>
        </w:tc>
        <w:tc>
          <w:tcPr>
            <w:tcW w:w="0" w:type="auto"/>
          </w:tcPr>
          <w:p w14:paraId="516823CF" w14:textId="77777777" w:rsidR="009B6095" w:rsidRPr="009B6095" w:rsidRDefault="009B6095" w:rsidP="001C1653">
            <w:pPr>
              <w:pStyle w:val="tablecelltight"/>
            </w:pPr>
            <w:r w:rsidRPr="009B6095">
              <w:t>3</w:t>
            </w:r>
          </w:p>
        </w:tc>
        <w:tc>
          <w:tcPr>
            <w:tcW w:w="0" w:type="auto"/>
          </w:tcPr>
          <w:p w14:paraId="2332A88C" w14:textId="77777777" w:rsidR="009B6095" w:rsidRPr="009B6095" w:rsidRDefault="009B6095" w:rsidP="001C1653">
            <w:pPr>
              <w:pStyle w:val="tablecelltight"/>
            </w:pPr>
            <w:r w:rsidRPr="009B6095">
              <w:t>2</w:t>
            </w:r>
          </w:p>
        </w:tc>
        <w:tc>
          <w:tcPr>
            <w:tcW w:w="0" w:type="auto"/>
          </w:tcPr>
          <w:p w14:paraId="6978CF5C" w14:textId="77777777" w:rsidR="009B6095" w:rsidRPr="009B6095" w:rsidRDefault="009B6095" w:rsidP="001C1653">
            <w:pPr>
              <w:pStyle w:val="tablecelltight"/>
            </w:pPr>
            <w:r w:rsidRPr="009B6095">
              <w:t>3</w:t>
            </w:r>
          </w:p>
        </w:tc>
        <w:tc>
          <w:tcPr>
            <w:tcW w:w="0" w:type="auto"/>
          </w:tcPr>
          <w:p w14:paraId="5AB7E7B8" w14:textId="77777777" w:rsidR="009B6095" w:rsidRPr="009B6095" w:rsidRDefault="009B6095" w:rsidP="001C1653">
            <w:pPr>
              <w:pStyle w:val="tablecelltight"/>
            </w:pPr>
            <w:r w:rsidRPr="009B6095">
              <w:t>8</w:t>
            </w:r>
          </w:p>
        </w:tc>
        <w:tc>
          <w:tcPr>
            <w:tcW w:w="0" w:type="auto"/>
          </w:tcPr>
          <w:p w14:paraId="5C415BE1" w14:textId="77777777" w:rsidR="009B6095" w:rsidRPr="009B6095" w:rsidRDefault="009B6095" w:rsidP="001C1653">
            <w:pPr>
              <w:pStyle w:val="tablecelltight"/>
            </w:pPr>
            <w:r w:rsidRPr="009B6095">
              <w:t>3</w:t>
            </w:r>
          </w:p>
        </w:tc>
        <w:tc>
          <w:tcPr>
            <w:tcW w:w="0" w:type="auto"/>
            <w:vAlign w:val="center"/>
          </w:tcPr>
          <w:p w14:paraId="526E9F01" w14:textId="77777777" w:rsidR="009B6095" w:rsidRPr="009B6095" w:rsidRDefault="009B6095" w:rsidP="001C1653">
            <w:pPr>
              <w:pStyle w:val="tablecelltight"/>
            </w:pPr>
            <w:r w:rsidRPr="009B6095">
              <w:t>2.7</w:t>
            </w:r>
          </w:p>
        </w:tc>
      </w:tr>
      <w:tr w:rsidR="009B6095" w:rsidRPr="009B6095" w14:paraId="75CED6F4" w14:textId="77777777" w:rsidTr="000D21BC">
        <w:tc>
          <w:tcPr>
            <w:tcW w:w="0" w:type="auto"/>
          </w:tcPr>
          <w:p w14:paraId="61E3355F" w14:textId="77777777" w:rsidR="009B6095" w:rsidRPr="009B6095" w:rsidRDefault="009B6095" w:rsidP="001C1653">
            <w:pPr>
              <w:pStyle w:val="tablecelltight"/>
            </w:pPr>
            <w:r w:rsidRPr="009B6095">
              <w:t>mol-2c1-SAI</w:t>
            </w:r>
          </w:p>
        </w:tc>
        <w:tc>
          <w:tcPr>
            <w:tcW w:w="0" w:type="auto"/>
          </w:tcPr>
          <w:p w14:paraId="64836A3B" w14:textId="77777777" w:rsidR="009B6095" w:rsidRPr="009B6095" w:rsidRDefault="009B6095" w:rsidP="001C1653">
            <w:pPr>
              <w:pStyle w:val="tablecelltight"/>
            </w:pPr>
            <w:r w:rsidRPr="009B6095">
              <w:t>3</w:t>
            </w:r>
          </w:p>
        </w:tc>
        <w:tc>
          <w:tcPr>
            <w:tcW w:w="0" w:type="auto"/>
          </w:tcPr>
          <w:p w14:paraId="208F48C7" w14:textId="77777777" w:rsidR="009B6095" w:rsidRPr="009B6095" w:rsidRDefault="009B6095" w:rsidP="001C1653">
            <w:pPr>
              <w:pStyle w:val="tablecelltight"/>
            </w:pPr>
            <w:r w:rsidRPr="009B6095">
              <w:t>2</w:t>
            </w:r>
          </w:p>
        </w:tc>
        <w:tc>
          <w:tcPr>
            <w:tcW w:w="0" w:type="auto"/>
          </w:tcPr>
          <w:p w14:paraId="33E7D0FC" w14:textId="77777777" w:rsidR="009B6095" w:rsidRPr="009B6095" w:rsidRDefault="009B6095" w:rsidP="001C1653">
            <w:pPr>
              <w:pStyle w:val="tablecelltight"/>
            </w:pPr>
            <w:r w:rsidRPr="009B6095">
              <w:t>4</w:t>
            </w:r>
          </w:p>
        </w:tc>
        <w:tc>
          <w:tcPr>
            <w:tcW w:w="0" w:type="auto"/>
          </w:tcPr>
          <w:p w14:paraId="5F493374" w14:textId="77777777" w:rsidR="009B6095" w:rsidRPr="009B6095" w:rsidRDefault="009B6095" w:rsidP="001C1653">
            <w:pPr>
              <w:pStyle w:val="tablecelltight"/>
            </w:pPr>
            <w:r w:rsidRPr="009B6095">
              <w:t>9</w:t>
            </w:r>
          </w:p>
        </w:tc>
        <w:tc>
          <w:tcPr>
            <w:tcW w:w="0" w:type="auto"/>
          </w:tcPr>
          <w:p w14:paraId="1647D62A" w14:textId="77777777" w:rsidR="009B6095" w:rsidRPr="009B6095" w:rsidRDefault="009B6095" w:rsidP="001C1653">
            <w:pPr>
              <w:pStyle w:val="tablecelltight"/>
            </w:pPr>
            <w:r w:rsidRPr="009B6095">
              <w:t>3</w:t>
            </w:r>
          </w:p>
        </w:tc>
        <w:tc>
          <w:tcPr>
            <w:tcW w:w="0" w:type="auto"/>
            <w:vAlign w:val="center"/>
          </w:tcPr>
          <w:p w14:paraId="5CEFC7BF" w14:textId="77777777" w:rsidR="009B6095" w:rsidRPr="009B6095" w:rsidRDefault="009B6095" w:rsidP="001C1653">
            <w:pPr>
              <w:pStyle w:val="tablecelltight"/>
            </w:pPr>
            <w:r w:rsidRPr="009B6095">
              <w:t>3.0</w:t>
            </w:r>
          </w:p>
        </w:tc>
      </w:tr>
      <w:tr w:rsidR="009B6095" w:rsidRPr="009B6095" w14:paraId="0387865D" w14:textId="77777777" w:rsidTr="000D21BC">
        <w:tc>
          <w:tcPr>
            <w:tcW w:w="0" w:type="auto"/>
          </w:tcPr>
          <w:p w14:paraId="1B19566A" w14:textId="77777777" w:rsidR="009B6095" w:rsidRPr="009B6095" w:rsidRDefault="009B6095" w:rsidP="001C1653">
            <w:pPr>
              <w:pStyle w:val="tablecelltight"/>
            </w:pPr>
            <w:r w:rsidRPr="009B6095">
              <w:t>s-2c1-SAIT</w:t>
            </w:r>
          </w:p>
        </w:tc>
        <w:tc>
          <w:tcPr>
            <w:tcW w:w="0" w:type="auto"/>
          </w:tcPr>
          <w:p w14:paraId="3614D914" w14:textId="77777777" w:rsidR="009B6095" w:rsidRPr="009B6095" w:rsidRDefault="009B6095" w:rsidP="001C1653">
            <w:pPr>
              <w:pStyle w:val="tablecelltight"/>
            </w:pPr>
            <w:r w:rsidRPr="009B6095">
              <w:t>4</w:t>
            </w:r>
          </w:p>
        </w:tc>
        <w:tc>
          <w:tcPr>
            <w:tcW w:w="0" w:type="auto"/>
          </w:tcPr>
          <w:p w14:paraId="58D8B36C" w14:textId="77777777" w:rsidR="009B6095" w:rsidRPr="009B6095" w:rsidRDefault="009B6095" w:rsidP="001C1653">
            <w:pPr>
              <w:pStyle w:val="tablecelltight"/>
            </w:pPr>
            <w:r w:rsidRPr="009B6095">
              <w:t>3</w:t>
            </w:r>
          </w:p>
        </w:tc>
        <w:tc>
          <w:tcPr>
            <w:tcW w:w="0" w:type="auto"/>
          </w:tcPr>
          <w:p w14:paraId="0C682A4D" w14:textId="77777777" w:rsidR="009B6095" w:rsidRPr="009B6095" w:rsidRDefault="009B6095" w:rsidP="001C1653">
            <w:pPr>
              <w:pStyle w:val="tablecelltight"/>
            </w:pPr>
            <w:r w:rsidRPr="009B6095">
              <w:t>3</w:t>
            </w:r>
          </w:p>
        </w:tc>
        <w:tc>
          <w:tcPr>
            <w:tcW w:w="0" w:type="auto"/>
          </w:tcPr>
          <w:p w14:paraId="132B8D50" w14:textId="77777777" w:rsidR="009B6095" w:rsidRPr="009B6095" w:rsidRDefault="009B6095" w:rsidP="001C1653">
            <w:pPr>
              <w:pStyle w:val="tablecelltight"/>
            </w:pPr>
            <w:r w:rsidRPr="009B6095">
              <w:t>10</w:t>
            </w:r>
          </w:p>
        </w:tc>
        <w:tc>
          <w:tcPr>
            <w:tcW w:w="0" w:type="auto"/>
          </w:tcPr>
          <w:p w14:paraId="08D8F887" w14:textId="77777777" w:rsidR="009B6095" w:rsidRPr="009B6095" w:rsidRDefault="009B6095" w:rsidP="001C1653">
            <w:pPr>
              <w:pStyle w:val="tablecelltight"/>
            </w:pPr>
            <w:r w:rsidRPr="009B6095">
              <w:t>3</w:t>
            </w:r>
          </w:p>
        </w:tc>
        <w:tc>
          <w:tcPr>
            <w:tcW w:w="0" w:type="auto"/>
            <w:vAlign w:val="center"/>
          </w:tcPr>
          <w:p w14:paraId="06C30AF1" w14:textId="77777777" w:rsidR="009B6095" w:rsidRPr="009B6095" w:rsidRDefault="009B6095" w:rsidP="001C1653">
            <w:pPr>
              <w:pStyle w:val="tablecelltight"/>
            </w:pPr>
            <w:r w:rsidRPr="009B6095">
              <w:t>3.3</w:t>
            </w:r>
          </w:p>
        </w:tc>
      </w:tr>
      <w:tr w:rsidR="009B6095" w:rsidRPr="009B6095" w14:paraId="15A489DD" w14:textId="77777777" w:rsidTr="000D21BC">
        <w:tc>
          <w:tcPr>
            <w:tcW w:w="0" w:type="auto"/>
          </w:tcPr>
          <w:p w14:paraId="013A43DA" w14:textId="77777777" w:rsidR="009B6095" w:rsidRPr="009B6095" w:rsidRDefault="009B6095" w:rsidP="001C1653">
            <w:pPr>
              <w:pStyle w:val="tablecelltight"/>
            </w:pPr>
            <w:r w:rsidRPr="009B6095">
              <w:t>mol-2c1-SAIT</w:t>
            </w:r>
          </w:p>
        </w:tc>
        <w:tc>
          <w:tcPr>
            <w:tcW w:w="0" w:type="auto"/>
          </w:tcPr>
          <w:p w14:paraId="3349C02A" w14:textId="77777777" w:rsidR="009B6095" w:rsidRPr="009B6095" w:rsidRDefault="009B6095" w:rsidP="001C1653">
            <w:pPr>
              <w:pStyle w:val="tablecelltight"/>
            </w:pPr>
            <w:r w:rsidRPr="009B6095">
              <w:t>4</w:t>
            </w:r>
          </w:p>
        </w:tc>
        <w:tc>
          <w:tcPr>
            <w:tcW w:w="0" w:type="auto"/>
          </w:tcPr>
          <w:p w14:paraId="2F5DC70E" w14:textId="77777777" w:rsidR="009B6095" w:rsidRPr="009B6095" w:rsidRDefault="009B6095" w:rsidP="001C1653">
            <w:pPr>
              <w:pStyle w:val="tablecelltight"/>
            </w:pPr>
            <w:r w:rsidRPr="009B6095">
              <w:t>3</w:t>
            </w:r>
          </w:p>
        </w:tc>
        <w:tc>
          <w:tcPr>
            <w:tcW w:w="0" w:type="auto"/>
          </w:tcPr>
          <w:p w14:paraId="3BAA211E" w14:textId="77777777" w:rsidR="009B6095" w:rsidRPr="009B6095" w:rsidRDefault="009B6095" w:rsidP="001C1653">
            <w:pPr>
              <w:pStyle w:val="tablecelltight"/>
            </w:pPr>
            <w:r w:rsidRPr="009B6095">
              <w:t>4</w:t>
            </w:r>
          </w:p>
        </w:tc>
        <w:tc>
          <w:tcPr>
            <w:tcW w:w="0" w:type="auto"/>
          </w:tcPr>
          <w:p w14:paraId="08C54080" w14:textId="77777777" w:rsidR="009B6095" w:rsidRPr="009B6095" w:rsidRDefault="009B6095" w:rsidP="001C1653">
            <w:pPr>
              <w:pStyle w:val="tablecelltight"/>
            </w:pPr>
            <w:r w:rsidRPr="009B6095">
              <w:t>11</w:t>
            </w:r>
          </w:p>
        </w:tc>
        <w:tc>
          <w:tcPr>
            <w:tcW w:w="0" w:type="auto"/>
          </w:tcPr>
          <w:p w14:paraId="124819F6" w14:textId="77777777" w:rsidR="009B6095" w:rsidRPr="009B6095" w:rsidRDefault="009B6095" w:rsidP="001C1653">
            <w:pPr>
              <w:pStyle w:val="tablecelltight"/>
            </w:pPr>
            <w:r w:rsidRPr="009B6095">
              <w:t>3</w:t>
            </w:r>
          </w:p>
        </w:tc>
        <w:tc>
          <w:tcPr>
            <w:tcW w:w="0" w:type="auto"/>
            <w:vAlign w:val="center"/>
          </w:tcPr>
          <w:p w14:paraId="7318B354" w14:textId="77777777" w:rsidR="009B6095" w:rsidRPr="009B6095" w:rsidRDefault="009B6095" w:rsidP="001C1653">
            <w:pPr>
              <w:pStyle w:val="tablecelltight"/>
            </w:pPr>
            <w:r w:rsidRPr="009B6095">
              <w:t>3.7</w:t>
            </w:r>
          </w:p>
        </w:tc>
      </w:tr>
      <w:tr w:rsidR="009B6095" w:rsidRPr="009B6095" w14:paraId="747FD622" w14:textId="77777777" w:rsidTr="000D21BC">
        <w:tc>
          <w:tcPr>
            <w:tcW w:w="0" w:type="auto"/>
          </w:tcPr>
          <w:p w14:paraId="6449AFEF" w14:textId="77777777" w:rsidR="009B6095" w:rsidRPr="009B6095" w:rsidRDefault="009B6095" w:rsidP="001C1653">
            <w:pPr>
              <w:pStyle w:val="tablecelltight"/>
            </w:pPr>
            <w:r w:rsidRPr="009B6095">
              <w:t>s-2c1-SEA-IT</w:t>
            </w:r>
          </w:p>
        </w:tc>
        <w:tc>
          <w:tcPr>
            <w:tcW w:w="0" w:type="auto"/>
          </w:tcPr>
          <w:p w14:paraId="79EF5D0E" w14:textId="77777777" w:rsidR="009B6095" w:rsidRPr="009B6095" w:rsidRDefault="009B6095" w:rsidP="001C1653">
            <w:pPr>
              <w:pStyle w:val="tablecelltight"/>
            </w:pPr>
            <w:r w:rsidRPr="009B6095">
              <w:t>5</w:t>
            </w:r>
          </w:p>
        </w:tc>
        <w:tc>
          <w:tcPr>
            <w:tcW w:w="0" w:type="auto"/>
          </w:tcPr>
          <w:p w14:paraId="6ED1DE3D" w14:textId="77777777" w:rsidR="009B6095" w:rsidRPr="009B6095" w:rsidRDefault="009B6095" w:rsidP="001C1653">
            <w:pPr>
              <w:pStyle w:val="tablecelltight"/>
            </w:pPr>
            <w:r w:rsidRPr="009B6095">
              <w:t>4</w:t>
            </w:r>
          </w:p>
        </w:tc>
        <w:tc>
          <w:tcPr>
            <w:tcW w:w="0" w:type="auto"/>
          </w:tcPr>
          <w:p w14:paraId="0447C99E" w14:textId="77777777" w:rsidR="009B6095" w:rsidRPr="009B6095" w:rsidRDefault="009B6095" w:rsidP="001C1653">
            <w:pPr>
              <w:pStyle w:val="tablecelltight"/>
            </w:pPr>
            <w:r w:rsidRPr="009B6095">
              <w:t>3</w:t>
            </w:r>
          </w:p>
        </w:tc>
        <w:tc>
          <w:tcPr>
            <w:tcW w:w="0" w:type="auto"/>
          </w:tcPr>
          <w:p w14:paraId="510E64D3" w14:textId="77777777" w:rsidR="009B6095" w:rsidRPr="009B6095" w:rsidRDefault="009B6095" w:rsidP="001C1653">
            <w:pPr>
              <w:pStyle w:val="tablecelltight"/>
            </w:pPr>
            <w:r w:rsidRPr="009B6095">
              <w:t>12</w:t>
            </w:r>
          </w:p>
        </w:tc>
        <w:tc>
          <w:tcPr>
            <w:tcW w:w="0" w:type="auto"/>
          </w:tcPr>
          <w:p w14:paraId="303ED5DC" w14:textId="77777777" w:rsidR="009B6095" w:rsidRPr="009B6095" w:rsidRDefault="009B6095" w:rsidP="001C1653">
            <w:pPr>
              <w:pStyle w:val="tablecelltight"/>
            </w:pPr>
            <w:r w:rsidRPr="009B6095">
              <w:t>3</w:t>
            </w:r>
          </w:p>
        </w:tc>
        <w:tc>
          <w:tcPr>
            <w:tcW w:w="0" w:type="auto"/>
            <w:vAlign w:val="center"/>
          </w:tcPr>
          <w:p w14:paraId="759F1F47" w14:textId="77777777" w:rsidR="009B6095" w:rsidRPr="009B6095" w:rsidRDefault="009B6095" w:rsidP="001C1653">
            <w:pPr>
              <w:pStyle w:val="tablecelltight"/>
            </w:pPr>
            <w:r w:rsidRPr="009B6095">
              <w:t>4.0</w:t>
            </w:r>
          </w:p>
        </w:tc>
      </w:tr>
      <w:tr w:rsidR="009B6095" w:rsidRPr="009B6095" w14:paraId="74975448" w14:textId="77777777" w:rsidTr="000D21BC">
        <w:tc>
          <w:tcPr>
            <w:tcW w:w="0" w:type="auto"/>
          </w:tcPr>
          <w:p w14:paraId="6746D38E" w14:textId="77777777" w:rsidR="009B6095" w:rsidRPr="009B6095" w:rsidRDefault="009B6095" w:rsidP="001C1653">
            <w:pPr>
              <w:pStyle w:val="tablecelltight"/>
            </w:pPr>
            <w:r w:rsidRPr="009B6095">
              <w:t>mol-2c1- SEA-IT</w:t>
            </w:r>
          </w:p>
        </w:tc>
        <w:tc>
          <w:tcPr>
            <w:tcW w:w="0" w:type="auto"/>
          </w:tcPr>
          <w:p w14:paraId="232EDC82" w14:textId="77777777" w:rsidR="009B6095" w:rsidRPr="009B6095" w:rsidRDefault="009B6095" w:rsidP="001C1653">
            <w:pPr>
              <w:pStyle w:val="tablecelltight"/>
            </w:pPr>
            <w:r w:rsidRPr="009B6095">
              <w:t>5</w:t>
            </w:r>
          </w:p>
        </w:tc>
        <w:tc>
          <w:tcPr>
            <w:tcW w:w="0" w:type="auto"/>
          </w:tcPr>
          <w:p w14:paraId="57CE2C9C" w14:textId="77777777" w:rsidR="009B6095" w:rsidRPr="009B6095" w:rsidRDefault="009B6095" w:rsidP="001C1653">
            <w:pPr>
              <w:pStyle w:val="tablecelltight"/>
            </w:pPr>
            <w:r w:rsidRPr="009B6095">
              <w:t>4</w:t>
            </w:r>
          </w:p>
        </w:tc>
        <w:tc>
          <w:tcPr>
            <w:tcW w:w="0" w:type="auto"/>
          </w:tcPr>
          <w:p w14:paraId="1B923E28" w14:textId="77777777" w:rsidR="009B6095" w:rsidRPr="009B6095" w:rsidRDefault="009B6095" w:rsidP="001C1653">
            <w:pPr>
              <w:pStyle w:val="tablecelltight"/>
            </w:pPr>
            <w:r w:rsidRPr="009B6095">
              <w:t>4</w:t>
            </w:r>
          </w:p>
        </w:tc>
        <w:tc>
          <w:tcPr>
            <w:tcW w:w="0" w:type="auto"/>
          </w:tcPr>
          <w:p w14:paraId="54674412" w14:textId="77777777" w:rsidR="009B6095" w:rsidRPr="009B6095" w:rsidRDefault="009B6095" w:rsidP="001C1653">
            <w:pPr>
              <w:pStyle w:val="tablecelltight"/>
            </w:pPr>
            <w:r w:rsidRPr="009B6095">
              <w:t>13</w:t>
            </w:r>
          </w:p>
        </w:tc>
        <w:tc>
          <w:tcPr>
            <w:tcW w:w="0" w:type="auto"/>
          </w:tcPr>
          <w:p w14:paraId="18AB4194" w14:textId="77777777" w:rsidR="009B6095" w:rsidRPr="009B6095" w:rsidRDefault="009B6095" w:rsidP="001C1653">
            <w:pPr>
              <w:pStyle w:val="tablecelltight"/>
            </w:pPr>
            <w:r w:rsidRPr="009B6095">
              <w:t>3</w:t>
            </w:r>
          </w:p>
        </w:tc>
        <w:tc>
          <w:tcPr>
            <w:tcW w:w="0" w:type="auto"/>
            <w:vAlign w:val="center"/>
          </w:tcPr>
          <w:p w14:paraId="7CFF98D6" w14:textId="77777777" w:rsidR="009B6095" w:rsidRPr="009B6095" w:rsidRDefault="009B6095" w:rsidP="001C1653">
            <w:pPr>
              <w:pStyle w:val="tablecelltight"/>
            </w:pPr>
            <w:r w:rsidRPr="009B6095">
              <w:t>4.3</w:t>
            </w:r>
          </w:p>
        </w:tc>
      </w:tr>
      <w:tr w:rsidR="001C1653" w:rsidRPr="009B6095" w14:paraId="1B5505B5" w14:textId="77777777" w:rsidTr="000D21BC">
        <w:tc>
          <w:tcPr>
            <w:tcW w:w="0" w:type="auto"/>
            <w:shd w:val="clear" w:color="auto" w:fill="E2EFD9" w:themeFill="accent6" w:themeFillTint="33"/>
          </w:tcPr>
          <w:p w14:paraId="6C8948D0" w14:textId="77777777" w:rsidR="009B6095" w:rsidRPr="009B6095" w:rsidRDefault="009B6095" w:rsidP="001C1653">
            <w:pPr>
              <w:pStyle w:val="tablecelltight"/>
            </w:pPr>
            <w:r w:rsidRPr="009B6095">
              <w:t>s-2c2-*</w:t>
            </w:r>
          </w:p>
        </w:tc>
        <w:tc>
          <w:tcPr>
            <w:tcW w:w="0" w:type="auto"/>
            <w:shd w:val="clear" w:color="auto" w:fill="E2EFD9" w:themeFill="accent6" w:themeFillTint="33"/>
          </w:tcPr>
          <w:p w14:paraId="69BB3ABD"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4EC94325"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1A21BE28"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1B88C499"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8EAE0AB" w14:textId="77777777" w:rsidR="009B6095" w:rsidRPr="009B6095" w:rsidRDefault="009B6095" w:rsidP="001C1653">
            <w:pPr>
              <w:pStyle w:val="tablecelltight"/>
            </w:pPr>
            <w:r w:rsidRPr="009B6095">
              <w:t>4</w:t>
            </w:r>
          </w:p>
        </w:tc>
        <w:tc>
          <w:tcPr>
            <w:tcW w:w="0" w:type="auto"/>
            <w:shd w:val="clear" w:color="auto" w:fill="E2EFD9" w:themeFill="accent6" w:themeFillTint="33"/>
            <w:vAlign w:val="center"/>
          </w:tcPr>
          <w:p w14:paraId="15B9FE14" w14:textId="77777777" w:rsidR="009B6095" w:rsidRPr="009B6095" w:rsidRDefault="009B6095" w:rsidP="001C1653">
            <w:pPr>
              <w:pStyle w:val="tablecelltight"/>
            </w:pPr>
            <w:r w:rsidRPr="009B6095">
              <w:t>1.0</w:t>
            </w:r>
          </w:p>
        </w:tc>
      </w:tr>
      <w:tr w:rsidR="009B6095" w:rsidRPr="009B6095" w14:paraId="4330CEF1" w14:textId="77777777" w:rsidTr="000D21BC">
        <w:tc>
          <w:tcPr>
            <w:tcW w:w="0" w:type="auto"/>
          </w:tcPr>
          <w:p w14:paraId="27C8AC53" w14:textId="77777777" w:rsidR="009B6095" w:rsidRPr="009B6095" w:rsidRDefault="009B6095" w:rsidP="001C1653">
            <w:pPr>
              <w:pStyle w:val="tablecelltight"/>
            </w:pPr>
            <w:r w:rsidRPr="009B6095">
              <w:t>mol-2c2-*</w:t>
            </w:r>
          </w:p>
        </w:tc>
        <w:tc>
          <w:tcPr>
            <w:tcW w:w="0" w:type="auto"/>
          </w:tcPr>
          <w:p w14:paraId="5887AF23" w14:textId="77777777" w:rsidR="009B6095" w:rsidRPr="009B6095" w:rsidRDefault="009B6095" w:rsidP="001C1653">
            <w:pPr>
              <w:pStyle w:val="tablecelltight"/>
            </w:pPr>
            <w:r w:rsidRPr="009B6095">
              <w:t>1</w:t>
            </w:r>
          </w:p>
        </w:tc>
        <w:tc>
          <w:tcPr>
            <w:tcW w:w="0" w:type="auto"/>
          </w:tcPr>
          <w:p w14:paraId="6856BA63" w14:textId="77777777" w:rsidR="009B6095" w:rsidRPr="009B6095" w:rsidRDefault="009B6095" w:rsidP="001C1653">
            <w:pPr>
              <w:pStyle w:val="tablecelltight"/>
            </w:pPr>
            <w:r w:rsidRPr="009B6095">
              <w:t>0</w:t>
            </w:r>
          </w:p>
        </w:tc>
        <w:tc>
          <w:tcPr>
            <w:tcW w:w="0" w:type="auto"/>
          </w:tcPr>
          <w:p w14:paraId="62395EA6" w14:textId="77777777" w:rsidR="009B6095" w:rsidRPr="009B6095" w:rsidRDefault="009B6095" w:rsidP="001C1653">
            <w:pPr>
              <w:pStyle w:val="tablecelltight"/>
            </w:pPr>
            <w:r w:rsidRPr="009B6095">
              <w:t>4</w:t>
            </w:r>
          </w:p>
        </w:tc>
        <w:tc>
          <w:tcPr>
            <w:tcW w:w="0" w:type="auto"/>
          </w:tcPr>
          <w:p w14:paraId="4DF0FBB7" w14:textId="77777777" w:rsidR="009B6095" w:rsidRPr="009B6095" w:rsidRDefault="009B6095" w:rsidP="001C1653">
            <w:pPr>
              <w:pStyle w:val="tablecelltight"/>
            </w:pPr>
            <w:r w:rsidRPr="009B6095">
              <w:t>5</w:t>
            </w:r>
          </w:p>
        </w:tc>
        <w:tc>
          <w:tcPr>
            <w:tcW w:w="0" w:type="auto"/>
          </w:tcPr>
          <w:p w14:paraId="30F58D86" w14:textId="77777777" w:rsidR="009B6095" w:rsidRPr="009B6095" w:rsidRDefault="009B6095" w:rsidP="001C1653">
            <w:pPr>
              <w:pStyle w:val="tablecelltight"/>
            </w:pPr>
            <w:r w:rsidRPr="009B6095">
              <w:t>4</w:t>
            </w:r>
          </w:p>
        </w:tc>
        <w:tc>
          <w:tcPr>
            <w:tcW w:w="0" w:type="auto"/>
            <w:vAlign w:val="center"/>
          </w:tcPr>
          <w:p w14:paraId="574312B0" w14:textId="77777777" w:rsidR="009B6095" w:rsidRPr="009B6095" w:rsidRDefault="009B6095" w:rsidP="001C1653">
            <w:pPr>
              <w:pStyle w:val="tablecelltight"/>
            </w:pPr>
            <w:r w:rsidRPr="009B6095">
              <w:t>1.3</w:t>
            </w:r>
          </w:p>
        </w:tc>
      </w:tr>
      <w:tr w:rsidR="009B6095" w:rsidRPr="009B6095" w14:paraId="1A6CF659" w14:textId="77777777" w:rsidTr="000D21BC">
        <w:tc>
          <w:tcPr>
            <w:tcW w:w="0" w:type="auto"/>
          </w:tcPr>
          <w:p w14:paraId="427FC7B2" w14:textId="77777777" w:rsidR="009B6095" w:rsidRPr="009B6095" w:rsidRDefault="009B6095" w:rsidP="001C1653">
            <w:pPr>
              <w:pStyle w:val="tablecelltight"/>
            </w:pPr>
            <w:r w:rsidRPr="009B6095">
              <w:lastRenderedPageBreak/>
              <w:t>s-2c2-SA</w:t>
            </w:r>
          </w:p>
        </w:tc>
        <w:tc>
          <w:tcPr>
            <w:tcW w:w="0" w:type="auto"/>
          </w:tcPr>
          <w:p w14:paraId="3B1CD0D4" w14:textId="77777777" w:rsidR="009B6095" w:rsidRPr="009B6095" w:rsidRDefault="009B6095" w:rsidP="001C1653">
            <w:pPr>
              <w:pStyle w:val="tablecelltight"/>
            </w:pPr>
            <w:r w:rsidRPr="009B6095">
              <w:t>2</w:t>
            </w:r>
          </w:p>
        </w:tc>
        <w:tc>
          <w:tcPr>
            <w:tcW w:w="0" w:type="auto"/>
          </w:tcPr>
          <w:p w14:paraId="5B8434B3" w14:textId="77777777" w:rsidR="009B6095" w:rsidRPr="009B6095" w:rsidRDefault="009B6095" w:rsidP="001C1653">
            <w:pPr>
              <w:pStyle w:val="tablecelltight"/>
            </w:pPr>
            <w:r w:rsidRPr="009B6095">
              <w:t>1</w:t>
            </w:r>
          </w:p>
        </w:tc>
        <w:tc>
          <w:tcPr>
            <w:tcW w:w="0" w:type="auto"/>
          </w:tcPr>
          <w:p w14:paraId="79E68F24" w14:textId="77777777" w:rsidR="009B6095" w:rsidRPr="009B6095" w:rsidRDefault="009B6095" w:rsidP="001C1653">
            <w:pPr>
              <w:pStyle w:val="tablecelltight"/>
            </w:pPr>
            <w:r w:rsidRPr="009B6095">
              <w:t>3</w:t>
            </w:r>
          </w:p>
        </w:tc>
        <w:tc>
          <w:tcPr>
            <w:tcW w:w="0" w:type="auto"/>
          </w:tcPr>
          <w:p w14:paraId="1D0E494C" w14:textId="77777777" w:rsidR="009B6095" w:rsidRPr="009B6095" w:rsidRDefault="009B6095" w:rsidP="001C1653">
            <w:pPr>
              <w:pStyle w:val="tablecelltight"/>
            </w:pPr>
            <w:r w:rsidRPr="009B6095">
              <w:t>6</w:t>
            </w:r>
          </w:p>
        </w:tc>
        <w:tc>
          <w:tcPr>
            <w:tcW w:w="0" w:type="auto"/>
          </w:tcPr>
          <w:p w14:paraId="481EADC5" w14:textId="77777777" w:rsidR="009B6095" w:rsidRPr="009B6095" w:rsidRDefault="009B6095" w:rsidP="001C1653">
            <w:pPr>
              <w:pStyle w:val="tablecelltight"/>
            </w:pPr>
            <w:r w:rsidRPr="009B6095">
              <w:t>4</w:t>
            </w:r>
          </w:p>
        </w:tc>
        <w:tc>
          <w:tcPr>
            <w:tcW w:w="0" w:type="auto"/>
            <w:vAlign w:val="center"/>
          </w:tcPr>
          <w:p w14:paraId="5BFD2B24" w14:textId="77777777" w:rsidR="009B6095" w:rsidRPr="009B6095" w:rsidRDefault="009B6095" w:rsidP="001C1653">
            <w:pPr>
              <w:pStyle w:val="tablecelltight"/>
            </w:pPr>
            <w:r w:rsidRPr="009B6095">
              <w:t>1.5</w:t>
            </w:r>
          </w:p>
        </w:tc>
      </w:tr>
      <w:tr w:rsidR="009B6095" w:rsidRPr="009B6095" w14:paraId="09C31F2F" w14:textId="77777777" w:rsidTr="000D21BC">
        <w:tc>
          <w:tcPr>
            <w:tcW w:w="0" w:type="auto"/>
          </w:tcPr>
          <w:p w14:paraId="613367E2" w14:textId="77777777" w:rsidR="009B6095" w:rsidRPr="009B6095" w:rsidRDefault="009B6095" w:rsidP="001C1653">
            <w:pPr>
              <w:pStyle w:val="tablecelltight"/>
            </w:pPr>
            <w:r w:rsidRPr="009B6095">
              <w:t>mol-2c2-SA</w:t>
            </w:r>
          </w:p>
        </w:tc>
        <w:tc>
          <w:tcPr>
            <w:tcW w:w="0" w:type="auto"/>
          </w:tcPr>
          <w:p w14:paraId="0C2521BF" w14:textId="77777777" w:rsidR="009B6095" w:rsidRPr="009B6095" w:rsidRDefault="009B6095" w:rsidP="001C1653">
            <w:pPr>
              <w:pStyle w:val="tablecelltight"/>
            </w:pPr>
            <w:r w:rsidRPr="009B6095">
              <w:t>2</w:t>
            </w:r>
          </w:p>
        </w:tc>
        <w:tc>
          <w:tcPr>
            <w:tcW w:w="0" w:type="auto"/>
          </w:tcPr>
          <w:p w14:paraId="078C4B4C" w14:textId="77777777" w:rsidR="009B6095" w:rsidRPr="009B6095" w:rsidRDefault="009B6095" w:rsidP="001C1653">
            <w:pPr>
              <w:pStyle w:val="tablecelltight"/>
            </w:pPr>
            <w:r w:rsidRPr="009B6095">
              <w:t>1</w:t>
            </w:r>
          </w:p>
        </w:tc>
        <w:tc>
          <w:tcPr>
            <w:tcW w:w="0" w:type="auto"/>
          </w:tcPr>
          <w:p w14:paraId="2C314AD9" w14:textId="77777777" w:rsidR="009B6095" w:rsidRPr="009B6095" w:rsidRDefault="009B6095" w:rsidP="001C1653">
            <w:pPr>
              <w:pStyle w:val="tablecelltight"/>
            </w:pPr>
            <w:r w:rsidRPr="009B6095">
              <w:t>4</w:t>
            </w:r>
          </w:p>
        </w:tc>
        <w:tc>
          <w:tcPr>
            <w:tcW w:w="0" w:type="auto"/>
          </w:tcPr>
          <w:p w14:paraId="7A112F0F" w14:textId="77777777" w:rsidR="009B6095" w:rsidRPr="009B6095" w:rsidRDefault="009B6095" w:rsidP="001C1653">
            <w:pPr>
              <w:pStyle w:val="tablecelltight"/>
            </w:pPr>
            <w:r w:rsidRPr="009B6095">
              <w:t>7</w:t>
            </w:r>
          </w:p>
        </w:tc>
        <w:tc>
          <w:tcPr>
            <w:tcW w:w="0" w:type="auto"/>
          </w:tcPr>
          <w:p w14:paraId="0047568D" w14:textId="77777777" w:rsidR="009B6095" w:rsidRPr="009B6095" w:rsidRDefault="009B6095" w:rsidP="001C1653">
            <w:pPr>
              <w:pStyle w:val="tablecelltight"/>
            </w:pPr>
            <w:r w:rsidRPr="009B6095">
              <w:t>4</w:t>
            </w:r>
          </w:p>
        </w:tc>
        <w:tc>
          <w:tcPr>
            <w:tcW w:w="0" w:type="auto"/>
            <w:vAlign w:val="center"/>
          </w:tcPr>
          <w:p w14:paraId="4BD01BB0" w14:textId="77777777" w:rsidR="009B6095" w:rsidRPr="009B6095" w:rsidRDefault="009B6095" w:rsidP="001C1653">
            <w:pPr>
              <w:pStyle w:val="tablecelltight"/>
            </w:pPr>
            <w:r w:rsidRPr="009B6095">
              <w:t>1.8</w:t>
            </w:r>
          </w:p>
        </w:tc>
      </w:tr>
      <w:tr w:rsidR="009B6095" w:rsidRPr="009B6095" w14:paraId="75D2B240" w14:textId="77777777" w:rsidTr="000D21BC">
        <w:tc>
          <w:tcPr>
            <w:tcW w:w="0" w:type="auto"/>
          </w:tcPr>
          <w:p w14:paraId="1D9013AF" w14:textId="77777777" w:rsidR="009B6095" w:rsidRPr="009B6095" w:rsidRDefault="009B6095" w:rsidP="001C1653">
            <w:pPr>
              <w:pStyle w:val="tablecelltight"/>
            </w:pPr>
            <w:r w:rsidRPr="009B6095">
              <w:t>s-2c2-SAI</w:t>
            </w:r>
          </w:p>
        </w:tc>
        <w:tc>
          <w:tcPr>
            <w:tcW w:w="0" w:type="auto"/>
          </w:tcPr>
          <w:p w14:paraId="3B4FF099" w14:textId="77777777" w:rsidR="009B6095" w:rsidRPr="009B6095" w:rsidRDefault="009B6095" w:rsidP="001C1653">
            <w:pPr>
              <w:pStyle w:val="tablecelltight"/>
            </w:pPr>
            <w:r w:rsidRPr="009B6095">
              <w:t>3</w:t>
            </w:r>
          </w:p>
        </w:tc>
        <w:tc>
          <w:tcPr>
            <w:tcW w:w="0" w:type="auto"/>
          </w:tcPr>
          <w:p w14:paraId="04CDF720" w14:textId="77777777" w:rsidR="009B6095" w:rsidRPr="009B6095" w:rsidRDefault="009B6095" w:rsidP="001C1653">
            <w:pPr>
              <w:pStyle w:val="tablecelltight"/>
            </w:pPr>
            <w:r w:rsidRPr="009B6095">
              <w:t>2</w:t>
            </w:r>
          </w:p>
        </w:tc>
        <w:tc>
          <w:tcPr>
            <w:tcW w:w="0" w:type="auto"/>
          </w:tcPr>
          <w:p w14:paraId="6C8E3C6C" w14:textId="77777777" w:rsidR="009B6095" w:rsidRPr="009B6095" w:rsidRDefault="009B6095" w:rsidP="001C1653">
            <w:pPr>
              <w:pStyle w:val="tablecelltight"/>
            </w:pPr>
            <w:r w:rsidRPr="009B6095">
              <w:t>3</w:t>
            </w:r>
          </w:p>
        </w:tc>
        <w:tc>
          <w:tcPr>
            <w:tcW w:w="0" w:type="auto"/>
          </w:tcPr>
          <w:p w14:paraId="27B0E51C" w14:textId="77777777" w:rsidR="009B6095" w:rsidRPr="009B6095" w:rsidRDefault="009B6095" w:rsidP="001C1653">
            <w:pPr>
              <w:pStyle w:val="tablecelltight"/>
            </w:pPr>
            <w:r w:rsidRPr="009B6095">
              <w:t>8</w:t>
            </w:r>
          </w:p>
        </w:tc>
        <w:tc>
          <w:tcPr>
            <w:tcW w:w="0" w:type="auto"/>
          </w:tcPr>
          <w:p w14:paraId="48522FF9" w14:textId="77777777" w:rsidR="009B6095" w:rsidRPr="009B6095" w:rsidRDefault="009B6095" w:rsidP="001C1653">
            <w:pPr>
              <w:pStyle w:val="tablecelltight"/>
            </w:pPr>
            <w:r w:rsidRPr="009B6095">
              <w:t>4</w:t>
            </w:r>
          </w:p>
        </w:tc>
        <w:tc>
          <w:tcPr>
            <w:tcW w:w="0" w:type="auto"/>
            <w:vAlign w:val="center"/>
          </w:tcPr>
          <w:p w14:paraId="14074444" w14:textId="77777777" w:rsidR="009B6095" w:rsidRPr="009B6095" w:rsidRDefault="009B6095" w:rsidP="001C1653">
            <w:pPr>
              <w:pStyle w:val="tablecelltight"/>
            </w:pPr>
            <w:r w:rsidRPr="009B6095">
              <w:t>2.0</w:t>
            </w:r>
          </w:p>
        </w:tc>
      </w:tr>
      <w:tr w:rsidR="009B6095" w:rsidRPr="009B6095" w14:paraId="46532B4F" w14:textId="77777777" w:rsidTr="000D21BC">
        <w:tc>
          <w:tcPr>
            <w:tcW w:w="0" w:type="auto"/>
          </w:tcPr>
          <w:p w14:paraId="2F0D4161" w14:textId="77777777" w:rsidR="009B6095" w:rsidRPr="009B6095" w:rsidRDefault="009B6095" w:rsidP="001C1653">
            <w:pPr>
              <w:pStyle w:val="tablecelltight"/>
            </w:pPr>
            <w:r w:rsidRPr="009B6095">
              <w:t>mol-2c2-SAI</w:t>
            </w:r>
          </w:p>
        </w:tc>
        <w:tc>
          <w:tcPr>
            <w:tcW w:w="0" w:type="auto"/>
          </w:tcPr>
          <w:p w14:paraId="2A91F118" w14:textId="77777777" w:rsidR="009B6095" w:rsidRPr="009B6095" w:rsidRDefault="009B6095" w:rsidP="001C1653">
            <w:pPr>
              <w:pStyle w:val="tablecelltight"/>
            </w:pPr>
            <w:r w:rsidRPr="009B6095">
              <w:t>3</w:t>
            </w:r>
          </w:p>
        </w:tc>
        <w:tc>
          <w:tcPr>
            <w:tcW w:w="0" w:type="auto"/>
          </w:tcPr>
          <w:p w14:paraId="3BDAEACE" w14:textId="77777777" w:rsidR="009B6095" w:rsidRPr="009B6095" w:rsidRDefault="009B6095" w:rsidP="001C1653">
            <w:pPr>
              <w:pStyle w:val="tablecelltight"/>
            </w:pPr>
            <w:r w:rsidRPr="009B6095">
              <w:t>2</w:t>
            </w:r>
          </w:p>
        </w:tc>
        <w:tc>
          <w:tcPr>
            <w:tcW w:w="0" w:type="auto"/>
          </w:tcPr>
          <w:p w14:paraId="586EA671" w14:textId="77777777" w:rsidR="009B6095" w:rsidRPr="009B6095" w:rsidRDefault="009B6095" w:rsidP="001C1653">
            <w:pPr>
              <w:pStyle w:val="tablecelltight"/>
            </w:pPr>
            <w:r w:rsidRPr="009B6095">
              <w:t>4</w:t>
            </w:r>
          </w:p>
        </w:tc>
        <w:tc>
          <w:tcPr>
            <w:tcW w:w="0" w:type="auto"/>
          </w:tcPr>
          <w:p w14:paraId="27F43370" w14:textId="77777777" w:rsidR="009B6095" w:rsidRPr="009B6095" w:rsidRDefault="009B6095" w:rsidP="001C1653">
            <w:pPr>
              <w:pStyle w:val="tablecelltight"/>
            </w:pPr>
            <w:r w:rsidRPr="009B6095">
              <w:t>9</w:t>
            </w:r>
          </w:p>
        </w:tc>
        <w:tc>
          <w:tcPr>
            <w:tcW w:w="0" w:type="auto"/>
          </w:tcPr>
          <w:p w14:paraId="5E66293A" w14:textId="77777777" w:rsidR="009B6095" w:rsidRPr="009B6095" w:rsidRDefault="009B6095" w:rsidP="001C1653">
            <w:pPr>
              <w:pStyle w:val="tablecelltight"/>
            </w:pPr>
            <w:r w:rsidRPr="009B6095">
              <w:t>4</w:t>
            </w:r>
          </w:p>
        </w:tc>
        <w:tc>
          <w:tcPr>
            <w:tcW w:w="0" w:type="auto"/>
            <w:vAlign w:val="center"/>
          </w:tcPr>
          <w:p w14:paraId="1048723C" w14:textId="77777777" w:rsidR="009B6095" w:rsidRPr="009B6095" w:rsidRDefault="009B6095" w:rsidP="001C1653">
            <w:pPr>
              <w:pStyle w:val="tablecelltight"/>
            </w:pPr>
            <w:r w:rsidRPr="009B6095">
              <w:t>2.3</w:t>
            </w:r>
          </w:p>
        </w:tc>
      </w:tr>
      <w:tr w:rsidR="009B6095" w:rsidRPr="009B6095" w14:paraId="62B65716" w14:textId="77777777" w:rsidTr="000D21BC">
        <w:tc>
          <w:tcPr>
            <w:tcW w:w="0" w:type="auto"/>
          </w:tcPr>
          <w:p w14:paraId="7FB1426C" w14:textId="77777777" w:rsidR="009B6095" w:rsidRPr="009B6095" w:rsidRDefault="009B6095" w:rsidP="001C1653">
            <w:pPr>
              <w:pStyle w:val="tablecelltight"/>
            </w:pPr>
            <w:r w:rsidRPr="009B6095">
              <w:t>s-2c2-SAIT</w:t>
            </w:r>
          </w:p>
        </w:tc>
        <w:tc>
          <w:tcPr>
            <w:tcW w:w="0" w:type="auto"/>
          </w:tcPr>
          <w:p w14:paraId="4E4E2970" w14:textId="77777777" w:rsidR="009B6095" w:rsidRPr="009B6095" w:rsidRDefault="009B6095" w:rsidP="001C1653">
            <w:pPr>
              <w:pStyle w:val="tablecelltight"/>
            </w:pPr>
            <w:r w:rsidRPr="009B6095">
              <w:t>4</w:t>
            </w:r>
          </w:p>
        </w:tc>
        <w:tc>
          <w:tcPr>
            <w:tcW w:w="0" w:type="auto"/>
          </w:tcPr>
          <w:p w14:paraId="27987F70" w14:textId="77777777" w:rsidR="009B6095" w:rsidRPr="009B6095" w:rsidRDefault="009B6095" w:rsidP="001C1653">
            <w:pPr>
              <w:pStyle w:val="tablecelltight"/>
            </w:pPr>
            <w:r w:rsidRPr="009B6095">
              <w:t>3</w:t>
            </w:r>
          </w:p>
        </w:tc>
        <w:tc>
          <w:tcPr>
            <w:tcW w:w="0" w:type="auto"/>
          </w:tcPr>
          <w:p w14:paraId="205DA5AF" w14:textId="77777777" w:rsidR="009B6095" w:rsidRPr="009B6095" w:rsidRDefault="009B6095" w:rsidP="001C1653">
            <w:pPr>
              <w:pStyle w:val="tablecelltight"/>
            </w:pPr>
            <w:r w:rsidRPr="009B6095">
              <w:t>3</w:t>
            </w:r>
          </w:p>
        </w:tc>
        <w:tc>
          <w:tcPr>
            <w:tcW w:w="0" w:type="auto"/>
          </w:tcPr>
          <w:p w14:paraId="43A9F4AE" w14:textId="77777777" w:rsidR="009B6095" w:rsidRPr="009B6095" w:rsidRDefault="009B6095" w:rsidP="001C1653">
            <w:pPr>
              <w:pStyle w:val="tablecelltight"/>
            </w:pPr>
            <w:r w:rsidRPr="009B6095">
              <w:t>10</w:t>
            </w:r>
          </w:p>
        </w:tc>
        <w:tc>
          <w:tcPr>
            <w:tcW w:w="0" w:type="auto"/>
          </w:tcPr>
          <w:p w14:paraId="6A1C8356" w14:textId="77777777" w:rsidR="009B6095" w:rsidRPr="009B6095" w:rsidRDefault="009B6095" w:rsidP="001C1653">
            <w:pPr>
              <w:pStyle w:val="tablecelltight"/>
            </w:pPr>
            <w:r w:rsidRPr="009B6095">
              <w:t>4</w:t>
            </w:r>
          </w:p>
        </w:tc>
        <w:tc>
          <w:tcPr>
            <w:tcW w:w="0" w:type="auto"/>
            <w:vAlign w:val="center"/>
          </w:tcPr>
          <w:p w14:paraId="62E7690F" w14:textId="77777777" w:rsidR="009B6095" w:rsidRPr="009B6095" w:rsidRDefault="009B6095" w:rsidP="001C1653">
            <w:pPr>
              <w:pStyle w:val="tablecelltight"/>
            </w:pPr>
            <w:r w:rsidRPr="009B6095">
              <w:t>2.5</w:t>
            </w:r>
          </w:p>
        </w:tc>
      </w:tr>
      <w:tr w:rsidR="009B6095" w:rsidRPr="009B6095" w14:paraId="5353E9EF" w14:textId="77777777" w:rsidTr="000D21BC">
        <w:tc>
          <w:tcPr>
            <w:tcW w:w="0" w:type="auto"/>
          </w:tcPr>
          <w:p w14:paraId="0837E3C0" w14:textId="77777777" w:rsidR="009B6095" w:rsidRPr="009B6095" w:rsidRDefault="009B6095" w:rsidP="001C1653">
            <w:pPr>
              <w:pStyle w:val="tablecelltight"/>
            </w:pPr>
            <w:r w:rsidRPr="009B6095">
              <w:t>mol-2c2-SAIT</w:t>
            </w:r>
          </w:p>
        </w:tc>
        <w:tc>
          <w:tcPr>
            <w:tcW w:w="0" w:type="auto"/>
          </w:tcPr>
          <w:p w14:paraId="632900C8" w14:textId="77777777" w:rsidR="009B6095" w:rsidRPr="009B6095" w:rsidRDefault="009B6095" w:rsidP="001C1653">
            <w:pPr>
              <w:pStyle w:val="tablecelltight"/>
            </w:pPr>
            <w:r w:rsidRPr="009B6095">
              <w:t>4</w:t>
            </w:r>
          </w:p>
        </w:tc>
        <w:tc>
          <w:tcPr>
            <w:tcW w:w="0" w:type="auto"/>
          </w:tcPr>
          <w:p w14:paraId="370FF629" w14:textId="77777777" w:rsidR="009B6095" w:rsidRPr="009B6095" w:rsidRDefault="009B6095" w:rsidP="001C1653">
            <w:pPr>
              <w:pStyle w:val="tablecelltight"/>
            </w:pPr>
            <w:r w:rsidRPr="009B6095">
              <w:t>3</w:t>
            </w:r>
          </w:p>
        </w:tc>
        <w:tc>
          <w:tcPr>
            <w:tcW w:w="0" w:type="auto"/>
          </w:tcPr>
          <w:p w14:paraId="7A63663F" w14:textId="77777777" w:rsidR="009B6095" w:rsidRPr="009B6095" w:rsidRDefault="009B6095" w:rsidP="001C1653">
            <w:pPr>
              <w:pStyle w:val="tablecelltight"/>
            </w:pPr>
            <w:r w:rsidRPr="009B6095">
              <w:t>4</w:t>
            </w:r>
          </w:p>
        </w:tc>
        <w:tc>
          <w:tcPr>
            <w:tcW w:w="0" w:type="auto"/>
          </w:tcPr>
          <w:p w14:paraId="5256798B" w14:textId="77777777" w:rsidR="009B6095" w:rsidRPr="009B6095" w:rsidRDefault="009B6095" w:rsidP="001C1653">
            <w:pPr>
              <w:pStyle w:val="tablecelltight"/>
            </w:pPr>
            <w:r w:rsidRPr="009B6095">
              <w:t>11</w:t>
            </w:r>
          </w:p>
        </w:tc>
        <w:tc>
          <w:tcPr>
            <w:tcW w:w="0" w:type="auto"/>
          </w:tcPr>
          <w:p w14:paraId="5A81B0AC" w14:textId="77777777" w:rsidR="009B6095" w:rsidRPr="009B6095" w:rsidRDefault="009B6095" w:rsidP="001C1653">
            <w:pPr>
              <w:pStyle w:val="tablecelltight"/>
            </w:pPr>
            <w:r w:rsidRPr="009B6095">
              <w:t>4</w:t>
            </w:r>
          </w:p>
        </w:tc>
        <w:tc>
          <w:tcPr>
            <w:tcW w:w="0" w:type="auto"/>
            <w:vAlign w:val="center"/>
          </w:tcPr>
          <w:p w14:paraId="3C6394E5" w14:textId="77777777" w:rsidR="009B6095" w:rsidRPr="009B6095" w:rsidRDefault="009B6095" w:rsidP="001C1653">
            <w:pPr>
              <w:pStyle w:val="tablecelltight"/>
            </w:pPr>
            <w:r w:rsidRPr="009B6095">
              <w:t>2.8</w:t>
            </w:r>
          </w:p>
        </w:tc>
      </w:tr>
      <w:tr w:rsidR="009B6095" w:rsidRPr="009B6095" w14:paraId="409DCE34" w14:textId="77777777" w:rsidTr="000D21BC">
        <w:tc>
          <w:tcPr>
            <w:tcW w:w="0" w:type="auto"/>
          </w:tcPr>
          <w:p w14:paraId="5542605F" w14:textId="77777777" w:rsidR="009B6095" w:rsidRPr="009B6095" w:rsidRDefault="009B6095" w:rsidP="001C1653">
            <w:pPr>
              <w:pStyle w:val="tablecelltight"/>
            </w:pPr>
            <w:r w:rsidRPr="009B6095">
              <w:t>s-2c2-SEA-IT</w:t>
            </w:r>
          </w:p>
        </w:tc>
        <w:tc>
          <w:tcPr>
            <w:tcW w:w="0" w:type="auto"/>
          </w:tcPr>
          <w:p w14:paraId="6E780196" w14:textId="77777777" w:rsidR="009B6095" w:rsidRPr="009B6095" w:rsidRDefault="009B6095" w:rsidP="001C1653">
            <w:pPr>
              <w:pStyle w:val="tablecelltight"/>
            </w:pPr>
            <w:r w:rsidRPr="009B6095">
              <w:t>5</w:t>
            </w:r>
          </w:p>
        </w:tc>
        <w:tc>
          <w:tcPr>
            <w:tcW w:w="0" w:type="auto"/>
          </w:tcPr>
          <w:p w14:paraId="0CE1D8F9" w14:textId="77777777" w:rsidR="009B6095" w:rsidRPr="009B6095" w:rsidRDefault="009B6095" w:rsidP="001C1653">
            <w:pPr>
              <w:pStyle w:val="tablecelltight"/>
            </w:pPr>
            <w:r w:rsidRPr="009B6095">
              <w:t>4</w:t>
            </w:r>
          </w:p>
        </w:tc>
        <w:tc>
          <w:tcPr>
            <w:tcW w:w="0" w:type="auto"/>
          </w:tcPr>
          <w:p w14:paraId="4F4D7723" w14:textId="77777777" w:rsidR="009B6095" w:rsidRPr="009B6095" w:rsidRDefault="009B6095" w:rsidP="001C1653">
            <w:pPr>
              <w:pStyle w:val="tablecelltight"/>
            </w:pPr>
            <w:r w:rsidRPr="009B6095">
              <w:t>3</w:t>
            </w:r>
          </w:p>
        </w:tc>
        <w:tc>
          <w:tcPr>
            <w:tcW w:w="0" w:type="auto"/>
          </w:tcPr>
          <w:p w14:paraId="69E059C5" w14:textId="77777777" w:rsidR="009B6095" w:rsidRPr="009B6095" w:rsidRDefault="009B6095" w:rsidP="001C1653">
            <w:pPr>
              <w:pStyle w:val="tablecelltight"/>
            </w:pPr>
            <w:r w:rsidRPr="009B6095">
              <w:t>12</w:t>
            </w:r>
          </w:p>
        </w:tc>
        <w:tc>
          <w:tcPr>
            <w:tcW w:w="0" w:type="auto"/>
          </w:tcPr>
          <w:p w14:paraId="5EE0D586" w14:textId="77777777" w:rsidR="009B6095" w:rsidRPr="009B6095" w:rsidRDefault="009B6095" w:rsidP="001C1653">
            <w:pPr>
              <w:pStyle w:val="tablecelltight"/>
            </w:pPr>
            <w:r w:rsidRPr="009B6095">
              <w:t>4</w:t>
            </w:r>
          </w:p>
        </w:tc>
        <w:tc>
          <w:tcPr>
            <w:tcW w:w="0" w:type="auto"/>
            <w:vAlign w:val="center"/>
          </w:tcPr>
          <w:p w14:paraId="726C524A" w14:textId="77777777" w:rsidR="009B6095" w:rsidRPr="009B6095" w:rsidRDefault="009B6095" w:rsidP="001C1653">
            <w:pPr>
              <w:pStyle w:val="tablecelltight"/>
            </w:pPr>
            <w:r w:rsidRPr="009B6095">
              <w:t>3.0</w:t>
            </w:r>
          </w:p>
        </w:tc>
      </w:tr>
      <w:tr w:rsidR="009B6095" w:rsidRPr="009B6095" w14:paraId="04E8A133" w14:textId="77777777" w:rsidTr="000D21BC">
        <w:tc>
          <w:tcPr>
            <w:tcW w:w="0" w:type="auto"/>
          </w:tcPr>
          <w:p w14:paraId="00FC7B55" w14:textId="77777777" w:rsidR="009B6095" w:rsidRPr="009B6095" w:rsidRDefault="009B6095" w:rsidP="001C1653">
            <w:pPr>
              <w:pStyle w:val="tablecelltight"/>
            </w:pPr>
            <w:r w:rsidRPr="009B6095">
              <w:t>mol-2c2- SEA-IT</w:t>
            </w:r>
          </w:p>
        </w:tc>
        <w:tc>
          <w:tcPr>
            <w:tcW w:w="0" w:type="auto"/>
          </w:tcPr>
          <w:p w14:paraId="71142891" w14:textId="77777777" w:rsidR="009B6095" w:rsidRPr="009B6095" w:rsidRDefault="009B6095" w:rsidP="001C1653">
            <w:pPr>
              <w:pStyle w:val="tablecelltight"/>
            </w:pPr>
            <w:r w:rsidRPr="009B6095">
              <w:t>5</w:t>
            </w:r>
          </w:p>
        </w:tc>
        <w:tc>
          <w:tcPr>
            <w:tcW w:w="0" w:type="auto"/>
          </w:tcPr>
          <w:p w14:paraId="2D6547D3" w14:textId="77777777" w:rsidR="009B6095" w:rsidRPr="009B6095" w:rsidRDefault="009B6095" w:rsidP="001C1653">
            <w:pPr>
              <w:pStyle w:val="tablecelltight"/>
            </w:pPr>
            <w:r w:rsidRPr="009B6095">
              <w:t>4</w:t>
            </w:r>
          </w:p>
        </w:tc>
        <w:tc>
          <w:tcPr>
            <w:tcW w:w="0" w:type="auto"/>
          </w:tcPr>
          <w:p w14:paraId="2181467E" w14:textId="77777777" w:rsidR="009B6095" w:rsidRPr="009B6095" w:rsidRDefault="009B6095" w:rsidP="001C1653">
            <w:pPr>
              <w:pStyle w:val="tablecelltight"/>
            </w:pPr>
            <w:r w:rsidRPr="009B6095">
              <w:t>4</w:t>
            </w:r>
          </w:p>
        </w:tc>
        <w:tc>
          <w:tcPr>
            <w:tcW w:w="0" w:type="auto"/>
          </w:tcPr>
          <w:p w14:paraId="777A0545" w14:textId="77777777" w:rsidR="009B6095" w:rsidRPr="009B6095" w:rsidRDefault="009B6095" w:rsidP="001C1653">
            <w:pPr>
              <w:pStyle w:val="tablecelltight"/>
            </w:pPr>
            <w:r w:rsidRPr="009B6095">
              <w:t>13</w:t>
            </w:r>
          </w:p>
        </w:tc>
        <w:tc>
          <w:tcPr>
            <w:tcW w:w="0" w:type="auto"/>
          </w:tcPr>
          <w:p w14:paraId="1F291C6F" w14:textId="77777777" w:rsidR="009B6095" w:rsidRPr="009B6095" w:rsidRDefault="009B6095" w:rsidP="001C1653">
            <w:pPr>
              <w:pStyle w:val="tablecelltight"/>
            </w:pPr>
            <w:r w:rsidRPr="009B6095">
              <w:t>4</w:t>
            </w:r>
          </w:p>
        </w:tc>
        <w:tc>
          <w:tcPr>
            <w:tcW w:w="0" w:type="auto"/>
            <w:vAlign w:val="center"/>
          </w:tcPr>
          <w:p w14:paraId="07348540" w14:textId="77777777" w:rsidR="009B6095" w:rsidRPr="009B6095" w:rsidRDefault="009B6095" w:rsidP="001C1653">
            <w:pPr>
              <w:pStyle w:val="tablecelltight"/>
            </w:pPr>
            <w:r w:rsidRPr="009B6095">
              <w:t>3.3</w:t>
            </w:r>
          </w:p>
        </w:tc>
      </w:tr>
      <w:tr w:rsidR="001C1653" w:rsidRPr="009B6095" w14:paraId="74ADB174" w14:textId="77777777" w:rsidTr="000D21BC">
        <w:tc>
          <w:tcPr>
            <w:tcW w:w="0" w:type="auto"/>
            <w:shd w:val="clear" w:color="auto" w:fill="E2EFD9" w:themeFill="accent6" w:themeFillTint="33"/>
          </w:tcPr>
          <w:p w14:paraId="6B7CD6CD" w14:textId="77777777" w:rsidR="009B6095" w:rsidRPr="009B6095" w:rsidRDefault="009B6095" w:rsidP="001C1653">
            <w:pPr>
              <w:pStyle w:val="tablecelltight"/>
            </w:pPr>
            <w:r w:rsidRPr="009B6095">
              <w:t>s-2c3-*</w:t>
            </w:r>
          </w:p>
        </w:tc>
        <w:tc>
          <w:tcPr>
            <w:tcW w:w="0" w:type="auto"/>
            <w:shd w:val="clear" w:color="auto" w:fill="E2EFD9" w:themeFill="accent6" w:themeFillTint="33"/>
          </w:tcPr>
          <w:p w14:paraId="2F4955EF"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2B727530"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106713A" w14:textId="77777777" w:rsidR="009B6095" w:rsidRPr="009B6095" w:rsidRDefault="009B6095" w:rsidP="001C1653">
            <w:pPr>
              <w:pStyle w:val="tablecelltight"/>
            </w:pPr>
            <w:r w:rsidRPr="009B6095">
              <w:t>3</w:t>
            </w:r>
          </w:p>
        </w:tc>
        <w:tc>
          <w:tcPr>
            <w:tcW w:w="0" w:type="auto"/>
            <w:shd w:val="clear" w:color="auto" w:fill="E2EFD9" w:themeFill="accent6" w:themeFillTint="33"/>
          </w:tcPr>
          <w:p w14:paraId="4F32A027"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436C917"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4CD57CA" w14:textId="77777777" w:rsidR="009B6095" w:rsidRPr="009B6095" w:rsidRDefault="009B6095" w:rsidP="001C1653">
            <w:pPr>
              <w:pStyle w:val="tablecelltight"/>
            </w:pPr>
            <w:r w:rsidRPr="009B6095">
              <w:t>0.8</w:t>
            </w:r>
          </w:p>
        </w:tc>
      </w:tr>
      <w:tr w:rsidR="001C1653" w:rsidRPr="009B6095" w14:paraId="652FC406" w14:textId="77777777" w:rsidTr="000D21BC">
        <w:tc>
          <w:tcPr>
            <w:tcW w:w="0" w:type="auto"/>
            <w:shd w:val="clear" w:color="auto" w:fill="E2EFD9" w:themeFill="accent6" w:themeFillTint="33"/>
          </w:tcPr>
          <w:p w14:paraId="467D9D83" w14:textId="77777777" w:rsidR="009B6095" w:rsidRPr="009B6095" w:rsidRDefault="009B6095" w:rsidP="001C1653">
            <w:pPr>
              <w:pStyle w:val="tablecelltight"/>
            </w:pPr>
            <w:r w:rsidRPr="009B6095">
              <w:t>mol-2c3-*</w:t>
            </w:r>
          </w:p>
        </w:tc>
        <w:tc>
          <w:tcPr>
            <w:tcW w:w="0" w:type="auto"/>
            <w:shd w:val="clear" w:color="auto" w:fill="E2EFD9" w:themeFill="accent6" w:themeFillTint="33"/>
          </w:tcPr>
          <w:p w14:paraId="5C10737E" w14:textId="77777777" w:rsidR="009B6095" w:rsidRPr="009B6095" w:rsidRDefault="009B6095" w:rsidP="001C1653">
            <w:pPr>
              <w:pStyle w:val="tablecelltight"/>
            </w:pPr>
            <w:r w:rsidRPr="009B6095">
              <w:t>1</w:t>
            </w:r>
          </w:p>
        </w:tc>
        <w:tc>
          <w:tcPr>
            <w:tcW w:w="0" w:type="auto"/>
            <w:shd w:val="clear" w:color="auto" w:fill="E2EFD9" w:themeFill="accent6" w:themeFillTint="33"/>
          </w:tcPr>
          <w:p w14:paraId="7E2B9EDB" w14:textId="77777777" w:rsidR="009B6095" w:rsidRPr="009B6095" w:rsidRDefault="009B6095" w:rsidP="001C1653">
            <w:pPr>
              <w:pStyle w:val="tablecelltight"/>
            </w:pPr>
            <w:r w:rsidRPr="009B6095">
              <w:t>0</w:t>
            </w:r>
          </w:p>
        </w:tc>
        <w:tc>
          <w:tcPr>
            <w:tcW w:w="0" w:type="auto"/>
            <w:shd w:val="clear" w:color="auto" w:fill="E2EFD9" w:themeFill="accent6" w:themeFillTint="33"/>
          </w:tcPr>
          <w:p w14:paraId="6A7A41F3" w14:textId="77777777" w:rsidR="009B6095" w:rsidRPr="009B6095" w:rsidRDefault="009B6095" w:rsidP="001C1653">
            <w:pPr>
              <w:pStyle w:val="tablecelltight"/>
            </w:pPr>
            <w:r w:rsidRPr="009B6095">
              <w:t>4</w:t>
            </w:r>
          </w:p>
        </w:tc>
        <w:tc>
          <w:tcPr>
            <w:tcW w:w="0" w:type="auto"/>
            <w:shd w:val="clear" w:color="auto" w:fill="E2EFD9" w:themeFill="accent6" w:themeFillTint="33"/>
          </w:tcPr>
          <w:p w14:paraId="6F40F3FF" w14:textId="77777777" w:rsidR="009B6095" w:rsidRPr="009B6095" w:rsidRDefault="009B6095" w:rsidP="001C1653">
            <w:pPr>
              <w:pStyle w:val="tablecelltight"/>
            </w:pPr>
            <w:r w:rsidRPr="009B6095">
              <w:t>5</w:t>
            </w:r>
          </w:p>
        </w:tc>
        <w:tc>
          <w:tcPr>
            <w:tcW w:w="0" w:type="auto"/>
            <w:shd w:val="clear" w:color="auto" w:fill="E2EFD9" w:themeFill="accent6" w:themeFillTint="33"/>
          </w:tcPr>
          <w:p w14:paraId="29DD6CFB" w14:textId="77777777" w:rsidR="009B6095" w:rsidRPr="009B6095" w:rsidRDefault="009B6095" w:rsidP="001C1653">
            <w:pPr>
              <w:pStyle w:val="tablecelltight"/>
            </w:pPr>
            <w:r w:rsidRPr="009B6095">
              <w:t>5</w:t>
            </w:r>
          </w:p>
        </w:tc>
        <w:tc>
          <w:tcPr>
            <w:tcW w:w="0" w:type="auto"/>
            <w:shd w:val="clear" w:color="auto" w:fill="E2EFD9" w:themeFill="accent6" w:themeFillTint="33"/>
            <w:vAlign w:val="center"/>
          </w:tcPr>
          <w:p w14:paraId="2EAAB007" w14:textId="77777777" w:rsidR="009B6095" w:rsidRPr="009B6095" w:rsidRDefault="009B6095" w:rsidP="001C1653">
            <w:pPr>
              <w:pStyle w:val="tablecelltight"/>
            </w:pPr>
            <w:r w:rsidRPr="009B6095">
              <w:t>1.0</w:t>
            </w:r>
          </w:p>
        </w:tc>
      </w:tr>
      <w:tr w:rsidR="009B6095" w:rsidRPr="009B6095" w14:paraId="09D112D5" w14:textId="77777777" w:rsidTr="000D21BC">
        <w:tc>
          <w:tcPr>
            <w:tcW w:w="0" w:type="auto"/>
          </w:tcPr>
          <w:p w14:paraId="747FFEF5" w14:textId="77777777" w:rsidR="009B6095" w:rsidRPr="009B6095" w:rsidRDefault="009B6095" w:rsidP="001C1653">
            <w:pPr>
              <w:pStyle w:val="tablecelltight"/>
            </w:pPr>
            <w:r w:rsidRPr="009B6095">
              <w:t>s-2c3-SA</w:t>
            </w:r>
          </w:p>
        </w:tc>
        <w:tc>
          <w:tcPr>
            <w:tcW w:w="0" w:type="auto"/>
          </w:tcPr>
          <w:p w14:paraId="6D64E29B" w14:textId="77777777" w:rsidR="009B6095" w:rsidRPr="009B6095" w:rsidRDefault="009B6095" w:rsidP="001C1653">
            <w:pPr>
              <w:pStyle w:val="tablecelltight"/>
            </w:pPr>
            <w:r w:rsidRPr="009B6095">
              <w:t>2</w:t>
            </w:r>
          </w:p>
        </w:tc>
        <w:tc>
          <w:tcPr>
            <w:tcW w:w="0" w:type="auto"/>
          </w:tcPr>
          <w:p w14:paraId="525639D6" w14:textId="77777777" w:rsidR="009B6095" w:rsidRPr="009B6095" w:rsidRDefault="009B6095" w:rsidP="001C1653">
            <w:pPr>
              <w:pStyle w:val="tablecelltight"/>
            </w:pPr>
            <w:r w:rsidRPr="009B6095">
              <w:t>1</w:t>
            </w:r>
          </w:p>
        </w:tc>
        <w:tc>
          <w:tcPr>
            <w:tcW w:w="0" w:type="auto"/>
          </w:tcPr>
          <w:p w14:paraId="50F5A560" w14:textId="77777777" w:rsidR="009B6095" w:rsidRPr="009B6095" w:rsidRDefault="009B6095" w:rsidP="001C1653">
            <w:pPr>
              <w:pStyle w:val="tablecelltight"/>
            </w:pPr>
            <w:r w:rsidRPr="009B6095">
              <w:t>3</w:t>
            </w:r>
          </w:p>
        </w:tc>
        <w:tc>
          <w:tcPr>
            <w:tcW w:w="0" w:type="auto"/>
          </w:tcPr>
          <w:p w14:paraId="7AD63D85" w14:textId="77777777" w:rsidR="009B6095" w:rsidRPr="009B6095" w:rsidRDefault="009B6095" w:rsidP="001C1653">
            <w:pPr>
              <w:pStyle w:val="tablecelltight"/>
            </w:pPr>
            <w:r w:rsidRPr="009B6095">
              <w:t>6</w:t>
            </w:r>
          </w:p>
        </w:tc>
        <w:tc>
          <w:tcPr>
            <w:tcW w:w="0" w:type="auto"/>
          </w:tcPr>
          <w:p w14:paraId="08031BDE" w14:textId="77777777" w:rsidR="009B6095" w:rsidRPr="009B6095" w:rsidRDefault="009B6095" w:rsidP="001C1653">
            <w:pPr>
              <w:pStyle w:val="tablecelltight"/>
            </w:pPr>
            <w:r w:rsidRPr="009B6095">
              <w:t>5</w:t>
            </w:r>
          </w:p>
        </w:tc>
        <w:tc>
          <w:tcPr>
            <w:tcW w:w="0" w:type="auto"/>
            <w:vAlign w:val="center"/>
          </w:tcPr>
          <w:p w14:paraId="7A50D38F" w14:textId="77777777" w:rsidR="009B6095" w:rsidRPr="009B6095" w:rsidRDefault="009B6095" w:rsidP="001C1653">
            <w:pPr>
              <w:pStyle w:val="tablecelltight"/>
            </w:pPr>
            <w:r w:rsidRPr="009B6095">
              <w:t>1.2</w:t>
            </w:r>
          </w:p>
        </w:tc>
      </w:tr>
      <w:tr w:rsidR="009B6095" w:rsidRPr="009B6095" w14:paraId="24B13D39" w14:textId="77777777" w:rsidTr="000D21BC">
        <w:tc>
          <w:tcPr>
            <w:tcW w:w="0" w:type="auto"/>
          </w:tcPr>
          <w:p w14:paraId="34CC2EDA" w14:textId="77777777" w:rsidR="009B6095" w:rsidRPr="009B6095" w:rsidRDefault="009B6095" w:rsidP="001C1653">
            <w:pPr>
              <w:pStyle w:val="tablecelltight"/>
            </w:pPr>
            <w:r w:rsidRPr="009B6095">
              <w:t>mol-2c3-SA</w:t>
            </w:r>
          </w:p>
        </w:tc>
        <w:tc>
          <w:tcPr>
            <w:tcW w:w="0" w:type="auto"/>
          </w:tcPr>
          <w:p w14:paraId="182E20E3" w14:textId="77777777" w:rsidR="009B6095" w:rsidRPr="009B6095" w:rsidRDefault="009B6095" w:rsidP="001C1653">
            <w:pPr>
              <w:pStyle w:val="tablecelltight"/>
            </w:pPr>
            <w:r w:rsidRPr="009B6095">
              <w:t>2</w:t>
            </w:r>
          </w:p>
        </w:tc>
        <w:tc>
          <w:tcPr>
            <w:tcW w:w="0" w:type="auto"/>
          </w:tcPr>
          <w:p w14:paraId="3CB06714" w14:textId="77777777" w:rsidR="009B6095" w:rsidRPr="009B6095" w:rsidRDefault="009B6095" w:rsidP="001C1653">
            <w:pPr>
              <w:pStyle w:val="tablecelltight"/>
            </w:pPr>
            <w:r w:rsidRPr="009B6095">
              <w:t>1</w:t>
            </w:r>
          </w:p>
        </w:tc>
        <w:tc>
          <w:tcPr>
            <w:tcW w:w="0" w:type="auto"/>
          </w:tcPr>
          <w:p w14:paraId="566F3019" w14:textId="77777777" w:rsidR="009B6095" w:rsidRPr="009B6095" w:rsidRDefault="009B6095" w:rsidP="001C1653">
            <w:pPr>
              <w:pStyle w:val="tablecelltight"/>
            </w:pPr>
            <w:r w:rsidRPr="009B6095">
              <w:t>4</w:t>
            </w:r>
          </w:p>
        </w:tc>
        <w:tc>
          <w:tcPr>
            <w:tcW w:w="0" w:type="auto"/>
          </w:tcPr>
          <w:p w14:paraId="02951404" w14:textId="77777777" w:rsidR="009B6095" w:rsidRPr="009B6095" w:rsidRDefault="009B6095" w:rsidP="001C1653">
            <w:pPr>
              <w:pStyle w:val="tablecelltight"/>
            </w:pPr>
            <w:r w:rsidRPr="009B6095">
              <w:t>7</w:t>
            </w:r>
          </w:p>
        </w:tc>
        <w:tc>
          <w:tcPr>
            <w:tcW w:w="0" w:type="auto"/>
          </w:tcPr>
          <w:p w14:paraId="2C2D8444" w14:textId="77777777" w:rsidR="009B6095" w:rsidRPr="009B6095" w:rsidRDefault="009B6095" w:rsidP="001C1653">
            <w:pPr>
              <w:pStyle w:val="tablecelltight"/>
            </w:pPr>
            <w:r w:rsidRPr="009B6095">
              <w:t>5</w:t>
            </w:r>
          </w:p>
        </w:tc>
        <w:tc>
          <w:tcPr>
            <w:tcW w:w="0" w:type="auto"/>
            <w:vAlign w:val="center"/>
          </w:tcPr>
          <w:p w14:paraId="693801FD" w14:textId="77777777" w:rsidR="009B6095" w:rsidRPr="009B6095" w:rsidRDefault="009B6095" w:rsidP="001C1653">
            <w:pPr>
              <w:pStyle w:val="tablecelltight"/>
            </w:pPr>
            <w:r w:rsidRPr="009B6095">
              <w:t>1.4</w:t>
            </w:r>
          </w:p>
        </w:tc>
      </w:tr>
      <w:tr w:rsidR="009B6095" w:rsidRPr="009B6095" w14:paraId="41B77859" w14:textId="77777777" w:rsidTr="000D21BC">
        <w:tc>
          <w:tcPr>
            <w:tcW w:w="0" w:type="auto"/>
          </w:tcPr>
          <w:p w14:paraId="3E868647" w14:textId="77777777" w:rsidR="009B6095" w:rsidRPr="009B6095" w:rsidRDefault="009B6095" w:rsidP="001C1653">
            <w:pPr>
              <w:pStyle w:val="tablecelltight"/>
            </w:pPr>
            <w:r w:rsidRPr="009B6095">
              <w:t>s-2c3-SAI</w:t>
            </w:r>
          </w:p>
        </w:tc>
        <w:tc>
          <w:tcPr>
            <w:tcW w:w="0" w:type="auto"/>
          </w:tcPr>
          <w:p w14:paraId="49DA3213" w14:textId="77777777" w:rsidR="009B6095" w:rsidRPr="009B6095" w:rsidRDefault="009B6095" w:rsidP="001C1653">
            <w:pPr>
              <w:pStyle w:val="tablecelltight"/>
            </w:pPr>
            <w:r w:rsidRPr="009B6095">
              <w:t>3</w:t>
            </w:r>
          </w:p>
        </w:tc>
        <w:tc>
          <w:tcPr>
            <w:tcW w:w="0" w:type="auto"/>
          </w:tcPr>
          <w:p w14:paraId="52BFEC67" w14:textId="77777777" w:rsidR="009B6095" w:rsidRPr="009B6095" w:rsidRDefault="009B6095" w:rsidP="001C1653">
            <w:pPr>
              <w:pStyle w:val="tablecelltight"/>
            </w:pPr>
            <w:r w:rsidRPr="009B6095">
              <w:t>2</w:t>
            </w:r>
          </w:p>
        </w:tc>
        <w:tc>
          <w:tcPr>
            <w:tcW w:w="0" w:type="auto"/>
          </w:tcPr>
          <w:p w14:paraId="27DCFBAB" w14:textId="77777777" w:rsidR="009B6095" w:rsidRPr="009B6095" w:rsidRDefault="009B6095" w:rsidP="001C1653">
            <w:pPr>
              <w:pStyle w:val="tablecelltight"/>
            </w:pPr>
            <w:r w:rsidRPr="009B6095">
              <w:t>3</w:t>
            </w:r>
          </w:p>
        </w:tc>
        <w:tc>
          <w:tcPr>
            <w:tcW w:w="0" w:type="auto"/>
          </w:tcPr>
          <w:p w14:paraId="63AF9733" w14:textId="77777777" w:rsidR="009B6095" w:rsidRPr="009B6095" w:rsidRDefault="009B6095" w:rsidP="001C1653">
            <w:pPr>
              <w:pStyle w:val="tablecelltight"/>
            </w:pPr>
            <w:r w:rsidRPr="009B6095">
              <w:t>8</w:t>
            </w:r>
          </w:p>
        </w:tc>
        <w:tc>
          <w:tcPr>
            <w:tcW w:w="0" w:type="auto"/>
          </w:tcPr>
          <w:p w14:paraId="624875B0" w14:textId="77777777" w:rsidR="009B6095" w:rsidRPr="009B6095" w:rsidRDefault="009B6095" w:rsidP="001C1653">
            <w:pPr>
              <w:pStyle w:val="tablecelltight"/>
            </w:pPr>
            <w:r w:rsidRPr="009B6095">
              <w:t>5</w:t>
            </w:r>
          </w:p>
        </w:tc>
        <w:tc>
          <w:tcPr>
            <w:tcW w:w="0" w:type="auto"/>
            <w:vAlign w:val="center"/>
          </w:tcPr>
          <w:p w14:paraId="10D7CBF0" w14:textId="77777777" w:rsidR="009B6095" w:rsidRPr="009B6095" w:rsidRDefault="009B6095" w:rsidP="001C1653">
            <w:pPr>
              <w:pStyle w:val="tablecelltight"/>
            </w:pPr>
            <w:r w:rsidRPr="009B6095">
              <w:t>1.6</w:t>
            </w:r>
          </w:p>
        </w:tc>
      </w:tr>
      <w:tr w:rsidR="009B6095" w:rsidRPr="009B6095" w14:paraId="0011E8EB" w14:textId="77777777" w:rsidTr="000D21BC">
        <w:tc>
          <w:tcPr>
            <w:tcW w:w="0" w:type="auto"/>
          </w:tcPr>
          <w:p w14:paraId="3690D715" w14:textId="77777777" w:rsidR="009B6095" w:rsidRPr="009B6095" w:rsidRDefault="009B6095" w:rsidP="001C1653">
            <w:pPr>
              <w:pStyle w:val="tablecelltight"/>
            </w:pPr>
            <w:r w:rsidRPr="009B6095">
              <w:t>mol-2c3-SAI</w:t>
            </w:r>
          </w:p>
        </w:tc>
        <w:tc>
          <w:tcPr>
            <w:tcW w:w="0" w:type="auto"/>
          </w:tcPr>
          <w:p w14:paraId="6D9817EB" w14:textId="77777777" w:rsidR="009B6095" w:rsidRPr="009B6095" w:rsidRDefault="009B6095" w:rsidP="001C1653">
            <w:pPr>
              <w:pStyle w:val="tablecelltight"/>
            </w:pPr>
            <w:r w:rsidRPr="009B6095">
              <w:t>3</w:t>
            </w:r>
          </w:p>
        </w:tc>
        <w:tc>
          <w:tcPr>
            <w:tcW w:w="0" w:type="auto"/>
          </w:tcPr>
          <w:p w14:paraId="7EDA83A9" w14:textId="77777777" w:rsidR="009B6095" w:rsidRPr="009B6095" w:rsidRDefault="009B6095" w:rsidP="001C1653">
            <w:pPr>
              <w:pStyle w:val="tablecelltight"/>
            </w:pPr>
            <w:r w:rsidRPr="009B6095">
              <w:t>2</w:t>
            </w:r>
          </w:p>
        </w:tc>
        <w:tc>
          <w:tcPr>
            <w:tcW w:w="0" w:type="auto"/>
          </w:tcPr>
          <w:p w14:paraId="1FF9DCD0" w14:textId="77777777" w:rsidR="009B6095" w:rsidRPr="009B6095" w:rsidRDefault="009B6095" w:rsidP="001C1653">
            <w:pPr>
              <w:pStyle w:val="tablecelltight"/>
            </w:pPr>
            <w:r w:rsidRPr="009B6095">
              <w:t>4</w:t>
            </w:r>
          </w:p>
        </w:tc>
        <w:tc>
          <w:tcPr>
            <w:tcW w:w="0" w:type="auto"/>
          </w:tcPr>
          <w:p w14:paraId="4F98D920" w14:textId="77777777" w:rsidR="009B6095" w:rsidRPr="009B6095" w:rsidRDefault="009B6095" w:rsidP="001C1653">
            <w:pPr>
              <w:pStyle w:val="tablecelltight"/>
            </w:pPr>
            <w:r w:rsidRPr="009B6095">
              <w:t>9</w:t>
            </w:r>
          </w:p>
        </w:tc>
        <w:tc>
          <w:tcPr>
            <w:tcW w:w="0" w:type="auto"/>
          </w:tcPr>
          <w:p w14:paraId="35CE77FE" w14:textId="77777777" w:rsidR="009B6095" w:rsidRPr="009B6095" w:rsidRDefault="009B6095" w:rsidP="001C1653">
            <w:pPr>
              <w:pStyle w:val="tablecelltight"/>
            </w:pPr>
            <w:r w:rsidRPr="009B6095">
              <w:t>5</w:t>
            </w:r>
          </w:p>
        </w:tc>
        <w:tc>
          <w:tcPr>
            <w:tcW w:w="0" w:type="auto"/>
            <w:vAlign w:val="center"/>
          </w:tcPr>
          <w:p w14:paraId="4CDE1D2B" w14:textId="77777777" w:rsidR="009B6095" w:rsidRPr="009B6095" w:rsidRDefault="009B6095" w:rsidP="001C1653">
            <w:pPr>
              <w:pStyle w:val="tablecelltight"/>
            </w:pPr>
            <w:r w:rsidRPr="009B6095">
              <w:t>1.8</w:t>
            </w:r>
          </w:p>
        </w:tc>
      </w:tr>
      <w:tr w:rsidR="009B6095" w:rsidRPr="009B6095" w14:paraId="294279BB" w14:textId="77777777" w:rsidTr="000D21BC">
        <w:tc>
          <w:tcPr>
            <w:tcW w:w="0" w:type="auto"/>
          </w:tcPr>
          <w:p w14:paraId="4A21413C" w14:textId="77777777" w:rsidR="009B6095" w:rsidRPr="009B6095" w:rsidRDefault="009B6095" w:rsidP="001C1653">
            <w:pPr>
              <w:pStyle w:val="tablecelltight"/>
            </w:pPr>
            <w:r w:rsidRPr="009B6095">
              <w:t>s-2c3-SAIT</w:t>
            </w:r>
          </w:p>
        </w:tc>
        <w:tc>
          <w:tcPr>
            <w:tcW w:w="0" w:type="auto"/>
          </w:tcPr>
          <w:p w14:paraId="78D067AC" w14:textId="77777777" w:rsidR="009B6095" w:rsidRPr="009B6095" w:rsidRDefault="009B6095" w:rsidP="001C1653">
            <w:pPr>
              <w:pStyle w:val="tablecelltight"/>
            </w:pPr>
            <w:r w:rsidRPr="009B6095">
              <w:t>4</w:t>
            </w:r>
          </w:p>
        </w:tc>
        <w:tc>
          <w:tcPr>
            <w:tcW w:w="0" w:type="auto"/>
          </w:tcPr>
          <w:p w14:paraId="6E2626E5" w14:textId="77777777" w:rsidR="009B6095" w:rsidRPr="009B6095" w:rsidRDefault="009B6095" w:rsidP="001C1653">
            <w:pPr>
              <w:pStyle w:val="tablecelltight"/>
            </w:pPr>
            <w:r w:rsidRPr="009B6095">
              <w:t>3</w:t>
            </w:r>
          </w:p>
        </w:tc>
        <w:tc>
          <w:tcPr>
            <w:tcW w:w="0" w:type="auto"/>
          </w:tcPr>
          <w:p w14:paraId="48AF114F" w14:textId="77777777" w:rsidR="009B6095" w:rsidRPr="009B6095" w:rsidRDefault="009B6095" w:rsidP="001C1653">
            <w:pPr>
              <w:pStyle w:val="tablecelltight"/>
            </w:pPr>
            <w:r w:rsidRPr="009B6095">
              <w:t>3</w:t>
            </w:r>
          </w:p>
        </w:tc>
        <w:tc>
          <w:tcPr>
            <w:tcW w:w="0" w:type="auto"/>
          </w:tcPr>
          <w:p w14:paraId="7F37CFBF" w14:textId="77777777" w:rsidR="009B6095" w:rsidRPr="009B6095" w:rsidRDefault="009B6095" w:rsidP="001C1653">
            <w:pPr>
              <w:pStyle w:val="tablecelltight"/>
            </w:pPr>
            <w:r w:rsidRPr="009B6095">
              <w:t>10</w:t>
            </w:r>
          </w:p>
        </w:tc>
        <w:tc>
          <w:tcPr>
            <w:tcW w:w="0" w:type="auto"/>
          </w:tcPr>
          <w:p w14:paraId="1B29E09A" w14:textId="77777777" w:rsidR="009B6095" w:rsidRPr="009B6095" w:rsidRDefault="009B6095" w:rsidP="001C1653">
            <w:pPr>
              <w:pStyle w:val="tablecelltight"/>
            </w:pPr>
            <w:r w:rsidRPr="009B6095">
              <w:t>5</w:t>
            </w:r>
          </w:p>
        </w:tc>
        <w:tc>
          <w:tcPr>
            <w:tcW w:w="0" w:type="auto"/>
            <w:vAlign w:val="center"/>
          </w:tcPr>
          <w:p w14:paraId="309A447F" w14:textId="77777777" w:rsidR="009B6095" w:rsidRPr="009B6095" w:rsidRDefault="009B6095" w:rsidP="001C1653">
            <w:pPr>
              <w:pStyle w:val="tablecelltight"/>
            </w:pPr>
            <w:r w:rsidRPr="009B6095">
              <w:t>2.0</w:t>
            </w:r>
          </w:p>
        </w:tc>
      </w:tr>
      <w:tr w:rsidR="009B6095" w:rsidRPr="009B6095" w14:paraId="18919CDF" w14:textId="77777777" w:rsidTr="000D21BC">
        <w:tc>
          <w:tcPr>
            <w:tcW w:w="0" w:type="auto"/>
          </w:tcPr>
          <w:p w14:paraId="7644BA3F" w14:textId="77777777" w:rsidR="009B6095" w:rsidRPr="009B6095" w:rsidRDefault="009B6095" w:rsidP="001C1653">
            <w:pPr>
              <w:pStyle w:val="tablecelltight"/>
            </w:pPr>
            <w:r w:rsidRPr="009B6095">
              <w:t>mol-2c3-SAIT</w:t>
            </w:r>
          </w:p>
        </w:tc>
        <w:tc>
          <w:tcPr>
            <w:tcW w:w="0" w:type="auto"/>
          </w:tcPr>
          <w:p w14:paraId="45A9EF62" w14:textId="77777777" w:rsidR="009B6095" w:rsidRPr="009B6095" w:rsidRDefault="009B6095" w:rsidP="001C1653">
            <w:pPr>
              <w:pStyle w:val="tablecelltight"/>
            </w:pPr>
            <w:r w:rsidRPr="009B6095">
              <w:t>4</w:t>
            </w:r>
          </w:p>
        </w:tc>
        <w:tc>
          <w:tcPr>
            <w:tcW w:w="0" w:type="auto"/>
          </w:tcPr>
          <w:p w14:paraId="23515D0B" w14:textId="77777777" w:rsidR="009B6095" w:rsidRPr="009B6095" w:rsidRDefault="009B6095" w:rsidP="001C1653">
            <w:pPr>
              <w:pStyle w:val="tablecelltight"/>
            </w:pPr>
            <w:r w:rsidRPr="009B6095">
              <w:t>3</w:t>
            </w:r>
          </w:p>
        </w:tc>
        <w:tc>
          <w:tcPr>
            <w:tcW w:w="0" w:type="auto"/>
          </w:tcPr>
          <w:p w14:paraId="036B2BB1" w14:textId="77777777" w:rsidR="009B6095" w:rsidRPr="009B6095" w:rsidRDefault="009B6095" w:rsidP="001C1653">
            <w:pPr>
              <w:pStyle w:val="tablecelltight"/>
            </w:pPr>
            <w:r w:rsidRPr="009B6095">
              <w:t>4</w:t>
            </w:r>
          </w:p>
        </w:tc>
        <w:tc>
          <w:tcPr>
            <w:tcW w:w="0" w:type="auto"/>
          </w:tcPr>
          <w:p w14:paraId="4177DDB9" w14:textId="77777777" w:rsidR="009B6095" w:rsidRPr="009B6095" w:rsidRDefault="009B6095" w:rsidP="001C1653">
            <w:pPr>
              <w:pStyle w:val="tablecelltight"/>
            </w:pPr>
            <w:r w:rsidRPr="009B6095">
              <w:t>11</w:t>
            </w:r>
          </w:p>
        </w:tc>
        <w:tc>
          <w:tcPr>
            <w:tcW w:w="0" w:type="auto"/>
          </w:tcPr>
          <w:p w14:paraId="2E81D36E" w14:textId="77777777" w:rsidR="009B6095" w:rsidRPr="009B6095" w:rsidRDefault="009B6095" w:rsidP="001C1653">
            <w:pPr>
              <w:pStyle w:val="tablecelltight"/>
            </w:pPr>
            <w:r w:rsidRPr="009B6095">
              <w:t>5</w:t>
            </w:r>
          </w:p>
        </w:tc>
        <w:tc>
          <w:tcPr>
            <w:tcW w:w="0" w:type="auto"/>
            <w:vAlign w:val="center"/>
          </w:tcPr>
          <w:p w14:paraId="4598F8E7" w14:textId="77777777" w:rsidR="009B6095" w:rsidRPr="009B6095" w:rsidRDefault="009B6095" w:rsidP="001C1653">
            <w:pPr>
              <w:pStyle w:val="tablecelltight"/>
            </w:pPr>
            <w:r w:rsidRPr="009B6095">
              <w:t>2.2</w:t>
            </w:r>
          </w:p>
        </w:tc>
      </w:tr>
      <w:tr w:rsidR="009B6095" w:rsidRPr="009B6095" w14:paraId="52D4F40D" w14:textId="77777777" w:rsidTr="000D21BC">
        <w:tc>
          <w:tcPr>
            <w:tcW w:w="0" w:type="auto"/>
          </w:tcPr>
          <w:p w14:paraId="253BE085" w14:textId="77777777" w:rsidR="009B6095" w:rsidRPr="009B6095" w:rsidRDefault="009B6095" w:rsidP="001C1653">
            <w:pPr>
              <w:pStyle w:val="tablecelltight"/>
            </w:pPr>
            <w:r w:rsidRPr="009B6095">
              <w:t>s-2c3-SEA-IT</w:t>
            </w:r>
          </w:p>
        </w:tc>
        <w:tc>
          <w:tcPr>
            <w:tcW w:w="0" w:type="auto"/>
          </w:tcPr>
          <w:p w14:paraId="05210910" w14:textId="77777777" w:rsidR="009B6095" w:rsidRPr="009B6095" w:rsidRDefault="009B6095" w:rsidP="001C1653">
            <w:pPr>
              <w:pStyle w:val="tablecelltight"/>
            </w:pPr>
            <w:r w:rsidRPr="009B6095">
              <w:t>5</w:t>
            </w:r>
          </w:p>
        </w:tc>
        <w:tc>
          <w:tcPr>
            <w:tcW w:w="0" w:type="auto"/>
          </w:tcPr>
          <w:p w14:paraId="5F656DDF" w14:textId="77777777" w:rsidR="009B6095" w:rsidRPr="009B6095" w:rsidRDefault="009B6095" w:rsidP="001C1653">
            <w:pPr>
              <w:pStyle w:val="tablecelltight"/>
            </w:pPr>
            <w:r w:rsidRPr="009B6095">
              <w:t>4</w:t>
            </w:r>
          </w:p>
        </w:tc>
        <w:tc>
          <w:tcPr>
            <w:tcW w:w="0" w:type="auto"/>
          </w:tcPr>
          <w:p w14:paraId="5134F3A7" w14:textId="77777777" w:rsidR="009B6095" w:rsidRPr="009B6095" w:rsidRDefault="009B6095" w:rsidP="001C1653">
            <w:pPr>
              <w:pStyle w:val="tablecelltight"/>
            </w:pPr>
            <w:r w:rsidRPr="009B6095">
              <w:t>3</w:t>
            </w:r>
          </w:p>
        </w:tc>
        <w:tc>
          <w:tcPr>
            <w:tcW w:w="0" w:type="auto"/>
          </w:tcPr>
          <w:p w14:paraId="7774403B" w14:textId="77777777" w:rsidR="009B6095" w:rsidRPr="009B6095" w:rsidRDefault="009B6095" w:rsidP="001C1653">
            <w:pPr>
              <w:pStyle w:val="tablecelltight"/>
            </w:pPr>
            <w:r w:rsidRPr="009B6095">
              <w:t>12</w:t>
            </w:r>
          </w:p>
        </w:tc>
        <w:tc>
          <w:tcPr>
            <w:tcW w:w="0" w:type="auto"/>
          </w:tcPr>
          <w:p w14:paraId="41D10D39" w14:textId="77777777" w:rsidR="009B6095" w:rsidRPr="009B6095" w:rsidRDefault="009B6095" w:rsidP="001C1653">
            <w:pPr>
              <w:pStyle w:val="tablecelltight"/>
            </w:pPr>
            <w:r w:rsidRPr="009B6095">
              <w:t>5</w:t>
            </w:r>
          </w:p>
        </w:tc>
        <w:tc>
          <w:tcPr>
            <w:tcW w:w="0" w:type="auto"/>
            <w:vAlign w:val="center"/>
          </w:tcPr>
          <w:p w14:paraId="0BF50BDE" w14:textId="77777777" w:rsidR="009B6095" w:rsidRPr="009B6095" w:rsidRDefault="009B6095" w:rsidP="001C1653">
            <w:pPr>
              <w:pStyle w:val="tablecelltight"/>
            </w:pPr>
            <w:r w:rsidRPr="009B6095">
              <w:t>2.4</w:t>
            </w:r>
          </w:p>
        </w:tc>
      </w:tr>
      <w:tr w:rsidR="009B6095" w:rsidRPr="009B6095" w14:paraId="23AF4927" w14:textId="77777777" w:rsidTr="000D21BC">
        <w:tc>
          <w:tcPr>
            <w:tcW w:w="0" w:type="auto"/>
          </w:tcPr>
          <w:p w14:paraId="4EA37D99" w14:textId="77777777" w:rsidR="009B6095" w:rsidRPr="009B6095" w:rsidRDefault="009B6095" w:rsidP="001C1653">
            <w:pPr>
              <w:pStyle w:val="tablecelltight"/>
            </w:pPr>
            <w:r w:rsidRPr="009B6095">
              <w:t>mol-2c3-SEA-IT</w:t>
            </w:r>
          </w:p>
        </w:tc>
        <w:tc>
          <w:tcPr>
            <w:tcW w:w="0" w:type="auto"/>
          </w:tcPr>
          <w:p w14:paraId="71163F7B" w14:textId="77777777" w:rsidR="009B6095" w:rsidRPr="009B6095" w:rsidRDefault="009B6095" w:rsidP="001C1653">
            <w:pPr>
              <w:pStyle w:val="tablecelltight"/>
            </w:pPr>
            <w:r w:rsidRPr="009B6095">
              <w:t>5</w:t>
            </w:r>
          </w:p>
        </w:tc>
        <w:tc>
          <w:tcPr>
            <w:tcW w:w="0" w:type="auto"/>
          </w:tcPr>
          <w:p w14:paraId="7D8E36E9" w14:textId="77777777" w:rsidR="009B6095" w:rsidRPr="009B6095" w:rsidRDefault="009B6095" w:rsidP="001C1653">
            <w:pPr>
              <w:pStyle w:val="tablecelltight"/>
            </w:pPr>
            <w:r w:rsidRPr="009B6095">
              <w:t>4</w:t>
            </w:r>
          </w:p>
        </w:tc>
        <w:tc>
          <w:tcPr>
            <w:tcW w:w="0" w:type="auto"/>
          </w:tcPr>
          <w:p w14:paraId="53DD71C5" w14:textId="77777777" w:rsidR="009B6095" w:rsidRPr="009B6095" w:rsidRDefault="009B6095" w:rsidP="001C1653">
            <w:pPr>
              <w:pStyle w:val="tablecelltight"/>
            </w:pPr>
            <w:r w:rsidRPr="009B6095">
              <w:t>4</w:t>
            </w:r>
          </w:p>
        </w:tc>
        <w:tc>
          <w:tcPr>
            <w:tcW w:w="0" w:type="auto"/>
          </w:tcPr>
          <w:p w14:paraId="71626669" w14:textId="77777777" w:rsidR="009B6095" w:rsidRPr="009B6095" w:rsidRDefault="009B6095" w:rsidP="001C1653">
            <w:pPr>
              <w:pStyle w:val="tablecelltight"/>
            </w:pPr>
            <w:r w:rsidRPr="009B6095">
              <w:t>13</w:t>
            </w:r>
          </w:p>
        </w:tc>
        <w:tc>
          <w:tcPr>
            <w:tcW w:w="0" w:type="auto"/>
          </w:tcPr>
          <w:p w14:paraId="66FFADCC" w14:textId="77777777" w:rsidR="009B6095" w:rsidRPr="009B6095" w:rsidRDefault="009B6095" w:rsidP="001C1653">
            <w:pPr>
              <w:pStyle w:val="tablecelltight"/>
            </w:pPr>
            <w:r w:rsidRPr="009B6095">
              <w:t>5</w:t>
            </w:r>
          </w:p>
        </w:tc>
        <w:tc>
          <w:tcPr>
            <w:tcW w:w="0" w:type="auto"/>
            <w:vAlign w:val="center"/>
          </w:tcPr>
          <w:p w14:paraId="79BB5B6C" w14:textId="77777777" w:rsidR="009B6095" w:rsidRPr="009B6095" w:rsidRDefault="009B6095" w:rsidP="001C1653">
            <w:pPr>
              <w:pStyle w:val="tablecelltight"/>
            </w:pPr>
            <w:r w:rsidRPr="009B6095">
              <w:t>2.6</w:t>
            </w:r>
          </w:p>
        </w:tc>
      </w:tr>
    </w:tbl>
    <w:p w14:paraId="16962E05" w14:textId="77777777" w:rsidR="009B6095" w:rsidRPr="009B6095" w:rsidRDefault="009B6095" w:rsidP="009B6095"/>
    <w:sectPr w:rsidR="009B6095" w:rsidRPr="009B6095" w:rsidSect="005D50D8">
      <w:footerReference w:type="default" r:id="rId8"/>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7A47F" w14:textId="77777777" w:rsidR="00826349" w:rsidRDefault="00826349" w:rsidP="00826349">
      <w:pPr>
        <w:spacing w:after="0" w:line="240" w:lineRule="auto"/>
      </w:pPr>
      <w:r>
        <w:separator/>
      </w:r>
    </w:p>
  </w:endnote>
  <w:endnote w:type="continuationSeparator" w:id="0">
    <w:p w14:paraId="0DD243CF" w14:textId="77777777" w:rsidR="00826349" w:rsidRDefault="00826349" w:rsidP="0082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4748" w14:textId="42E40E71" w:rsidR="00826349" w:rsidRDefault="005D50D8" w:rsidP="005D50D8">
    <w:pPr>
      <w:pStyle w:val="Footer"/>
    </w:pPr>
    <w:r w:rsidRPr="005D50D8">
      <w:t>Competition systems analysis for numbers</w:t>
    </w:r>
    <w:r>
      <w:t xml:space="preserve"> </w:t>
    </w:r>
    <w:r w:rsidR="00826349">
      <w:t>by Doug Hoff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A1393" w14:textId="77777777" w:rsidR="00826349" w:rsidRDefault="00826349" w:rsidP="00826349">
      <w:pPr>
        <w:spacing w:after="0" w:line="240" w:lineRule="auto"/>
      </w:pPr>
      <w:r>
        <w:separator/>
      </w:r>
    </w:p>
  </w:footnote>
  <w:footnote w:type="continuationSeparator" w:id="0">
    <w:p w14:paraId="7FFCF1FD" w14:textId="77777777" w:rsidR="00826349" w:rsidRDefault="00826349" w:rsidP="00826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25179"/>
    <w:multiLevelType w:val="hybridMultilevel"/>
    <w:tmpl w:val="B13E21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15F38"/>
    <w:multiLevelType w:val="hybridMultilevel"/>
    <w:tmpl w:val="D7A2DD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0D934A0"/>
    <w:multiLevelType w:val="hybridMultilevel"/>
    <w:tmpl w:val="557833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0"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649D2"/>
    <w:multiLevelType w:val="hybridMultilevel"/>
    <w:tmpl w:val="72803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E2700"/>
    <w:multiLevelType w:val="hybridMultilevel"/>
    <w:tmpl w:val="D48C8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8" w15:restartNumberingAfterBreak="0">
    <w:nsid w:val="4FE83AAD"/>
    <w:multiLevelType w:val="hybridMultilevel"/>
    <w:tmpl w:val="8D2C6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D031414"/>
    <w:multiLevelType w:val="hybridMultilevel"/>
    <w:tmpl w:val="E33CF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3"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545194D"/>
    <w:multiLevelType w:val="hybridMultilevel"/>
    <w:tmpl w:val="C11E20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0"/>
  </w:num>
  <w:num w:numId="3">
    <w:abstractNumId w:val="23"/>
  </w:num>
  <w:num w:numId="4">
    <w:abstractNumId w:val="22"/>
  </w:num>
  <w:num w:numId="5">
    <w:abstractNumId w:val="17"/>
  </w:num>
  <w:num w:numId="6">
    <w:abstractNumId w:val="11"/>
  </w:num>
  <w:num w:numId="7">
    <w:abstractNumId w:val="5"/>
  </w:num>
  <w:num w:numId="8">
    <w:abstractNumId w:val="20"/>
  </w:num>
  <w:num w:numId="9">
    <w:abstractNumId w:val="24"/>
  </w:num>
  <w:num w:numId="10">
    <w:abstractNumId w:val="4"/>
  </w:num>
  <w:num w:numId="11">
    <w:abstractNumId w:val="19"/>
  </w:num>
  <w:num w:numId="12">
    <w:abstractNumId w:val="10"/>
  </w:num>
  <w:num w:numId="13">
    <w:abstractNumId w:val="16"/>
  </w:num>
  <w:num w:numId="14">
    <w:abstractNumId w:val="9"/>
  </w:num>
  <w:num w:numId="15">
    <w:abstractNumId w:val="6"/>
  </w:num>
  <w:num w:numId="16">
    <w:abstractNumId w:val="1"/>
  </w:num>
  <w:num w:numId="17">
    <w:abstractNumId w:val="14"/>
  </w:num>
  <w:num w:numId="18">
    <w:abstractNumId w:val="15"/>
  </w:num>
  <w:num w:numId="19">
    <w:abstractNumId w:val="3"/>
  </w:num>
  <w:num w:numId="20">
    <w:abstractNumId w:val="8"/>
  </w:num>
  <w:num w:numId="21">
    <w:abstractNumId w:val="21"/>
  </w:num>
  <w:num w:numId="22">
    <w:abstractNumId w:val="18"/>
  </w:num>
  <w:num w:numId="23">
    <w:abstractNumId w:val="2"/>
  </w:num>
  <w:num w:numId="24">
    <w:abstractNumId w:val="25"/>
  </w:num>
  <w:num w:numId="25">
    <w:abstractNumId w:val="1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43B"/>
    <w:rsid w:val="00040A09"/>
    <w:rsid w:val="00050AFE"/>
    <w:rsid w:val="0005598E"/>
    <w:rsid w:val="00057836"/>
    <w:rsid w:val="00064BC5"/>
    <w:rsid w:val="00080068"/>
    <w:rsid w:val="00091406"/>
    <w:rsid w:val="000929BC"/>
    <w:rsid w:val="001100D6"/>
    <w:rsid w:val="00120E7B"/>
    <w:rsid w:val="00134FA7"/>
    <w:rsid w:val="001367BC"/>
    <w:rsid w:val="00152E9A"/>
    <w:rsid w:val="0015340F"/>
    <w:rsid w:val="0017672E"/>
    <w:rsid w:val="00184D33"/>
    <w:rsid w:val="001B5EEE"/>
    <w:rsid w:val="001C1653"/>
    <w:rsid w:val="00204192"/>
    <w:rsid w:val="00281871"/>
    <w:rsid w:val="002819E3"/>
    <w:rsid w:val="003266CD"/>
    <w:rsid w:val="00331D07"/>
    <w:rsid w:val="00357554"/>
    <w:rsid w:val="00385696"/>
    <w:rsid w:val="003A2765"/>
    <w:rsid w:val="003B15D1"/>
    <w:rsid w:val="003B63FD"/>
    <w:rsid w:val="003B6E9E"/>
    <w:rsid w:val="003E6FB9"/>
    <w:rsid w:val="003F5BFF"/>
    <w:rsid w:val="003F7850"/>
    <w:rsid w:val="004159A7"/>
    <w:rsid w:val="0042014A"/>
    <w:rsid w:val="004250EC"/>
    <w:rsid w:val="00451138"/>
    <w:rsid w:val="00467822"/>
    <w:rsid w:val="00483BF2"/>
    <w:rsid w:val="00486618"/>
    <w:rsid w:val="004B2BB2"/>
    <w:rsid w:val="004C4BD1"/>
    <w:rsid w:val="004D7D7E"/>
    <w:rsid w:val="004E744D"/>
    <w:rsid w:val="004F2CAF"/>
    <w:rsid w:val="00547169"/>
    <w:rsid w:val="00552161"/>
    <w:rsid w:val="00556C75"/>
    <w:rsid w:val="005A07B5"/>
    <w:rsid w:val="005C7511"/>
    <w:rsid w:val="005D50D8"/>
    <w:rsid w:val="00601044"/>
    <w:rsid w:val="00636616"/>
    <w:rsid w:val="00676120"/>
    <w:rsid w:val="00684102"/>
    <w:rsid w:val="00693BA8"/>
    <w:rsid w:val="006A71D1"/>
    <w:rsid w:val="006B2B08"/>
    <w:rsid w:val="006B5732"/>
    <w:rsid w:val="006B639C"/>
    <w:rsid w:val="006C5BA6"/>
    <w:rsid w:val="007029CD"/>
    <w:rsid w:val="00714A27"/>
    <w:rsid w:val="007318D9"/>
    <w:rsid w:val="00737A28"/>
    <w:rsid w:val="00757321"/>
    <w:rsid w:val="00770845"/>
    <w:rsid w:val="007777B8"/>
    <w:rsid w:val="007D2920"/>
    <w:rsid w:val="00826349"/>
    <w:rsid w:val="00860687"/>
    <w:rsid w:val="00885566"/>
    <w:rsid w:val="008C1049"/>
    <w:rsid w:val="008C4C06"/>
    <w:rsid w:val="008D2341"/>
    <w:rsid w:val="009064EB"/>
    <w:rsid w:val="00976659"/>
    <w:rsid w:val="009A0ACE"/>
    <w:rsid w:val="009A1FF1"/>
    <w:rsid w:val="009A5D11"/>
    <w:rsid w:val="009B6095"/>
    <w:rsid w:val="009D3E32"/>
    <w:rsid w:val="00A27E71"/>
    <w:rsid w:val="00A5054E"/>
    <w:rsid w:val="00A70ABD"/>
    <w:rsid w:val="00A86078"/>
    <w:rsid w:val="00B1491E"/>
    <w:rsid w:val="00B412B0"/>
    <w:rsid w:val="00B47C49"/>
    <w:rsid w:val="00B610EE"/>
    <w:rsid w:val="00B623ED"/>
    <w:rsid w:val="00B64964"/>
    <w:rsid w:val="00B6712D"/>
    <w:rsid w:val="00B93050"/>
    <w:rsid w:val="00BB6A48"/>
    <w:rsid w:val="00BD5962"/>
    <w:rsid w:val="00C51330"/>
    <w:rsid w:val="00C64650"/>
    <w:rsid w:val="00C8502D"/>
    <w:rsid w:val="00CC3151"/>
    <w:rsid w:val="00CD5D04"/>
    <w:rsid w:val="00D006AD"/>
    <w:rsid w:val="00D06EB9"/>
    <w:rsid w:val="00D229A7"/>
    <w:rsid w:val="00D25A36"/>
    <w:rsid w:val="00D33413"/>
    <w:rsid w:val="00D439DC"/>
    <w:rsid w:val="00D647AC"/>
    <w:rsid w:val="00D963AF"/>
    <w:rsid w:val="00DC34CB"/>
    <w:rsid w:val="00DC60AC"/>
    <w:rsid w:val="00DD292B"/>
    <w:rsid w:val="00E0112B"/>
    <w:rsid w:val="00E0743B"/>
    <w:rsid w:val="00E244CF"/>
    <w:rsid w:val="00E312F6"/>
    <w:rsid w:val="00E3170E"/>
    <w:rsid w:val="00EA29DB"/>
    <w:rsid w:val="00EB5A33"/>
    <w:rsid w:val="00EC5601"/>
    <w:rsid w:val="00EF000A"/>
    <w:rsid w:val="00F96F88"/>
    <w:rsid w:val="00FA32AC"/>
    <w:rsid w:val="00FB78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1513B2D4"/>
  <w15:chartTrackingRefBased/>
  <w15:docId w15:val="{77A8D128-233B-4D14-B735-F720F1B49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0AC"/>
    <w:pPr>
      <w:spacing w:after="40" w:line="250" w:lineRule="auto"/>
      <w:ind w:left="720"/>
    </w:pPr>
    <w:rPr>
      <w:sz w:val="20"/>
      <w:szCs w:val="20"/>
    </w:rPr>
  </w:style>
  <w:style w:type="paragraph" w:styleId="Heading1">
    <w:name w:val="heading 1"/>
    <w:next w:val="Heading2"/>
    <w:link w:val="Heading1Char"/>
    <w:uiPriority w:val="9"/>
    <w:qFormat/>
    <w:rsid w:val="00DC60AC"/>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DC60AC"/>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DC60AC"/>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60AC"/>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DC60AC"/>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DC60AC"/>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DC60AC"/>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DC60AC"/>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DC60AC"/>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DC60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60AC"/>
  </w:style>
  <w:style w:type="character" w:customStyle="1" w:styleId="Heading5Char">
    <w:name w:val="Heading 5 Char"/>
    <w:basedOn w:val="DefaultParagraphFont"/>
    <w:link w:val="Heading5"/>
    <w:uiPriority w:val="9"/>
    <w:rsid w:val="00DC60AC"/>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DC60AC"/>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DC60AC"/>
    <w:rPr>
      <w:rFonts w:ascii="Franklin Gothic Medium Cond" w:eastAsiaTheme="majorEastAsia" w:hAnsi="Franklin Gothic Medium Cond" w:cstheme="majorBidi"/>
      <w:color w:val="1F3763" w:themeColor="accent1" w:themeShade="7F"/>
      <w:sz w:val="24"/>
      <w:szCs w:val="24"/>
    </w:rPr>
  </w:style>
  <w:style w:type="paragraph" w:styleId="ListParagraph">
    <w:name w:val="List Paragraph"/>
    <w:basedOn w:val="Normal"/>
    <w:uiPriority w:val="34"/>
    <w:qFormat/>
    <w:rsid w:val="00DC60AC"/>
    <w:pPr>
      <w:numPr>
        <w:numId w:val="17"/>
      </w:numPr>
      <w:contextualSpacing/>
    </w:pPr>
  </w:style>
  <w:style w:type="table" w:styleId="TableGrid">
    <w:name w:val="Table Grid"/>
    <w:basedOn w:val="TableNormal"/>
    <w:uiPriority w:val="39"/>
    <w:rsid w:val="00DC60AC"/>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C60AC"/>
    <w:rPr>
      <w:color w:val="0563C1" w:themeColor="hyperlink"/>
      <w:u w:val="single"/>
    </w:rPr>
  </w:style>
  <w:style w:type="character" w:styleId="UnresolvedMention">
    <w:name w:val="Unresolved Mention"/>
    <w:basedOn w:val="DefaultParagraphFont"/>
    <w:uiPriority w:val="99"/>
    <w:semiHidden/>
    <w:unhideWhenUsed/>
    <w:rsid w:val="00D06EB9"/>
    <w:rPr>
      <w:color w:val="605E5C"/>
      <w:shd w:val="clear" w:color="auto" w:fill="E1DFDD"/>
    </w:rPr>
  </w:style>
  <w:style w:type="character" w:customStyle="1" w:styleId="Heading1Char">
    <w:name w:val="Heading 1 Char"/>
    <w:basedOn w:val="DefaultParagraphFont"/>
    <w:link w:val="Heading1"/>
    <w:uiPriority w:val="9"/>
    <w:rsid w:val="00DC60AC"/>
    <w:rPr>
      <w:rFonts w:ascii="Franklin Gothic Heavy" w:eastAsiaTheme="majorEastAsia" w:hAnsi="Franklin Gothic Heavy" w:cstheme="majorBidi"/>
      <w:color w:val="2E74B5" w:themeColor="accent5" w:themeShade="BF"/>
      <w:sz w:val="32"/>
      <w:szCs w:val="32"/>
    </w:rPr>
  </w:style>
  <w:style w:type="character" w:customStyle="1" w:styleId="Heading2Char">
    <w:name w:val="Heading 2 Char"/>
    <w:basedOn w:val="DefaultParagraphFont"/>
    <w:link w:val="Heading2"/>
    <w:uiPriority w:val="9"/>
    <w:rsid w:val="00DC60AC"/>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character" w:customStyle="1" w:styleId="Heading6Char">
    <w:name w:val="Heading 6 Char"/>
    <w:basedOn w:val="DefaultParagraphFont"/>
    <w:link w:val="Heading6"/>
    <w:uiPriority w:val="9"/>
    <w:rsid w:val="00DC60AC"/>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DC60AC"/>
    <w:rPr>
      <w:b/>
      <w:bCs/>
      <w:caps/>
      <w:color w:val="000000" w:themeColor="text1"/>
      <w:spacing w:val="10"/>
      <w:sz w:val="16"/>
      <w:szCs w:val="20"/>
    </w:rPr>
  </w:style>
  <w:style w:type="character" w:customStyle="1" w:styleId="Heading8Char">
    <w:name w:val="Heading 8 Char"/>
    <w:basedOn w:val="DefaultParagraphFont"/>
    <w:link w:val="Heading8"/>
    <w:uiPriority w:val="9"/>
    <w:rsid w:val="00DC60AC"/>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DC60AC"/>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DC60AC"/>
    <w:rPr>
      <w:rFonts w:ascii="Segoe UI" w:hAnsi="Segoe UI" w:cs="Segoe UI"/>
      <w:szCs w:val="18"/>
    </w:rPr>
  </w:style>
  <w:style w:type="character" w:customStyle="1" w:styleId="BalloonTextChar">
    <w:name w:val="Balloon Text Char"/>
    <w:basedOn w:val="DefaultParagraphFont"/>
    <w:link w:val="BalloonText"/>
    <w:uiPriority w:val="99"/>
    <w:semiHidden/>
    <w:rsid w:val="00DC60AC"/>
    <w:rPr>
      <w:rFonts w:ascii="Segoe UI" w:hAnsi="Segoe UI" w:cs="Segoe UI"/>
      <w:sz w:val="20"/>
      <w:szCs w:val="18"/>
    </w:rPr>
  </w:style>
  <w:style w:type="paragraph" w:styleId="BodyText">
    <w:name w:val="Body Text"/>
    <w:basedOn w:val="Normal"/>
    <w:link w:val="BodyTextChar"/>
    <w:uiPriority w:val="99"/>
    <w:unhideWhenUsed/>
    <w:rsid w:val="00DC60AC"/>
    <w:pPr>
      <w:jc w:val="center"/>
    </w:pPr>
    <w:rPr>
      <w:color w:val="FFFFFF" w:themeColor="background1"/>
    </w:rPr>
  </w:style>
  <w:style w:type="character" w:customStyle="1" w:styleId="BodyTextChar">
    <w:name w:val="Body Text Char"/>
    <w:basedOn w:val="DefaultParagraphFont"/>
    <w:link w:val="BodyText"/>
    <w:uiPriority w:val="99"/>
    <w:rsid w:val="00DC60AC"/>
    <w:rPr>
      <w:color w:val="FFFFFF" w:themeColor="background1"/>
      <w:sz w:val="20"/>
      <w:szCs w:val="20"/>
    </w:rPr>
  </w:style>
  <w:style w:type="character" w:styleId="BookTitle">
    <w:name w:val="Book Title"/>
    <w:uiPriority w:val="33"/>
    <w:qFormat/>
    <w:rsid w:val="00DC60AC"/>
    <w:rPr>
      <w:b/>
      <w:bCs/>
      <w:i/>
      <w:iCs/>
      <w:spacing w:val="0"/>
    </w:rPr>
  </w:style>
  <w:style w:type="paragraph" w:styleId="Caption">
    <w:name w:val="caption"/>
    <w:basedOn w:val="Normal"/>
    <w:next w:val="Normal"/>
    <w:uiPriority w:val="35"/>
    <w:semiHidden/>
    <w:unhideWhenUsed/>
    <w:qFormat/>
    <w:rsid w:val="00DC60AC"/>
    <w:rPr>
      <w:b/>
      <w:bCs/>
      <w:color w:val="2F5496" w:themeColor="accent1" w:themeShade="BF"/>
      <w:sz w:val="16"/>
      <w:szCs w:val="16"/>
    </w:rPr>
  </w:style>
  <w:style w:type="paragraph" w:customStyle="1" w:styleId="ContactInfo">
    <w:name w:val="Contact Info"/>
    <w:basedOn w:val="Normal"/>
    <w:rsid w:val="00DC60AC"/>
    <w:pPr>
      <w:spacing w:line="300" w:lineRule="auto"/>
    </w:pPr>
    <w:rPr>
      <w:sz w:val="28"/>
      <w:szCs w:val="28"/>
    </w:rPr>
  </w:style>
  <w:style w:type="character" w:styleId="Emphasis">
    <w:name w:val="Emphasis"/>
    <w:uiPriority w:val="20"/>
    <w:qFormat/>
    <w:rsid w:val="00DC60AC"/>
    <w:rPr>
      <w:caps/>
      <w:color w:val="1F3763" w:themeColor="accent1" w:themeShade="7F"/>
      <w:spacing w:val="5"/>
    </w:rPr>
  </w:style>
  <w:style w:type="character" w:styleId="FollowedHyperlink">
    <w:name w:val="FollowedHyperlink"/>
    <w:basedOn w:val="DefaultParagraphFont"/>
    <w:uiPriority w:val="99"/>
    <w:semiHidden/>
    <w:unhideWhenUsed/>
    <w:rsid w:val="00DC60AC"/>
    <w:rPr>
      <w:color w:val="800080"/>
      <w:u w:val="single"/>
    </w:rPr>
  </w:style>
  <w:style w:type="paragraph" w:styleId="Footer">
    <w:name w:val="footer"/>
    <w:basedOn w:val="Normal"/>
    <w:link w:val="FooterChar"/>
    <w:uiPriority w:val="99"/>
    <w:unhideWhenUsed/>
    <w:rsid w:val="00DC60AC"/>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DC60AC"/>
    <w:rPr>
      <w:rFonts w:ascii="Arial Black" w:hAnsi="Arial Black"/>
      <w:color w:val="808080" w:themeColor="background1" w:themeShade="80"/>
      <w:sz w:val="16"/>
      <w:szCs w:val="16"/>
    </w:rPr>
  </w:style>
  <w:style w:type="paragraph" w:styleId="Header">
    <w:name w:val="header"/>
    <w:basedOn w:val="Normal"/>
    <w:link w:val="HeaderChar"/>
    <w:uiPriority w:val="99"/>
    <w:unhideWhenUsed/>
    <w:rsid w:val="00DC60AC"/>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DC60AC"/>
    <w:rPr>
      <w:rFonts w:ascii="Franklin Gothic Heavy" w:hAnsi="Franklin Gothic Heavy"/>
      <w:color w:val="808080" w:themeColor="background1" w:themeShade="80"/>
      <w:sz w:val="20"/>
      <w:szCs w:val="20"/>
    </w:rPr>
  </w:style>
  <w:style w:type="character" w:styleId="IntenseEmphasis">
    <w:name w:val="Intense Emphasis"/>
    <w:uiPriority w:val="21"/>
    <w:qFormat/>
    <w:rsid w:val="00DC60AC"/>
    <w:rPr>
      <w:b/>
      <w:bCs/>
      <w:caps/>
      <w:color w:val="1F3763" w:themeColor="accent1" w:themeShade="7F"/>
      <w:spacing w:val="10"/>
    </w:rPr>
  </w:style>
  <w:style w:type="paragraph" w:styleId="IntenseQuote">
    <w:name w:val="Intense Quote"/>
    <w:basedOn w:val="Normal"/>
    <w:next w:val="Normal"/>
    <w:link w:val="IntenseQuoteChar"/>
    <w:uiPriority w:val="30"/>
    <w:qFormat/>
    <w:rsid w:val="00DC60AC"/>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C60AC"/>
    <w:rPr>
      <w:color w:val="4472C4" w:themeColor="accent1"/>
      <w:sz w:val="24"/>
      <w:szCs w:val="24"/>
    </w:rPr>
  </w:style>
  <w:style w:type="character" w:styleId="IntenseReference">
    <w:name w:val="Intense Reference"/>
    <w:uiPriority w:val="32"/>
    <w:qFormat/>
    <w:rsid w:val="00DC60AC"/>
    <w:rPr>
      <w:b/>
      <w:bCs/>
      <w:i/>
      <w:iCs/>
      <w:caps/>
      <w:color w:val="4472C4" w:themeColor="accent1"/>
    </w:rPr>
  </w:style>
  <w:style w:type="paragraph" w:styleId="ListBullet">
    <w:name w:val="List Bullet"/>
    <w:basedOn w:val="Normal"/>
    <w:uiPriority w:val="1"/>
    <w:qFormat/>
    <w:rsid w:val="00DC60AC"/>
    <w:pPr>
      <w:numPr>
        <w:numId w:val="16"/>
      </w:numPr>
      <w:spacing w:line="264" w:lineRule="auto"/>
    </w:pPr>
  </w:style>
  <w:style w:type="paragraph" w:styleId="NoSpacing">
    <w:name w:val="No Spacing"/>
    <w:link w:val="NoSpacingChar"/>
    <w:uiPriority w:val="1"/>
    <w:qFormat/>
    <w:rsid w:val="00DC60AC"/>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DC60AC"/>
    <w:rPr>
      <w:rFonts w:eastAsiaTheme="minorEastAsia"/>
      <w:sz w:val="20"/>
      <w:szCs w:val="20"/>
      <w:lang w:eastAsia="ja-JP"/>
    </w:rPr>
  </w:style>
  <w:style w:type="character" w:styleId="PageNumber">
    <w:name w:val="page number"/>
    <w:basedOn w:val="DefaultParagraphFont"/>
    <w:uiPriority w:val="99"/>
    <w:unhideWhenUsed/>
    <w:rsid w:val="00DC60AC"/>
    <w:rPr>
      <w:b/>
      <w:bCs/>
      <w:sz w:val="28"/>
      <w:szCs w:val="28"/>
    </w:rPr>
  </w:style>
  <w:style w:type="character" w:styleId="PlaceholderText">
    <w:name w:val="Placeholder Text"/>
    <w:basedOn w:val="DefaultParagraphFont"/>
    <w:uiPriority w:val="99"/>
    <w:semiHidden/>
    <w:rsid w:val="00DC60AC"/>
    <w:rPr>
      <w:color w:val="808080"/>
    </w:rPr>
  </w:style>
  <w:style w:type="character" w:customStyle="1" w:styleId="pullquote">
    <w:name w:val="pullquote"/>
    <w:basedOn w:val="DefaultParagraphFont"/>
    <w:rsid w:val="00DC60AC"/>
  </w:style>
  <w:style w:type="paragraph" w:styleId="Quote">
    <w:name w:val="Quote"/>
    <w:basedOn w:val="Normal"/>
    <w:next w:val="Normal"/>
    <w:link w:val="QuoteChar"/>
    <w:uiPriority w:val="29"/>
    <w:qFormat/>
    <w:rsid w:val="00DC60AC"/>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DC60AC"/>
    <w:rPr>
      <w:color w:val="2F5496" w:themeColor="accent1" w:themeShade="BF"/>
      <w:sz w:val="20"/>
      <w:szCs w:val="18"/>
    </w:rPr>
  </w:style>
  <w:style w:type="character" w:styleId="Strong">
    <w:name w:val="Strong"/>
    <w:uiPriority w:val="22"/>
    <w:qFormat/>
    <w:rsid w:val="00DC60AC"/>
    <w:rPr>
      <w:b/>
      <w:bCs/>
    </w:rPr>
  </w:style>
  <w:style w:type="paragraph" w:styleId="Subtitle">
    <w:name w:val="Subtitle"/>
    <w:basedOn w:val="Heading1"/>
    <w:next w:val="Normal"/>
    <w:link w:val="SubtitleChar"/>
    <w:uiPriority w:val="11"/>
    <w:qFormat/>
    <w:rsid w:val="00DC60AC"/>
    <w:rPr>
      <w:b/>
      <w:bCs/>
    </w:rPr>
  </w:style>
  <w:style w:type="character" w:customStyle="1" w:styleId="SubtitleChar">
    <w:name w:val="Subtitle Char"/>
    <w:basedOn w:val="DefaultParagraphFont"/>
    <w:link w:val="Subtitle"/>
    <w:uiPriority w:val="11"/>
    <w:rsid w:val="00DC60AC"/>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DC60AC"/>
    <w:rPr>
      <w:i/>
      <w:iCs/>
      <w:color w:val="1F3763" w:themeColor="accent1" w:themeShade="7F"/>
    </w:rPr>
  </w:style>
  <w:style w:type="character" w:styleId="SubtleReference">
    <w:name w:val="Subtle Reference"/>
    <w:uiPriority w:val="31"/>
    <w:qFormat/>
    <w:rsid w:val="00DC60AC"/>
    <w:rPr>
      <w:b/>
      <w:bCs/>
      <w:color w:val="4472C4" w:themeColor="accent1"/>
    </w:rPr>
  </w:style>
  <w:style w:type="paragraph" w:styleId="Title">
    <w:name w:val="Title"/>
    <w:basedOn w:val="Normal"/>
    <w:next w:val="Normal"/>
    <w:link w:val="TitleChar"/>
    <w:uiPriority w:val="10"/>
    <w:qFormat/>
    <w:rsid w:val="00DC60AC"/>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DC60AC"/>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DC60AC"/>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DC60AC"/>
    <w:pPr>
      <w:spacing w:after="100"/>
      <w:ind w:left="200"/>
    </w:pPr>
  </w:style>
  <w:style w:type="paragraph" w:styleId="TOC3">
    <w:name w:val="toc 3"/>
    <w:basedOn w:val="Normal"/>
    <w:next w:val="Normal"/>
    <w:autoRedefine/>
    <w:uiPriority w:val="39"/>
    <w:unhideWhenUsed/>
    <w:qFormat/>
    <w:rsid w:val="00DC60AC"/>
    <w:pPr>
      <w:tabs>
        <w:tab w:val="right" w:leader="dot" w:pos="10070"/>
      </w:tabs>
      <w:ind w:left="403"/>
    </w:pPr>
    <w:rPr>
      <w:sz w:val="16"/>
    </w:rPr>
  </w:style>
  <w:style w:type="paragraph" w:styleId="TOC4">
    <w:name w:val="toc 4"/>
    <w:basedOn w:val="Normal"/>
    <w:next w:val="Normal"/>
    <w:autoRedefine/>
    <w:uiPriority w:val="39"/>
    <w:unhideWhenUsed/>
    <w:rsid w:val="00DC60AC"/>
    <w:pPr>
      <w:spacing w:after="100"/>
      <w:ind w:left="660"/>
    </w:pPr>
  </w:style>
  <w:style w:type="paragraph" w:styleId="TOC5">
    <w:name w:val="toc 5"/>
    <w:basedOn w:val="Normal"/>
    <w:next w:val="Normal"/>
    <w:autoRedefine/>
    <w:uiPriority w:val="39"/>
    <w:unhideWhenUsed/>
    <w:rsid w:val="00DC60AC"/>
    <w:pPr>
      <w:spacing w:after="100"/>
      <w:ind w:left="880"/>
    </w:pPr>
  </w:style>
  <w:style w:type="paragraph" w:styleId="TOC6">
    <w:name w:val="toc 6"/>
    <w:basedOn w:val="Normal"/>
    <w:next w:val="Normal"/>
    <w:autoRedefine/>
    <w:uiPriority w:val="39"/>
    <w:unhideWhenUsed/>
    <w:rsid w:val="00DC60AC"/>
    <w:pPr>
      <w:spacing w:after="100"/>
      <w:ind w:left="1100"/>
    </w:pPr>
  </w:style>
  <w:style w:type="paragraph" w:styleId="TOC7">
    <w:name w:val="toc 7"/>
    <w:basedOn w:val="Normal"/>
    <w:next w:val="Normal"/>
    <w:autoRedefine/>
    <w:uiPriority w:val="39"/>
    <w:unhideWhenUsed/>
    <w:rsid w:val="00DC60AC"/>
    <w:pPr>
      <w:spacing w:after="100"/>
      <w:ind w:left="1320"/>
    </w:pPr>
  </w:style>
  <w:style w:type="paragraph" w:styleId="TOC8">
    <w:name w:val="toc 8"/>
    <w:basedOn w:val="Normal"/>
    <w:next w:val="Normal"/>
    <w:autoRedefine/>
    <w:uiPriority w:val="39"/>
    <w:unhideWhenUsed/>
    <w:rsid w:val="00DC60AC"/>
    <w:pPr>
      <w:spacing w:after="100"/>
      <w:ind w:left="1540"/>
    </w:pPr>
  </w:style>
  <w:style w:type="paragraph" w:styleId="TOC9">
    <w:name w:val="toc 9"/>
    <w:basedOn w:val="Normal"/>
    <w:next w:val="Normal"/>
    <w:autoRedefine/>
    <w:uiPriority w:val="39"/>
    <w:unhideWhenUsed/>
    <w:rsid w:val="00DC60AC"/>
    <w:pPr>
      <w:spacing w:after="100"/>
      <w:ind w:left="1760"/>
    </w:pPr>
  </w:style>
  <w:style w:type="paragraph" w:styleId="TOCHeading">
    <w:name w:val="TOC Heading"/>
    <w:basedOn w:val="Heading1"/>
    <w:next w:val="Normal"/>
    <w:uiPriority w:val="39"/>
    <w:unhideWhenUsed/>
    <w:qFormat/>
    <w:rsid w:val="00DC60AC"/>
    <w:pPr>
      <w:outlineLvl w:val="9"/>
    </w:pPr>
  </w:style>
  <w:style w:type="table" w:styleId="PlainTable1">
    <w:name w:val="Plain Table 1"/>
    <w:basedOn w:val="TableNormal"/>
    <w:uiPriority w:val="41"/>
    <w:rsid w:val="00DC60AC"/>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C60AC"/>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DC60AC"/>
    <w:rPr>
      <w:color w:val="2B579A"/>
      <w:shd w:val="clear" w:color="auto" w:fill="E6E6E6"/>
    </w:rPr>
  </w:style>
  <w:style w:type="paragraph" w:customStyle="1" w:styleId="noteslinedhead">
    <w:name w:val="notes lined head"/>
    <w:basedOn w:val="noteslinedL3"/>
    <w:next w:val="noteslined"/>
    <w:qFormat/>
    <w:rsid w:val="00DC60AC"/>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DC60AC"/>
    <w:rPr>
      <w:vertAlign w:val="superscript"/>
    </w:rPr>
  </w:style>
  <w:style w:type="paragraph" w:styleId="EndnoteText">
    <w:name w:val="endnote text"/>
    <w:basedOn w:val="Normal"/>
    <w:link w:val="EndnoteTextChar"/>
    <w:uiPriority w:val="99"/>
    <w:semiHidden/>
    <w:unhideWhenUsed/>
    <w:rsid w:val="00DC60AC"/>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DC60AC"/>
    <w:rPr>
      <w:rFonts w:eastAsiaTheme="minorEastAsia"/>
      <w:sz w:val="20"/>
      <w:szCs w:val="18"/>
      <w:lang w:eastAsia="ja-JP"/>
    </w:rPr>
  </w:style>
  <w:style w:type="character" w:styleId="FootnoteReference">
    <w:name w:val="footnote reference"/>
    <w:basedOn w:val="DefaultParagraphFont"/>
    <w:uiPriority w:val="99"/>
    <w:semiHidden/>
    <w:unhideWhenUsed/>
    <w:rsid w:val="00DC60AC"/>
    <w:rPr>
      <w:vertAlign w:val="superscript"/>
    </w:rPr>
  </w:style>
  <w:style w:type="paragraph" w:styleId="FootnoteText">
    <w:name w:val="footnote text"/>
    <w:basedOn w:val="Normal"/>
    <w:link w:val="FootnoteTextChar"/>
    <w:uiPriority w:val="99"/>
    <w:unhideWhenUsed/>
    <w:qFormat/>
    <w:rsid w:val="00DC60AC"/>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DC60AC"/>
    <w:rPr>
      <w:rFonts w:eastAsiaTheme="minorEastAsia"/>
      <w:sz w:val="16"/>
      <w:szCs w:val="18"/>
      <w:lang w:eastAsia="ja-JP"/>
    </w:rPr>
  </w:style>
  <w:style w:type="table" w:styleId="GridTable1Light-Accent6">
    <w:name w:val="Grid Table 1 Light Accent 6"/>
    <w:basedOn w:val="TableNormal"/>
    <w:uiPriority w:val="46"/>
    <w:rsid w:val="00DC60AC"/>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DC60AC"/>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DC60AC"/>
    <w:pPr>
      <w:spacing w:after="0"/>
      <w:ind w:right="1980" w:hanging="187"/>
    </w:pPr>
    <w:rPr>
      <w:rFonts w:eastAsiaTheme="minorEastAsia"/>
      <w:lang w:eastAsia="ja-JP"/>
    </w:rPr>
  </w:style>
  <w:style w:type="paragraph" w:customStyle="1" w:styleId="noteslined">
    <w:name w:val="notes lined"/>
    <w:basedOn w:val="Normal"/>
    <w:link w:val="noteslinedChar"/>
    <w:qFormat/>
    <w:rsid w:val="00DC60AC"/>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DC60AC"/>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DC60AC"/>
    <w:rPr>
      <w:rFonts w:eastAsiaTheme="minorEastAsia" w:cstheme="majorHAnsi"/>
      <w:color w:val="0B1C2B"/>
      <w:sz w:val="16"/>
      <w:szCs w:val="16"/>
    </w:rPr>
  </w:style>
  <w:style w:type="character" w:customStyle="1" w:styleId="noteslinedL3Char">
    <w:name w:val="notes lined L3 Char"/>
    <w:basedOn w:val="noteslinedChar"/>
    <w:link w:val="noteslinedL3"/>
    <w:rsid w:val="00DC60AC"/>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DC60AC"/>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DC60AC"/>
    <w:pPr>
      <w:numPr>
        <w:numId w:val="4"/>
      </w:numPr>
    </w:pPr>
  </w:style>
  <w:style w:type="paragraph" w:styleId="ListBullet2">
    <w:name w:val="List Bullet 2"/>
    <w:basedOn w:val="Normal"/>
    <w:uiPriority w:val="99"/>
    <w:semiHidden/>
    <w:unhideWhenUsed/>
    <w:rsid w:val="00DC60AC"/>
    <w:pPr>
      <w:numPr>
        <w:ilvl w:val="1"/>
        <w:numId w:val="4"/>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DC60AC"/>
    <w:pPr>
      <w:numPr>
        <w:ilvl w:val="2"/>
        <w:numId w:val="4"/>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DC60AC"/>
    <w:pPr>
      <w:numPr>
        <w:ilvl w:val="3"/>
        <w:numId w:val="4"/>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DC60AC"/>
    <w:pPr>
      <w:numPr>
        <w:ilvl w:val="4"/>
        <w:numId w:val="4"/>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DC60A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DC60AC"/>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DC60AC"/>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DC60AC"/>
    <w:rPr>
      <w:color w:val="2B579A"/>
      <w:shd w:val="clear" w:color="auto" w:fill="E6E6E6"/>
    </w:rPr>
  </w:style>
  <w:style w:type="character" w:customStyle="1" w:styleId="Mention2">
    <w:name w:val="Mention2"/>
    <w:basedOn w:val="DefaultParagraphFont"/>
    <w:uiPriority w:val="99"/>
    <w:semiHidden/>
    <w:unhideWhenUsed/>
    <w:rsid w:val="00DC60AC"/>
    <w:rPr>
      <w:color w:val="2B579A"/>
      <w:shd w:val="clear" w:color="auto" w:fill="E6E6E6"/>
    </w:rPr>
  </w:style>
  <w:style w:type="character" w:customStyle="1" w:styleId="Mention3">
    <w:name w:val="Mention3"/>
    <w:basedOn w:val="DefaultParagraphFont"/>
    <w:uiPriority w:val="99"/>
    <w:semiHidden/>
    <w:unhideWhenUsed/>
    <w:rsid w:val="00DC60AC"/>
    <w:rPr>
      <w:color w:val="2B579A"/>
      <w:shd w:val="clear" w:color="auto" w:fill="E6E6E6"/>
    </w:rPr>
  </w:style>
  <w:style w:type="character" w:customStyle="1" w:styleId="UnresolvedMention1">
    <w:name w:val="Unresolved Mention1"/>
    <w:basedOn w:val="DefaultParagraphFont"/>
    <w:uiPriority w:val="99"/>
    <w:semiHidden/>
    <w:unhideWhenUsed/>
    <w:rsid w:val="00DC60AC"/>
    <w:rPr>
      <w:color w:val="808080"/>
      <w:shd w:val="clear" w:color="auto" w:fill="E6E6E6"/>
    </w:rPr>
  </w:style>
  <w:style w:type="paragraph" w:customStyle="1" w:styleId="tablecelltight">
    <w:name w:val="table cell tight"/>
    <w:qFormat/>
    <w:rsid w:val="00DC60AC"/>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DC60AC"/>
    <w:pPr>
      <w:spacing w:line="240" w:lineRule="auto"/>
    </w:pPr>
    <w:rPr>
      <w:color w:val="538135" w:themeColor="accent6" w:themeShade="BF"/>
      <w:sz w:val="16"/>
      <w:szCs w:val="16"/>
    </w:rPr>
  </w:style>
  <w:style w:type="character" w:customStyle="1" w:styleId="notesChar">
    <w:name w:val="notes Char"/>
    <w:basedOn w:val="DefaultParagraphFont"/>
    <w:link w:val="notes"/>
    <w:rsid w:val="00DC60AC"/>
    <w:rPr>
      <w:color w:val="538135" w:themeColor="accent6" w:themeShade="BF"/>
      <w:sz w:val="16"/>
      <w:szCs w:val="16"/>
    </w:rPr>
  </w:style>
  <w:style w:type="paragraph" w:customStyle="1" w:styleId="objective">
    <w:name w:val="objective"/>
    <w:basedOn w:val="Normal"/>
    <w:next w:val="Normal"/>
    <w:qFormat/>
    <w:rsid w:val="00DC60AC"/>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DC60AC"/>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DC60AC"/>
    <w:pPr>
      <w:numPr>
        <w:numId w:val="18"/>
      </w:numPr>
      <w:tabs>
        <w:tab w:val="left" w:leader="underscore" w:pos="7200"/>
      </w:tabs>
      <w:spacing w:before="240" w:after="0" w:line="480" w:lineRule="auto"/>
    </w:pPr>
  </w:style>
  <w:style w:type="character" w:customStyle="1" w:styleId="dataterm">
    <w:name w:val="data term"/>
    <w:basedOn w:val="DefaultParagraphFont"/>
    <w:uiPriority w:val="1"/>
    <w:qFormat/>
    <w:rsid w:val="00DC60AC"/>
    <w:rPr>
      <w:rFonts w:ascii="Verdana" w:hAnsi="Verdana"/>
      <w:b/>
      <w:bCs/>
      <w:color w:val="C45911" w:themeColor="accent2" w:themeShade="BF"/>
    </w:rPr>
  </w:style>
  <w:style w:type="character" w:customStyle="1" w:styleId="label">
    <w:name w:val="label"/>
    <w:basedOn w:val="DefaultParagraphFont"/>
    <w:uiPriority w:val="1"/>
    <w:qFormat/>
    <w:rsid w:val="00DC60AC"/>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DC60AC"/>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DC60AC"/>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DC60AC"/>
    <w:rPr>
      <w:rFonts w:ascii="Franklin Gothic Medium Cond" w:hAnsi="Franklin Gothic Medium Cond"/>
      <w:b/>
      <w:bCs/>
      <w:color w:val="EC7320"/>
      <w:spacing w:val="4"/>
    </w:rPr>
  </w:style>
  <w:style w:type="paragraph" w:customStyle="1" w:styleId="blockquote">
    <w:name w:val="blockquote"/>
    <w:basedOn w:val="Normal"/>
    <w:next w:val="Normal"/>
    <w:qFormat/>
    <w:rsid w:val="00DC60AC"/>
    <w:pPr>
      <w:spacing w:before="120" w:after="120"/>
      <w:ind w:left="1440"/>
    </w:pPr>
  </w:style>
  <w:style w:type="table" w:styleId="GridTable2-Accent5">
    <w:name w:val="Grid Table 2 Accent 5"/>
    <w:basedOn w:val="TableNormal"/>
    <w:uiPriority w:val="47"/>
    <w:rsid w:val="0067612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oughoff/Mem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599</TotalTime>
  <Pages>13</Pages>
  <Words>3859</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87</cp:revision>
  <dcterms:created xsi:type="dcterms:W3CDTF">2021-06-14T13:41:00Z</dcterms:created>
  <dcterms:modified xsi:type="dcterms:W3CDTF">2021-07-03T15:27:00Z</dcterms:modified>
</cp:coreProperties>
</file>