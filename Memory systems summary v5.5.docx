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1F61AB85" w:rsidR="00982E87" w:rsidRDefault="00982E87" w:rsidP="00982E87">
      <w:pPr>
        <w:pStyle w:val="Heading1"/>
      </w:pPr>
      <w:r>
        <w:t>Memory system</w:t>
      </w:r>
      <w:r w:rsidR="00DC6F2F">
        <w:t>s</w:t>
      </w:r>
      <w:r>
        <w:t xml:space="preserve"> </w:t>
      </w:r>
      <w:r w:rsidR="00F7206B">
        <w:t>summary</w:t>
      </w:r>
    </w:p>
    <w:p w14:paraId="566ACCD4" w14:textId="77777777" w:rsidR="00F21F14" w:rsidRPr="00AD6926" w:rsidRDefault="00F21F14" w:rsidP="00F21F14">
      <w:pPr>
        <w:pStyle w:val="Heading2"/>
        <w:rPr>
          <w:lang w:val="en-US"/>
        </w:rPr>
      </w:pPr>
      <w:r w:rsidRPr="00AD6926">
        <w:rPr>
          <w:lang w:val="en-US"/>
        </w:rPr>
        <w:t>DTM profile</w:t>
      </w:r>
    </w:p>
    <w:p w14:paraId="5A40CF62" w14:textId="77777777" w:rsidR="00F21F14" w:rsidRDefault="00F21F14" w:rsidP="00F21F14">
      <w:r w:rsidRPr="00AD6926">
        <w:t xml:space="preserve">The classification of a </w:t>
      </w:r>
      <w:r>
        <w:t>memory system can be made in three broad categories:</w:t>
      </w:r>
    </w:p>
    <w:p w14:paraId="0360D1CD" w14:textId="77777777" w:rsidR="00F21F14" w:rsidRDefault="00F21F14" w:rsidP="00F21F14">
      <w:pPr>
        <w:pStyle w:val="ListParagraph"/>
        <w:numPr>
          <w:ilvl w:val="0"/>
          <w:numId w:val="25"/>
        </w:numPr>
      </w:pPr>
      <w:r>
        <w:t>the data type that anchors the memory image,</w:t>
      </w:r>
    </w:p>
    <w:p w14:paraId="345D47DE" w14:textId="77777777" w:rsidR="00F21F14" w:rsidRDefault="00F21F14" w:rsidP="00F21F14">
      <w:pPr>
        <w:pStyle w:val="ListParagraph"/>
        <w:numPr>
          <w:ilvl w:val="0"/>
          <w:numId w:val="25"/>
        </w:numPr>
      </w:pPr>
      <w:r>
        <w:t>the traversal style, and</w:t>
      </w:r>
    </w:p>
    <w:p w14:paraId="799AD16F" w14:textId="77777777" w:rsidR="00F21F14" w:rsidRDefault="00F21F14" w:rsidP="00F21F14">
      <w:pPr>
        <w:pStyle w:val="ListParagraph"/>
        <w:numPr>
          <w:ilvl w:val="0"/>
          <w:numId w:val="25"/>
        </w:numPr>
      </w:pPr>
      <w:r>
        <w:t>the maturity of the memory system.</w:t>
      </w:r>
    </w:p>
    <w:p w14:paraId="02C46B73" w14:textId="77777777" w:rsidR="00F21F14" w:rsidRPr="008F13C1" w:rsidRDefault="00F21F14" w:rsidP="00F21F14">
      <w:pPr>
        <w:pStyle w:val="Heading2"/>
        <w:rPr>
          <w:lang w:val="en-US"/>
        </w:rPr>
      </w:pPr>
      <w:r w:rsidRPr="008F13C1">
        <w:rPr>
          <w:lang w:val="en-US"/>
        </w:rPr>
        <w:t>Data type anchor</w:t>
      </w:r>
    </w:p>
    <w:p w14:paraId="445ADFA3" w14:textId="77777777" w:rsidR="00F21F14" w:rsidRPr="00AD6926" w:rsidRDefault="00F21F14" w:rsidP="00F21F14">
      <w:r>
        <w:t>Each type of memory system builds a stored memory from many data types and one is more often used to access the memory or trigger the memory as it is recalled. In the system, this is the anchor that all memories have in common as a data type. The anchor is then used to associate to another anchor for the traversal method.</w:t>
      </w:r>
    </w:p>
    <w:p w14:paraId="0D97F13E" w14:textId="7D3A3E45" w:rsidR="00BD1FCE" w:rsidRDefault="00BD1FCE" w:rsidP="00BD1FCE">
      <w:pPr>
        <w:pStyle w:val="Heading2"/>
        <w:rPr>
          <w:lang w:val="en-US"/>
        </w:rPr>
      </w:pPr>
      <w:r w:rsidRPr="00680322">
        <w:rPr>
          <w:lang w:val="en-US"/>
        </w:rPr>
        <w:t>Traversal</w:t>
      </w:r>
      <w:r w:rsidR="002E33A2">
        <w:rPr>
          <w:lang w:val="en-US"/>
        </w:rPr>
        <w:t>s</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then each memory image would be retrieved independently from any other memory image much like a dictionary is used to look up word definitions. Even though it is ordered, the word that follows is neither useful or in any way associated with the previous word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7065E851" w14:textId="6AE1254E" w:rsidR="00BD1FCE" w:rsidRPr="00680322" w:rsidRDefault="00AD6926" w:rsidP="00BD1FCE">
      <w:pPr>
        <w:pStyle w:val="Heading2"/>
        <w:rPr>
          <w:lang w:val="en-US"/>
        </w:rPr>
      </w:pPr>
      <w:r>
        <w:rPr>
          <w:lang w:val="en-US"/>
        </w:rPr>
        <w:t>System maturity</w:t>
      </w:r>
    </w:p>
    <w:p w14:paraId="375E4D9A" w14:textId="14405D97" w:rsidR="00750C47" w:rsidRPr="00D840B1" w:rsidRDefault="00750C47" w:rsidP="00750C47">
      <w:r w:rsidRPr="00D840B1">
        <w:t xml:space="preserve">The </w:t>
      </w:r>
      <w:r>
        <w:t>first</w:t>
      </w:r>
      <w:r w:rsidRPr="00D840B1">
        <w:t xml:space="preserve"> </w:t>
      </w:r>
      <w:r w:rsidR="00AD6926">
        <w:t>type</w:t>
      </w:r>
      <w:r w:rsidRPr="00D840B1">
        <w:t xml:space="preserve"> of </w:t>
      </w:r>
      <w:r>
        <w:t xml:space="preserve">memory </w:t>
      </w:r>
      <w:r w:rsidRPr="00D840B1">
        <w:t xml:space="preserve">system </w:t>
      </w:r>
      <w:r>
        <w:t xml:space="preserve">that is usually needed </w:t>
      </w:r>
      <w:r w:rsidRPr="00D840B1">
        <w:t xml:space="preserve">is </w:t>
      </w:r>
      <w:r w:rsidR="004B15C0">
        <w:t xml:space="preserve">a </w:t>
      </w:r>
      <w:r w:rsidR="004B15C0" w:rsidRPr="004B15C0">
        <w:rPr>
          <w:b/>
          <w:bCs/>
        </w:rPr>
        <w:t>dynamic</w:t>
      </w:r>
      <w:r w:rsidRPr="004B15C0">
        <w:rPr>
          <w:b/>
          <w:bCs/>
        </w:rPr>
        <w:t xml:space="preserve"> </w:t>
      </w:r>
      <w:r w:rsidRPr="001341F1">
        <w:rPr>
          <w:b/>
          <w:bCs/>
        </w:rPr>
        <w:t>style</w:t>
      </w:r>
      <w:r w:rsidRPr="00D840B1">
        <w:t xml:space="preserve"> where information is stored</w:t>
      </w:r>
      <w:r>
        <w:t xml:space="preserve"> and used</w:t>
      </w:r>
      <w:r w:rsidRPr="00D840B1">
        <w:t xml:space="preserve"> as it is acquired and blended into a system. </w:t>
      </w:r>
      <w:r>
        <w:t xml:space="preserve"> P</w:t>
      </w:r>
      <w:r w:rsidRPr="00D840B1">
        <w:t xml:space="preserve">ieces of information </w:t>
      </w:r>
      <w:r>
        <w:t>are</w:t>
      </w:r>
      <w:r w:rsidRPr="00D840B1">
        <w:t xml:space="preserve"> understood and chunked using the imagination to organize it. It is a</w:t>
      </w:r>
      <w:r>
        <w:t xml:space="preserve"> way to immediately respond to all the input in way that involves a</w:t>
      </w:r>
      <w:r w:rsidRPr="00D840B1">
        <w:t> </w:t>
      </w:r>
      <w:r w:rsidRPr="00B60F5B">
        <w:rPr>
          <w:b/>
          <w:bCs/>
        </w:rPr>
        <w:t>learning or creative</w:t>
      </w:r>
      <w:r>
        <w:t xml:space="preserve"> </w:t>
      </w:r>
      <w:r w:rsidRPr="00D840B1">
        <w:t>process as new pieces of information are blended in</w:t>
      </w:r>
      <w:r>
        <w:t>. T</w:t>
      </w:r>
      <w:r w:rsidRPr="00D840B1">
        <w:t>he ordering can change</w:t>
      </w:r>
      <w:r>
        <w:t xml:space="preserve"> and there </w:t>
      </w:r>
      <w:r w:rsidR="004B15C0">
        <w:t>could be an</w:t>
      </w:r>
      <w:r>
        <w:t xml:space="preserve"> expectation of using the system for short-term timespans</w:t>
      </w:r>
      <w:r w:rsidRPr="00D840B1">
        <w:t>.</w:t>
      </w:r>
    </w:p>
    <w:p w14:paraId="058BBC52" w14:textId="04532C19" w:rsidR="00B60F5B" w:rsidRDefault="004B15C0" w:rsidP="00B60F5B">
      <w:r>
        <w:t xml:space="preserve">If </w:t>
      </w:r>
      <w:r w:rsidR="001341F1">
        <w:t>a</w:t>
      </w:r>
      <w:r>
        <w:t xml:space="preserve"> dynamic style </w:t>
      </w:r>
      <w:r w:rsidR="001341F1">
        <w:t xml:space="preserve">system </w:t>
      </w:r>
      <w:r>
        <w:t>has been used for some time</w:t>
      </w:r>
      <w:r w:rsidR="00310AFB">
        <w:t xml:space="preserve"> and stopped evolving</w:t>
      </w:r>
      <w:r>
        <w:t xml:space="preserve"> or needs to be communicated, it must be formalized </w:t>
      </w:r>
      <w:r w:rsidR="001341F1">
        <w:t xml:space="preserve">into a </w:t>
      </w:r>
      <w:r w:rsidR="001341F1" w:rsidRPr="001341F1">
        <w:rPr>
          <w:b/>
          <w:bCs/>
        </w:rPr>
        <w:t>static style</w:t>
      </w:r>
      <w:r w:rsidR="001341F1">
        <w:t xml:space="preserve"> </w:t>
      </w:r>
      <w:r>
        <w:t xml:space="preserve">and made more easily remembered. This means that </w:t>
      </w:r>
      <w:r w:rsidR="00B60F5B" w:rsidRPr="00D840B1">
        <w:t>the knowledge being stored is known beforehand</w:t>
      </w:r>
      <w:r w:rsidR="001341F1">
        <w:t xml:space="preserve"> so is applicable to a previous dynamic system or a system where the information is an unchangeable body of knowledge</w:t>
      </w:r>
      <w:r>
        <w:t>.</w:t>
      </w:r>
      <w:r w:rsidR="00B60F5B" w:rsidRPr="00D840B1">
        <w:t xml:space="preserve"> </w:t>
      </w:r>
      <w:r>
        <w:t>T</w:t>
      </w:r>
      <w:r w:rsidR="00B60F5B" w:rsidRPr="00D840B1">
        <w:t xml:space="preserve">hen it is a </w:t>
      </w:r>
      <w:r w:rsidR="00F95B0A">
        <w:t xml:space="preserve">system </w:t>
      </w:r>
      <w:r w:rsidR="00F95B0A" w:rsidRPr="004B15C0">
        <w:t xml:space="preserve">for </w:t>
      </w:r>
      <w:r w:rsidR="00390CCA" w:rsidRPr="004B15C0">
        <w:t>long-term use</w:t>
      </w:r>
      <w:r w:rsidR="00F95B0A" w:rsidRPr="00390CCA">
        <w:rPr>
          <w:b/>
          <w:bCs/>
        </w:rPr>
        <w:t xml:space="preserve"> including </w:t>
      </w:r>
      <w:r>
        <w:rPr>
          <w:b/>
          <w:bCs/>
        </w:rPr>
        <w:t xml:space="preserve">using and </w:t>
      </w:r>
      <w:r w:rsidR="00F95B0A" w:rsidRPr="00390CCA">
        <w:rPr>
          <w:b/>
          <w:bCs/>
        </w:rPr>
        <w:t>teaching</w:t>
      </w:r>
      <w:r w:rsidR="00F95B0A">
        <w:t xml:space="preserve"> others</w:t>
      </w:r>
      <w:r w:rsidR="002A6583">
        <w:t xml:space="preserve"> in a rational way and becomes an important knowledge tool</w:t>
      </w:r>
      <w:r w:rsidR="00B60F5B" w:rsidRPr="00D840B1">
        <w:t>.</w:t>
      </w:r>
    </w:p>
    <w:p w14:paraId="05CF5E14" w14:textId="00769532" w:rsidR="00AD6926" w:rsidRDefault="00AD6926" w:rsidP="00B60F5B">
      <w:r>
        <w:t xml:space="preserve">Static styles from what I’ve seen evolved from a story-telling narrative style to having a structured rule-based style that the sciences </w:t>
      </w:r>
      <w:r w:rsidR="002F0791">
        <w:t>encouraged,</w:t>
      </w:r>
      <w:r>
        <w:t xml:space="preserve"> and technical training depended on.</w:t>
      </w:r>
      <w:r w:rsidR="0067024D">
        <w:t xml:space="preserve"> Rule-based </w:t>
      </w:r>
      <w:r w:rsidR="002F0791">
        <w:t>knowledge</w:t>
      </w:r>
      <w:r w:rsidR="0067024D">
        <w:t xml:space="preserve"> </w:t>
      </w:r>
      <w:r w:rsidR="002F0791">
        <w:t>was</w:t>
      </w:r>
      <w:r w:rsidR="0067024D">
        <w:t xml:space="preserve"> easier to store as computers became substitutes for knowledge management systems.</w:t>
      </w:r>
    </w:p>
    <w:p w14:paraId="5EC507F4" w14:textId="5872A548" w:rsidR="00A94104" w:rsidRDefault="0052598A" w:rsidP="00A94104">
      <w:pPr>
        <w:pStyle w:val="Heading1"/>
      </w:pPr>
      <w:r>
        <w:lastRenderedPageBreak/>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6B2049E7" w:rsidR="00736D7C" w:rsidRDefault="009F7E8E" w:rsidP="00736D7C">
      <w:pPr>
        <w:pStyle w:val="ListParagraph"/>
        <w:numPr>
          <w:ilvl w:val="0"/>
          <w:numId w:val="5"/>
        </w:numPr>
      </w:pPr>
      <w:r w:rsidRPr="00434F5A">
        <w:rPr>
          <w:b/>
          <w:bCs/>
        </w:rPr>
        <w:t>E</w:t>
      </w:r>
      <w:r w:rsidR="00736D7C" w:rsidRPr="00434F5A">
        <w:rPr>
          <w:b/>
          <w:bCs/>
        </w:rPr>
        <w:t>nhancements</w:t>
      </w:r>
      <w:r>
        <w:t xml:space="preserve"> to the </w:t>
      </w:r>
      <w:r w:rsidRPr="00507900">
        <w:rPr>
          <w:b/>
          <w:bCs/>
        </w:rPr>
        <w:t>subject</w:t>
      </w:r>
      <w:r w:rsidR="00736D7C">
        <w:t xml:space="preserve"> (tools, costume, expression, shape</w:t>
      </w:r>
      <w:r w:rsidR="00927ED8">
        <w:t>, size, body features</w:t>
      </w:r>
      <w:r w:rsidR="00D276D3">
        <w:t>, superpowers</w:t>
      </w:r>
      <w:r w:rsidR="00736D7C">
        <w:t>)</w:t>
      </w:r>
      <w:r w:rsidR="00BD4649">
        <w:t xml:space="preserve">, the </w:t>
      </w:r>
      <w:r w:rsidR="00BD4649" w:rsidRPr="00BD4649">
        <w:rPr>
          <w:b/>
          <w:bCs/>
        </w:rPr>
        <w:t>item</w:t>
      </w:r>
      <w:r w:rsidR="00BD4649">
        <w:t xml:space="preserve"> (texture, size, color), </w:t>
      </w:r>
      <w:r w:rsidR="00507900" w:rsidRPr="00BD4649">
        <w:t>or</w:t>
      </w:r>
      <w:r w:rsidR="00507900">
        <w:t xml:space="preserve"> the </w:t>
      </w:r>
      <w:r w:rsidR="00507900" w:rsidRPr="00507900">
        <w:rPr>
          <w:b/>
          <w:bCs/>
        </w:rPr>
        <w:t>terrain</w:t>
      </w:r>
      <w:r w:rsidR="00507900">
        <w:t xml:space="preserve"> (weather, plants, animals, time, </w:t>
      </w:r>
      <w:r w:rsidR="00143B14">
        <w:t xml:space="preserve">water and </w:t>
      </w:r>
      <w:r w:rsidR="00507900">
        <w:t>geologic features</w:t>
      </w:r>
      <w:r w:rsidR="00143B14">
        <w:t>, domiciles</w:t>
      </w:r>
      <w:r w:rsidR="00507900">
        <w:t>).</w:t>
      </w:r>
    </w:p>
    <w:p w14:paraId="0F5E6419" w14:textId="23B20B24" w:rsidR="00736D7C" w:rsidRDefault="00736D7C" w:rsidP="00736D7C">
      <w:pPr>
        <w:pStyle w:val="ListParagraph"/>
        <w:numPr>
          <w:ilvl w:val="0"/>
          <w:numId w:val="5"/>
        </w:numPr>
      </w:pPr>
      <w:r w:rsidRPr="00434F5A">
        <w:rPr>
          <w:b/>
          <w:bCs/>
        </w:rPr>
        <w:t>Action</w:t>
      </w:r>
      <w:r>
        <w:t xml:space="preserve"> (a strong verb)</w:t>
      </w:r>
      <w:r w:rsidR="006327E8">
        <w:t>.</w:t>
      </w:r>
    </w:p>
    <w:p w14:paraId="3332BB05" w14:textId="03B6E0D8" w:rsidR="00736D7C" w:rsidRDefault="00B06CEA" w:rsidP="00736D7C">
      <w:pPr>
        <w:pStyle w:val="ListParagraph"/>
        <w:numPr>
          <w:ilvl w:val="0"/>
          <w:numId w:val="5"/>
        </w:numPr>
      </w:pPr>
      <w:r w:rsidRPr="00B06CEA">
        <w:rPr>
          <w:b/>
          <w:bCs/>
        </w:rPr>
        <w:t>I</w:t>
      </w:r>
      <w:r w:rsidR="00736D7C" w:rsidRPr="00B06CEA">
        <w:rPr>
          <w:b/>
          <w:bCs/>
        </w:rPr>
        <w:t>tems</w:t>
      </w:r>
      <w:r w:rsidR="009F7E8E">
        <w:t xml:space="preserve"> being acted on</w:t>
      </w:r>
      <w:r>
        <w:t xml:space="preserve"> that are preferably animated but can be inanimate.</w:t>
      </w:r>
    </w:p>
    <w:p w14:paraId="3C3D818A" w14:textId="5AAE38DF" w:rsidR="00736D7C" w:rsidRDefault="009F7E8E" w:rsidP="00736D7C">
      <w:pPr>
        <w:pStyle w:val="ListParagraph"/>
        <w:numPr>
          <w:ilvl w:val="0"/>
          <w:numId w:val="5"/>
        </w:numPr>
      </w:pPr>
      <w:r w:rsidRPr="00434F5A">
        <w:rPr>
          <w:b/>
          <w:bCs/>
        </w:rPr>
        <w:t>T</w:t>
      </w:r>
      <w:r w:rsidR="00736D7C" w:rsidRPr="00434F5A">
        <w:rPr>
          <w:b/>
          <w:bCs/>
        </w:rPr>
        <w:t>errain</w:t>
      </w:r>
      <w:r>
        <w:t xml:space="preserve"> or locatio</w:t>
      </w:r>
      <w:r w:rsidR="00B05C3A">
        <w:t>n</w:t>
      </w:r>
      <w:r>
        <w:t>.</w:t>
      </w:r>
    </w:p>
    <w:p w14:paraId="1E9F52FE" w14:textId="1294123D" w:rsidR="00736D7C" w:rsidRDefault="00736D7C" w:rsidP="00736D7C">
      <w:r>
        <w:t xml:space="preserve">Using all five memory image components creates a vivid image more easily remembered. It can also be called a </w:t>
      </w:r>
      <w:r w:rsidRPr="009D446B">
        <w:rPr>
          <w:b/>
          <w:bCs/>
        </w:rPr>
        <w:t>visual sentence</w:t>
      </w:r>
      <w:r>
        <w:t xml:space="preserve"> since it is directly related to the construction of a sentence in English. An association from a memory image can be made to any part of the visual sentence. </w:t>
      </w:r>
      <w:r w:rsidR="000E6511">
        <w:t>But the tie to a subject, its enhancements, or its action is usually tied to all three.</w:t>
      </w:r>
    </w:p>
    <w:p w14:paraId="613F952A" w14:textId="77777777" w:rsidR="00736D7C" w:rsidRDefault="00736D7C" w:rsidP="00736D7C">
      <w:r>
        <w:t xml:space="preserve">The simpler the system is, the less components are used. Systems that associate consistently with a component are anchored to that data type or sometimes a rule is used to provide anchor guidance. </w:t>
      </w:r>
    </w:p>
    <w:p w14:paraId="1A335305" w14:textId="5D235513" w:rsidR="0008527F" w:rsidRPr="002453D5" w:rsidRDefault="00736D7C" w:rsidP="00143B14">
      <w:r>
        <w:t>Some data types may evolve to be other data types depending on the need of the memory image. Inanimate objects are easily animated to be subjects and even a location can spring forth a type of character to activate a memory image.</w:t>
      </w:r>
    </w:p>
    <w:tbl>
      <w:tblPr>
        <w:tblStyle w:val="TableGrid"/>
        <w:tblpPr w:leftFromText="180" w:rightFromText="180" w:vertAnchor="text" w:horzAnchor="margin" w:tblpXSpec="right" w:tblpY="555"/>
        <w:tblW w:w="4714" w:type="pct"/>
        <w:tblLook w:val="04A0" w:firstRow="1" w:lastRow="0" w:firstColumn="1" w:lastColumn="0" w:noHBand="0" w:noVBand="1"/>
      </w:tblPr>
      <w:tblGrid>
        <w:gridCol w:w="1439"/>
        <w:gridCol w:w="2338"/>
        <w:gridCol w:w="2609"/>
        <w:gridCol w:w="2429"/>
      </w:tblGrid>
      <w:tr w:rsidR="00736D7C" w:rsidRPr="00A94104" w14:paraId="3BB518EA" w14:textId="77777777" w:rsidTr="00736D7C">
        <w:tc>
          <w:tcPr>
            <w:tcW w:w="816" w:type="pct"/>
          </w:tcPr>
          <w:p w14:paraId="4F305D00" w14:textId="77777777" w:rsidR="00736D7C" w:rsidRPr="002C4A50" w:rsidRDefault="00736D7C" w:rsidP="00736D7C">
            <w:pPr>
              <w:pStyle w:val="tablecelltight"/>
            </w:pPr>
          </w:p>
        </w:tc>
        <w:tc>
          <w:tcPr>
            <w:tcW w:w="1326" w:type="pct"/>
          </w:tcPr>
          <w:p w14:paraId="0D6CAB62" w14:textId="77777777" w:rsidR="00736D7C" w:rsidRDefault="00736D7C" w:rsidP="00736D7C">
            <w:pPr>
              <w:pStyle w:val="tablecelltight"/>
              <w:rPr>
                <w:b/>
                <w:bCs/>
              </w:rPr>
            </w:pPr>
            <w:r>
              <w:rPr>
                <w:b/>
                <w:bCs/>
              </w:rPr>
              <w:t>Dynamic narrative</w:t>
            </w:r>
          </w:p>
        </w:tc>
        <w:tc>
          <w:tcPr>
            <w:tcW w:w="1480" w:type="pct"/>
          </w:tcPr>
          <w:p w14:paraId="1CF79509" w14:textId="77777777" w:rsidR="00736D7C" w:rsidRDefault="00736D7C" w:rsidP="00736D7C">
            <w:pPr>
              <w:pStyle w:val="tablecelltight"/>
              <w:rPr>
                <w:b/>
                <w:bCs/>
              </w:rPr>
            </w:pPr>
            <w:r>
              <w:rPr>
                <w:b/>
                <w:bCs/>
              </w:rPr>
              <w:t>Static narrative</w:t>
            </w:r>
          </w:p>
        </w:tc>
        <w:tc>
          <w:tcPr>
            <w:tcW w:w="1378" w:type="pct"/>
          </w:tcPr>
          <w:p w14:paraId="611D4A37" w14:textId="77777777" w:rsidR="00736D7C" w:rsidRDefault="00736D7C" w:rsidP="00736D7C">
            <w:pPr>
              <w:pStyle w:val="tablecelltight"/>
              <w:rPr>
                <w:b/>
                <w:bCs/>
              </w:rPr>
            </w:pPr>
            <w:r>
              <w:rPr>
                <w:b/>
                <w:bCs/>
              </w:rPr>
              <w:t>Static rule</w:t>
            </w:r>
          </w:p>
        </w:tc>
      </w:tr>
      <w:tr w:rsidR="00736D7C" w:rsidRPr="00A94104" w14:paraId="07DFEABF" w14:textId="77777777" w:rsidTr="00736D7C">
        <w:tc>
          <w:tcPr>
            <w:tcW w:w="816" w:type="pct"/>
          </w:tcPr>
          <w:p w14:paraId="2D89A94B" w14:textId="0ABBF877" w:rsidR="00736D7C" w:rsidRDefault="00736D7C" w:rsidP="00736D7C">
            <w:pPr>
              <w:pStyle w:val="tablecelltight"/>
              <w:rPr>
                <w:b/>
                <w:bCs/>
                <w:szCs w:val="20"/>
              </w:rPr>
            </w:pPr>
            <w:r>
              <w:rPr>
                <w:b/>
                <w:bCs/>
                <w:szCs w:val="20"/>
              </w:rPr>
              <w:t>Subject</w:t>
            </w:r>
            <w:r w:rsidR="00D74D7B">
              <w:rPr>
                <w:b/>
                <w:bCs/>
                <w:szCs w:val="20"/>
              </w:rPr>
              <w:t xml:space="preserve"> </w:t>
            </w:r>
            <w:r w:rsidR="0081159C">
              <w:rPr>
                <w:b/>
                <w:bCs/>
                <w:szCs w:val="20"/>
              </w:rPr>
              <w:t>-</w:t>
            </w:r>
            <w:r>
              <w:rPr>
                <w:b/>
                <w:bCs/>
                <w:szCs w:val="20"/>
              </w:rPr>
              <w:t xml:space="preserve"> Action</w:t>
            </w:r>
          </w:p>
        </w:tc>
        <w:tc>
          <w:tcPr>
            <w:tcW w:w="1326" w:type="pct"/>
          </w:tcPr>
          <w:p w14:paraId="15306563" w14:textId="2D290E96" w:rsidR="00736D7C" w:rsidRDefault="00736D7C" w:rsidP="00736D7C">
            <w:pPr>
              <w:pStyle w:val="tablecelltight"/>
              <w:rPr>
                <w:b/>
                <w:bCs/>
              </w:rPr>
            </w:pPr>
            <w:r>
              <w:rPr>
                <w:b/>
                <w:bCs/>
              </w:rPr>
              <w:t>Interpretation</w:t>
            </w:r>
            <w:r>
              <w:t>. Images suggest narrative logic driven by subjects.</w:t>
            </w:r>
          </w:p>
        </w:tc>
        <w:tc>
          <w:tcPr>
            <w:tcW w:w="1480" w:type="pct"/>
          </w:tcPr>
          <w:p w14:paraId="7CAE30D9" w14:textId="6BF96757" w:rsidR="00736D7C" w:rsidRDefault="00736D7C" w:rsidP="00736D7C">
            <w:pPr>
              <w:pStyle w:val="tablecelltight"/>
              <w:rPr>
                <w:b/>
                <w:bCs/>
              </w:rPr>
            </w:pPr>
            <w:r>
              <w:rPr>
                <w:b/>
                <w:bCs/>
              </w:rPr>
              <w:t>Story</w:t>
            </w:r>
            <w:r>
              <w:t>. Images use relevant narrative logic driven by subjects for traversal. Ceremonies, literature, films</w:t>
            </w:r>
            <w:r w:rsidR="00EC746D">
              <w:t>,</w:t>
            </w:r>
            <w:r w:rsidR="003E65CA">
              <w:t xml:space="preserve"> sequential art.</w:t>
            </w:r>
          </w:p>
        </w:tc>
        <w:tc>
          <w:tcPr>
            <w:tcW w:w="1378" w:type="pct"/>
          </w:tcPr>
          <w:p w14:paraId="4194E347" w14:textId="5870085C" w:rsidR="00736D7C" w:rsidRDefault="00736D7C" w:rsidP="00736D7C">
            <w:pPr>
              <w:pStyle w:val="tablecelltight"/>
              <w:rPr>
                <w:b/>
                <w:bCs/>
              </w:rPr>
            </w:pPr>
            <w:r>
              <w:rPr>
                <w:b/>
                <w:bCs/>
              </w:rPr>
              <w:t xml:space="preserve">Person pegs. </w:t>
            </w:r>
            <w:r>
              <w:t xml:space="preserve"> Images are anchored to a set of ordered people. PA and PAO systems</w:t>
            </w:r>
            <w:r w:rsidR="00F90D43">
              <w:t>, person stencil.</w:t>
            </w:r>
          </w:p>
        </w:tc>
      </w:tr>
      <w:tr w:rsidR="00736D7C" w:rsidRPr="00A94104" w14:paraId="32B9E768" w14:textId="77777777" w:rsidTr="00736D7C">
        <w:tc>
          <w:tcPr>
            <w:tcW w:w="816" w:type="pct"/>
          </w:tcPr>
          <w:p w14:paraId="343D4D98" w14:textId="70475B67" w:rsidR="00736D7C" w:rsidRDefault="00736D7C" w:rsidP="00736D7C">
            <w:pPr>
              <w:pStyle w:val="tablecelltight"/>
              <w:rPr>
                <w:b/>
                <w:bCs/>
                <w:szCs w:val="20"/>
              </w:rPr>
            </w:pPr>
            <w:r>
              <w:rPr>
                <w:b/>
                <w:bCs/>
                <w:szCs w:val="20"/>
              </w:rPr>
              <w:t>Item</w:t>
            </w:r>
            <w:r w:rsidR="006B435C">
              <w:rPr>
                <w:b/>
                <w:bCs/>
                <w:szCs w:val="20"/>
              </w:rPr>
              <w:t xml:space="preserve"> </w:t>
            </w:r>
            <w:r>
              <w:rPr>
                <w:b/>
                <w:bCs/>
                <w:szCs w:val="20"/>
              </w:rPr>
              <w:t>-</w:t>
            </w:r>
            <w:r w:rsidR="006B435C">
              <w:rPr>
                <w:b/>
                <w:bCs/>
                <w:szCs w:val="20"/>
              </w:rPr>
              <w:t xml:space="preserve"> </w:t>
            </w:r>
            <w:r>
              <w:rPr>
                <w:b/>
                <w:bCs/>
                <w:szCs w:val="20"/>
              </w:rPr>
              <w:t>Object</w:t>
            </w:r>
          </w:p>
        </w:tc>
        <w:tc>
          <w:tcPr>
            <w:tcW w:w="1326" w:type="pct"/>
          </w:tcPr>
          <w:p w14:paraId="2ED6A081" w14:textId="750E5BF5" w:rsidR="00736D7C" w:rsidRDefault="00736D7C" w:rsidP="00736D7C">
            <w:pPr>
              <w:pStyle w:val="tablecelltight"/>
              <w:rPr>
                <w:b/>
                <w:bCs/>
              </w:rPr>
            </w:pPr>
            <w:r>
              <w:rPr>
                <w:b/>
                <w:bCs/>
              </w:rPr>
              <w:t>Puzzle</w:t>
            </w:r>
            <w:r>
              <w:t xml:space="preserve">.  Images suggest narrative logic driven by object features. </w:t>
            </w:r>
            <w:r w:rsidR="00D27B0F">
              <w:t>Objects at a c</w:t>
            </w:r>
            <w:r>
              <w:t>rime scene.</w:t>
            </w:r>
            <w:r w:rsidR="009D1007">
              <w:t xml:space="preserve"> Riddles.</w:t>
            </w:r>
          </w:p>
        </w:tc>
        <w:tc>
          <w:tcPr>
            <w:tcW w:w="1480" w:type="pct"/>
          </w:tcPr>
          <w:p w14:paraId="7AD837FF" w14:textId="77777777" w:rsidR="00736D7C" w:rsidRDefault="00736D7C" w:rsidP="00736D7C">
            <w:pPr>
              <w:pStyle w:val="tablecelltight"/>
              <w:rPr>
                <w:b/>
                <w:bCs/>
              </w:rPr>
            </w:pPr>
            <w:r w:rsidRPr="006A3D2A">
              <w:rPr>
                <w:b/>
                <w:bCs/>
              </w:rPr>
              <w:t>Memory object</w:t>
            </w:r>
            <w:r>
              <w:t>. Images use relevant narrative logic driven by object features for traversal. Stonehenge, lukasas, w</w:t>
            </w:r>
            <w:r w:rsidRPr="00A94104">
              <w:t>inter counts</w:t>
            </w:r>
            <w:r>
              <w:t xml:space="preserve">, </w:t>
            </w:r>
            <w:r w:rsidRPr="00C25FA3">
              <w:t>quipu</w:t>
            </w:r>
            <w:r>
              <w:t>s.</w:t>
            </w:r>
          </w:p>
        </w:tc>
        <w:tc>
          <w:tcPr>
            <w:tcW w:w="1378" w:type="pct"/>
          </w:tcPr>
          <w:p w14:paraId="53E9283F" w14:textId="56B6D3FB" w:rsidR="00736D7C" w:rsidRDefault="00736D7C" w:rsidP="00736D7C">
            <w:pPr>
              <w:pStyle w:val="tablecelltight"/>
              <w:rPr>
                <w:b/>
                <w:bCs/>
              </w:rPr>
            </w:pPr>
            <w:r>
              <w:rPr>
                <w:b/>
                <w:bCs/>
              </w:rPr>
              <w:t xml:space="preserve">Object pegs. </w:t>
            </w:r>
            <w:r>
              <w:t xml:space="preserve"> Images are anchored to a set of ordered object features. Number pegs</w:t>
            </w:r>
            <w:r w:rsidR="003C3EDF">
              <w:t xml:space="preserve">, </w:t>
            </w:r>
            <w:r w:rsidR="00774A24">
              <w:t xml:space="preserve">object </w:t>
            </w:r>
            <w:r w:rsidR="003C3EDF">
              <w:t>stencils.</w:t>
            </w:r>
          </w:p>
        </w:tc>
      </w:tr>
      <w:tr w:rsidR="00736D7C" w:rsidRPr="00A94104" w14:paraId="4CD0C574" w14:textId="77777777" w:rsidTr="00736D7C">
        <w:tc>
          <w:tcPr>
            <w:tcW w:w="816" w:type="pct"/>
          </w:tcPr>
          <w:p w14:paraId="20EF578D" w14:textId="0F88AE65" w:rsidR="00736D7C" w:rsidRDefault="00736D7C" w:rsidP="00736D7C">
            <w:pPr>
              <w:pStyle w:val="tablecelltight"/>
              <w:rPr>
                <w:b/>
                <w:bCs/>
                <w:szCs w:val="20"/>
              </w:rPr>
            </w:pPr>
            <w:r>
              <w:rPr>
                <w:b/>
                <w:bCs/>
                <w:szCs w:val="20"/>
              </w:rPr>
              <w:t>Terrain</w:t>
            </w:r>
            <w:r w:rsidR="00E66336">
              <w:rPr>
                <w:b/>
                <w:bCs/>
                <w:szCs w:val="20"/>
              </w:rPr>
              <w:t xml:space="preserve"> </w:t>
            </w:r>
            <w:r w:rsidR="009D446B">
              <w:rPr>
                <w:b/>
                <w:bCs/>
                <w:szCs w:val="20"/>
              </w:rPr>
              <w:t>–</w:t>
            </w:r>
            <w:r w:rsidR="006B435C">
              <w:rPr>
                <w:b/>
                <w:bCs/>
                <w:szCs w:val="20"/>
              </w:rPr>
              <w:t xml:space="preserve"> </w:t>
            </w:r>
            <w:r>
              <w:rPr>
                <w:b/>
                <w:bCs/>
                <w:szCs w:val="20"/>
              </w:rPr>
              <w:t>Location</w:t>
            </w:r>
            <w:r w:rsidR="009D446B">
              <w:rPr>
                <w:b/>
                <w:bCs/>
                <w:szCs w:val="20"/>
              </w:rPr>
              <w:t xml:space="preserve"> </w:t>
            </w:r>
            <w:r>
              <w:rPr>
                <w:b/>
                <w:bCs/>
                <w:szCs w:val="20"/>
              </w:rPr>
              <w:t>(method of loci)</w:t>
            </w:r>
          </w:p>
        </w:tc>
        <w:tc>
          <w:tcPr>
            <w:tcW w:w="1326" w:type="pct"/>
          </w:tcPr>
          <w:p w14:paraId="18FE7CBD" w14:textId="1115186D" w:rsidR="00736D7C" w:rsidRDefault="00736D7C" w:rsidP="00736D7C">
            <w:pPr>
              <w:pStyle w:val="tablecelltight"/>
              <w:rPr>
                <w:b/>
                <w:bCs/>
              </w:rPr>
            </w:pPr>
            <w:r w:rsidRPr="00A9010D">
              <w:rPr>
                <w:b/>
                <w:bCs/>
              </w:rPr>
              <w:t>Dream</w:t>
            </w:r>
            <w:r>
              <w:rPr>
                <w:b/>
                <w:bCs/>
              </w:rPr>
              <w:t>ing</w:t>
            </w:r>
            <w:r>
              <w:t xml:space="preserve">.  Images suggest narrative logic driven by locations. </w:t>
            </w:r>
          </w:p>
        </w:tc>
        <w:tc>
          <w:tcPr>
            <w:tcW w:w="1480" w:type="pct"/>
          </w:tcPr>
          <w:p w14:paraId="76042132" w14:textId="44EDFD8A" w:rsidR="00736D7C" w:rsidRDefault="00B356C6" w:rsidP="00736D7C">
            <w:pPr>
              <w:pStyle w:val="tablecelltight"/>
              <w:rPr>
                <w:b/>
                <w:bCs/>
              </w:rPr>
            </w:pPr>
            <w:r w:rsidRPr="00A94104">
              <w:rPr>
                <w:b/>
                <w:bCs/>
              </w:rPr>
              <w:t>Journey</w:t>
            </w:r>
            <w:r w:rsidR="00736D7C">
              <w:t>. Images use relevant narrative logic driven by locations for traversal.</w:t>
            </w:r>
            <w:r w:rsidR="00D27B0F">
              <w:t xml:space="preserve"> Songlines tied to Country.</w:t>
            </w:r>
          </w:p>
        </w:tc>
        <w:tc>
          <w:tcPr>
            <w:tcW w:w="1378" w:type="pct"/>
          </w:tcPr>
          <w:p w14:paraId="177A6065" w14:textId="1EF91834" w:rsidR="00736D7C" w:rsidRDefault="00B356C6" w:rsidP="00736D7C">
            <w:pPr>
              <w:pStyle w:val="tablecelltight"/>
              <w:rPr>
                <w:b/>
                <w:bCs/>
              </w:rPr>
            </w:pPr>
            <w:r>
              <w:rPr>
                <w:b/>
                <w:bCs/>
              </w:rPr>
              <w:t>Palace</w:t>
            </w:r>
            <w:r w:rsidR="00736D7C">
              <w:t>. Images are anchored to a set of ordered locations.</w:t>
            </w:r>
            <w:r w:rsidR="00AB3900">
              <w:t xml:space="preserve"> Location pegs</w:t>
            </w:r>
            <w:r w:rsidR="00774A24">
              <w:t>, position stencils, grids.</w:t>
            </w:r>
          </w:p>
        </w:tc>
      </w:tr>
    </w:tbl>
    <w:p w14:paraId="4B8E5C67" w14:textId="4AC2F8BB" w:rsid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DTM profile</w:t>
      </w:r>
    </w:p>
    <w:p w14:paraId="34CD0243" w14:textId="37DCA67F" w:rsidR="00142825" w:rsidRDefault="00142825" w:rsidP="00142825"/>
    <w:p w14:paraId="26EC2E08" w14:textId="140BE196" w:rsidR="00142825" w:rsidRPr="00142825" w:rsidRDefault="00142825" w:rsidP="00142825">
      <w:r>
        <w:t>Each data type can include some form of enhancement.</w:t>
      </w:r>
    </w:p>
    <w:p w14:paraId="362DAA70" w14:textId="77777777" w:rsidR="0008527F" w:rsidRDefault="0008527F" w:rsidP="00C17523">
      <w:pPr>
        <w:ind w:left="1080"/>
      </w:pPr>
    </w:p>
    <w:p w14:paraId="0434D334" w14:textId="59ABF98D" w:rsidR="003127D1" w:rsidRPr="00810995" w:rsidRDefault="003127D1" w:rsidP="003127D1">
      <w:pPr>
        <w:pStyle w:val="Heading2"/>
        <w:rPr>
          <w:lang w:val="en-US"/>
        </w:rPr>
      </w:pPr>
      <w:r w:rsidRPr="00810995">
        <w:rPr>
          <w:lang w:val="en-US"/>
        </w:rPr>
        <w:t>Common traversal rules</w:t>
      </w:r>
    </w:p>
    <w:p w14:paraId="78601C07" w14:textId="6CFFCFE4" w:rsidR="009D446B" w:rsidRPr="009D446B" w:rsidRDefault="009D446B" w:rsidP="009D446B">
      <w:pPr>
        <w:pStyle w:val="Heading3"/>
      </w:pPr>
      <w:r w:rsidRPr="009D446B">
        <w:t>Person</w:t>
      </w:r>
      <w:r>
        <w:t xml:space="preserve"> or Item</w:t>
      </w:r>
    </w:p>
    <w:p w14:paraId="03C6E100" w14:textId="77777777" w:rsidR="009D446B" w:rsidRPr="00D02006" w:rsidRDefault="009D446B" w:rsidP="009D446B">
      <w:pPr>
        <w:pStyle w:val="ListParagraph"/>
        <w:numPr>
          <w:ilvl w:val="0"/>
          <w:numId w:val="3"/>
        </w:numPr>
        <w:rPr>
          <w:b/>
          <w:bCs/>
        </w:rPr>
      </w:pPr>
      <w:r w:rsidRPr="00D02006">
        <w:rPr>
          <w:b/>
          <w:bCs/>
        </w:rPr>
        <w:t>sequence</w:t>
      </w:r>
      <w:r>
        <w:rPr>
          <w:b/>
          <w:bCs/>
        </w:rPr>
        <w:t xml:space="preserve"> </w:t>
      </w:r>
      <w:r>
        <w:t>(alphabetic, numeric, etc.)</w:t>
      </w:r>
    </w:p>
    <w:p w14:paraId="5321876A" w14:textId="77777777" w:rsidR="009D446B" w:rsidRDefault="009D446B" w:rsidP="009D446B">
      <w:pPr>
        <w:pStyle w:val="ListParagraph"/>
        <w:numPr>
          <w:ilvl w:val="0"/>
          <w:numId w:val="3"/>
        </w:numPr>
      </w:pPr>
      <w:r>
        <w:rPr>
          <w:b/>
          <w:bCs/>
        </w:rPr>
        <w:t xml:space="preserve">peg system </w:t>
      </w:r>
      <w:r>
        <w:t>(imposed sequence)</w:t>
      </w:r>
    </w:p>
    <w:p w14:paraId="6B394527" w14:textId="77777777" w:rsidR="009D446B" w:rsidRPr="003127D1" w:rsidRDefault="009D446B" w:rsidP="009D446B">
      <w:pPr>
        <w:pStyle w:val="ListParagraph"/>
        <w:numPr>
          <w:ilvl w:val="0"/>
          <w:numId w:val="3"/>
        </w:numPr>
      </w:pPr>
      <w:r>
        <w:t>small to large</w:t>
      </w:r>
    </w:p>
    <w:p w14:paraId="1FEA995D" w14:textId="77777777" w:rsidR="009D446B" w:rsidRPr="009D446B" w:rsidRDefault="009D446B" w:rsidP="009D446B">
      <w:pPr>
        <w:pStyle w:val="Heading3"/>
      </w:pPr>
      <w:r w:rsidRPr="009D446B">
        <w:t>Terrain</w:t>
      </w:r>
    </w:p>
    <w:p w14:paraId="703BF88F" w14:textId="172FCD7B" w:rsidR="003127D1" w:rsidRPr="00901344" w:rsidRDefault="003127D1" w:rsidP="003127D1">
      <w:pPr>
        <w:pStyle w:val="ListParagraph"/>
        <w:numPr>
          <w:ilvl w:val="0"/>
          <w:numId w:val="3"/>
        </w:numPr>
      </w:pPr>
      <w:r>
        <w:rPr>
          <w:b/>
          <w:bCs/>
        </w:rPr>
        <w:t xml:space="preserve">pre-existing </w:t>
      </w:r>
      <w:r w:rsidRPr="003127D1">
        <w:rPr>
          <w:b/>
          <w:bCs/>
        </w:rPr>
        <w:t>path</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7BB84F4" w14:textId="77777777" w:rsidR="003127D1" w:rsidRPr="003127D1" w:rsidRDefault="003127D1" w:rsidP="003127D1">
      <w:pPr>
        <w:pStyle w:val="ListParagraph"/>
        <w:numPr>
          <w:ilvl w:val="0"/>
          <w:numId w:val="3"/>
        </w:numPr>
      </w:pPr>
      <w:r w:rsidRPr="003127D1">
        <w:lastRenderedPageBreak/>
        <w:t>front to back</w:t>
      </w:r>
    </w:p>
    <w:p w14:paraId="7FE859FB" w14:textId="77777777" w:rsidR="003127D1" w:rsidRPr="003127D1" w:rsidRDefault="003127D1" w:rsidP="003127D1">
      <w:pPr>
        <w:pStyle w:val="ListParagraph"/>
        <w:numPr>
          <w:ilvl w:val="0"/>
          <w:numId w:val="3"/>
        </w:numPr>
      </w:pPr>
      <w:r w:rsidRPr="003127D1">
        <w:t>left to right</w:t>
      </w:r>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t>internal POV low (starting near your feet) to high</w:t>
      </w:r>
    </w:p>
    <w:p w14:paraId="6EC747C1" w14:textId="77777777" w:rsidR="003127D1" w:rsidRPr="003127D1" w:rsidRDefault="003127D1" w:rsidP="003127D1">
      <w:pPr>
        <w:pStyle w:val="ListParagraph"/>
        <w:numPr>
          <w:ilvl w:val="0"/>
          <w:numId w:val="3"/>
        </w:numPr>
      </w:pPr>
      <w:r w:rsidRPr="003127D1">
        <w:t>external POV high (starting near your head) to low</w:t>
      </w:r>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According to the Oxford Companion to Music[3]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Sweet to sour</w:t>
      </w:r>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footerReference w:type="default" r:id="rId7"/>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7160" w14:textId="77777777" w:rsidR="00FB502F" w:rsidRDefault="00FB502F" w:rsidP="00A94104">
      <w:pPr>
        <w:spacing w:after="0" w:line="240" w:lineRule="auto"/>
      </w:pPr>
      <w:r>
        <w:separator/>
      </w:r>
    </w:p>
  </w:endnote>
  <w:endnote w:type="continuationSeparator" w:id="0">
    <w:p w14:paraId="5CB866F5" w14:textId="77777777" w:rsidR="00FB502F" w:rsidRDefault="00FB50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089E99D2"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r w:rsidR="00142825">
      <w:fldChar w:fldCharType="begin"/>
    </w:r>
    <w:r w:rsidR="00142825">
      <w:instrText xml:space="preserve"> DOCPROPERTY  LastSavedTime  \* MERGEFORMAT </w:instrText>
    </w:r>
    <w:r w:rsidR="00142825">
      <w:fldChar w:fldCharType="separate"/>
    </w:r>
    <w:r w:rsidR="00C47461">
      <w:t>6/19/2021 8:09 PM</w:t>
    </w:r>
    <w:r w:rsidR="0014282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FADC" w14:textId="77777777" w:rsidR="00FB502F" w:rsidRDefault="00FB502F" w:rsidP="00A94104">
      <w:pPr>
        <w:spacing w:after="0" w:line="240" w:lineRule="auto"/>
      </w:pPr>
      <w:r>
        <w:separator/>
      </w:r>
    </w:p>
  </w:footnote>
  <w:footnote w:type="continuationSeparator" w:id="0">
    <w:p w14:paraId="58A9904F" w14:textId="77777777" w:rsidR="00FB502F" w:rsidRDefault="00FB502F" w:rsidP="00A9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42825"/>
    <w:rsid w:val="00143B14"/>
    <w:rsid w:val="00157D27"/>
    <w:rsid w:val="001647F7"/>
    <w:rsid w:val="00194AF0"/>
    <w:rsid w:val="00195478"/>
    <w:rsid w:val="001A3A66"/>
    <w:rsid w:val="001A4176"/>
    <w:rsid w:val="001A75CF"/>
    <w:rsid w:val="001B1332"/>
    <w:rsid w:val="001C0397"/>
    <w:rsid w:val="001C5C8C"/>
    <w:rsid w:val="001C6B7B"/>
    <w:rsid w:val="001D36F7"/>
    <w:rsid w:val="001E0C10"/>
    <w:rsid w:val="001E6831"/>
    <w:rsid w:val="00223EC3"/>
    <w:rsid w:val="00232D4C"/>
    <w:rsid w:val="0024476F"/>
    <w:rsid w:val="002453D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68BE"/>
    <w:rsid w:val="00310AFB"/>
    <w:rsid w:val="003127D1"/>
    <w:rsid w:val="00315C7D"/>
    <w:rsid w:val="00316B19"/>
    <w:rsid w:val="00344D38"/>
    <w:rsid w:val="00350103"/>
    <w:rsid w:val="003564AB"/>
    <w:rsid w:val="00367435"/>
    <w:rsid w:val="00370D5C"/>
    <w:rsid w:val="00390212"/>
    <w:rsid w:val="00390CCA"/>
    <w:rsid w:val="003944A7"/>
    <w:rsid w:val="003A2781"/>
    <w:rsid w:val="003A7DEF"/>
    <w:rsid w:val="003B474B"/>
    <w:rsid w:val="003C3EDF"/>
    <w:rsid w:val="003C7107"/>
    <w:rsid w:val="003E523F"/>
    <w:rsid w:val="003E65CA"/>
    <w:rsid w:val="003E745F"/>
    <w:rsid w:val="003F5570"/>
    <w:rsid w:val="003F564F"/>
    <w:rsid w:val="004168C1"/>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21EE"/>
    <w:rsid w:val="004E744D"/>
    <w:rsid w:val="004E7D93"/>
    <w:rsid w:val="004F1E01"/>
    <w:rsid w:val="004F59ED"/>
    <w:rsid w:val="004F6599"/>
    <w:rsid w:val="004F6CE2"/>
    <w:rsid w:val="005027EC"/>
    <w:rsid w:val="00507900"/>
    <w:rsid w:val="00514843"/>
    <w:rsid w:val="00525364"/>
    <w:rsid w:val="0052598A"/>
    <w:rsid w:val="00525DF1"/>
    <w:rsid w:val="00532AE9"/>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7322"/>
    <w:rsid w:val="008324F6"/>
    <w:rsid w:val="00841A66"/>
    <w:rsid w:val="0084639E"/>
    <w:rsid w:val="00863C49"/>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E20"/>
    <w:rsid w:val="00927ED8"/>
    <w:rsid w:val="00936C3D"/>
    <w:rsid w:val="00937F30"/>
    <w:rsid w:val="00943997"/>
    <w:rsid w:val="00955B8E"/>
    <w:rsid w:val="009602CF"/>
    <w:rsid w:val="00960E9D"/>
    <w:rsid w:val="00967DAB"/>
    <w:rsid w:val="00977085"/>
    <w:rsid w:val="00982E87"/>
    <w:rsid w:val="00984613"/>
    <w:rsid w:val="00985CDD"/>
    <w:rsid w:val="00994BB4"/>
    <w:rsid w:val="009B6BEC"/>
    <w:rsid w:val="009B6FD9"/>
    <w:rsid w:val="009C225D"/>
    <w:rsid w:val="009D1007"/>
    <w:rsid w:val="009D446B"/>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C492E"/>
    <w:rsid w:val="00AC7204"/>
    <w:rsid w:val="00AD03B6"/>
    <w:rsid w:val="00AD6926"/>
    <w:rsid w:val="00AE1472"/>
    <w:rsid w:val="00AE6549"/>
    <w:rsid w:val="00AF5C2E"/>
    <w:rsid w:val="00AF6515"/>
    <w:rsid w:val="00B05C3A"/>
    <w:rsid w:val="00B06CEA"/>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D4649"/>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4F17"/>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6D3"/>
    <w:rsid w:val="00D27B0F"/>
    <w:rsid w:val="00D3490A"/>
    <w:rsid w:val="00D37124"/>
    <w:rsid w:val="00D5768B"/>
    <w:rsid w:val="00D738C5"/>
    <w:rsid w:val="00D74D7B"/>
    <w:rsid w:val="00D7787B"/>
    <w:rsid w:val="00D840B1"/>
    <w:rsid w:val="00D84220"/>
    <w:rsid w:val="00D954DA"/>
    <w:rsid w:val="00D95932"/>
    <w:rsid w:val="00D972EE"/>
    <w:rsid w:val="00DA4507"/>
    <w:rsid w:val="00DA7E18"/>
    <w:rsid w:val="00DB1F64"/>
    <w:rsid w:val="00DB3AC1"/>
    <w:rsid w:val="00DB50C8"/>
    <w:rsid w:val="00DC5BAB"/>
    <w:rsid w:val="00DC6F2F"/>
    <w:rsid w:val="00DD72E8"/>
    <w:rsid w:val="00DE69E6"/>
    <w:rsid w:val="00DF1943"/>
    <w:rsid w:val="00DF68AA"/>
    <w:rsid w:val="00E01DDD"/>
    <w:rsid w:val="00E11468"/>
    <w:rsid w:val="00E14FBF"/>
    <w:rsid w:val="00E215D3"/>
    <w:rsid w:val="00E21EA5"/>
    <w:rsid w:val="00E22244"/>
    <w:rsid w:val="00E27940"/>
    <w:rsid w:val="00E30D67"/>
    <w:rsid w:val="00E3264E"/>
    <w:rsid w:val="00E344ED"/>
    <w:rsid w:val="00E379AC"/>
    <w:rsid w:val="00E415CB"/>
    <w:rsid w:val="00E416B9"/>
    <w:rsid w:val="00E42016"/>
    <w:rsid w:val="00E44DC7"/>
    <w:rsid w:val="00E46D32"/>
    <w:rsid w:val="00E55269"/>
    <w:rsid w:val="00E63099"/>
    <w:rsid w:val="00E63F1D"/>
    <w:rsid w:val="00E66336"/>
    <w:rsid w:val="00E70370"/>
    <w:rsid w:val="00E75FA7"/>
    <w:rsid w:val="00EC2E98"/>
    <w:rsid w:val="00EC504E"/>
    <w:rsid w:val="00EC746D"/>
    <w:rsid w:val="00EC7D55"/>
    <w:rsid w:val="00ED556F"/>
    <w:rsid w:val="00ED70EA"/>
    <w:rsid w:val="00EF1A7A"/>
    <w:rsid w:val="00EF49D3"/>
    <w:rsid w:val="00EF6FF8"/>
    <w:rsid w:val="00F02F07"/>
    <w:rsid w:val="00F07E18"/>
    <w:rsid w:val="00F10578"/>
    <w:rsid w:val="00F21F14"/>
    <w:rsid w:val="00F26B9D"/>
    <w:rsid w:val="00F404A9"/>
    <w:rsid w:val="00F40768"/>
    <w:rsid w:val="00F41C59"/>
    <w:rsid w:val="00F6334C"/>
    <w:rsid w:val="00F7206B"/>
    <w:rsid w:val="00F743A2"/>
    <w:rsid w:val="00F805C8"/>
    <w:rsid w:val="00F8124C"/>
    <w:rsid w:val="00F856B0"/>
    <w:rsid w:val="00F86CD1"/>
    <w:rsid w:val="00F909EF"/>
    <w:rsid w:val="00F90D43"/>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7B"/>
    <w:pPr>
      <w:spacing w:after="40" w:line="250" w:lineRule="auto"/>
      <w:ind w:left="720"/>
    </w:pPr>
    <w:rPr>
      <w:sz w:val="20"/>
      <w:szCs w:val="20"/>
    </w:rPr>
  </w:style>
  <w:style w:type="paragraph" w:styleId="Heading1">
    <w:name w:val="heading 1"/>
    <w:next w:val="Heading2"/>
    <w:link w:val="Heading1Char"/>
    <w:uiPriority w:val="9"/>
    <w:qFormat/>
    <w:rsid w:val="00D74D7B"/>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D74D7B"/>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D74D7B"/>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4D7B"/>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D74D7B"/>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D74D7B"/>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D74D7B"/>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D74D7B"/>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D74D7B"/>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D74D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4D7B"/>
  </w:style>
  <w:style w:type="character" w:customStyle="1" w:styleId="Heading5Char">
    <w:name w:val="Heading 5 Char"/>
    <w:basedOn w:val="DefaultParagraphFont"/>
    <w:link w:val="Heading5"/>
    <w:uiPriority w:val="9"/>
    <w:rsid w:val="00D74D7B"/>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D74D7B"/>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D74D7B"/>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D74D7B"/>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4D7B"/>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D74D7B"/>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D74D7B"/>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D74D7B"/>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D74D7B"/>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D74D7B"/>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D74D7B"/>
    <w:pPr>
      <w:numPr>
        <w:numId w:val="21"/>
      </w:numPr>
      <w:contextualSpacing/>
    </w:pPr>
  </w:style>
  <w:style w:type="character" w:customStyle="1" w:styleId="Heading6Char">
    <w:name w:val="Heading 6 Char"/>
    <w:basedOn w:val="DefaultParagraphFont"/>
    <w:link w:val="Heading6"/>
    <w:uiPriority w:val="9"/>
    <w:rsid w:val="00D74D7B"/>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D74D7B"/>
    <w:rPr>
      <w:b/>
      <w:bCs/>
      <w:caps/>
      <w:color w:val="000000" w:themeColor="text1"/>
      <w:spacing w:val="10"/>
      <w:sz w:val="16"/>
      <w:szCs w:val="20"/>
    </w:rPr>
  </w:style>
  <w:style w:type="character" w:customStyle="1" w:styleId="Heading8Char">
    <w:name w:val="Heading 8 Char"/>
    <w:basedOn w:val="DefaultParagraphFont"/>
    <w:link w:val="Heading8"/>
    <w:uiPriority w:val="9"/>
    <w:rsid w:val="00D74D7B"/>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D74D7B"/>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D74D7B"/>
    <w:rPr>
      <w:rFonts w:ascii="Segoe UI" w:hAnsi="Segoe UI" w:cs="Segoe UI"/>
      <w:szCs w:val="18"/>
    </w:rPr>
  </w:style>
  <w:style w:type="character" w:customStyle="1" w:styleId="BalloonTextChar">
    <w:name w:val="Balloon Text Char"/>
    <w:basedOn w:val="DefaultParagraphFont"/>
    <w:link w:val="BalloonText"/>
    <w:uiPriority w:val="99"/>
    <w:semiHidden/>
    <w:rsid w:val="00D74D7B"/>
    <w:rPr>
      <w:rFonts w:ascii="Segoe UI" w:hAnsi="Segoe UI" w:cs="Segoe UI"/>
      <w:sz w:val="20"/>
      <w:szCs w:val="18"/>
    </w:rPr>
  </w:style>
  <w:style w:type="paragraph" w:styleId="BodyText">
    <w:name w:val="Body Text"/>
    <w:basedOn w:val="Normal"/>
    <w:link w:val="BodyTextChar"/>
    <w:uiPriority w:val="99"/>
    <w:unhideWhenUsed/>
    <w:rsid w:val="00D74D7B"/>
    <w:pPr>
      <w:jc w:val="center"/>
    </w:pPr>
    <w:rPr>
      <w:color w:val="FFFFFF" w:themeColor="background1"/>
    </w:rPr>
  </w:style>
  <w:style w:type="character" w:customStyle="1" w:styleId="BodyTextChar">
    <w:name w:val="Body Text Char"/>
    <w:basedOn w:val="DefaultParagraphFont"/>
    <w:link w:val="BodyText"/>
    <w:uiPriority w:val="99"/>
    <w:rsid w:val="00D74D7B"/>
    <w:rPr>
      <w:color w:val="FFFFFF" w:themeColor="background1"/>
      <w:sz w:val="20"/>
      <w:szCs w:val="20"/>
    </w:rPr>
  </w:style>
  <w:style w:type="character" w:styleId="BookTitle">
    <w:name w:val="Book Title"/>
    <w:uiPriority w:val="33"/>
    <w:qFormat/>
    <w:rsid w:val="00D74D7B"/>
    <w:rPr>
      <w:b/>
      <w:bCs/>
      <w:i/>
      <w:iCs/>
      <w:spacing w:val="0"/>
    </w:rPr>
  </w:style>
  <w:style w:type="paragraph" w:styleId="Caption">
    <w:name w:val="caption"/>
    <w:basedOn w:val="Normal"/>
    <w:next w:val="Normal"/>
    <w:uiPriority w:val="35"/>
    <w:semiHidden/>
    <w:unhideWhenUsed/>
    <w:qFormat/>
    <w:rsid w:val="00D74D7B"/>
    <w:rPr>
      <w:b/>
      <w:bCs/>
      <w:color w:val="2F5496" w:themeColor="accent1" w:themeShade="BF"/>
      <w:sz w:val="16"/>
      <w:szCs w:val="16"/>
    </w:rPr>
  </w:style>
  <w:style w:type="paragraph" w:customStyle="1" w:styleId="ContactInfo">
    <w:name w:val="Contact Info"/>
    <w:basedOn w:val="Normal"/>
    <w:rsid w:val="00D74D7B"/>
    <w:pPr>
      <w:spacing w:line="300" w:lineRule="auto"/>
    </w:pPr>
    <w:rPr>
      <w:sz w:val="28"/>
      <w:szCs w:val="28"/>
    </w:rPr>
  </w:style>
  <w:style w:type="character" w:styleId="Emphasis">
    <w:name w:val="Emphasis"/>
    <w:uiPriority w:val="20"/>
    <w:qFormat/>
    <w:rsid w:val="00D74D7B"/>
    <w:rPr>
      <w:caps/>
      <w:color w:val="1F3763" w:themeColor="accent1" w:themeShade="7F"/>
      <w:spacing w:val="5"/>
    </w:rPr>
  </w:style>
  <w:style w:type="character" w:styleId="FollowedHyperlink">
    <w:name w:val="FollowedHyperlink"/>
    <w:basedOn w:val="DefaultParagraphFont"/>
    <w:uiPriority w:val="99"/>
    <w:semiHidden/>
    <w:unhideWhenUsed/>
    <w:rsid w:val="00D74D7B"/>
    <w:rPr>
      <w:color w:val="800080"/>
      <w:u w:val="single"/>
    </w:rPr>
  </w:style>
  <w:style w:type="character" w:styleId="Hyperlink">
    <w:name w:val="Hyperlink"/>
    <w:basedOn w:val="DefaultParagraphFont"/>
    <w:uiPriority w:val="99"/>
    <w:unhideWhenUsed/>
    <w:rsid w:val="00D74D7B"/>
    <w:rPr>
      <w:color w:val="0563C1" w:themeColor="hyperlink"/>
      <w:u w:val="single"/>
    </w:rPr>
  </w:style>
  <w:style w:type="character" w:styleId="IntenseEmphasis">
    <w:name w:val="Intense Emphasis"/>
    <w:uiPriority w:val="21"/>
    <w:qFormat/>
    <w:rsid w:val="00D74D7B"/>
    <w:rPr>
      <w:b/>
      <w:bCs/>
      <w:caps/>
      <w:color w:val="1F3763" w:themeColor="accent1" w:themeShade="7F"/>
      <w:spacing w:val="10"/>
    </w:rPr>
  </w:style>
  <w:style w:type="paragraph" w:styleId="IntenseQuote">
    <w:name w:val="Intense Quote"/>
    <w:basedOn w:val="Normal"/>
    <w:next w:val="Normal"/>
    <w:link w:val="IntenseQuoteChar"/>
    <w:uiPriority w:val="30"/>
    <w:qFormat/>
    <w:rsid w:val="00D74D7B"/>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74D7B"/>
    <w:rPr>
      <w:color w:val="4472C4" w:themeColor="accent1"/>
      <w:sz w:val="24"/>
      <w:szCs w:val="24"/>
    </w:rPr>
  </w:style>
  <w:style w:type="character" w:styleId="IntenseReference">
    <w:name w:val="Intense Reference"/>
    <w:uiPriority w:val="32"/>
    <w:qFormat/>
    <w:rsid w:val="00D74D7B"/>
    <w:rPr>
      <w:b/>
      <w:bCs/>
      <w:i/>
      <w:iCs/>
      <w:caps/>
      <w:color w:val="4472C4" w:themeColor="accent1"/>
    </w:rPr>
  </w:style>
  <w:style w:type="paragraph" w:styleId="ListBullet">
    <w:name w:val="List Bullet"/>
    <w:basedOn w:val="Normal"/>
    <w:uiPriority w:val="1"/>
    <w:qFormat/>
    <w:rsid w:val="00D74D7B"/>
    <w:pPr>
      <w:numPr>
        <w:numId w:val="20"/>
      </w:numPr>
      <w:spacing w:line="264" w:lineRule="auto"/>
    </w:pPr>
  </w:style>
  <w:style w:type="paragraph" w:styleId="NoSpacing">
    <w:name w:val="No Spacing"/>
    <w:link w:val="NoSpacingChar"/>
    <w:uiPriority w:val="1"/>
    <w:qFormat/>
    <w:rsid w:val="00D74D7B"/>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D74D7B"/>
    <w:rPr>
      <w:rFonts w:eastAsiaTheme="minorEastAsia"/>
      <w:sz w:val="20"/>
      <w:szCs w:val="20"/>
      <w:lang w:eastAsia="ja-JP"/>
    </w:rPr>
  </w:style>
  <w:style w:type="character" w:styleId="PageNumber">
    <w:name w:val="page number"/>
    <w:basedOn w:val="DefaultParagraphFont"/>
    <w:uiPriority w:val="99"/>
    <w:unhideWhenUsed/>
    <w:rsid w:val="00D74D7B"/>
    <w:rPr>
      <w:b/>
      <w:bCs/>
      <w:sz w:val="28"/>
      <w:szCs w:val="28"/>
    </w:rPr>
  </w:style>
  <w:style w:type="character" w:styleId="PlaceholderText">
    <w:name w:val="Placeholder Text"/>
    <w:basedOn w:val="DefaultParagraphFont"/>
    <w:uiPriority w:val="99"/>
    <w:semiHidden/>
    <w:rsid w:val="00D74D7B"/>
    <w:rPr>
      <w:color w:val="808080"/>
    </w:rPr>
  </w:style>
  <w:style w:type="character" w:customStyle="1" w:styleId="pullquote">
    <w:name w:val="pullquote"/>
    <w:basedOn w:val="DefaultParagraphFont"/>
    <w:rsid w:val="00D74D7B"/>
  </w:style>
  <w:style w:type="paragraph" w:styleId="Quote">
    <w:name w:val="Quote"/>
    <w:basedOn w:val="Normal"/>
    <w:next w:val="Normal"/>
    <w:link w:val="QuoteChar"/>
    <w:uiPriority w:val="29"/>
    <w:qFormat/>
    <w:rsid w:val="00D74D7B"/>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D74D7B"/>
    <w:rPr>
      <w:color w:val="2F5496" w:themeColor="accent1" w:themeShade="BF"/>
      <w:sz w:val="20"/>
      <w:szCs w:val="18"/>
    </w:rPr>
  </w:style>
  <w:style w:type="character" w:styleId="Strong">
    <w:name w:val="Strong"/>
    <w:uiPriority w:val="22"/>
    <w:qFormat/>
    <w:rsid w:val="00D74D7B"/>
    <w:rPr>
      <w:b/>
      <w:bCs/>
    </w:rPr>
  </w:style>
  <w:style w:type="paragraph" w:styleId="Subtitle">
    <w:name w:val="Subtitle"/>
    <w:basedOn w:val="Heading1"/>
    <w:next w:val="Normal"/>
    <w:link w:val="SubtitleChar"/>
    <w:uiPriority w:val="11"/>
    <w:qFormat/>
    <w:rsid w:val="00D74D7B"/>
    <w:rPr>
      <w:b/>
      <w:bCs/>
    </w:rPr>
  </w:style>
  <w:style w:type="character" w:customStyle="1" w:styleId="SubtitleChar">
    <w:name w:val="Subtitle Char"/>
    <w:basedOn w:val="DefaultParagraphFont"/>
    <w:link w:val="Subtitle"/>
    <w:uiPriority w:val="11"/>
    <w:rsid w:val="00D74D7B"/>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D74D7B"/>
    <w:rPr>
      <w:i/>
      <w:iCs/>
      <w:color w:val="1F3763" w:themeColor="accent1" w:themeShade="7F"/>
    </w:rPr>
  </w:style>
  <w:style w:type="character" w:styleId="SubtleReference">
    <w:name w:val="Subtle Reference"/>
    <w:uiPriority w:val="31"/>
    <w:qFormat/>
    <w:rsid w:val="00D74D7B"/>
    <w:rPr>
      <w:b/>
      <w:bCs/>
      <w:color w:val="4472C4" w:themeColor="accent1"/>
    </w:rPr>
  </w:style>
  <w:style w:type="paragraph" w:styleId="Title">
    <w:name w:val="Title"/>
    <w:basedOn w:val="Normal"/>
    <w:next w:val="Normal"/>
    <w:link w:val="TitleChar"/>
    <w:uiPriority w:val="10"/>
    <w:qFormat/>
    <w:rsid w:val="00D74D7B"/>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D74D7B"/>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D74D7B"/>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D74D7B"/>
    <w:pPr>
      <w:spacing w:after="100"/>
      <w:ind w:left="200"/>
    </w:pPr>
  </w:style>
  <w:style w:type="paragraph" w:styleId="TOC3">
    <w:name w:val="toc 3"/>
    <w:basedOn w:val="Normal"/>
    <w:next w:val="Normal"/>
    <w:autoRedefine/>
    <w:uiPriority w:val="39"/>
    <w:unhideWhenUsed/>
    <w:qFormat/>
    <w:rsid w:val="00D74D7B"/>
    <w:pPr>
      <w:tabs>
        <w:tab w:val="right" w:leader="dot" w:pos="10070"/>
      </w:tabs>
      <w:ind w:left="403"/>
    </w:pPr>
    <w:rPr>
      <w:sz w:val="16"/>
    </w:rPr>
  </w:style>
  <w:style w:type="paragraph" w:styleId="TOC4">
    <w:name w:val="toc 4"/>
    <w:basedOn w:val="Normal"/>
    <w:next w:val="Normal"/>
    <w:autoRedefine/>
    <w:uiPriority w:val="39"/>
    <w:unhideWhenUsed/>
    <w:rsid w:val="00D74D7B"/>
    <w:pPr>
      <w:spacing w:after="100"/>
      <w:ind w:left="660"/>
    </w:pPr>
  </w:style>
  <w:style w:type="paragraph" w:styleId="TOC5">
    <w:name w:val="toc 5"/>
    <w:basedOn w:val="Normal"/>
    <w:next w:val="Normal"/>
    <w:autoRedefine/>
    <w:uiPriority w:val="39"/>
    <w:unhideWhenUsed/>
    <w:rsid w:val="00D74D7B"/>
    <w:pPr>
      <w:spacing w:after="100"/>
      <w:ind w:left="880"/>
    </w:pPr>
  </w:style>
  <w:style w:type="paragraph" w:styleId="TOC6">
    <w:name w:val="toc 6"/>
    <w:basedOn w:val="Normal"/>
    <w:next w:val="Normal"/>
    <w:autoRedefine/>
    <w:uiPriority w:val="39"/>
    <w:unhideWhenUsed/>
    <w:rsid w:val="00D74D7B"/>
    <w:pPr>
      <w:spacing w:after="100"/>
      <w:ind w:left="1100"/>
    </w:pPr>
  </w:style>
  <w:style w:type="paragraph" w:styleId="TOC7">
    <w:name w:val="toc 7"/>
    <w:basedOn w:val="Normal"/>
    <w:next w:val="Normal"/>
    <w:autoRedefine/>
    <w:uiPriority w:val="39"/>
    <w:unhideWhenUsed/>
    <w:rsid w:val="00D74D7B"/>
    <w:pPr>
      <w:spacing w:after="100"/>
      <w:ind w:left="1320"/>
    </w:pPr>
  </w:style>
  <w:style w:type="paragraph" w:styleId="TOC8">
    <w:name w:val="toc 8"/>
    <w:basedOn w:val="Normal"/>
    <w:next w:val="Normal"/>
    <w:autoRedefine/>
    <w:uiPriority w:val="39"/>
    <w:unhideWhenUsed/>
    <w:rsid w:val="00D74D7B"/>
    <w:pPr>
      <w:spacing w:after="100"/>
      <w:ind w:left="1540"/>
    </w:pPr>
  </w:style>
  <w:style w:type="paragraph" w:styleId="TOC9">
    <w:name w:val="toc 9"/>
    <w:basedOn w:val="Normal"/>
    <w:next w:val="Normal"/>
    <w:autoRedefine/>
    <w:uiPriority w:val="39"/>
    <w:unhideWhenUsed/>
    <w:rsid w:val="00D74D7B"/>
    <w:pPr>
      <w:spacing w:after="100"/>
      <w:ind w:left="1760"/>
    </w:pPr>
  </w:style>
  <w:style w:type="paragraph" w:styleId="TOCHeading">
    <w:name w:val="TOC Heading"/>
    <w:basedOn w:val="Heading1"/>
    <w:next w:val="Normal"/>
    <w:uiPriority w:val="39"/>
    <w:unhideWhenUsed/>
    <w:qFormat/>
    <w:rsid w:val="00D74D7B"/>
    <w:pPr>
      <w:outlineLvl w:val="9"/>
    </w:pPr>
  </w:style>
  <w:style w:type="table" w:styleId="PlainTable1">
    <w:name w:val="Plain Table 1"/>
    <w:basedOn w:val="TableNormal"/>
    <w:uiPriority w:val="41"/>
    <w:rsid w:val="00D74D7B"/>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74D7B"/>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D74D7B"/>
    <w:rPr>
      <w:color w:val="2B579A"/>
      <w:shd w:val="clear" w:color="auto" w:fill="E6E6E6"/>
    </w:rPr>
  </w:style>
  <w:style w:type="paragraph" w:customStyle="1" w:styleId="noteslinedhead">
    <w:name w:val="notes lined head"/>
    <w:basedOn w:val="noteslinedL3"/>
    <w:next w:val="noteslined"/>
    <w:qFormat/>
    <w:rsid w:val="00D74D7B"/>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D74D7B"/>
    <w:rPr>
      <w:vertAlign w:val="superscript"/>
    </w:rPr>
  </w:style>
  <w:style w:type="paragraph" w:styleId="EndnoteText">
    <w:name w:val="endnote text"/>
    <w:basedOn w:val="Normal"/>
    <w:link w:val="EndnoteTextChar"/>
    <w:uiPriority w:val="99"/>
    <w:semiHidden/>
    <w:unhideWhenUsed/>
    <w:rsid w:val="00D74D7B"/>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D74D7B"/>
    <w:rPr>
      <w:rFonts w:eastAsiaTheme="minorEastAsia"/>
      <w:sz w:val="20"/>
      <w:szCs w:val="18"/>
      <w:lang w:eastAsia="ja-JP"/>
    </w:rPr>
  </w:style>
  <w:style w:type="character" w:styleId="FootnoteReference">
    <w:name w:val="footnote reference"/>
    <w:basedOn w:val="DefaultParagraphFont"/>
    <w:uiPriority w:val="99"/>
    <w:semiHidden/>
    <w:unhideWhenUsed/>
    <w:rsid w:val="00D74D7B"/>
    <w:rPr>
      <w:vertAlign w:val="superscript"/>
    </w:rPr>
  </w:style>
  <w:style w:type="paragraph" w:styleId="FootnoteText">
    <w:name w:val="footnote text"/>
    <w:basedOn w:val="Normal"/>
    <w:link w:val="FootnoteTextChar"/>
    <w:uiPriority w:val="99"/>
    <w:unhideWhenUsed/>
    <w:qFormat/>
    <w:rsid w:val="00D74D7B"/>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D74D7B"/>
    <w:rPr>
      <w:rFonts w:eastAsiaTheme="minorEastAsia"/>
      <w:sz w:val="16"/>
      <w:szCs w:val="18"/>
      <w:lang w:eastAsia="ja-JP"/>
    </w:rPr>
  </w:style>
  <w:style w:type="table" w:styleId="GridTable1Light-Accent6">
    <w:name w:val="Grid Table 1 Light Accent 6"/>
    <w:basedOn w:val="TableNormal"/>
    <w:uiPriority w:val="46"/>
    <w:rsid w:val="00D74D7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D74D7B"/>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D74D7B"/>
    <w:pPr>
      <w:spacing w:after="0"/>
      <w:ind w:right="1980" w:hanging="187"/>
    </w:pPr>
    <w:rPr>
      <w:rFonts w:eastAsiaTheme="minorEastAsia"/>
      <w:lang w:eastAsia="ja-JP"/>
    </w:rPr>
  </w:style>
  <w:style w:type="paragraph" w:customStyle="1" w:styleId="noteslined">
    <w:name w:val="notes lined"/>
    <w:basedOn w:val="Normal"/>
    <w:link w:val="noteslinedChar"/>
    <w:qFormat/>
    <w:rsid w:val="00D74D7B"/>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D74D7B"/>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D74D7B"/>
    <w:rPr>
      <w:rFonts w:eastAsiaTheme="minorEastAsia" w:cstheme="majorHAnsi"/>
      <w:color w:val="0B1C2B"/>
      <w:sz w:val="16"/>
      <w:szCs w:val="16"/>
    </w:rPr>
  </w:style>
  <w:style w:type="character" w:customStyle="1" w:styleId="noteslinedL3Char">
    <w:name w:val="notes lined L3 Char"/>
    <w:basedOn w:val="noteslinedChar"/>
    <w:link w:val="noteslinedL3"/>
    <w:rsid w:val="00D74D7B"/>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D74D7B"/>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D74D7B"/>
    <w:pPr>
      <w:numPr>
        <w:numId w:val="8"/>
      </w:numPr>
    </w:pPr>
  </w:style>
  <w:style w:type="paragraph" w:styleId="ListBullet2">
    <w:name w:val="List Bullet 2"/>
    <w:basedOn w:val="Normal"/>
    <w:uiPriority w:val="99"/>
    <w:semiHidden/>
    <w:unhideWhenUsed/>
    <w:rsid w:val="00D74D7B"/>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D74D7B"/>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D74D7B"/>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D74D7B"/>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D74D7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D74D7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D74D7B"/>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D74D7B"/>
    <w:rPr>
      <w:color w:val="2B579A"/>
      <w:shd w:val="clear" w:color="auto" w:fill="E6E6E6"/>
    </w:rPr>
  </w:style>
  <w:style w:type="character" w:customStyle="1" w:styleId="Mention2">
    <w:name w:val="Mention2"/>
    <w:basedOn w:val="DefaultParagraphFont"/>
    <w:uiPriority w:val="99"/>
    <w:semiHidden/>
    <w:unhideWhenUsed/>
    <w:rsid w:val="00D74D7B"/>
    <w:rPr>
      <w:color w:val="2B579A"/>
      <w:shd w:val="clear" w:color="auto" w:fill="E6E6E6"/>
    </w:rPr>
  </w:style>
  <w:style w:type="character" w:customStyle="1" w:styleId="Mention3">
    <w:name w:val="Mention3"/>
    <w:basedOn w:val="DefaultParagraphFont"/>
    <w:uiPriority w:val="99"/>
    <w:semiHidden/>
    <w:unhideWhenUsed/>
    <w:rsid w:val="00D74D7B"/>
    <w:rPr>
      <w:color w:val="2B579A"/>
      <w:shd w:val="clear" w:color="auto" w:fill="E6E6E6"/>
    </w:rPr>
  </w:style>
  <w:style w:type="character" w:customStyle="1" w:styleId="UnresolvedMention1">
    <w:name w:val="Unresolved Mention1"/>
    <w:basedOn w:val="DefaultParagraphFont"/>
    <w:uiPriority w:val="99"/>
    <w:semiHidden/>
    <w:unhideWhenUsed/>
    <w:rsid w:val="00D74D7B"/>
    <w:rPr>
      <w:color w:val="808080"/>
      <w:shd w:val="clear" w:color="auto" w:fill="E6E6E6"/>
    </w:rPr>
  </w:style>
  <w:style w:type="paragraph" w:customStyle="1" w:styleId="tablecelltight">
    <w:name w:val="table cell tight"/>
    <w:qFormat/>
    <w:rsid w:val="00D74D7B"/>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D74D7B"/>
    <w:pPr>
      <w:spacing w:line="240" w:lineRule="auto"/>
    </w:pPr>
    <w:rPr>
      <w:color w:val="538135" w:themeColor="accent6" w:themeShade="BF"/>
      <w:sz w:val="16"/>
      <w:szCs w:val="16"/>
    </w:rPr>
  </w:style>
  <w:style w:type="character" w:customStyle="1" w:styleId="notesChar">
    <w:name w:val="notes Char"/>
    <w:basedOn w:val="DefaultParagraphFont"/>
    <w:link w:val="notes"/>
    <w:rsid w:val="00D74D7B"/>
    <w:rPr>
      <w:color w:val="538135" w:themeColor="accent6" w:themeShade="BF"/>
      <w:sz w:val="16"/>
      <w:szCs w:val="16"/>
    </w:rPr>
  </w:style>
  <w:style w:type="paragraph" w:customStyle="1" w:styleId="objective">
    <w:name w:val="objective"/>
    <w:basedOn w:val="Normal"/>
    <w:next w:val="Normal"/>
    <w:qFormat/>
    <w:rsid w:val="00D74D7B"/>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D74D7B"/>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D74D7B"/>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D74D7B"/>
    <w:rPr>
      <w:rFonts w:ascii="Verdana" w:hAnsi="Verdana"/>
      <w:b/>
      <w:bCs/>
      <w:color w:val="C45911" w:themeColor="accent2" w:themeShade="BF"/>
    </w:rPr>
  </w:style>
  <w:style w:type="character" w:customStyle="1" w:styleId="label">
    <w:name w:val="label"/>
    <w:basedOn w:val="DefaultParagraphFont"/>
    <w:uiPriority w:val="1"/>
    <w:qFormat/>
    <w:rsid w:val="00D74D7B"/>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D74D7B"/>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D74D7B"/>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D74D7B"/>
    <w:rPr>
      <w:rFonts w:ascii="Franklin Gothic Medium Cond" w:hAnsi="Franklin Gothic Medium Cond"/>
      <w:b/>
      <w:bCs/>
      <w:color w:val="EC7320"/>
      <w:spacing w:val="4"/>
    </w:rPr>
  </w:style>
  <w:style w:type="paragraph" w:customStyle="1" w:styleId="blockquote">
    <w:name w:val="blockquote"/>
    <w:basedOn w:val="Normal"/>
    <w:next w:val="Normal"/>
    <w:qFormat/>
    <w:rsid w:val="00D74D7B"/>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1922</TotalTime>
  <Pages>5</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392</cp:revision>
  <cp:lastPrinted>2021-06-20T01:25:00Z</cp:lastPrinted>
  <dcterms:created xsi:type="dcterms:W3CDTF">2021-05-30T17:52:00Z</dcterms:created>
  <dcterms:modified xsi:type="dcterms:W3CDTF">2021-07-03T15:23:00Z</dcterms:modified>
</cp:coreProperties>
</file>