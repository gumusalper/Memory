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E41" w14:textId="0FBBE82F" w:rsidR="00B90570" w:rsidRDefault="000530B8" w:rsidP="000530B8">
      <w:pPr>
        <w:pStyle w:val="Heading1"/>
      </w:pPr>
      <w:r>
        <w:t>Commonly measured lab values</w:t>
      </w:r>
    </w:p>
    <w:p w14:paraId="36C70547" w14:textId="308402E5" w:rsidR="00C73D72" w:rsidRDefault="00C73D72" w:rsidP="00C73D72">
      <w:r>
        <w:t xml:space="preserve">For creating long-term imagery for memory images, I follow my rule of SEA-IT which means to provide an image with </w:t>
      </w:r>
    </w:p>
    <w:p w14:paraId="382C5FDA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Subject (person, group, organization, role, living thing, fictional character)</w:t>
      </w:r>
    </w:p>
    <w:p w14:paraId="1965EEF0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Enhancements for the subject (tools, costume, expression, shape, size, body features)</w:t>
      </w:r>
    </w:p>
    <w:p w14:paraId="768C1E43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Action (a strong verb)</w:t>
      </w:r>
    </w:p>
    <w:p w14:paraId="7871EF91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Inanimate direct objects or items</w:t>
      </w:r>
    </w:p>
    <w:p w14:paraId="46007800" w14:textId="279169DC" w:rsidR="00C73D72" w:rsidRDefault="00C73D72" w:rsidP="00C73D72">
      <w:pPr>
        <w:pStyle w:val="ListParagraph"/>
        <w:numPr>
          <w:ilvl w:val="0"/>
          <w:numId w:val="28"/>
        </w:numPr>
      </w:pPr>
      <w:r w:rsidRPr="00C73D72">
        <w:t>Terrain or location.</w:t>
      </w:r>
    </w:p>
    <w:p w14:paraId="1096E41B" w14:textId="7061A816" w:rsidR="00467E0D" w:rsidRPr="00C73D72" w:rsidRDefault="00467E0D" w:rsidP="00467E0D">
      <w:r>
        <w:t>Use visual imagery that is relevant to your subject to make the best long-term memory images.</w:t>
      </w:r>
    </w:p>
    <w:p w14:paraId="6EF45446" w14:textId="4CCAA8DA" w:rsidR="000530B8" w:rsidRPr="00B25710" w:rsidRDefault="000530B8" w:rsidP="000530B8">
      <w:pPr>
        <w:pStyle w:val="Heading2"/>
        <w:rPr>
          <w:lang w:val="en-US"/>
        </w:rPr>
      </w:pPr>
      <w:r w:rsidRPr="00B25710">
        <w:rPr>
          <w:lang w:val="en-US"/>
        </w:rPr>
        <w:t>Arterial blood gases</w:t>
      </w:r>
    </w:p>
    <w:p w14:paraId="15BC956E" w14:textId="0C1080A7" w:rsidR="006112CA" w:rsidRPr="006112CA" w:rsidRDefault="006112CA" w:rsidP="006112CA">
      <w:pPr>
        <w:pStyle w:val="Heading3"/>
      </w:pPr>
      <w:r>
        <w:t xml:space="preserve">Information to </w:t>
      </w:r>
      <w:proofErr w:type="gramStart"/>
      <w:r>
        <w:t>visualize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116"/>
        <w:gridCol w:w="689"/>
        <w:gridCol w:w="822"/>
        <w:gridCol w:w="2392"/>
      </w:tblGrid>
      <w:tr w:rsidR="000530B8" w:rsidRPr="000530B8" w14:paraId="29C2BBE0" w14:textId="340D6264" w:rsidTr="00B75AF8">
        <w:tc>
          <w:tcPr>
            <w:tcW w:w="0" w:type="auto"/>
          </w:tcPr>
          <w:p w14:paraId="433345B2" w14:textId="19E5FDCA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21058B5E" w14:textId="2C160BA2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07040A1B" w14:textId="4259FCD4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6CC0567C" w14:textId="3FA3B92F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00845B0B" w14:textId="1257539C" w:rsidR="000530B8" w:rsidRPr="000530B8" w:rsidRDefault="006112CA" w:rsidP="000530B8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0530B8" w14:paraId="2BFD7B1E" w14:textId="70A557C3" w:rsidTr="00B75AF8">
        <w:tc>
          <w:tcPr>
            <w:tcW w:w="0" w:type="auto"/>
          </w:tcPr>
          <w:p w14:paraId="3C0F8F6E" w14:textId="764F2FD9" w:rsidR="000530B8" w:rsidRDefault="000530B8" w:rsidP="000530B8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3BFE340C" w14:textId="68DBDA1D" w:rsidR="000530B8" w:rsidRDefault="000530B8" w:rsidP="000530B8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62BB60AB" w14:textId="6BDAEA9B" w:rsidR="000530B8" w:rsidRDefault="000530B8" w:rsidP="000530B8">
            <w:pPr>
              <w:pStyle w:val="tablecelltight"/>
            </w:pPr>
            <w:r>
              <w:t>0.10</w:t>
            </w:r>
          </w:p>
        </w:tc>
        <w:tc>
          <w:tcPr>
            <w:tcW w:w="0" w:type="auto"/>
          </w:tcPr>
          <w:p w14:paraId="221F75F8" w14:textId="38E742B0" w:rsidR="000530B8" w:rsidRDefault="000530B8" w:rsidP="000530B8">
            <w:pPr>
              <w:pStyle w:val="tablecelltight"/>
            </w:pPr>
            <w:r>
              <w:t>none</w:t>
            </w:r>
          </w:p>
        </w:tc>
        <w:tc>
          <w:tcPr>
            <w:tcW w:w="0" w:type="auto"/>
          </w:tcPr>
          <w:p w14:paraId="1224B879" w14:textId="77777777" w:rsidR="000530B8" w:rsidRDefault="000530B8" w:rsidP="000530B8">
            <w:pPr>
              <w:pStyle w:val="tablecelltight"/>
            </w:pPr>
          </w:p>
        </w:tc>
      </w:tr>
      <w:tr w:rsidR="000530B8" w14:paraId="0B56D1B2" w14:textId="25C5B6E0" w:rsidTr="00B75AF8">
        <w:tc>
          <w:tcPr>
            <w:tcW w:w="0" w:type="auto"/>
          </w:tcPr>
          <w:p w14:paraId="599FA8B8" w14:textId="3E5D7F00" w:rsidR="000530B8" w:rsidRDefault="00467E0D" w:rsidP="000530B8">
            <w:pPr>
              <w:pStyle w:val="tablecelltight"/>
            </w:pPr>
            <w:r>
              <w:t>p</w:t>
            </w:r>
            <w:r w:rsidR="000530B8">
              <w:t>CO</w:t>
            </w:r>
            <w:r w:rsidR="000530B8"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18713C" w14:textId="5C7A7936" w:rsidR="000530B8" w:rsidRDefault="000530B8" w:rsidP="000530B8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0DBCF533" w14:textId="76F9A320" w:rsidR="000530B8" w:rsidRDefault="000530B8" w:rsidP="000530B8">
            <w:pPr>
              <w:pStyle w:val="tablecelltight"/>
            </w:pPr>
            <w:r>
              <w:t>1.3</w:t>
            </w:r>
          </w:p>
        </w:tc>
        <w:tc>
          <w:tcPr>
            <w:tcW w:w="0" w:type="auto"/>
          </w:tcPr>
          <w:p w14:paraId="2517564F" w14:textId="6DD7DD25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2D057CB4" w14:textId="111456F9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  <w:tr w:rsidR="000530B8" w14:paraId="23C47E9B" w14:textId="468DCA40" w:rsidTr="00B75AF8">
        <w:tc>
          <w:tcPr>
            <w:tcW w:w="0" w:type="auto"/>
          </w:tcPr>
          <w:p w14:paraId="46250A89" w14:textId="16C66F71" w:rsidR="000530B8" w:rsidRDefault="00467E0D" w:rsidP="000530B8">
            <w:pPr>
              <w:pStyle w:val="tablecelltight"/>
            </w:pPr>
            <w:r>
              <w:t>p</w:t>
            </w:r>
            <w:r w:rsidR="000530B8">
              <w:t>O</w:t>
            </w:r>
            <w:r w:rsidR="000530B8"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611F23A" w14:textId="3B2C8AA1" w:rsidR="000530B8" w:rsidRDefault="000530B8" w:rsidP="000530B8">
            <w:pPr>
              <w:pStyle w:val="tablecelltight"/>
            </w:pPr>
            <w:r>
              <w:t>10.6 – 14</w:t>
            </w:r>
            <w:r w:rsidR="00EE491D">
              <w:t>.0</w:t>
            </w:r>
          </w:p>
        </w:tc>
        <w:tc>
          <w:tcPr>
            <w:tcW w:w="0" w:type="auto"/>
          </w:tcPr>
          <w:p w14:paraId="49866759" w14:textId="6BCB14A2" w:rsidR="000530B8" w:rsidRDefault="000530B8" w:rsidP="000530B8">
            <w:pPr>
              <w:pStyle w:val="tablecelltight"/>
            </w:pPr>
            <w:r>
              <w:t>3.4</w:t>
            </w:r>
          </w:p>
        </w:tc>
        <w:tc>
          <w:tcPr>
            <w:tcW w:w="0" w:type="auto"/>
          </w:tcPr>
          <w:p w14:paraId="443797B9" w14:textId="4E081D10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4894D051" w14:textId="73A380A4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</w:tbl>
    <w:p w14:paraId="5BF03B56" w14:textId="219DD9EE" w:rsidR="00295BB9" w:rsidRDefault="00295BB9" w:rsidP="00295BB9">
      <w:pPr>
        <w:pStyle w:val="Heading3"/>
      </w:pPr>
      <w:r>
        <w:t>Category structure</w:t>
      </w:r>
      <w:r w:rsidR="00CB3F95">
        <w:t xml:space="preserve"> visualization</w:t>
      </w:r>
    </w:p>
    <w:p w14:paraId="551AF982" w14:textId="2A1B574B" w:rsidR="00295BB9" w:rsidRDefault="006112CA" w:rsidP="00295BB9">
      <w:r w:rsidRPr="006112CA">
        <w:rPr>
          <w:b/>
          <w:bCs/>
        </w:rPr>
        <w:t>Blood test</w:t>
      </w:r>
      <w:r>
        <w:t xml:space="preserve"> = </w:t>
      </w:r>
      <w:r w:rsidR="00295BB9">
        <w:t>A person</w:t>
      </w:r>
      <w:r w:rsidR="00CB3F95">
        <w:t xml:space="preserve"> with arteries as transparent tubes holds a tube out that blood flow</w:t>
      </w:r>
      <w:r>
        <w:t>s</w:t>
      </w:r>
      <w:r w:rsidR="00CB3F95">
        <w:t xml:space="preserve"> out of in a laboratory.</w:t>
      </w:r>
    </w:p>
    <w:p w14:paraId="75F094EF" w14:textId="4075D016" w:rsidR="006112CA" w:rsidRPr="00295BB9" w:rsidRDefault="006112CA" w:rsidP="006112CA">
      <w:r w:rsidRPr="006112CA">
        <w:rPr>
          <w:b/>
          <w:bCs/>
        </w:rPr>
        <w:t>Blood gas tests</w:t>
      </w:r>
      <w:r>
        <w:t xml:space="preserve"> = A person with arteries as transparent tubes holds a tube out that blood and balloons flow out of in a laboratory.</w:t>
      </w:r>
    </w:p>
    <w:p w14:paraId="16F37263" w14:textId="2E868C58" w:rsidR="00467E0D" w:rsidRDefault="00EE491D" w:rsidP="00EE491D">
      <w:pPr>
        <w:pStyle w:val="Heading3"/>
      </w:pPr>
      <w:r>
        <w:t>Test visualization</w:t>
      </w:r>
    </w:p>
    <w:p w14:paraId="5B91A764" w14:textId="788B94E1" w:rsidR="00467E0D" w:rsidRDefault="00467E0D" w:rsidP="00467E0D">
      <w:r w:rsidRPr="00467E0D">
        <w:t>pH = acid</w:t>
      </w:r>
      <w:r>
        <w:t xml:space="preserve"> to </w:t>
      </w:r>
      <w:r w:rsidRPr="00467E0D">
        <w:t xml:space="preserve">base, potential of </w:t>
      </w:r>
      <w:r>
        <w:t>hydrogen, red to blue.</w:t>
      </w:r>
      <w:r w:rsidR="008C10DF">
        <w:t xml:space="preserve"> A red and blue desk phone ringing under the lemon scented water in a swimming pool.</w:t>
      </w:r>
    </w:p>
    <w:p w14:paraId="436F956F" w14:textId="48396ECC" w:rsidR="00467E0D" w:rsidRPr="00467E0D" w:rsidRDefault="00467E0D" w:rsidP="00467E0D">
      <w:r w:rsidRPr="00467E0D">
        <w:t>pCO</w:t>
      </w:r>
      <w:r w:rsidRPr="00467E0D">
        <w:rPr>
          <w:vertAlign w:val="subscript"/>
        </w:rPr>
        <w:t>2</w:t>
      </w:r>
      <w:r w:rsidRPr="00467E0D">
        <w:t xml:space="preserve"> = pressure of carbon d</w:t>
      </w:r>
      <w:r>
        <w:t>ioxide</w:t>
      </w:r>
      <w:r w:rsidR="008C10DF">
        <w:t>. A running car is emitting fumes around a drowsy driver in a closed garage that expands.</w:t>
      </w:r>
    </w:p>
    <w:p w14:paraId="4AE9E429" w14:textId="7AC2DBEA" w:rsidR="00467E0D" w:rsidRDefault="00467E0D" w:rsidP="00467E0D">
      <w:r w:rsidRPr="00467E0D">
        <w:t>pO</w:t>
      </w:r>
      <w:r w:rsidRPr="00467E0D">
        <w:rPr>
          <w:vertAlign w:val="subscript"/>
        </w:rPr>
        <w:t>2</w:t>
      </w:r>
      <w:r w:rsidRPr="00467E0D">
        <w:t xml:space="preserve"> = </w:t>
      </w:r>
      <w:r>
        <w:t>pressure of oxygen</w:t>
      </w:r>
      <w:r w:rsidR="008C10DF">
        <w:t>. A scuba diver with tanks is diving for oxen</w:t>
      </w:r>
      <w:r w:rsidR="00C6352E">
        <w:t xml:space="preserve"> sculpture</w:t>
      </w:r>
      <w:r w:rsidR="008C10DF">
        <w:t xml:space="preserve"> treasure in the ocean.</w:t>
      </w:r>
    </w:p>
    <w:p w14:paraId="207B98F2" w14:textId="562DD6AC" w:rsidR="00EE491D" w:rsidRDefault="00EE491D" w:rsidP="00EE491D">
      <w:pPr>
        <w:pStyle w:val="Heading3"/>
      </w:pPr>
      <w:r>
        <w:t>SI value visualization</w:t>
      </w:r>
    </w:p>
    <w:p w14:paraId="37917268" w14:textId="5AD9D9CF" w:rsidR="00EE491D" w:rsidRDefault="00EE491D" w:rsidP="00EE491D">
      <w:r>
        <w:t>My digit to word sound encoding</w:t>
      </w:r>
      <w:r w:rsidR="007939EA">
        <w:t>s</w:t>
      </w:r>
      <w:r>
        <w:t xml:space="preserve"> </w:t>
      </w:r>
      <w:proofErr w:type="gramStart"/>
      <w:r>
        <w:t>use</w:t>
      </w:r>
      <w:proofErr w:type="gramEnd"/>
      <w:r>
        <w:t xml:space="preserve"> the Major system.</w:t>
      </w:r>
    </w:p>
    <w:p w14:paraId="05C657D7" w14:textId="38126EA5" w:rsidR="007939EA" w:rsidRDefault="007939EA" w:rsidP="007939EA">
      <w:pPr>
        <w:pStyle w:val="Heading4"/>
      </w:pPr>
      <w:r>
        <w:t>3-digit pegs</w:t>
      </w:r>
    </w:p>
    <w:p w14:paraId="362B7BD8" w14:textId="58616491" w:rsidR="0055173D" w:rsidRPr="0055173D" w:rsidRDefault="0055173D" w:rsidP="0055173D">
      <w:r>
        <w:t xml:space="preserve">These </w:t>
      </w:r>
      <w:proofErr w:type="gramStart"/>
      <w:r>
        <w:t>aren’t</w:t>
      </w:r>
      <w:proofErr w:type="gramEnd"/>
      <w:r>
        <w:t xml:space="preserve"> useful except in competition because they take so much practice time to create and recall.</w:t>
      </w:r>
      <w:r w:rsidR="00145B73">
        <w:t xml:space="preserve"> And then </w:t>
      </w:r>
      <w:proofErr w:type="gramStart"/>
      <w:r w:rsidR="00145B73">
        <w:t>there’s</w:t>
      </w:r>
      <w:proofErr w:type="gramEnd"/>
      <w:r w:rsidR="00145B73">
        <w:t xml:space="preserve"> the position of the decimal point.</w:t>
      </w:r>
    </w:p>
    <w:p w14:paraId="33285462" w14:textId="6B656CE7" w:rsidR="00B94D3B" w:rsidRDefault="00EE491D" w:rsidP="00B94D3B">
      <w:r w:rsidRPr="00EE491D">
        <w:t xml:space="preserve">7.35 = k, m, l = camel (3-digit </w:t>
      </w:r>
      <w:r w:rsidR="00C46630">
        <w:t xml:space="preserve">pegs </w:t>
      </w:r>
      <w:proofErr w:type="gramStart"/>
      <w:r w:rsidRPr="00EE491D">
        <w:t>do</w:t>
      </w:r>
      <w:r>
        <w:t>n’t</w:t>
      </w:r>
      <w:proofErr w:type="gramEnd"/>
      <w:r>
        <w:t xml:space="preserve"> always work as well as this),</w:t>
      </w:r>
      <w:r>
        <w:br/>
      </w:r>
      <w:r w:rsidRPr="00EE491D">
        <w:t>7.</w:t>
      </w:r>
      <w:r>
        <w:t>4</w:t>
      </w:r>
      <w:r w:rsidRPr="00EE491D">
        <w:t xml:space="preserve">5 = k, m, l = </w:t>
      </w:r>
      <w:r>
        <w:t>carol</w:t>
      </w:r>
      <w:r w:rsidR="00C46630">
        <w:t xml:space="preserve"> (or this)</w:t>
      </w:r>
      <w:r>
        <w:br/>
      </w:r>
      <w:r w:rsidR="00B94D3B">
        <w:t>0.10 = s, t, s = suits, acids, cities, seats, seeds, sodas, stews, suedes, yeasts.</w:t>
      </w:r>
    </w:p>
    <w:p w14:paraId="2D0FC032" w14:textId="13E4DB52" w:rsidR="007939EA" w:rsidRDefault="0055173D" w:rsidP="0055173D">
      <w:pPr>
        <w:pStyle w:val="Heading4"/>
      </w:pPr>
      <w:r>
        <w:t>2-digit pegs</w:t>
      </w:r>
    </w:p>
    <w:p w14:paraId="4DBE95EE" w14:textId="74B9D485" w:rsidR="00EF2B37" w:rsidRPr="00EF2B37" w:rsidRDefault="00EF2B37" w:rsidP="00EF2B37">
      <w:r>
        <w:t xml:space="preserve">The decimal place presents a special problem that I </w:t>
      </w:r>
      <w:proofErr w:type="gramStart"/>
      <w:r>
        <w:t>haven’t</w:t>
      </w:r>
      <w:proofErr w:type="gramEnd"/>
      <w:r>
        <w:t xml:space="preserve"> seen anyone solve. </w:t>
      </w:r>
      <w:proofErr w:type="gramStart"/>
      <w:r>
        <w:t>I’m</w:t>
      </w:r>
      <w:proofErr w:type="gramEnd"/>
      <w:r>
        <w:t xml:space="preserve"> borrowing the P sound from the digit 9 and </w:t>
      </w:r>
      <w:r w:rsidR="00956B31">
        <w:t>trying it</w:t>
      </w:r>
      <w:r>
        <w:t xml:space="preserve"> for the decimal Point. Two-digit pegs are efficient for less</w:t>
      </w:r>
      <w:r w:rsidR="001C5E8C">
        <w:t xml:space="preserve"> learning and less images to associate.</w:t>
      </w:r>
    </w:p>
    <w:p w14:paraId="23683DC4" w14:textId="4CB29945" w:rsidR="001142F6" w:rsidRDefault="001142F6" w:rsidP="0055173D">
      <w:r>
        <w:t>point-0 = paws, peace</w:t>
      </w:r>
    </w:p>
    <w:p w14:paraId="678F4AD5" w14:textId="0F44FBF7" w:rsidR="001142F6" w:rsidRDefault="001142F6" w:rsidP="0055173D">
      <w:r>
        <w:t>point-1 = pot, pet, pat, patio, pit, peat</w:t>
      </w:r>
    </w:p>
    <w:p w14:paraId="03D0A220" w14:textId="12C64A02" w:rsidR="001142F6" w:rsidRDefault="001142F6" w:rsidP="0055173D">
      <w:r>
        <w:t>point-2 = pan, pen, pin, pawn,</w:t>
      </w:r>
      <w:r w:rsidR="00B750EE">
        <w:t xml:space="preserve"> pane, pine, open</w:t>
      </w:r>
    </w:p>
    <w:p w14:paraId="0CDA65CD" w14:textId="3D7F9FA4" w:rsidR="001142F6" w:rsidRPr="00B750EE" w:rsidRDefault="001142F6" w:rsidP="0055173D">
      <w:r w:rsidRPr="00B750EE">
        <w:lastRenderedPageBreak/>
        <w:t>point-3</w:t>
      </w:r>
      <w:r w:rsidR="00B750EE" w:rsidRPr="00B750EE">
        <w:t xml:space="preserve"> = Pam, Pimm, poem, pu</w:t>
      </w:r>
      <w:r w:rsidR="00B750EE">
        <w:t>ma</w:t>
      </w:r>
    </w:p>
    <w:p w14:paraId="129551F9" w14:textId="310CA43F" w:rsidR="001142F6" w:rsidRDefault="001142F6" w:rsidP="0055173D">
      <w:r>
        <w:t>point-4</w:t>
      </w:r>
      <w:r w:rsidR="00B750EE">
        <w:t xml:space="preserve"> = pear, pyre</w:t>
      </w:r>
    </w:p>
    <w:p w14:paraId="3A9EE34A" w14:textId="049E2228" w:rsidR="001142F6" w:rsidRDefault="001142F6" w:rsidP="0055173D">
      <w:r>
        <w:t>point-5</w:t>
      </w:r>
      <w:r w:rsidR="00B750EE">
        <w:t xml:space="preserve"> = pail, pal, pill, Paul, pool, peel, pile, pole.</w:t>
      </w:r>
    </w:p>
    <w:p w14:paraId="377FEA0E" w14:textId="2F5D73E2" w:rsidR="001142F6" w:rsidRDefault="001142F6" w:rsidP="0055173D">
      <w:r>
        <w:t>point-6</w:t>
      </w:r>
      <w:r w:rsidR="00B750EE">
        <w:t xml:space="preserve"> = peach, pitch, patch, poach, pooch</w:t>
      </w:r>
      <w:r w:rsidR="0052479F">
        <w:t>, pouch</w:t>
      </w:r>
    </w:p>
    <w:p w14:paraId="3F1A2C86" w14:textId="68164912" w:rsidR="001142F6" w:rsidRDefault="001142F6" w:rsidP="0055173D">
      <w:r>
        <w:t>point-7</w:t>
      </w:r>
      <w:r w:rsidR="00B750EE">
        <w:t xml:space="preserve"> = puck, pack, peck, pick, peek, pike, poke</w:t>
      </w:r>
      <w:r w:rsidR="008322A8">
        <w:t xml:space="preserve">, peg, pig, pug, </w:t>
      </w:r>
    </w:p>
    <w:p w14:paraId="53394D27" w14:textId="71B0D5B5" w:rsidR="001142F6" w:rsidRDefault="001142F6" w:rsidP="0055173D">
      <w:r>
        <w:t>point-8</w:t>
      </w:r>
      <w:r w:rsidR="00B750EE">
        <w:t xml:space="preserve"> = </w:t>
      </w:r>
      <w:r w:rsidR="006A3A73">
        <w:t>puff, poof</w:t>
      </w:r>
    </w:p>
    <w:p w14:paraId="5C58A54C" w14:textId="4514A5E0" w:rsidR="001142F6" w:rsidRDefault="001142F6" w:rsidP="0055173D">
      <w:r>
        <w:t>point-9</w:t>
      </w:r>
      <w:r w:rsidR="006A3A73">
        <w:t xml:space="preserve"> = pope, </w:t>
      </w:r>
      <w:proofErr w:type="spellStart"/>
      <w:r w:rsidR="006A3A73">
        <w:t>popeye</w:t>
      </w:r>
      <w:proofErr w:type="spellEnd"/>
      <w:r w:rsidR="006A3A73">
        <w:t xml:space="preserve">, </w:t>
      </w:r>
      <w:proofErr w:type="spellStart"/>
      <w:r w:rsidR="006A3A73">
        <w:t>hiphop</w:t>
      </w:r>
      <w:proofErr w:type="spellEnd"/>
      <w:r w:rsidR="006A3A73">
        <w:t>, pub</w:t>
      </w:r>
    </w:p>
    <w:p w14:paraId="5C5D895F" w14:textId="4142EA10" w:rsidR="0055173D" w:rsidRDefault="0055173D" w:rsidP="0055173D">
      <w:r>
        <w:t xml:space="preserve">10 = </w:t>
      </w:r>
      <w:r w:rsidRPr="00C46630">
        <w:t>days, dais, daisy, DC, dice, dies, dose, DOS, deuce, tease, toys, ties, toes, toss, woods, hothouse, outhouse, Hades, adios, weeds, oats, widow, Etsy, White House, Otis</w:t>
      </w:r>
    </w:p>
    <w:p w14:paraId="0B6BF56E" w14:textId="77777777" w:rsidR="0055173D" w:rsidRDefault="0055173D" w:rsidP="0055173D">
      <w:r>
        <w:t xml:space="preserve">14 = </w:t>
      </w:r>
      <w:r w:rsidRPr="00C46630">
        <w:t>tire, tour, tower, attire, door, deer, tree, water, dairy, dare, dear, diary, dowery, draw, dry, eater, heater, odor, tar, tare, tear, tiara, trio, true, waiter, tarry, hydra, otter, udder, weeder, widower,</w:t>
      </w:r>
      <w:r>
        <w:t xml:space="preserve"> </w:t>
      </w:r>
      <w:r w:rsidRPr="00C46630">
        <w:t>Tory, Dora, Torah, Deere, Dior, Atari</w:t>
      </w:r>
    </w:p>
    <w:p w14:paraId="47B3305D" w14:textId="1CCE4EBE" w:rsidR="0055173D" w:rsidRDefault="0055173D" w:rsidP="0055173D">
      <w:r>
        <w:t xml:space="preserve">35 = </w:t>
      </w:r>
      <w:r w:rsidRPr="00EE491D">
        <w:t>mail, mole, email, mall, maul, meal, mill, male, mule, milo, Himalaya, Amelia, Mel, Miley</w:t>
      </w:r>
    </w:p>
    <w:p w14:paraId="47F96A89" w14:textId="40975629" w:rsidR="00913894" w:rsidRDefault="00913894" w:rsidP="0055173D">
      <w:r>
        <w:t xml:space="preserve">1-point = </w:t>
      </w:r>
      <w:r w:rsidRPr="00913894">
        <w:t>tape, type, tapa, top, teepee, tub, typo, tab, tabby, tip, TP, tuba, tube, doobie, top, tap, tibia, toupee</w:t>
      </w:r>
      <w:r>
        <w:t>.</w:t>
      </w:r>
    </w:p>
    <w:p w14:paraId="1691C3FC" w14:textId="4D2EE678" w:rsidR="005C5951" w:rsidRDefault="005C5951" w:rsidP="0055173D">
      <w:r>
        <w:t xml:space="preserve">3-point = </w:t>
      </w:r>
      <w:r w:rsidR="00431BF8" w:rsidRPr="00431BF8">
        <w:t>map, hemp, hump, mop, amp, Wimpy, imp</w:t>
      </w:r>
    </w:p>
    <w:p w14:paraId="4A90A0BA" w14:textId="658ABD6C" w:rsidR="008322A8" w:rsidRDefault="008322A8" w:rsidP="0055173D">
      <w:r>
        <w:t>4- point = rap</w:t>
      </w:r>
      <w:r w:rsidR="00B10F54">
        <w:t>, rope, harp, rep, rip, reap, ripe.</w:t>
      </w:r>
    </w:p>
    <w:p w14:paraId="31AF9B60" w14:textId="5F8D77C0" w:rsidR="00310668" w:rsidRPr="00EE491D" w:rsidRDefault="00310668" w:rsidP="0055173D">
      <w:r>
        <w:t xml:space="preserve">7-point = </w:t>
      </w:r>
      <w:r w:rsidR="008322A8">
        <w:t xml:space="preserve">cap, cup, cape, keep, </w:t>
      </w:r>
      <w:r w:rsidRPr="00310668">
        <w:t>coop (chicken), cop</w:t>
      </w:r>
      <w:r w:rsidR="00F2781F">
        <w:t>.</w:t>
      </w:r>
    </w:p>
    <w:p w14:paraId="5191DAEB" w14:textId="017B12C5" w:rsidR="0055173D" w:rsidRDefault="0055173D" w:rsidP="0055173D">
      <w:pPr>
        <w:pStyle w:val="Heading4"/>
      </w:pPr>
      <w:r>
        <w:t>1-digit pegs</w:t>
      </w:r>
    </w:p>
    <w:p w14:paraId="05D81305" w14:textId="2D39FBFC" w:rsidR="00B94D3B" w:rsidRDefault="00B94D3B" w:rsidP="00B94D3B">
      <w:r>
        <w:t xml:space="preserve">0 = </w:t>
      </w:r>
      <w:r w:rsidRPr="00C46630">
        <w:t>saw, say, sea, sigh, sew, sooey</w:t>
      </w:r>
      <w:r>
        <w:t xml:space="preserve">, </w:t>
      </w:r>
      <w:r w:rsidRPr="00C46630">
        <w:t>ass, ace, Esau, ice, Aussie, US</w:t>
      </w:r>
      <w:r>
        <w:t xml:space="preserve">, </w:t>
      </w:r>
      <w:r w:rsidRPr="00C46630">
        <w:t>house, hose</w:t>
      </w:r>
    </w:p>
    <w:p w14:paraId="1FA26C30" w14:textId="1840682F" w:rsidR="00B94D3B" w:rsidRDefault="00B94D3B" w:rsidP="00EE491D">
      <w:r>
        <w:t xml:space="preserve">1 = </w:t>
      </w:r>
      <w:r w:rsidRPr="00B94D3B">
        <w:t>day, dye, doe, dough, dew, tea, tie, toe, toy</w:t>
      </w:r>
      <w:r w:rsidR="007939EA">
        <w:t xml:space="preserve"> </w:t>
      </w:r>
      <w:r w:rsidRPr="00B94D3B">
        <w:t>ad, Audi, audio, Ed, id, odd, aid, Idaho, Odie, auto, eat, oat, Utah / hat, hit, hot, hut, Haiti, heat, hood, hoodie, hoot, wad, wet, wit, wheat, white, wood, yeti, Yoda</w:t>
      </w:r>
    </w:p>
    <w:p w14:paraId="28A96562" w14:textId="532EA36A" w:rsidR="00B94D3B" w:rsidRDefault="00B94D3B" w:rsidP="00EE491D">
      <w:r>
        <w:t xml:space="preserve">2 = </w:t>
      </w:r>
      <w:r w:rsidRPr="00B94D3B">
        <w:t>gnaw, knee, no+, Noah, new / inn, own, on, Uno / hen, honey, hyena, win, Juan, one way, Wayne, wine, whine, yawn, yen, yuan</w:t>
      </w:r>
    </w:p>
    <w:p w14:paraId="491F488D" w14:textId="07537B2F" w:rsidR="00B94D3B" w:rsidRDefault="00B94D3B" w:rsidP="00EE491D">
      <w:r>
        <w:t xml:space="preserve">3 = </w:t>
      </w:r>
      <w:r w:rsidRPr="00B94D3B">
        <w:t xml:space="preserve">ma, maw, May, mayo, meow, Maui, Moe, mow / home, yam, emu, womb, hymn, </w:t>
      </w:r>
      <w:proofErr w:type="spellStart"/>
      <w:r w:rsidRPr="00B94D3B">
        <w:t>em</w:t>
      </w:r>
      <w:proofErr w:type="spellEnd"/>
      <w:r w:rsidRPr="00B94D3B">
        <w:t>, ham, ammo, Yuma</w:t>
      </w:r>
    </w:p>
    <w:p w14:paraId="27012313" w14:textId="3F4002A2" w:rsidR="00B94D3B" w:rsidRDefault="00B94D3B" w:rsidP="00EE491D">
      <w:r>
        <w:t xml:space="preserve">4 = </w:t>
      </w:r>
      <w:r w:rsidRPr="00B94D3B">
        <w:t>rye, ray, hair, air, oar, ear, hear, row, roe, hour, heir, hire, raw, euro, ore, roux, war, year, yore, hero, area, aria, aura, aware, hear, whir, Oreo, Ra, Eeyore</w:t>
      </w:r>
    </w:p>
    <w:p w14:paraId="15B1D4A0" w14:textId="794FF32E" w:rsidR="00B94D3B" w:rsidRDefault="00B94D3B" w:rsidP="00EE491D">
      <w:r>
        <w:t xml:space="preserve">5 = </w:t>
      </w:r>
      <w:r w:rsidRPr="00B94D3B">
        <w:t xml:space="preserve">law, wheel, whale, wail, wale, oil, yell, ale, isle, eel, yule, aloe, wall, aisle, hail, holy, owl, alley, low, yale, aioli, </w:t>
      </w:r>
      <w:proofErr w:type="spellStart"/>
      <w:r w:rsidRPr="00B94D3B">
        <w:t>aliyah</w:t>
      </w:r>
      <w:proofErr w:type="spellEnd"/>
      <w:r w:rsidRPr="00B94D3B">
        <w:t>, aloe, aloha, awl, halo, haul, hole, howl, hull, hula, lay, lei, loo, luau, lye, oleo, Al, Lou, Hoyle</w:t>
      </w:r>
    </w:p>
    <w:p w14:paraId="394BD0BE" w14:textId="77777777" w:rsidR="00B94D3B" w:rsidRDefault="00B94D3B" w:rsidP="00B94D3B">
      <w:r>
        <w:t xml:space="preserve">6 = </w:t>
      </w:r>
      <w:r w:rsidRPr="00C46630">
        <w:t>shoe, jaw, ash, show, wash, chi, itch, witch, hitch, watch, hootch, joy, joe, chihuahua, chow, chew, wish, ah-choo, Jew, Ouija, Chewy</w:t>
      </w:r>
    </w:p>
    <w:p w14:paraId="390ED9EE" w14:textId="0B311570" w:rsidR="00EE491D" w:rsidRDefault="00EE491D" w:rsidP="00EE491D">
      <w:r>
        <w:t xml:space="preserve">7 = </w:t>
      </w:r>
      <w:r w:rsidRPr="00EE491D">
        <w:t xml:space="preserve">key, cow, koi, hawk, kiwi, wok, hack, oak, yak, wiki, </w:t>
      </w:r>
      <w:proofErr w:type="spellStart"/>
      <w:r w:rsidRPr="00EE491D">
        <w:t>wookie</w:t>
      </w:r>
      <w:proofErr w:type="spellEnd"/>
      <w:r w:rsidRPr="00EE491D">
        <w:t>, hike, hook, hockey, hoagie, wok, yoga, gay, hoagy, wag, haiku, echo, queue, quay, qi, ache, caw, coo, coy, cue, yoke, yolk, uke, Ca (Calcium), IKEA</w:t>
      </w:r>
    </w:p>
    <w:p w14:paraId="7510288D" w14:textId="13B8BCE4" w:rsidR="00B94D3B" w:rsidRDefault="007C5E5C" w:rsidP="00EE491D">
      <w:r>
        <w:t xml:space="preserve">8 = </w:t>
      </w:r>
      <w:r w:rsidRPr="007C5E5C">
        <w:t xml:space="preserve">fee, view, vow, pho, ivy, hoof, wave, oaf, ova, wife, UFO, </w:t>
      </w:r>
      <w:proofErr w:type="spellStart"/>
      <w:r w:rsidRPr="007C5E5C">
        <w:t>wifi</w:t>
      </w:r>
      <w:proofErr w:type="spellEnd"/>
      <w:r w:rsidRPr="007C5E5C">
        <w:t>, eve, heavy, waif, wavy, weave, woof, hive, huff, whiff</w:t>
      </w:r>
    </w:p>
    <w:p w14:paraId="31333F5C" w14:textId="68E6732D" w:rsidR="007C5E5C" w:rsidRPr="00EE491D" w:rsidRDefault="007C5E5C" w:rsidP="00EE491D">
      <w:r>
        <w:t xml:space="preserve">9 = </w:t>
      </w:r>
      <w:r w:rsidRPr="007C5E5C">
        <w:t>bay, bee, buy, boy, buoy, bow, Bowie, boa, pa, pie, pay, pea, pew, pi, pie, poi, Poe / eBay, oboe, app, ape / hip, hop, hub, hope, Hopi, hobo, hoop, web, whip, weep, wipe, whoop</w:t>
      </w:r>
    </w:p>
    <w:p w14:paraId="355D3E2F" w14:textId="763266AE" w:rsidR="00EE491D" w:rsidRDefault="00EE491D" w:rsidP="00EE491D">
      <w:pPr>
        <w:pStyle w:val="Heading3"/>
      </w:pPr>
      <w:r>
        <w:t>SI unit visualization</w:t>
      </w:r>
    </w:p>
    <w:p w14:paraId="66A3E89C" w14:textId="77777777" w:rsidR="00EE491D" w:rsidRDefault="00EE491D" w:rsidP="00EE491D">
      <w:r w:rsidRPr="00C9000E">
        <w:rPr>
          <w:b/>
          <w:bCs/>
        </w:rPr>
        <w:t>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bar.</w:t>
      </w:r>
    </w:p>
    <w:p w14:paraId="5185B1FE" w14:textId="1C3AF7A2" w:rsidR="000530B8" w:rsidRDefault="00EE491D" w:rsidP="00827986">
      <w:r w:rsidRPr="00C9000E">
        <w:rPr>
          <w:b/>
          <w:bCs/>
        </w:rPr>
        <w:t>kPa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</w:t>
      </w:r>
      <w:r w:rsidR="00827986">
        <w:t xml:space="preserve"> </w:t>
      </w:r>
      <w:r w:rsidRPr="00C9000E">
        <w:t>w</w:t>
      </w:r>
      <w:r>
        <w:t>ith a knife looking to start a fight (to kill).</w:t>
      </w:r>
    </w:p>
    <w:p w14:paraId="3C34B32D" w14:textId="2B0EC72C" w:rsidR="006112CA" w:rsidRDefault="006112CA" w:rsidP="006112CA">
      <w:pPr>
        <w:pStyle w:val="Heading3"/>
      </w:pPr>
      <w:r>
        <w:lastRenderedPageBreak/>
        <w:t>Visual sentence construction</w:t>
      </w:r>
    </w:p>
    <w:p w14:paraId="0A0D9580" w14:textId="473709BC" w:rsidR="00C52902" w:rsidRDefault="00C52902" w:rsidP="00C52902">
      <w:pPr>
        <w:pStyle w:val="Heading4"/>
      </w:pPr>
      <w:r>
        <w:t>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432"/>
        <w:gridCol w:w="1619"/>
        <w:gridCol w:w="2668"/>
      </w:tblGrid>
      <w:tr w:rsidR="0029372B" w:rsidRPr="000530B8" w14:paraId="58AF9526" w14:textId="77777777" w:rsidTr="0029372B">
        <w:tc>
          <w:tcPr>
            <w:tcW w:w="0" w:type="auto"/>
          </w:tcPr>
          <w:p w14:paraId="4F742375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2432" w:type="dxa"/>
          </w:tcPr>
          <w:p w14:paraId="35812ABA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1619" w:type="dxa"/>
          </w:tcPr>
          <w:p w14:paraId="693ED303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2668" w:type="dxa"/>
          </w:tcPr>
          <w:p w14:paraId="3750F8A3" w14:textId="5E255B1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</w:tr>
      <w:tr w:rsidR="0029372B" w14:paraId="47AAF714" w14:textId="77777777" w:rsidTr="0029372B">
        <w:tc>
          <w:tcPr>
            <w:tcW w:w="0" w:type="auto"/>
          </w:tcPr>
          <w:p w14:paraId="5A067E1F" w14:textId="77777777" w:rsidR="0029372B" w:rsidRDefault="0029372B" w:rsidP="0029372B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46215908" w14:textId="77777777" w:rsidR="0029372B" w:rsidRDefault="0029372B" w:rsidP="0029372B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086165B8" w14:textId="77777777" w:rsidR="0029372B" w:rsidRDefault="0029372B" w:rsidP="0029372B">
            <w:pPr>
              <w:pStyle w:val="tablecelltight"/>
            </w:pPr>
            <w:r>
              <w:t>0.10</w:t>
            </w:r>
          </w:p>
        </w:tc>
        <w:tc>
          <w:tcPr>
            <w:tcW w:w="2668" w:type="dxa"/>
          </w:tcPr>
          <w:p w14:paraId="1B880735" w14:textId="77777777" w:rsidR="0029372B" w:rsidRDefault="0029372B" w:rsidP="0029372B">
            <w:pPr>
              <w:pStyle w:val="tablecelltight"/>
            </w:pPr>
            <w:r>
              <w:t>none</w:t>
            </w:r>
          </w:p>
        </w:tc>
      </w:tr>
    </w:tbl>
    <w:p w14:paraId="392D0671" w14:textId="35F55306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C52902">
        <w:t xml:space="preserve">A person holds a tube out that </w:t>
      </w:r>
      <w:r w:rsidR="00C52902" w:rsidRPr="003B675C">
        <w:rPr>
          <w:b/>
          <w:bCs/>
        </w:rPr>
        <w:t>blood</w:t>
      </w:r>
      <w:r w:rsidR="00C52902">
        <w:t xml:space="preserve"> and </w:t>
      </w:r>
      <w:r w:rsidR="00C52902" w:rsidRPr="003B675C">
        <w:rPr>
          <w:b/>
          <w:bCs/>
        </w:rPr>
        <w:t>balloons</w:t>
      </w:r>
      <w:r w:rsidR="00C52902">
        <w:t xml:space="preserve"> flow out of.</w:t>
      </w:r>
      <w:r w:rsidR="009A4133">
        <w:t xml:space="preserve"> </w:t>
      </w:r>
    </w:p>
    <w:p w14:paraId="5620AC52" w14:textId="5E55FF6D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347159">
        <w:t>The tube is filling up a swimming pool and the b</w:t>
      </w:r>
      <w:r>
        <w:t>alloons float on top and pop in hot sun.</w:t>
      </w:r>
    </w:p>
    <w:p w14:paraId="70FBA9CA" w14:textId="5C765EBD" w:rsidR="00154260" w:rsidRDefault="006C7546" w:rsidP="00154260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6E4A7A">
        <w:rPr>
          <w:b/>
          <w:bCs/>
        </w:rPr>
        <w:t>red and blue desk</w:t>
      </w:r>
      <w:r w:rsidR="009A4133">
        <w:t xml:space="preserve"> </w:t>
      </w:r>
      <w:r w:rsidR="009A4133" w:rsidRPr="003B675C">
        <w:rPr>
          <w:b/>
          <w:bCs/>
        </w:rPr>
        <w:t>phone</w:t>
      </w:r>
      <w:r w:rsidR="009A4133">
        <w:t xml:space="preserve"> ringing under the lemon scented water in a swimming pool.</w:t>
      </w:r>
    </w:p>
    <w:p w14:paraId="6190FE4C" w14:textId="4DCB305A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11313D">
        <w:t>The phone rings to tell you to pick up your package at the post office.</w:t>
      </w:r>
    </w:p>
    <w:p w14:paraId="7AF72BD4" w14:textId="0FBC1399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</w:t>
      </w:r>
      <w:r w:rsidR="00310668" w:rsidRPr="001C5E8C">
        <w:rPr>
          <w:b/>
          <w:bCs/>
        </w:rPr>
        <w:t>cop</w:t>
      </w:r>
      <w:r w:rsidR="00310668">
        <w:t xml:space="preserve"> guarding</w:t>
      </w:r>
      <w:r w:rsidR="009A4133">
        <w:t xml:space="preserve"> </w:t>
      </w:r>
      <w:r w:rsidR="00310668">
        <w:t>the</w:t>
      </w:r>
      <w:r w:rsidR="009A4133">
        <w:t xml:space="preserve"> </w:t>
      </w:r>
      <w:r w:rsidR="009A4133" w:rsidRPr="001C5E8C">
        <w:rPr>
          <w:b/>
          <w:bCs/>
        </w:rPr>
        <w:t>mail</w:t>
      </w:r>
      <w:r w:rsidR="009A4133">
        <w:t xml:space="preserve"> locker</w:t>
      </w:r>
      <w:r w:rsidR="00310668">
        <w:t>s</w:t>
      </w:r>
      <w:r w:rsidR="009A4133">
        <w:t xml:space="preserve"> at a post office. </w:t>
      </w:r>
      <w:r w:rsidR="001C5E8C">
        <w:t>Inside the</w:t>
      </w:r>
      <w:r w:rsidR="009A4133">
        <w:t xml:space="preserve"> mailbox </w:t>
      </w:r>
      <w:r w:rsidR="001C5E8C">
        <w:t>is</w:t>
      </w:r>
      <w:r w:rsidR="003A174E">
        <w:t xml:space="preserve"> long</w:t>
      </w:r>
      <w:r w:rsidR="00956B31">
        <w:t xml:space="preserve"> (</w:t>
      </w:r>
      <w:r w:rsidR="001012F2">
        <w:t>the range)</w:t>
      </w:r>
      <w:r w:rsidR="003A174E">
        <w:t xml:space="preserve"> piece</w:t>
      </w:r>
      <w:r w:rsidR="00F017B4">
        <w:t>s</w:t>
      </w:r>
      <w:r w:rsidR="003A174E">
        <w:t xml:space="preserve"> of</w:t>
      </w:r>
      <w:r w:rsidR="001C5E8C">
        <w:t xml:space="preserve"> </w:t>
      </w:r>
      <w:r w:rsidR="001C5E8C" w:rsidRPr="001C5E8C">
        <w:rPr>
          <w:b/>
          <w:bCs/>
        </w:rPr>
        <w:t>soap</w:t>
      </w:r>
      <w:r w:rsidR="001C5E8C">
        <w:t xml:space="preserve"> in the shape of </w:t>
      </w:r>
      <w:r w:rsidR="009A4133">
        <w:t>a pair of</w:t>
      </w:r>
      <w:r w:rsidR="00566B62">
        <w:t xml:space="preserve"> </w:t>
      </w:r>
      <w:r w:rsidR="00566B62" w:rsidRPr="001C5E8C">
        <w:rPr>
          <w:b/>
          <w:bCs/>
        </w:rPr>
        <w:t>dice</w:t>
      </w:r>
      <w:r w:rsidR="009A4133">
        <w:t>.</w:t>
      </w:r>
    </w:p>
    <w:p w14:paraId="0D67D82B" w14:textId="129C1C20" w:rsidR="00566B62" w:rsidRDefault="00566B62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</w:t>
      </w:r>
      <w:r w:rsidRPr="00566B62">
        <w:t xml:space="preserve"> </w:t>
      </w:r>
      <w:r>
        <w:t xml:space="preserve">The dice are large dice </w:t>
      </w:r>
      <w:r w:rsidR="001C5E8C">
        <w:t xml:space="preserve">that float </w:t>
      </w:r>
      <w:r>
        <w:t>for the swimming pool.</w:t>
      </w:r>
    </w:p>
    <w:p w14:paraId="2C1A948E" w14:textId="0EC46390" w:rsidR="0011313D" w:rsidRDefault="00395D87" w:rsidP="00154260">
      <w:r>
        <w:rPr>
          <w:b/>
          <w:bCs/>
        </w:rPr>
        <w:t>Scene for review</w:t>
      </w:r>
      <w:r w:rsidR="006C7546">
        <w:t xml:space="preserve"> =</w:t>
      </w:r>
      <w:r w:rsidR="0011313D">
        <w:t xml:space="preserve"> Balloons from person’s arteries float on swimming pool with a phone ringing to tell you about a </w:t>
      </w:r>
      <w:r w:rsidR="00C05B2D">
        <w:t xml:space="preserve">cop who </w:t>
      </w:r>
      <w:r w:rsidR="0029372B">
        <w:t>guards</w:t>
      </w:r>
      <w:r w:rsidR="00C05B2D">
        <w:t xml:space="preserve"> some mail </w:t>
      </w:r>
      <w:r w:rsidR="0011313D">
        <w:t>that you go pick up</w:t>
      </w:r>
      <w:r w:rsidR="007C48ED">
        <w:t xml:space="preserve"> and</w:t>
      </w:r>
      <w:r w:rsidR="00760151">
        <w:t xml:space="preserve"> then</w:t>
      </w:r>
      <w:r w:rsidR="007C48ED">
        <w:t xml:space="preserve"> throw the soap dice in the pool</w:t>
      </w:r>
      <w:r w:rsidR="0011313D">
        <w:t>.</w:t>
      </w:r>
    </w:p>
    <w:p w14:paraId="1F2C3F2A" w14:textId="1D62150B" w:rsidR="0029372B" w:rsidRDefault="0029372B" w:rsidP="00154260">
      <w:r w:rsidRPr="0029372B">
        <w:rPr>
          <w:b/>
          <w:bCs/>
        </w:rPr>
        <w:t>Quick peg review</w:t>
      </w:r>
      <w:r w:rsidRPr="0029372B">
        <w:t xml:space="preserve"> - phone in pool, cop, mail, soap, dice</w:t>
      </w:r>
    </w:p>
    <w:p w14:paraId="0F4990E0" w14:textId="3037F22C" w:rsidR="00C52902" w:rsidRDefault="00C52902" w:rsidP="00C52902">
      <w:pPr>
        <w:pStyle w:val="Heading4"/>
      </w:pPr>
      <w:r>
        <w:t>pCO</w:t>
      </w:r>
      <w:r w:rsidRPr="000530B8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924"/>
        <w:gridCol w:w="689"/>
        <w:gridCol w:w="822"/>
        <w:gridCol w:w="2063"/>
      </w:tblGrid>
      <w:tr w:rsidR="0029372B" w:rsidRPr="000530B8" w14:paraId="38FBDD0E" w14:textId="77777777" w:rsidTr="00127C91">
        <w:tc>
          <w:tcPr>
            <w:tcW w:w="0" w:type="auto"/>
          </w:tcPr>
          <w:p w14:paraId="54F328F3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0F76D5A3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5CEE7C2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441D7E8B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3A8C71F0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C52902" w14:paraId="57E6B641" w14:textId="77777777" w:rsidTr="0029372B">
        <w:tc>
          <w:tcPr>
            <w:tcW w:w="0" w:type="auto"/>
          </w:tcPr>
          <w:p w14:paraId="7748BDA4" w14:textId="77777777" w:rsidR="00C52902" w:rsidRDefault="00C52902" w:rsidP="00587E8D">
            <w:pPr>
              <w:pStyle w:val="tablecelltight"/>
            </w:pPr>
            <w:r>
              <w:t>pCO</w:t>
            </w:r>
            <w:r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CA03CC8" w14:textId="77777777" w:rsidR="00C52902" w:rsidRDefault="00C52902" w:rsidP="00587E8D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6A489667" w14:textId="77777777" w:rsidR="00C52902" w:rsidRDefault="00C52902" w:rsidP="00587E8D">
            <w:pPr>
              <w:pStyle w:val="tablecelltight"/>
            </w:pPr>
            <w:r>
              <w:t>1.3</w:t>
            </w:r>
          </w:p>
        </w:tc>
        <w:tc>
          <w:tcPr>
            <w:tcW w:w="822" w:type="dxa"/>
          </w:tcPr>
          <w:p w14:paraId="7DBECDC6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2063" w:type="dxa"/>
          </w:tcPr>
          <w:p w14:paraId="1BE91566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01483093" w14:textId="2CA0A2AE" w:rsidR="009A4133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632E2D">
        <w:t xml:space="preserve">A person holds a tube out that </w:t>
      </w:r>
      <w:r w:rsidR="00632E2D" w:rsidRPr="006E4A7A">
        <w:rPr>
          <w:b/>
          <w:bCs/>
        </w:rPr>
        <w:t>blood</w:t>
      </w:r>
      <w:r w:rsidR="00632E2D">
        <w:t xml:space="preserve"> and </w:t>
      </w:r>
      <w:r w:rsidR="00632E2D" w:rsidRPr="006E4A7A">
        <w:rPr>
          <w:b/>
          <w:bCs/>
        </w:rPr>
        <w:t>balloons</w:t>
      </w:r>
      <w:r w:rsidR="00632E2D">
        <w:t xml:space="preserve"> flow out of</w:t>
      </w:r>
      <w:r w:rsidR="00347159">
        <w:t>.</w:t>
      </w:r>
      <w:r w:rsidR="009A4133">
        <w:t xml:space="preserve"> </w:t>
      </w:r>
    </w:p>
    <w:p w14:paraId="0D1A3228" w14:textId="41D3944E" w:rsidR="00CD32E3" w:rsidRDefault="00CD32E3" w:rsidP="00CD32E3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proofErr w:type="gramStart"/>
      <w:r>
        <w:t>Balloons</w:t>
      </w:r>
      <w:proofErr w:type="gramEnd"/>
      <w:r w:rsidR="00B94D3B">
        <w:t xml:space="preserve"> pop </w:t>
      </w:r>
      <w:r w:rsidR="00EC2797">
        <w:t xml:space="preserve">coming </w:t>
      </w:r>
      <w:r w:rsidR="00B94D3B">
        <w:t>out of the</w:t>
      </w:r>
      <w:r w:rsidR="00347159">
        <w:t xml:space="preserve"> tube hooked up to the</w:t>
      </w:r>
      <w:r w:rsidR="00B94D3B">
        <w:t xml:space="preserve"> exhaust pipe of the car</w:t>
      </w:r>
      <w:r>
        <w:t>.</w:t>
      </w:r>
    </w:p>
    <w:p w14:paraId="5F1407CA" w14:textId="46E7D8AB" w:rsidR="00632E2D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running </w:t>
      </w:r>
      <w:r w:rsidR="009A4133" w:rsidRPr="006E4A7A">
        <w:rPr>
          <w:b/>
          <w:bCs/>
        </w:rPr>
        <w:t>car is emitting fumes</w:t>
      </w:r>
      <w:r w:rsidR="009A4133">
        <w:t xml:space="preserve"> around a drowsy driver in a closed garage that expands.</w:t>
      </w:r>
    </w:p>
    <w:p w14:paraId="3267B06E" w14:textId="132622E9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 The car has a rope wrapped around it.</w:t>
      </w:r>
    </w:p>
    <w:p w14:paraId="21F1A72D" w14:textId="3233FD02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761F1B">
        <w:t>The car</w:t>
      </w:r>
      <w:r w:rsidR="00913894">
        <w:t xml:space="preserve"> is wrapped with a </w:t>
      </w:r>
      <w:r w:rsidR="00761F1B" w:rsidRPr="006E4A7A">
        <w:rPr>
          <w:b/>
          <w:bCs/>
        </w:rPr>
        <w:t>rope</w:t>
      </w:r>
      <w:r w:rsidR="00761F1B">
        <w:t xml:space="preserve"> </w:t>
      </w:r>
      <w:r w:rsidR="00913894">
        <w:t xml:space="preserve">that is </w:t>
      </w:r>
      <w:r w:rsidR="00143405">
        <w:t>keeping</w:t>
      </w:r>
      <w:r w:rsidR="00913894">
        <w:t xml:space="preserve"> </w:t>
      </w:r>
      <w:r w:rsidR="00761F1B">
        <w:t xml:space="preserve">a </w:t>
      </w:r>
      <w:r w:rsidR="00761F1B" w:rsidRPr="006E4A7A">
        <w:rPr>
          <w:b/>
          <w:bCs/>
        </w:rPr>
        <w:t>cow</w:t>
      </w:r>
      <w:r w:rsidR="00913894">
        <w:t xml:space="preserve"> </w:t>
      </w:r>
      <w:r w:rsidR="00143405">
        <w:t xml:space="preserve">from escaping the popping balloons, </w:t>
      </w:r>
      <w:r w:rsidR="00913894">
        <w:t xml:space="preserve">causing the cow to </w:t>
      </w:r>
      <w:r w:rsidR="00143405">
        <w:t>moo loudly</w:t>
      </w:r>
      <w:r w:rsidR="00913894">
        <w:t xml:space="preserve">. The driver puts a long </w:t>
      </w:r>
      <w:r w:rsidR="006E4A7A">
        <w:t xml:space="preserve">(the range) </w:t>
      </w:r>
      <w:r w:rsidR="00913894">
        <w:t xml:space="preserve">piece of </w:t>
      </w:r>
      <w:r w:rsidR="00913894" w:rsidRPr="006E4A7A">
        <w:rPr>
          <w:b/>
          <w:bCs/>
        </w:rPr>
        <w:t>tape</w:t>
      </w:r>
      <w:r w:rsidR="00913894">
        <w:t xml:space="preserve"> over the cow’s mouth because</w:t>
      </w:r>
      <w:r w:rsidR="006E4A7A">
        <w:t xml:space="preserve"> his mother</w:t>
      </w:r>
      <w:r w:rsidR="00913894">
        <w:t xml:space="preserve"> </w:t>
      </w:r>
      <w:r w:rsidR="006E4A7A">
        <w:t>(</w:t>
      </w:r>
      <w:r w:rsidR="00913894" w:rsidRPr="006E4A7A">
        <w:rPr>
          <w:b/>
          <w:bCs/>
        </w:rPr>
        <w:t>Ma</w:t>
      </w:r>
      <w:r w:rsidR="006E4A7A">
        <w:t>)</w:t>
      </w:r>
      <w:r w:rsidR="00913894">
        <w:t xml:space="preserve"> complains about the noise while </w:t>
      </w:r>
      <w:proofErr w:type="gramStart"/>
      <w:r w:rsidR="00913894">
        <w:t>she’s</w:t>
      </w:r>
      <w:proofErr w:type="gramEnd"/>
      <w:r w:rsidR="00913894">
        <w:t xml:space="preserve"> in the kitchen</w:t>
      </w:r>
      <w:r w:rsidR="006E4A7A">
        <w:t xml:space="preserve"> trying to cook dinner.</w:t>
      </w:r>
    </w:p>
    <w:p w14:paraId="4EE83577" w14:textId="37DF927D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>
        <w:t xml:space="preserve"> = Ma is trying to sneak up on a </w:t>
      </w:r>
      <w:proofErr w:type="gramStart"/>
      <w:r>
        <w:t>lamb</w:t>
      </w:r>
      <w:proofErr w:type="gramEnd"/>
      <w:r>
        <w:t xml:space="preserve"> but the cow is too noisy.</w:t>
      </w:r>
    </w:p>
    <w:p w14:paraId="5D596D33" w14:textId="5ACF2329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13894">
        <w:t xml:space="preserve">Ma </w:t>
      </w:r>
      <w:r w:rsidR="006E4A7A">
        <w:t>wants to prepare</w:t>
      </w:r>
      <w:r w:rsidR="008E4CA7">
        <w:t xml:space="preserve"> a lamb dinner, but the</w:t>
      </w:r>
      <w:r w:rsidR="006E4A7A">
        <w:t xml:space="preserve"> </w:t>
      </w:r>
      <w:r w:rsidR="006E4A7A" w:rsidRPr="006E4A7A">
        <w:rPr>
          <w:b/>
          <w:bCs/>
        </w:rPr>
        <w:t>belching</w:t>
      </w:r>
      <w:r w:rsidR="008E4CA7" w:rsidRPr="006E4A7A">
        <w:rPr>
          <w:b/>
          <w:bCs/>
        </w:rPr>
        <w:t xml:space="preserve"> lamb</w:t>
      </w:r>
      <w:r w:rsidR="008E4CA7">
        <w:t xml:space="preserve"> </w:t>
      </w:r>
      <w:r w:rsidR="008E4CA7" w:rsidRPr="006E4A7A">
        <w:rPr>
          <w:b/>
          <w:bCs/>
        </w:rPr>
        <w:t>has grabbed a knife</w:t>
      </w:r>
      <w:r w:rsidR="008E4CA7">
        <w:t xml:space="preserve"> from the kitchen and is not going to be dinner easily.</w:t>
      </w:r>
    </w:p>
    <w:p w14:paraId="2C397467" w14:textId="505018CB" w:rsidR="006E4A7A" w:rsidRDefault="006E4A7A" w:rsidP="006E4A7A">
      <w:r>
        <w:rPr>
          <w:b/>
          <w:bCs/>
        </w:rPr>
        <w:t>Scene for review</w:t>
      </w:r>
      <w:r w:rsidR="006C7546">
        <w:t xml:space="preserve"> =</w:t>
      </w:r>
      <w:r>
        <w:t xml:space="preserve"> Balloons from person’s arteries </w:t>
      </w:r>
      <w:r w:rsidR="00EC2797">
        <w:t>pop as they come out of a car’s exhaust pipe</w:t>
      </w:r>
      <w:r w:rsidR="00143405">
        <w:t xml:space="preserve">. The car’s rope keeps a cow from running away. The driver </w:t>
      </w:r>
      <w:proofErr w:type="gramStart"/>
      <w:r w:rsidR="00143405">
        <w:t>has to</w:t>
      </w:r>
      <w:proofErr w:type="gramEnd"/>
      <w:r w:rsidR="00143405">
        <w:t xml:space="preserve"> put tape over the cow’s mouth to stop it mooing because Ma is trying to cook a lamb dinner who has a knife.</w:t>
      </w:r>
    </w:p>
    <w:p w14:paraId="2BD3F0EC" w14:textId="379AF5FB" w:rsidR="0029372B" w:rsidRDefault="0029372B" w:rsidP="006E4A7A">
      <w:r w:rsidRPr="0029372B">
        <w:rPr>
          <w:b/>
          <w:bCs/>
        </w:rPr>
        <w:t>Quick peg review</w:t>
      </w:r>
      <w:r w:rsidRPr="0029372B">
        <w:t xml:space="preserve"> -</w:t>
      </w:r>
      <w:r>
        <w:t xml:space="preserve"> </w:t>
      </w:r>
      <w:r w:rsidR="00254309">
        <w:t>c</w:t>
      </w:r>
      <w:r w:rsidRPr="0029372B">
        <w:t>ar, rope, cow, tape, Ma, killer lamb</w:t>
      </w:r>
    </w:p>
    <w:p w14:paraId="73E36FE6" w14:textId="1B729C3F" w:rsidR="00C52902" w:rsidRDefault="00C52902" w:rsidP="00C52902">
      <w:pPr>
        <w:pStyle w:val="Heading4"/>
      </w:pPr>
      <w:r>
        <w:t>pO</w:t>
      </w:r>
      <w:r w:rsidRPr="00467E0D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116"/>
        <w:gridCol w:w="689"/>
        <w:gridCol w:w="822"/>
        <w:gridCol w:w="1339"/>
      </w:tblGrid>
      <w:tr w:rsidR="0029372B" w:rsidRPr="000530B8" w14:paraId="720EBEB5" w14:textId="77777777" w:rsidTr="00127C91">
        <w:tc>
          <w:tcPr>
            <w:tcW w:w="0" w:type="auto"/>
          </w:tcPr>
          <w:p w14:paraId="2E2C7AA0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7B691EC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0ACE52D2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284C017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06E09DB4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C52902" w14:paraId="0B101998" w14:textId="77777777" w:rsidTr="0029372B">
        <w:tc>
          <w:tcPr>
            <w:tcW w:w="0" w:type="auto"/>
          </w:tcPr>
          <w:p w14:paraId="35F24492" w14:textId="77777777" w:rsidR="00C52902" w:rsidRDefault="00C52902" w:rsidP="00587E8D">
            <w:pPr>
              <w:pStyle w:val="tablecelltight"/>
            </w:pPr>
            <w:r>
              <w:t>pO</w:t>
            </w:r>
            <w:r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A3D5FE5" w14:textId="77777777" w:rsidR="00C52902" w:rsidRDefault="00C52902" w:rsidP="00587E8D">
            <w:pPr>
              <w:pStyle w:val="tablecelltight"/>
            </w:pPr>
            <w:r>
              <w:t>10.6 – 14.0</w:t>
            </w:r>
          </w:p>
        </w:tc>
        <w:tc>
          <w:tcPr>
            <w:tcW w:w="0" w:type="auto"/>
          </w:tcPr>
          <w:p w14:paraId="0F949947" w14:textId="77777777" w:rsidR="00C52902" w:rsidRDefault="00C52902" w:rsidP="00587E8D">
            <w:pPr>
              <w:pStyle w:val="tablecelltight"/>
            </w:pPr>
            <w:r>
              <w:t>3.4</w:t>
            </w:r>
          </w:p>
        </w:tc>
        <w:tc>
          <w:tcPr>
            <w:tcW w:w="822" w:type="dxa"/>
          </w:tcPr>
          <w:p w14:paraId="52C8FE67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1339" w:type="dxa"/>
          </w:tcPr>
          <w:p w14:paraId="03D48572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1E7BC7E5" w14:textId="16EFA984" w:rsidR="00632E2D" w:rsidRDefault="006C7546" w:rsidP="00632E2D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632E2D">
        <w:t xml:space="preserve">A person holds a tube out that </w:t>
      </w:r>
      <w:r w:rsidR="00632E2D" w:rsidRPr="005873F4">
        <w:rPr>
          <w:b/>
          <w:bCs/>
        </w:rPr>
        <w:t>blood</w:t>
      </w:r>
      <w:r w:rsidR="00632E2D">
        <w:t xml:space="preserve"> and </w:t>
      </w:r>
      <w:r w:rsidR="00632E2D" w:rsidRPr="005873F4">
        <w:rPr>
          <w:b/>
          <w:bCs/>
        </w:rPr>
        <w:t>balloons</w:t>
      </w:r>
      <w:r w:rsidR="00632E2D">
        <w:t xml:space="preserve"> flow out of</w:t>
      </w:r>
      <w:r w:rsidR="005873F4">
        <w:t>.</w:t>
      </w:r>
    </w:p>
    <w:p w14:paraId="0E5BE028" w14:textId="33870A41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The tube with balloons is attached to the scuba diver’s tanks keeping him from sinking</w:t>
      </w:r>
    </w:p>
    <w:p w14:paraId="26935806" w14:textId="63A364B8" w:rsidR="009A4133" w:rsidRDefault="006C7546" w:rsidP="009A4133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5873F4">
        <w:rPr>
          <w:b/>
          <w:bCs/>
        </w:rPr>
        <w:t>scuba diver with tanks</w:t>
      </w:r>
      <w:r w:rsidR="009A4133">
        <w:t xml:space="preserve"> is diving for oxen sculpture treasure in the ocean.</w:t>
      </w:r>
    </w:p>
    <w:p w14:paraId="39F14C41" w14:textId="2216D4D3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The treasure he finds turns out to be large dice.</w:t>
      </w:r>
    </w:p>
    <w:p w14:paraId="2EA63FE1" w14:textId="08F7160D" w:rsidR="0052479F" w:rsidRPr="005C5951" w:rsidRDefault="0052479F" w:rsidP="009A4133">
      <w:r w:rsidRPr="006C7546">
        <w:rPr>
          <w:b/>
          <w:bCs/>
        </w:rPr>
        <w:t>Memory image</w:t>
      </w:r>
      <w:r>
        <w:rPr>
          <w:b/>
          <w:bCs/>
        </w:rPr>
        <w:t xml:space="preserve"> = </w:t>
      </w:r>
      <w:r w:rsidR="005873F4" w:rsidRPr="005873F4">
        <w:t>The</w:t>
      </w:r>
      <w:r w:rsidR="005873F4">
        <w:rPr>
          <w:b/>
          <w:bCs/>
        </w:rPr>
        <w:t xml:space="preserve"> d</w:t>
      </w:r>
      <w:r w:rsidR="005C5951" w:rsidRPr="005873F4">
        <w:rPr>
          <w:b/>
          <w:bCs/>
        </w:rPr>
        <w:t>ice</w:t>
      </w:r>
      <w:r w:rsidR="005C5951">
        <w:t xml:space="preserve"> with </w:t>
      </w:r>
      <w:r w:rsidR="005C5951" w:rsidRPr="005873F4">
        <w:rPr>
          <w:b/>
          <w:bCs/>
        </w:rPr>
        <w:t>pouches</w:t>
      </w:r>
      <w:r w:rsidR="005C5951">
        <w:t xml:space="preserve"> </w:t>
      </w:r>
      <w:r w:rsidR="005873F4">
        <w:t>contain</w:t>
      </w:r>
      <w:r w:rsidR="005C5951">
        <w:t xml:space="preserve"> a </w:t>
      </w:r>
      <w:r w:rsidR="005873F4">
        <w:t>long</w:t>
      </w:r>
      <w:r w:rsidR="00394912">
        <w:t xml:space="preserve"> (the range)</w:t>
      </w:r>
      <w:r w:rsidR="005873F4">
        <w:t xml:space="preserve"> scrolling</w:t>
      </w:r>
      <w:r w:rsidR="00394912">
        <w:t xml:space="preserve"> treasure</w:t>
      </w:r>
      <w:r w:rsidR="005873F4">
        <w:t xml:space="preserve"> </w:t>
      </w:r>
      <w:r w:rsidR="005C5951" w:rsidRPr="005873F4">
        <w:rPr>
          <w:b/>
          <w:bCs/>
        </w:rPr>
        <w:t>map</w:t>
      </w:r>
      <w:r w:rsidR="005C5951">
        <w:t xml:space="preserve"> </w:t>
      </w:r>
      <w:r w:rsidR="005873F4">
        <w:t xml:space="preserve">showing where valuable </w:t>
      </w:r>
      <w:r w:rsidR="005873F4" w:rsidRPr="005873F4">
        <w:rPr>
          <w:b/>
          <w:bCs/>
        </w:rPr>
        <w:t>ore</w:t>
      </w:r>
      <w:r w:rsidR="005873F4">
        <w:t xml:space="preserve"> is found. </w:t>
      </w:r>
      <w:proofErr w:type="gramStart"/>
      <w:r w:rsidR="005873F4">
        <w:t>Don’t</w:t>
      </w:r>
      <w:proofErr w:type="gramEnd"/>
      <w:r w:rsidR="005873F4">
        <w:t xml:space="preserve"> try to get in the way of the </w:t>
      </w:r>
      <w:r w:rsidR="005873F4" w:rsidRPr="005873F4">
        <w:rPr>
          <w:b/>
          <w:bCs/>
        </w:rPr>
        <w:t>killer lamb</w:t>
      </w:r>
      <w:r w:rsidR="005873F4">
        <w:t xml:space="preserve"> who is trying to get the treasure also.</w:t>
      </w:r>
      <w:r w:rsidR="005C5951">
        <w:t xml:space="preserve"> </w:t>
      </w:r>
    </w:p>
    <w:p w14:paraId="73D10D25" w14:textId="2F23A747" w:rsidR="00C52902" w:rsidRDefault="005873F4" w:rsidP="00154260">
      <w:r>
        <w:rPr>
          <w:b/>
          <w:bCs/>
        </w:rPr>
        <w:lastRenderedPageBreak/>
        <w:t>Scene for review</w:t>
      </w:r>
      <w:r>
        <w:t xml:space="preserve"> = Balloons are in the line attached to the diver while searching for treasure. He finds dice with pouches containing a</w:t>
      </w:r>
      <w:r w:rsidR="00394912">
        <w:t xml:space="preserve"> long map showing where ore is found but a killer lamb is getting there first.</w:t>
      </w:r>
    </w:p>
    <w:p w14:paraId="05D51322" w14:textId="5127B1CD" w:rsidR="00254309" w:rsidRPr="00154260" w:rsidRDefault="00254309" w:rsidP="00154260">
      <w:r w:rsidRPr="0029372B">
        <w:rPr>
          <w:b/>
          <w:bCs/>
        </w:rPr>
        <w:t>Quick peg review</w:t>
      </w:r>
      <w:r w:rsidRPr="0029372B">
        <w:t xml:space="preserve"> </w:t>
      </w:r>
      <w:r>
        <w:t>– scuba, dice, pouches, map, ore, killer lamb</w:t>
      </w:r>
    </w:p>
    <w:sectPr w:rsidR="00254309" w:rsidRPr="0015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107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E4A1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A8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6B4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03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B2C9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EA1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6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0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C2627"/>
    <w:multiLevelType w:val="hybridMultilevel"/>
    <w:tmpl w:val="A40C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5972BE9"/>
    <w:multiLevelType w:val="multilevel"/>
    <w:tmpl w:val="6E9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4"/>
  </w:num>
  <w:num w:numId="13">
    <w:abstractNumId w:val="21"/>
  </w:num>
  <w:num w:numId="14">
    <w:abstractNumId w:val="17"/>
  </w:num>
  <w:num w:numId="15">
    <w:abstractNumId w:val="12"/>
  </w:num>
  <w:num w:numId="16">
    <w:abstractNumId w:val="23"/>
  </w:num>
  <w:num w:numId="17">
    <w:abstractNumId w:val="27"/>
  </w:num>
  <w:num w:numId="18">
    <w:abstractNumId w:val="11"/>
  </w:num>
  <w:num w:numId="19">
    <w:abstractNumId w:val="22"/>
  </w:num>
  <w:num w:numId="20">
    <w:abstractNumId w:val="16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18"/>
  </w:num>
  <w:num w:numId="26">
    <w:abstractNumId w:val="19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3"/>
    <w:rsid w:val="000477B1"/>
    <w:rsid w:val="000530B8"/>
    <w:rsid w:val="000A3D23"/>
    <w:rsid w:val="000E06F0"/>
    <w:rsid w:val="001012F2"/>
    <w:rsid w:val="001100D6"/>
    <w:rsid w:val="0011313D"/>
    <w:rsid w:val="001142F6"/>
    <w:rsid w:val="00143405"/>
    <w:rsid w:val="00145B73"/>
    <w:rsid w:val="00147532"/>
    <w:rsid w:val="00154260"/>
    <w:rsid w:val="00163A38"/>
    <w:rsid w:val="001C5E8C"/>
    <w:rsid w:val="001D24D7"/>
    <w:rsid w:val="0021779F"/>
    <w:rsid w:val="002365F8"/>
    <w:rsid w:val="00254309"/>
    <w:rsid w:val="0029372B"/>
    <w:rsid w:val="00295BB9"/>
    <w:rsid w:val="002E68B3"/>
    <w:rsid w:val="002F5B24"/>
    <w:rsid w:val="00310668"/>
    <w:rsid w:val="003277DD"/>
    <w:rsid w:val="00346506"/>
    <w:rsid w:val="00347159"/>
    <w:rsid w:val="00394912"/>
    <w:rsid w:val="00395D87"/>
    <w:rsid w:val="003A174E"/>
    <w:rsid w:val="003B4E25"/>
    <w:rsid w:val="003B675C"/>
    <w:rsid w:val="003D192B"/>
    <w:rsid w:val="00431BF8"/>
    <w:rsid w:val="00467E0D"/>
    <w:rsid w:val="004E744D"/>
    <w:rsid w:val="004F5B51"/>
    <w:rsid w:val="004F6517"/>
    <w:rsid w:val="0052479F"/>
    <w:rsid w:val="0055173D"/>
    <w:rsid w:val="00556C75"/>
    <w:rsid w:val="00566B62"/>
    <w:rsid w:val="00576C3B"/>
    <w:rsid w:val="005873F4"/>
    <w:rsid w:val="005C5951"/>
    <w:rsid w:val="005D4573"/>
    <w:rsid w:val="006112CA"/>
    <w:rsid w:val="0062424D"/>
    <w:rsid w:val="00632E2D"/>
    <w:rsid w:val="00660ECB"/>
    <w:rsid w:val="0069122A"/>
    <w:rsid w:val="006A3A73"/>
    <w:rsid w:val="006B2B08"/>
    <w:rsid w:val="006C7546"/>
    <w:rsid w:val="006E4A7A"/>
    <w:rsid w:val="00705A12"/>
    <w:rsid w:val="0070777C"/>
    <w:rsid w:val="00713C8E"/>
    <w:rsid w:val="0071791B"/>
    <w:rsid w:val="00725B0C"/>
    <w:rsid w:val="00751FFA"/>
    <w:rsid w:val="00760151"/>
    <w:rsid w:val="00761F1B"/>
    <w:rsid w:val="00786EDF"/>
    <w:rsid w:val="007939EA"/>
    <w:rsid w:val="0079740D"/>
    <w:rsid w:val="007C16C3"/>
    <w:rsid w:val="007C1CF9"/>
    <w:rsid w:val="007C48ED"/>
    <w:rsid w:val="007C5E5C"/>
    <w:rsid w:val="007F0758"/>
    <w:rsid w:val="00827986"/>
    <w:rsid w:val="008322A8"/>
    <w:rsid w:val="00851BD6"/>
    <w:rsid w:val="008C10DF"/>
    <w:rsid w:val="008E4CA7"/>
    <w:rsid w:val="008F61A1"/>
    <w:rsid w:val="00901CD7"/>
    <w:rsid w:val="00910A5F"/>
    <w:rsid w:val="00913894"/>
    <w:rsid w:val="00956B31"/>
    <w:rsid w:val="00962E23"/>
    <w:rsid w:val="00976198"/>
    <w:rsid w:val="009A4133"/>
    <w:rsid w:val="00A01493"/>
    <w:rsid w:val="00A20BED"/>
    <w:rsid w:val="00A27E71"/>
    <w:rsid w:val="00A31312"/>
    <w:rsid w:val="00A36B68"/>
    <w:rsid w:val="00A419AF"/>
    <w:rsid w:val="00A503E0"/>
    <w:rsid w:val="00A638CA"/>
    <w:rsid w:val="00A76066"/>
    <w:rsid w:val="00AA1723"/>
    <w:rsid w:val="00AB76D7"/>
    <w:rsid w:val="00B10F54"/>
    <w:rsid w:val="00B13C2D"/>
    <w:rsid w:val="00B16811"/>
    <w:rsid w:val="00B25710"/>
    <w:rsid w:val="00B406A0"/>
    <w:rsid w:val="00B50143"/>
    <w:rsid w:val="00B5494F"/>
    <w:rsid w:val="00B73B7F"/>
    <w:rsid w:val="00B750EE"/>
    <w:rsid w:val="00B90570"/>
    <w:rsid w:val="00B94D3B"/>
    <w:rsid w:val="00BA0486"/>
    <w:rsid w:val="00BA4690"/>
    <w:rsid w:val="00BD0423"/>
    <w:rsid w:val="00C05B2D"/>
    <w:rsid w:val="00C13379"/>
    <w:rsid w:val="00C46630"/>
    <w:rsid w:val="00C50B5D"/>
    <w:rsid w:val="00C52902"/>
    <w:rsid w:val="00C6352E"/>
    <w:rsid w:val="00C64B4E"/>
    <w:rsid w:val="00C73D72"/>
    <w:rsid w:val="00C9000E"/>
    <w:rsid w:val="00CB3F95"/>
    <w:rsid w:val="00CD32E3"/>
    <w:rsid w:val="00CD3B0A"/>
    <w:rsid w:val="00CE3147"/>
    <w:rsid w:val="00D6249E"/>
    <w:rsid w:val="00D83903"/>
    <w:rsid w:val="00E01875"/>
    <w:rsid w:val="00E5154A"/>
    <w:rsid w:val="00E90F2C"/>
    <w:rsid w:val="00EC2797"/>
    <w:rsid w:val="00EE491D"/>
    <w:rsid w:val="00EF2B37"/>
    <w:rsid w:val="00F00F6E"/>
    <w:rsid w:val="00F017B4"/>
    <w:rsid w:val="00F02229"/>
    <w:rsid w:val="00F12FDD"/>
    <w:rsid w:val="00F215C3"/>
    <w:rsid w:val="00F2781F"/>
    <w:rsid w:val="00F42D2C"/>
    <w:rsid w:val="00F44EA0"/>
    <w:rsid w:val="00F96695"/>
    <w:rsid w:val="00FA114A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CD84"/>
  <w15:chartTrackingRefBased/>
  <w15:docId w15:val="{D2C9A2F1-7DA0-4C80-A7E1-3E9CA172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2B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29372B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9372B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29372B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2B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29372B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372B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372B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372B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372B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2937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372B"/>
  </w:style>
  <w:style w:type="character" w:customStyle="1" w:styleId="Heading5Char">
    <w:name w:val="Heading 5 Char"/>
    <w:basedOn w:val="DefaultParagraphFont"/>
    <w:link w:val="Heading5"/>
    <w:uiPriority w:val="9"/>
    <w:rsid w:val="0029372B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9372B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372B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72B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72B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72B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29372B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29372B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9372B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29372B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72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2B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29372B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29372B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29372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72B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29372B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29372B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29372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372B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9372B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72B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29372B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72B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29372B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72B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72B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29372B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29372B"/>
    <w:pPr>
      <w:numPr>
        <w:numId w:val="24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29372B"/>
    <w:pPr>
      <w:numPr>
        <w:numId w:val="25"/>
      </w:numPr>
      <w:contextualSpacing/>
    </w:pPr>
  </w:style>
  <w:style w:type="paragraph" w:styleId="NoSpacing">
    <w:name w:val="No Spacing"/>
    <w:link w:val="NoSpacingChar"/>
    <w:uiPriority w:val="1"/>
    <w:qFormat/>
    <w:rsid w:val="0029372B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372B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29372B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9372B"/>
    <w:rPr>
      <w:color w:val="808080"/>
    </w:rPr>
  </w:style>
  <w:style w:type="character" w:customStyle="1" w:styleId="pullquote">
    <w:name w:val="pullquote"/>
    <w:basedOn w:val="DefaultParagraphFont"/>
    <w:rsid w:val="0029372B"/>
  </w:style>
  <w:style w:type="paragraph" w:styleId="Quote">
    <w:name w:val="Quote"/>
    <w:basedOn w:val="Normal"/>
    <w:next w:val="Normal"/>
    <w:link w:val="QuoteChar"/>
    <w:uiPriority w:val="29"/>
    <w:qFormat/>
    <w:rsid w:val="0029372B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29372B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29372B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9372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29372B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29372B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29372B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372B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372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9372B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29372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9372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9372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9372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9372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9372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9372B"/>
    <w:pPr>
      <w:outlineLvl w:val="9"/>
    </w:pPr>
  </w:style>
  <w:style w:type="table" w:styleId="PlainTable1">
    <w:name w:val="Plain Table 1"/>
    <w:basedOn w:val="TableNormal"/>
    <w:uiPriority w:val="41"/>
    <w:rsid w:val="0029372B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9372B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29372B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29372B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29372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372B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372B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9372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29372B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372B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29372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29372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29372B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29372B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29372B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29372B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29372B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29372B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29372B"/>
    <w:pPr>
      <w:numPr>
        <w:numId w:val="12"/>
      </w:numPr>
    </w:pPr>
  </w:style>
  <w:style w:type="paragraph" w:styleId="ListBullet2">
    <w:name w:val="List Bullet 2"/>
    <w:basedOn w:val="Normal"/>
    <w:uiPriority w:val="99"/>
    <w:semiHidden/>
    <w:unhideWhenUsed/>
    <w:rsid w:val="0029372B"/>
    <w:pPr>
      <w:numPr>
        <w:ilvl w:val="1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29372B"/>
    <w:pPr>
      <w:numPr>
        <w:ilvl w:val="2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29372B"/>
    <w:pPr>
      <w:numPr>
        <w:ilvl w:val="3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29372B"/>
    <w:pPr>
      <w:numPr>
        <w:ilvl w:val="4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2937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9372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9372B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29372B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29372B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29372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72B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29372B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29372B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29372B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29372B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29372B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29372B"/>
    <w:pPr>
      <w:numPr>
        <w:numId w:val="26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29372B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29372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29372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29372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29372B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29372B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474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53</cp:revision>
  <dcterms:created xsi:type="dcterms:W3CDTF">2021-06-17T18:13:00Z</dcterms:created>
  <dcterms:modified xsi:type="dcterms:W3CDTF">2021-06-18T14:05:00Z</dcterms:modified>
</cp:coreProperties>
</file>