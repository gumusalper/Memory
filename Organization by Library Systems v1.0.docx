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B0A02" w14:textId="77777777" w:rsidR="00375372" w:rsidRDefault="00691D83" w:rsidP="00691D83">
      <w:pPr>
        <w:pStyle w:val="Heading1"/>
      </w:pPr>
      <w:r w:rsidRPr="00691D83">
        <w:t>Organization by Library Systems</w:t>
      </w:r>
    </w:p>
    <w:p w14:paraId="75FA0D3C" w14:textId="77777777" w:rsidR="00375372" w:rsidRDefault="00691D83" w:rsidP="00691D83">
      <w:pPr>
        <w:pStyle w:val="Heading2"/>
        <w:rPr>
          <w:lang w:val="en-US"/>
        </w:rPr>
      </w:pPr>
      <w:r>
        <w:rPr>
          <w:lang w:val="en-US"/>
        </w:rPr>
        <w:t>Dewey Decimal System</w:t>
      </w:r>
    </w:p>
    <w:p w14:paraId="2699E217" w14:textId="77777777" w:rsidR="00375372" w:rsidRDefault="00E628CC" w:rsidP="00E628CC">
      <w:pPr>
        <w:pStyle w:val="Heading3"/>
      </w:pPr>
      <w:r>
        <w:t>000 Generalities</w:t>
      </w:r>
    </w:p>
    <w:p w14:paraId="37DE8DDC" w14:textId="77777777" w:rsidR="00375372" w:rsidRDefault="00E628CC" w:rsidP="00E628CC">
      <w:r w:rsidRPr="00E628CC">
        <w:t>001 Knowledge</w:t>
      </w:r>
    </w:p>
    <w:p w14:paraId="267F8E74" w14:textId="77777777" w:rsidR="00375372" w:rsidRDefault="00E628CC" w:rsidP="00E628CC">
      <w:r w:rsidRPr="00E628CC">
        <w:t>002 The book</w:t>
      </w:r>
    </w:p>
    <w:p w14:paraId="47A1F63D" w14:textId="77777777" w:rsidR="00375372" w:rsidRDefault="00E628CC" w:rsidP="00E628CC">
      <w:r w:rsidRPr="00E628CC">
        <w:t>003 Systems</w:t>
      </w:r>
    </w:p>
    <w:p w14:paraId="0FF68424" w14:textId="77777777" w:rsidR="00375372" w:rsidRDefault="00E628CC" w:rsidP="00E628CC">
      <w:r w:rsidRPr="00E628CC">
        <w:t>004 Data processing Computer science</w:t>
      </w:r>
    </w:p>
    <w:p w14:paraId="26575D77" w14:textId="77777777" w:rsidR="00375372" w:rsidRDefault="00E628CC" w:rsidP="00E628CC">
      <w:r w:rsidRPr="00E628CC">
        <w:t>005 Computer programming, programs, data</w:t>
      </w:r>
    </w:p>
    <w:p w14:paraId="7BFDCF6C" w14:textId="77777777" w:rsidR="00375372" w:rsidRDefault="00E628CC" w:rsidP="00E628CC">
      <w:r w:rsidRPr="00E628CC">
        <w:t>006 Special computer methods</w:t>
      </w:r>
    </w:p>
    <w:p w14:paraId="74149F44" w14:textId="77777777" w:rsidR="00375372" w:rsidRDefault="00E628CC" w:rsidP="00E628CC">
      <w:r w:rsidRPr="00E628CC">
        <w:t>007 Not assigned or no longer used</w:t>
      </w:r>
    </w:p>
    <w:p w14:paraId="631BF3EB" w14:textId="77777777" w:rsidR="00375372" w:rsidRDefault="00E628CC" w:rsidP="00E628CC">
      <w:r w:rsidRPr="00E628CC">
        <w:t>008 Not assigned or no longer used</w:t>
      </w:r>
    </w:p>
    <w:p w14:paraId="6294514F" w14:textId="77777777" w:rsidR="00375372" w:rsidRDefault="00E628CC" w:rsidP="00E628CC">
      <w:r w:rsidRPr="00E628CC">
        <w:t>009 Not assigned or no longer used</w:t>
      </w:r>
    </w:p>
    <w:p w14:paraId="73405FE1" w14:textId="77777777" w:rsidR="00375372" w:rsidRDefault="00E628CC" w:rsidP="001C3F81">
      <w:pPr>
        <w:pStyle w:val="Heading4"/>
      </w:pPr>
      <w:r w:rsidRPr="00E628CC">
        <w:t>010 Bibliography</w:t>
      </w:r>
    </w:p>
    <w:p w14:paraId="4C941D3B" w14:textId="77777777" w:rsidR="00375372" w:rsidRDefault="00E628CC" w:rsidP="00E628CC">
      <w:r w:rsidRPr="00E628CC">
        <w:t>011 Bibliographies</w:t>
      </w:r>
    </w:p>
    <w:p w14:paraId="49176866" w14:textId="77777777" w:rsidR="00375372" w:rsidRDefault="00E628CC" w:rsidP="00E628CC">
      <w:r w:rsidRPr="00E628CC">
        <w:t>012 Bibliographies of individuals</w:t>
      </w:r>
    </w:p>
    <w:p w14:paraId="6750E5B2" w14:textId="77777777" w:rsidR="00375372" w:rsidRDefault="00E628CC" w:rsidP="00E628CC">
      <w:r w:rsidRPr="00E628CC">
        <w:t>013 Bibliographies of works by specific classes of authors</w:t>
      </w:r>
    </w:p>
    <w:p w14:paraId="09873AF1" w14:textId="77777777" w:rsidR="00375372" w:rsidRDefault="00E628CC" w:rsidP="00E628CC">
      <w:r w:rsidRPr="00E628CC">
        <w:t>014 Bibliographies of anonymous and pseudonymous works</w:t>
      </w:r>
    </w:p>
    <w:p w14:paraId="54BC9376" w14:textId="77777777" w:rsidR="00375372" w:rsidRDefault="00E628CC" w:rsidP="00E628CC">
      <w:r w:rsidRPr="00E628CC">
        <w:t>015 Bibliographies of works from specific places</w:t>
      </w:r>
    </w:p>
    <w:p w14:paraId="6ABDE7A8" w14:textId="77777777" w:rsidR="00375372" w:rsidRDefault="00E628CC" w:rsidP="00E628CC">
      <w:r w:rsidRPr="00E628CC">
        <w:t>016 Bibliographies of works from specific subjects</w:t>
      </w:r>
    </w:p>
    <w:p w14:paraId="7C677D10" w14:textId="77777777" w:rsidR="00375372" w:rsidRDefault="00E628CC" w:rsidP="00E628CC">
      <w:r w:rsidRPr="00E628CC">
        <w:t>017 General subject catalogs</w:t>
      </w:r>
    </w:p>
    <w:p w14:paraId="0FE94310" w14:textId="77777777" w:rsidR="00375372" w:rsidRDefault="00E628CC" w:rsidP="00E628CC">
      <w:r w:rsidRPr="00E628CC">
        <w:t>018 Catalogs arranged by author &amp; date</w:t>
      </w:r>
    </w:p>
    <w:p w14:paraId="60C6A2F5" w14:textId="77777777" w:rsidR="00375372" w:rsidRDefault="00E628CC" w:rsidP="00E628CC">
      <w:r w:rsidRPr="00E628CC">
        <w:t>019 Dictionary catalogs</w:t>
      </w:r>
    </w:p>
    <w:p w14:paraId="5765A5E9" w14:textId="77777777" w:rsidR="00375372" w:rsidRDefault="00E628CC" w:rsidP="001C3F81">
      <w:pPr>
        <w:pStyle w:val="Heading4"/>
      </w:pPr>
      <w:r w:rsidRPr="00E628CC">
        <w:t>020 Library &amp; information sciences</w:t>
      </w:r>
    </w:p>
    <w:p w14:paraId="5792E352" w14:textId="77777777" w:rsidR="00375372" w:rsidRDefault="00E628CC" w:rsidP="00E628CC">
      <w:r w:rsidRPr="00E628CC">
        <w:t>021 Library relationships</w:t>
      </w:r>
    </w:p>
    <w:p w14:paraId="41524DEB" w14:textId="77777777" w:rsidR="00375372" w:rsidRDefault="00E628CC" w:rsidP="00E628CC">
      <w:r w:rsidRPr="00E628CC">
        <w:t>022 Administration of the physical plant</w:t>
      </w:r>
    </w:p>
    <w:p w14:paraId="1AB9EBA0" w14:textId="77777777" w:rsidR="00375372" w:rsidRDefault="00E628CC" w:rsidP="00E628CC">
      <w:r w:rsidRPr="00E628CC">
        <w:t>023 Personnel administration</w:t>
      </w:r>
    </w:p>
    <w:p w14:paraId="7BB74BF6" w14:textId="77777777" w:rsidR="00375372" w:rsidRDefault="00E628CC" w:rsidP="00E628CC">
      <w:r w:rsidRPr="00E628CC">
        <w:t>024 Not assigned or no longer used</w:t>
      </w:r>
    </w:p>
    <w:p w14:paraId="4AEFBA76" w14:textId="77777777" w:rsidR="00375372" w:rsidRDefault="00E628CC" w:rsidP="00E628CC">
      <w:r w:rsidRPr="00E628CC">
        <w:t>025 Library operations</w:t>
      </w:r>
    </w:p>
    <w:p w14:paraId="16E338F4" w14:textId="77777777" w:rsidR="00375372" w:rsidRDefault="00E628CC" w:rsidP="00E628CC">
      <w:r w:rsidRPr="00E628CC">
        <w:t>026 Libraries for specific subjects</w:t>
      </w:r>
    </w:p>
    <w:p w14:paraId="4E74898F" w14:textId="77777777" w:rsidR="00375372" w:rsidRDefault="00E628CC" w:rsidP="00E628CC">
      <w:r w:rsidRPr="00E628CC">
        <w:t>027 General libraries</w:t>
      </w:r>
    </w:p>
    <w:p w14:paraId="67EFC5FE" w14:textId="77777777" w:rsidR="00375372" w:rsidRDefault="00E628CC" w:rsidP="00E628CC">
      <w:r w:rsidRPr="00E628CC">
        <w:t>028 Reading, use of other information media</w:t>
      </w:r>
    </w:p>
    <w:p w14:paraId="26CAF007" w14:textId="77777777" w:rsidR="00375372" w:rsidRDefault="00E628CC" w:rsidP="00E628CC">
      <w:r w:rsidRPr="00E628CC">
        <w:t>029 Not assigned or no longer used</w:t>
      </w:r>
    </w:p>
    <w:p w14:paraId="5429696F" w14:textId="77777777" w:rsidR="00375372" w:rsidRDefault="00E628CC" w:rsidP="001C3F81">
      <w:pPr>
        <w:pStyle w:val="Heading4"/>
      </w:pPr>
      <w:r w:rsidRPr="00E628CC">
        <w:t>030 General encyclopedic works</w:t>
      </w:r>
    </w:p>
    <w:p w14:paraId="53451969" w14:textId="77777777" w:rsidR="00375372" w:rsidRDefault="00E628CC" w:rsidP="00E628CC">
      <w:r w:rsidRPr="00E628CC">
        <w:t>031 General encyclopedic works — American</w:t>
      </w:r>
    </w:p>
    <w:p w14:paraId="419E723B" w14:textId="77777777" w:rsidR="00375372" w:rsidRDefault="00E628CC" w:rsidP="00E628CC">
      <w:r w:rsidRPr="00E628CC">
        <w:t>032 General encyclopedic works in English</w:t>
      </w:r>
    </w:p>
    <w:p w14:paraId="39570C84" w14:textId="77777777" w:rsidR="00375372" w:rsidRDefault="00E628CC" w:rsidP="00E628CC">
      <w:r w:rsidRPr="00E628CC">
        <w:t>033 General encyclopedic works in other Germanic languages</w:t>
      </w:r>
    </w:p>
    <w:p w14:paraId="0793CF4A" w14:textId="77777777" w:rsidR="00375372" w:rsidRDefault="00E628CC" w:rsidP="00E628CC">
      <w:r w:rsidRPr="00E628CC">
        <w:t>034 General encyclopedic works in French, Provencal, Catalan</w:t>
      </w:r>
    </w:p>
    <w:p w14:paraId="7E39C87D" w14:textId="77777777" w:rsidR="00375372" w:rsidRDefault="00E628CC" w:rsidP="00E628CC">
      <w:r w:rsidRPr="00E628CC">
        <w:t>035 General encyclopedic works in Italian, Romanian, Rhaeto-Romanic</w:t>
      </w:r>
    </w:p>
    <w:p w14:paraId="25626794" w14:textId="77777777" w:rsidR="00375372" w:rsidRDefault="00E628CC" w:rsidP="00E628CC">
      <w:r w:rsidRPr="00E628CC">
        <w:t>036 General encyclopedic works in Spanish &amp; Portuguese</w:t>
      </w:r>
    </w:p>
    <w:p w14:paraId="02D69A41" w14:textId="77777777" w:rsidR="00375372" w:rsidRDefault="00E628CC" w:rsidP="00E628CC">
      <w:r w:rsidRPr="00E628CC">
        <w:t>037 General encyclopedic works in Slavic languages</w:t>
      </w:r>
    </w:p>
    <w:p w14:paraId="547F39F0" w14:textId="77777777" w:rsidR="00375372" w:rsidRDefault="00E628CC" w:rsidP="00E628CC">
      <w:r w:rsidRPr="00E628CC">
        <w:t>038 General encyclopedic works in Scandinavian languages</w:t>
      </w:r>
    </w:p>
    <w:p w14:paraId="0849BAE4" w14:textId="77777777" w:rsidR="00375372" w:rsidRDefault="00E628CC" w:rsidP="00E628CC">
      <w:r w:rsidRPr="00E628CC">
        <w:t>039 General encyclopedic works in other languages</w:t>
      </w:r>
    </w:p>
    <w:p w14:paraId="23F24CE9" w14:textId="77777777" w:rsidR="00375372" w:rsidRDefault="00E628CC" w:rsidP="001C3F81">
      <w:pPr>
        <w:pStyle w:val="Heading4"/>
      </w:pPr>
      <w:r w:rsidRPr="00E628CC">
        <w:t>040 Not assigned or no longer used</w:t>
      </w:r>
    </w:p>
    <w:p w14:paraId="5E1432F2" w14:textId="77777777" w:rsidR="00375372" w:rsidRDefault="00E628CC" w:rsidP="00E628CC">
      <w:r w:rsidRPr="00E628CC">
        <w:t>041 Not assigned or no longer used</w:t>
      </w:r>
    </w:p>
    <w:p w14:paraId="5F41D8AD" w14:textId="77777777" w:rsidR="00375372" w:rsidRDefault="00E628CC" w:rsidP="00E628CC">
      <w:r w:rsidRPr="00E628CC">
        <w:lastRenderedPageBreak/>
        <w:t>042 Not assigned or no longer used</w:t>
      </w:r>
    </w:p>
    <w:p w14:paraId="48F3F5CC" w14:textId="77777777" w:rsidR="00375372" w:rsidRDefault="00E628CC" w:rsidP="00E628CC">
      <w:r w:rsidRPr="00E628CC">
        <w:t>043 Not assigned or no longer used</w:t>
      </w:r>
    </w:p>
    <w:p w14:paraId="1D0E57E1" w14:textId="77777777" w:rsidR="00375372" w:rsidRDefault="00E628CC" w:rsidP="00E628CC">
      <w:r w:rsidRPr="00E628CC">
        <w:t>044 Not assigned or no longer used</w:t>
      </w:r>
    </w:p>
    <w:p w14:paraId="3050E6A2" w14:textId="77777777" w:rsidR="00375372" w:rsidRDefault="00E628CC" w:rsidP="00E628CC">
      <w:r w:rsidRPr="00E628CC">
        <w:t>045 Not assigned or no longer used</w:t>
      </w:r>
    </w:p>
    <w:p w14:paraId="3CF316C4" w14:textId="77777777" w:rsidR="00375372" w:rsidRDefault="00E628CC" w:rsidP="00E628CC">
      <w:r w:rsidRPr="00E628CC">
        <w:t>046 Not assigned or no longer used</w:t>
      </w:r>
    </w:p>
    <w:p w14:paraId="7BA49F44" w14:textId="77777777" w:rsidR="00375372" w:rsidRDefault="00E628CC" w:rsidP="00E628CC">
      <w:r w:rsidRPr="00E628CC">
        <w:t>047 Not assigned or no longer used</w:t>
      </w:r>
    </w:p>
    <w:p w14:paraId="21A7E54F" w14:textId="77777777" w:rsidR="00375372" w:rsidRDefault="00E628CC" w:rsidP="00E628CC">
      <w:r w:rsidRPr="00E628CC">
        <w:t>048 Not assigned or no longer used</w:t>
      </w:r>
    </w:p>
    <w:p w14:paraId="53A27BEA" w14:textId="77777777" w:rsidR="00375372" w:rsidRDefault="00E628CC" w:rsidP="00E628CC">
      <w:r w:rsidRPr="00E628CC">
        <w:t>049 Not assigned or no longer used</w:t>
      </w:r>
    </w:p>
    <w:p w14:paraId="7F0E9058" w14:textId="77777777" w:rsidR="00375372" w:rsidRDefault="00E628CC" w:rsidP="001C3F81">
      <w:pPr>
        <w:pStyle w:val="Heading4"/>
      </w:pPr>
      <w:r w:rsidRPr="00E628CC">
        <w:t>050 General serials &amp; their indexes</w:t>
      </w:r>
    </w:p>
    <w:p w14:paraId="462E8F7F" w14:textId="77777777" w:rsidR="00375372" w:rsidRDefault="00E628CC" w:rsidP="00E628CC">
      <w:r w:rsidRPr="00E628CC">
        <w:t>051 General serials &amp; their indexes American</w:t>
      </w:r>
    </w:p>
    <w:p w14:paraId="59A7EB03" w14:textId="77777777" w:rsidR="00375372" w:rsidRDefault="00E628CC" w:rsidP="00E628CC">
      <w:r w:rsidRPr="00E628CC">
        <w:t>052 General serials &amp; their indexes In English</w:t>
      </w:r>
    </w:p>
    <w:p w14:paraId="1C97DBA3" w14:textId="77777777" w:rsidR="00375372" w:rsidRDefault="00E628CC" w:rsidP="00E628CC">
      <w:r w:rsidRPr="00E628CC">
        <w:t xml:space="preserve">053 General serials &amp; their indexes </w:t>
      </w:r>
      <w:proofErr w:type="gramStart"/>
      <w:r w:rsidRPr="00E628CC">
        <w:t>In</w:t>
      </w:r>
      <w:proofErr w:type="gramEnd"/>
      <w:r w:rsidRPr="00E628CC">
        <w:t xml:space="preserve"> other Germanic languages</w:t>
      </w:r>
    </w:p>
    <w:p w14:paraId="6FA706F6" w14:textId="77777777" w:rsidR="00375372" w:rsidRDefault="00E628CC" w:rsidP="00E628CC">
      <w:r w:rsidRPr="00E628CC">
        <w:t>054 General serials &amp; their indexes In French, Provencal, Catalan</w:t>
      </w:r>
    </w:p>
    <w:p w14:paraId="54A8A858" w14:textId="77777777" w:rsidR="00375372" w:rsidRDefault="00E628CC" w:rsidP="00E628CC">
      <w:r w:rsidRPr="00E628CC">
        <w:t>055 General serials &amp; their indexes In Italian, Romanian, Rhaeto-Romanic</w:t>
      </w:r>
    </w:p>
    <w:p w14:paraId="243491D7" w14:textId="77777777" w:rsidR="00375372" w:rsidRDefault="00E628CC" w:rsidP="00E628CC">
      <w:r w:rsidRPr="00E628CC">
        <w:t>056 General serials &amp; their indexes In Spanish &amp; Portuguese</w:t>
      </w:r>
    </w:p>
    <w:p w14:paraId="140D76BF" w14:textId="77777777" w:rsidR="00375372" w:rsidRDefault="00E628CC" w:rsidP="00E628CC">
      <w:r w:rsidRPr="00E628CC">
        <w:t>057 General serials &amp; their indexes In Slavic languages</w:t>
      </w:r>
    </w:p>
    <w:p w14:paraId="57313BBF" w14:textId="77777777" w:rsidR="00375372" w:rsidRDefault="00E628CC" w:rsidP="00E628CC">
      <w:r w:rsidRPr="00E628CC">
        <w:t>058 General serials &amp; their indexes In Scandinavian languages</w:t>
      </w:r>
    </w:p>
    <w:p w14:paraId="73CE90B0" w14:textId="77777777" w:rsidR="00375372" w:rsidRDefault="00E628CC" w:rsidP="00E628CC">
      <w:r w:rsidRPr="00E628CC">
        <w:t xml:space="preserve">059 General serials &amp; their indexes </w:t>
      </w:r>
      <w:proofErr w:type="gramStart"/>
      <w:r w:rsidRPr="00E628CC">
        <w:t>In</w:t>
      </w:r>
      <w:proofErr w:type="gramEnd"/>
      <w:r w:rsidRPr="00E628CC">
        <w:t xml:space="preserve"> other languages</w:t>
      </w:r>
    </w:p>
    <w:p w14:paraId="2DB7AB7B" w14:textId="77777777" w:rsidR="00375372" w:rsidRDefault="00E628CC" w:rsidP="001C3F81">
      <w:pPr>
        <w:pStyle w:val="Heading4"/>
      </w:pPr>
      <w:r w:rsidRPr="00E628CC">
        <w:t>060 General organization &amp; museology</w:t>
      </w:r>
    </w:p>
    <w:p w14:paraId="2DD8EEE5" w14:textId="77777777" w:rsidR="00375372" w:rsidRDefault="00E628CC" w:rsidP="00E628CC">
      <w:r w:rsidRPr="00E628CC">
        <w:t>061 General organization &amp; museology In North America</w:t>
      </w:r>
    </w:p>
    <w:p w14:paraId="3450C4F1" w14:textId="77777777" w:rsidR="00375372" w:rsidRDefault="00E628CC" w:rsidP="00E628CC">
      <w:r w:rsidRPr="00E628CC">
        <w:t xml:space="preserve">062 General organization &amp; museology In British Isles </w:t>
      </w:r>
      <w:proofErr w:type="gramStart"/>
      <w:r w:rsidRPr="00E628CC">
        <w:t>In</w:t>
      </w:r>
      <w:proofErr w:type="gramEnd"/>
      <w:r w:rsidRPr="00E628CC">
        <w:t xml:space="preserve"> England</w:t>
      </w:r>
    </w:p>
    <w:p w14:paraId="2F6B7B7C" w14:textId="77777777" w:rsidR="00375372" w:rsidRDefault="00E628CC" w:rsidP="00E628CC">
      <w:r w:rsidRPr="00E628CC">
        <w:t xml:space="preserve">063 General organization &amp; museology </w:t>
      </w:r>
      <w:proofErr w:type="gramStart"/>
      <w:r w:rsidRPr="00E628CC">
        <w:t>In</w:t>
      </w:r>
      <w:proofErr w:type="gramEnd"/>
      <w:r w:rsidRPr="00E628CC">
        <w:t xml:space="preserve"> central Europe In Germany</w:t>
      </w:r>
    </w:p>
    <w:p w14:paraId="7A3D1DD7" w14:textId="77777777" w:rsidR="00375372" w:rsidRDefault="00E628CC" w:rsidP="00E628CC">
      <w:r w:rsidRPr="00E628CC">
        <w:t>064 General organization &amp; museology In France &amp; Monaco</w:t>
      </w:r>
    </w:p>
    <w:p w14:paraId="6BBC4B22" w14:textId="77777777" w:rsidR="00375372" w:rsidRDefault="00E628CC" w:rsidP="00E628CC">
      <w:r w:rsidRPr="00E628CC">
        <w:t>065 General organization &amp; museology In Italy &amp; adjacent territories</w:t>
      </w:r>
    </w:p>
    <w:p w14:paraId="2EE25B43" w14:textId="77777777" w:rsidR="00375372" w:rsidRDefault="00E628CC" w:rsidP="00E628CC">
      <w:r w:rsidRPr="00E628CC">
        <w:t>066 General organization &amp; museology In Iberian Peninsula &amp; adjacent islands</w:t>
      </w:r>
    </w:p>
    <w:p w14:paraId="2A671A69" w14:textId="77777777" w:rsidR="00375372" w:rsidRDefault="00E628CC" w:rsidP="00E628CC">
      <w:r w:rsidRPr="00E628CC">
        <w:t xml:space="preserve">067 General organization &amp; museology </w:t>
      </w:r>
      <w:proofErr w:type="gramStart"/>
      <w:r w:rsidRPr="00E628CC">
        <w:t>In</w:t>
      </w:r>
      <w:proofErr w:type="gramEnd"/>
      <w:r w:rsidRPr="00E628CC">
        <w:t xml:space="preserve"> eastern Europe In Soviet Union</w:t>
      </w:r>
    </w:p>
    <w:p w14:paraId="7F122029" w14:textId="77777777" w:rsidR="00375372" w:rsidRDefault="00E628CC" w:rsidP="00E628CC">
      <w:r w:rsidRPr="00E628CC">
        <w:t xml:space="preserve">068 General organization &amp; museology </w:t>
      </w:r>
      <w:proofErr w:type="gramStart"/>
      <w:r w:rsidRPr="00E628CC">
        <w:t>In</w:t>
      </w:r>
      <w:proofErr w:type="gramEnd"/>
      <w:r w:rsidRPr="00E628CC">
        <w:t xml:space="preserve"> other areas</w:t>
      </w:r>
    </w:p>
    <w:p w14:paraId="4C9DE197" w14:textId="77777777" w:rsidR="00375372" w:rsidRDefault="00E628CC" w:rsidP="00E628CC">
      <w:r w:rsidRPr="00E628CC">
        <w:t>069 Museology (Museum science)</w:t>
      </w:r>
    </w:p>
    <w:p w14:paraId="4F568F10" w14:textId="77777777" w:rsidR="00375372" w:rsidRDefault="00E628CC" w:rsidP="001C3F81">
      <w:pPr>
        <w:pStyle w:val="Heading4"/>
      </w:pPr>
      <w:r w:rsidRPr="00E628CC">
        <w:t>070 News media, journalism, publishing</w:t>
      </w:r>
    </w:p>
    <w:p w14:paraId="16C6C004" w14:textId="77777777" w:rsidR="00375372" w:rsidRDefault="00E628CC" w:rsidP="00E628CC">
      <w:r w:rsidRPr="00E628CC">
        <w:t>071 News media, journalism, publishing In North America</w:t>
      </w:r>
    </w:p>
    <w:p w14:paraId="466A5483" w14:textId="77777777" w:rsidR="00375372" w:rsidRDefault="00E628CC" w:rsidP="00E628CC">
      <w:r w:rsidRPr="00E628CC">
        <w:t xml:space="preserve">072 News media, journalism, publishing In British Isles </w:t>
      </w:r>
      <w:proofErr w:type="gramStart"/>
      <w:r w:rsidRPr="00E628CC">
        <w:t>In</w:t>
      </w:r>
      <w:proofErr w:type="gramEnd"/>
      <w:r w:rsidRPr="00E628CC">
        <w:t xml:space="preserve"> England</w:t>
      </w:r>
    </w:p>
    <w:p w14:paraId="3D8F31ED" w14:textId="77777777" w:rsidR="00375372" w:rsidRDefault="00E628CC" w:rsidP="00E628CC">
      <w:r w:rsidRPr="00E628CC">
        <w:t xml:space="preserve">073 News media, journalism, publishing </w:t>
      </w:r>
      <w:proofErr w:type="gramStart"/>
      <w:r w:rsidRPr="00E628CC">
        <w:t>In</w:t>
      </w:r>
      <w:proofErr w:type="gramEnd"/>
      <w:r w:rsidRPr="00E628CC">
        <w:t xml:space="preserve"> central Europe In Germany</w:t>
      </w:r>
    </w:p>
    <w:p w14:paraId="458706B9" w14:textId="77777777" w:rsidR="00375372" w:rsidRDefault="00E628CC" w:rsidP="00E628CC">
      <w:r w:rsidRPr="00E628CC">
        <w:t>074 News media, journalism, publishing In France &amp; Monaco</w:t>
      </w:r>
    </w:p>
    <w:p w14:paraId="3C7A98C7" w14:textId="77777777" w:rsidR="00375372" w:rsidRDefault="00E628CC" w:rsidP="00E628CC">
      <w:r w:rsidRPr="00E628CC">
        <w:t>075 News media, journalism, publishing In Italy &amp; adjacent territories</w:t>
      </w:r>
    </w:p>
    <w:p w14:paraId="33D35233" w14:textId="77777777" w:rsidR="00375372" w:rsidRDefault="00E628CC" w:rsidP="00E628CC">
      <w:r w:rsidRPr="00E628CC">
        <w:t>076 News media, journalism, publishing In Iberian Peninsula &amp; adjacent islands</w:t>
      </w:r>
    </w:p>
    <w:p w14:paraId="5D4060A2" w14:textId="77777777" w:rsidR="00375372" w:rsidRDefault="00E628CC" w:rsidP="00E628CC">
      <w:r w:rsidRPr="00E628CC">
        <w:t xml:space="preserve">077 News media, journalism, publishing </w:t>
      </w:r>
      <w:proofErr w:type="gramStart"/>
      <w:r w:rsidRPr="00E628CC">
        <w:t>In</w:t>
      </w:r>
      <w:proofErr w:type="gramEnd"/>
      <w:r w:rsidRPr="00E628CC">
        <w:t xml:space="preserve"> eastern Europe In Soviet Union</w:t>
      </w:r>
    </w:p>
    <w:p w14:paraId="588A5B13" w14:textId="77777777" w:rsidR="00375372" w:rsidRDefault="00E628CC" w:rsidP="00E628CC">
      <w:r w:rsidRPr="00E628CC">
        <w:t>078 News media, journalism, publishing In Scandinavia</w:t>
      </w:r>
    </w:p>
    <w:p w14:paraId="565B0231" w14:textId="77777777" w:rsidR="00375372" w:rsidRDefault="00E628CC" w:rsidP="00E628CC">
      <w:r w:rsidRPr="00E628CC">
        <w:t xml:space="preserve">079 News media, journalism, publishing </w:t>
      </w:r>
      <w:proofErr w:type="gramStart"/>
      <w:r w:rsidRPr="00E628CC">
        <w:t>In</w:t>
      </w:r>
      <w:proofErr w:type="gramEnd"/>
      <w:r w:rsidRPr="00E628CC">
        <w:t xml:space="preserve"> other languages</w:t>
      </w:r>
    </w:p>
    <w:p w14:paraId="6BBE4F1C" w14:textId="77777777" w:rsidR="00375372" w:rsidRDefault="00E628CC" w:rsidP="001C3F81">
      <w:pPr>
        <w:pStyle w:val="Heading4"/>
      </w:pPr>
      <w:r w:rsidRPr="00E628CC">
        <w:t>080 General collections</w:t>
      </w:r>
    </w:p>
    <w:p w14:paraId="079C6497" w14:textId="77777777" w:rsidR="00375372" w:rsidRDefault="00E628CC" w:rsidP="00E628CC">
      <w:r w:rsidRPr="00E628CC">
        <w:t>081 General collections American</w:t>
      </w:r>
    </w:p>
    <w:p w14:paraId="42D181DC" w14:textId="77777777" w:rsidR="00375372" w:rsidRDefault="00E628CC" w:rsidP="00E628CC">
      <w:r w:rsidRPr="00E628CC">
        <w:t>082 General collections In English</w:t>
      </w:r>
    </w:p>
    <w:p w14:paraId="286B0DB4" w14:textId="77777777" w:rsidR="00375372" w:rsidRDefault="00E628CC" w:rsidP="00E628CC">
      <w:r w:rsidRPr="00E628CC">
        <w:t xml:space="preserve">083 General collections </w:t>
      </w:r>
      <w:proofErr w:type="gramStart"/>
      <w:r w:rsidRPr="00E628CC">
        <w:t>In</w:t>
      </w:r>
      <w:proofErr w:type="gramEnd"/>
      <w:r w:rsidRPr="00E628CC">
        <w:t xml:space="preserve"> other Germanic languages</w:t>
      </w:r>
    </w:p>
    <w:p w14:paraId="593508BA" w14:textId="77777777" w:rsidR="00375372" w:rsidRDefault="00E628CC" w:rsidP="00E628CC">
      <w:r w:rsidRPr="00E628CC">
        <w:t>084 General collections In French, Provencal, Catalan</w:t>
      </w:r>
    </w:p>
    <w:p w14:paraId="2DE34B14" w14:textId="77777777" w:rsidR="00375372" w:rsidRDefault="00E628CC" w:rsidP="00E628CC">
      <w:r w:rsidRPr="00E628CC">
        <w:t>085 General collections In Italian, Romanian, Rhaeto-Romanic</w:t>
      </w:r>
    </w:p>
    <w:p w14:paraId="1048CA40" w14:textId="77777777" w:rsidR="00375372" w:rsidRDefault="00E628CC" w:rsidP="00E628CC">
      <w:r w:rsidRPr="00E628CC">
        <w:t>086 General collections In Spanish &amp; Portuguese</w:t>
      </w:r>
    </w:p>
    <w:p w14:paraId="7C77F965" w14:textId="77777777" w:rsidR="00375372" w:rsidRDefault="00E628CC" w:rsidP="00E628CC">
      <w:r w:rsidRPr="00E628CC">
        <w:t>087 General collections In Slavic languages</w:t>
      </w:r>
    </w:p>
    <w:p w14:paraId="35F97840" w14:textId="77777777" w:rsidR="00375372" w:rsidRDefault="00E628CC" w:rsidP="00E628CC">
      <w:r w:rsidRPr="00E628CC">
        <w:lastRenderedPageBreak/>
        <w:t>088 General collections In Scandinavian languages</w:t>
      </w:r>
    </w:p>
    <w:p w14:paraId="5A414DE2" w14:textId="77777777" w:rsidR="00375372" w:rsidRDefault="00E628CC" w:rsidP="00E628CC">
      <w:r w:rsidRPr="00E628CC">
        <w:t xml:space="preserve">089 General collections </w:t>
      </w:r>
      <w:proofErr w:type="gramStart"/>
      <w:r w:rsidRPr="00E628CC">
        <w:t>In</w:t>
      </w:r>
      <w:proofErr w:type="gramEnd"/>
      <w:r w:rsidRPr="00E628CC">
        <w:t xml:space="preserve"> other languages</w:t>
      </w:r>
    </w:p>
    <w:p w14:paraId="73EA1742" w14:textId="77777777" w:rsidR="00375372" w:rsidRDefault="00E628CC" w:rsidP="001C3F81">
      <w:pPr>
        <w:pStyle w:val="Heading4"/>
      </w:pPr>
      <w:r w:rsidRPr="00E628CC">
        <w:t>090 Manuscripts &amp; rare books</w:t>
      </w:r>
    </w:p>
    <w:p w14:paraId="55D5C71C" w14:textId="77777777" w:rsidR="00375372" w:rsidRDefault="00E628CC" w:rsidP="00E628CC">
      <w:r w:rsidRPr="00E628CC">
        <w:t>091 Manuscripts</w:t>
      </w:r>
    </w:p>
    <w:p w14:paraId="2D6E35DD" w14:textId="77777777" w:rsidR="00375372" w:rsidRDefault="00E628CC" w:rsidP="00E628CC">
      <w:r w:rsidRPr="00E628CC">
        <w:t>092 Block books</w:t>
      </w:r>
    </w:p>
    <w:p w14:paraId="5C8BC85B" w14:textId="77777777" w:rsidR="00375372" w:rsidRDefault="00E628CC" w:rsidP="00E628CC">
      <w:r w:rsidRPr="00E628CC">
        <w:t>093 Incunabula</w:t>
      </w:r>
    </w:p>
    <w:p w14:paraId="75FD6477" w14:textId="77777777" w:rsidR="00375372" w:rsidRDefault="00E628CC" w:rsidP="00E628CC">
      <w:r w:rsidRPr="00E628CC">
        <w:t>094 Printed books</w:t>
      </w:r>
    </w:p>
    <w:p w14:paraId="5BC1D88D" w14:textId="77777777" w:rsidR="00375372" w:rsidRDefault="00E628CC" w:rsidP="00E628CC">
      <w:r w:rsidRPr="00E628CC">
        <w:t>095 Books notable for bindings</w:t>
      </w:r>
    </w:p>
    <w:p w14:paraId="55956D78" w14:textId="77777777" w:rsidR="00375372" w:rsidRDefault="00E628CC" w:rsidP="00E628CC">
      <w:r w:rsidRPr="00E628CC">
        <w:t>096 Books notable for illustrations</w:t>
      </w:r>
    </w:p>
    <w:p w14:paraId="614FB7C2" w14:textId="77777777" w:rsidR="00375372" w:rsidRDefault="00E628CC" w:rsidP="00E628CC">
      <w:r w:rsidRPr="00E628CC">
        <w:t>097 Books notable for ownership or origin</w:t>
      </w:r>
    </w:p>
    <w:p w14:paraId="01E4485D" w14:textId="77777777" w:rsidR="00375372" w:rsidRDefault="00E628CC" w:rsidP="00E628CC">
      <w:r w:rsidRPr="00E628CC">
        <w:t>098 Prohibited works, forgeries, hoaxes</w:t>
      </w:r>
    </w:p>
    <w:p w14:paraId="23D5DE8C" w14:textId="4A49879C" w:rsidR="00375372" w:rsidRDefault="00E628CC" w:rsidP="00E628CC">
      <w:r w:rsidRPr="00E628CC">
        <w:t>099 Books notable for format</w:t>
      </w:r>
    </w:p>
    <w:p w14:paraId="21850733" w14:textId="77777777" w:rsidR="00375372" w:rsidRDefault="00E628CC" w:rsidP="00E628CC">
      <w:pPr>
        <w:pStyle w:val="Heading3"/>
      </w:pPr>
      <w:r>
        <w:t>100 Philosophy &amp; psychology</w:t>
      </w:r>
    </w:p>
    <w:p w14:paraId="23918F94" w14:textId="77777777" w:rsidR="00375372" w:rsidRDefault="00E628CC" w:rsidP="00E628CC">
      <w:r w:rsidRPr="00E628CC">
        <w:t>100 Philosophy &amp; psychology</w:t>
      </w:r>
    </w:p>
    <w:p w14:paraId="3CDB33F7" w14:textId="77777777" w:rsidR="00375372" w:rsidRDefault="00E628CC" w:rsidP="00E628CC">
      <w:r w:rsidRPr="00E628CC">
        <w:t>101 Theory of philosophy</w:t>
      </w:r>
    </w:p>
    <w:p w14:paraId="0E3FF629" w14:textId="77777777" w:rsidR="00375372" w:rsidRDefault="00E628CC" w:rsidP="00E628CC">
      <w:r w:rsidRPr="00E628CC">
        <w:t>102 Miscellany of philosophy</w:t>
      </w:r>
    </w:p>
    <w:p w14:paraId="31385C68" w14:textId="77777777" w:rsidR="00375372" w:rsidRDefault="00E628CC" w:rsidP="00E628CC">
      <w:r w:rsidRPr="00E628CC">
        <w:t>103 Dictionaries of philosophy</w:t>
      </w:r>
    </w:p>
    <w:p w14:paraId="1172BC32" w14:textId="77777777" w:rsidR="00375372" w:rsidRDefault="00E628CC" w:rsidP="00E628CC">
      <w:r w:rsidRPr="00E628CC">
        <w:t>104 Not assigned or no longer used</w:t>
      </w:r>
    </w:p>
    <w:p w14:paraId="1F20F18B" w14:textId="77777777" w:rsidR="00375372" w:rsidRDefault="00E628CC" w:rsidP="00E628CC">
      <w:r w:rsidRPr="00E628CC">
        <w:t>105 Serial publications of philosophy</w:t>
      </w:r>
    </w:p>
    <w:p w14:paraId="03035CD2" w14:textId="77777777" w:rsidR="00375372" w:rsidRDefault="00E628CC" w:rsidP="00E628CC">
      <w:r w:rsidRPr="00E628CC">
        <w:t>106 Organizations of philosophy</w:t>
      </w:r>
    </w:p>
    <w:p w14:paraId="069CBB12" w14:textId="77777777" w:rsidR="00375372" w:rsidRDefault="00E628CC" w:rsidP="00E628CC">
      <w:r w:rsidRPr="00E628CC">
        <w:t>107 Education, research in philosophy</w:t>
      </w:r>
    </w:p>
    <w:p w14:paraId="22BC8516" w14:textId="77777777" w:rsidR="00375372" w:rsidRDefault="00E628CC" w:rsidP="00E628CC">
      <w:r w:rsidRPr="00E628CC">
        <w:t>108 Kinds of persons in philosophy</w:t>
      </w:r>
    </w:p>
    <w:p w14:paraId="03228D8C" w14:textId="77777777" w:rsidR="00375372" w:rsidRDefault="00E628CC" w:rsidP="00E628CC">
      <w:r w:rsidRPr="00E628CC">
        <w:t xml:space="preserve">109 Historical </w:t>
      </w:r>
      <w:proofErr w:type="gramStart"/>
      <w:r w:rsidRPr="00E628CC">
        <w:t>treatment</w:t>
      </w:r>
      <w:proofErr w:type="gramEnd"/>
      <w:r w:rsidRPr="00E628CC">
        <w:t xml:space="preserve"> of philosophy</w:t>
      </w:r>
    </w:p>
    <w:p w14:paraId="236628C5" w14:textId="77777777" w:rsidR="00375372" w:rsidRDefault="00E628CC" w:rsidP="001C3F81">
      <w:pPr>
        <w:pStyle w:val="Heading4"/>
      </w:pPr>
      <w:r w:rsidRPr="00E628CC">
        <w:t>110 Metaphysics</w:t>
      </w:r>
    </w:p>
    <w:p w14:paraId="4EA97CDF" w14:textId="77777777" w:rsidR="00375372" w:rsidRDefault="00E628CC" w:rsidP="00E628CC">
      <w:r w:rsidRPr="00E628CC">
        <w:t>111 Ontology</w:t>
      </w:r>
    </w:p>
    <w:p w14:paraId="41FA3E20" w14:textId="77777777" w:rsidR="00375372" w:rsidRDefault="00E628CC" w:rsidP="00E628CC">
      <w:r w:rsidRPr="00E628CC">
        <w:t>112 Not assigned or no longer used</w:t>
      </w:r>
    </w:p>
    <w:p w14:paraId="5CCAD6F9" w14:textId="77777777" w:rsidR="00375372" w:rsidRDefault="00E628CC" w:rsidP="00E628CC">
      <w:r w:rsidRPr="00E628CC">
        <w:t>113 Cosmology (Philosophy of nature)</w:t>
      </w:r>
    </w:p>
    <w:p w14:paraId="34C4B229" w14:textId="77777777" w:rsidR="00375372" w:rsidRDefault="00E628CC" w:rsidP="00E628CC">
      <w:r w:rsidRPr="00E628CC">
        <w:t>114 Space</w:t>
      </w:r>
    </w:p>
    <w:p w14:paraId="352D1686" w14:textId="77777777" w:rsidR="00375372" w:rsidRDefault="00E628CC" w:rsidP="00E628CC">
      <w:r w:rsidRPr="00E628CC">
        <w:t>115 Time</w:t>
      </w:r>
    </w:p>
    <w:p w14:paraId="4B940D0F" w14:textId="77777777" w:rsidR="00375372" w:rsidRDefault="00E628CC" w:rsidP="00E628CC">
      <w:r w:rsidRPr="00E628CC">
        <w:t>116 Change</w:t>
      </w:r>
    </w:p>
    <w:p w14:paraId="06186770" w14:textId="77777777" w:rsidR="00375372" w:rsidRDefault="00E628CC" w:rsidP="00E628CC">
      <w:r w:rsidRPr="00E628CC">
        <w:t>117 Structure</w:t>
      </w:r>
    </w:p>
    <w:p w14:paraId="79F5187B" w14:textId="77777777" w:rsidR="00375372" w:rsidRDefault="00E628CC" w:rsidP="00E628CC">
      <w:r w:rsidRPr="00E628CC">
        <w:t>118 Force &amp; Energy</w:t>
      </w:r>
    </w:p>
    <w:p w14:paraId="3A9A3549" w14:textId="77777777" w:rsidR="00375372" w:rsidRDefault="00E628CC" w:rsidP="00E628CC">
      <w:r w:rsidRPr="00E628CC">
        <w:t>119 Number &amp; quantity</w:t>
      </w:r>
    </w:p>
    <w:p w14:paraId="5E326528" w14:textId="77777777" w:rsidR="00375372" w:rsidRDefault="00E628CC" w:rsidP="001C3F81">
      <w:pPr>
        <w:pStyle w:val="Heading4"/>
      </w:pPr>
      <w:r w:rsidRPr="00E628CC">
        <w:t>120 Epistemology, causation, humankind</w:t>
      </w:r>
    </w:p>
    <w:p w14:paraId="468400E0" w14:textId="77777777" w:rsidR="00375372" w:rsidRDefault="00E628CC" w:rsidP="00E628CC">
      <w:r w:rsidRPr="00E628CC">
        <w:t>121 Epistemology (Theory of knowledge)</w:t>
      </w:r>
    </w:p>
    <w:p w14:paraId="31A00155" w14:textId="77777777" w:rsidR="00375372" w:rsidRDefault="00E628CC" w:rsidP="00E628CC">
      <w:r w:rsidRPr="00E628CC">
        <w:t>122 Causation</w:t>
      </w:r>
    </w:p>
    <w:p w14:paraId="15A59090" w14:textId="77777777" w:rsidR="00375372" w:rsidRDefault="00E628CC" w:rsidP="00E628CC">
      <w:r w:rsidRPr="00E628CC">
        <w:t>123 Determinism &amp; indeterminism</w:t>
      </w:r>
    </w:p>
    <w:p w14:paraId="387C8649" w14:textId="77777777" w:rsidR="00375372" w:rsidRDefault="00E628CC" w:rsidP="00E628CC">
      <w:r w:rsidRPr="00E628CC">
        <w:t>124 Teleology</w:t>
      </w:r>
    </w:p>
    <w:p w14:paraId="3EA784FF" w14:textId="77777777" w:rsidR="00375372" w:rsidRDefault="00E628CC" w:rsidP="00E628CC">
      <w:r w:rsidRPr="00E628CC">
        <w:t>125 Not assigned or no longer used</w:t>
      </w:r>
    </w:p>
    <w:p w14:paraId="6CA19B7F" w14:textId="77777777" w:rsidR="00375372" w:rsidRDefault="00E628CC" w:rsidP="00E628CC">
      <w:r w:rsidRPr="00E628CC">
        <w:t>126 The self</w:t>
      </w:r>
    </w:p>
    <w:p w14:paraId="74196EFA" w14:textId="77777777" w:rsidR="00375372" w:rsidRDefault="00E628CC" w:rsidP="00E628CC">
      <w:r w:rsidRPr="00E628CC">
        <w:t>127 The unconscious &amp; the subconscious</w:t>
      </w:r>
    </w:p>
    <w:p w14:paraId="776311B8" w14:textId="77777777" w:rsidR="00375372" w:rsidRDefault="00E628CC" w:rsidP="00E628CC">
      <w:r w:rsidRPr="00E628CC">
        <w:t>128 Humankind</w:t>
      </w:r>
    </w:p>
    <w:p w14:paraId="0B3E9D5A" w14:textId="77777777" w:rsidR="00375372" w:rsidRDefault="00E628CC" w:rsidP="00E628CC">
      <w:r w:rsidRPr="00E628CC">
        <w:t>129 Origin &amp; destiny of individual souls</w:t>
      </w:r>
    </w:p>
    <w:p w14:paraId="092AAEC1" w14:textId="77777777" w:rsidR="00375372" w:rsidRDefault="00E628CC" w:rsidP="001C3F81">
      <w:pPr>
        <w:pStyle w:val="Heading4"/>
      </w:pPr>
      <w:r w:rsidRPr="00E628CC">
        <w:t>130 Paranormal phenomena</w:t>
      </w:r>
    </w:p>
    <w:p w14:paraId="2C8D2246" w14:textId="77777777" w:rsidR="00375372" w:rsidRDefault="00E628CC" w:rsidP="00E628CC">
      <w:r w:rsidRPr="00E628CC">
        <w:t>131 Occult methods for achieving well-being</w:t>
      </w:r>
    </w:p>
    <w:p w14:paraId="6FFEA86E" w14:textId="77777777" w:rsidR="00375372" w:rsidRDefault="00E628CC" w:rsidP="00E628CC">
      <w:r w:rsidRPr="00E628CC">
        <w:t>132 Not assigned or no longer used</w:t>
      </w:r>
    </w:p>
    <w:p w14:paraId="1EBACA8A" w14:textId="77777777" w:rsidR="00375372" w:rsidRDefault="00E628CC" w:rsidP="00E628CC">
      <w:r w:rsidRPr="00E628CC">
        <w:lastRenderedPageBreak/>
        <w:t>133 Parapsychology &amp; occultism</w:t>
      </w:r>
    </w:p>
    <w:p w14:paraId="2D0CB473" w14:textId="77777777" w:rsidR="00375372" w:rsidRDefault="00E628CC" w:rsidP="00E628CC">
      <w:r w:rsidRPr="00E628CC">
        <w:t>134 Not assigned or no longer used</w:t>
      </w:r>
    </w:p>
    <w:p w14:paraId="785DF072" w14:textId="77777777" w:rsidR="00375372" w:rsidRDefault="00E628CC" w:rsidP="00E628CC">
      <w:r w:rsidRPr="00E628CC">
        <w:t>135 Dreams &amp; mysteries</w:t>
      </w:r>
    </w:p>
    <w:p w14:paraId="5804D170" w14:textId="77777777" w:rsidR="00375372" w:rsidRDefault="00E628CC" w:rsidP="00E628CC">
      <w:r w:rsidRPr="00E628CC">
        <w:t>136 Not assigned or no longer used</w:t>
      </w:r>
    </w:p>
    <w:p w14:paraId="756D4F8C" w14:textId="77777777" w:rsidR="00375372" w:rsidRDefault="00E628CC" w:rsidP="00E628CC">
      <w:r w:rsidRPr="00E628CC">
        <w:t xml:space="preserve">137 Divinatory </w:t>
      </w:r>
      <w:proofErr w:type="gramStart"/>
      <w:r w:rsidRPr="00E628CC">
        <w:t>graphology</w:t>
      </w:r>
      <w:proofErr w:type="gramEnd"/>
    </w:p>
    <w:p w14:paraId="5648AABB" w14:textId="77777777" w:rsidR="00375372" w:rsidRDefault="00E628CC" w:rsidP="00E628CC">
      <w:r w:rsidRPr="00E628CC">
        <w:t>138 Physiognomy</w:t>
      </w:r>
    </w:p>
    <w:p w14:paraId="47AF57F1" w14:textId="77777777" w:rsidR="00375372" w:rsidRDefault="00E628CC" w:rsidP="00E628CC">
      <w:r w:rsidRPr="00E628CC">
        <w:t>139 Phrenology</w:t>
      </w:r>
    </w:p>
    <w:p w14:paraId="669B0ACF" w14:textId="77777777" w:rsidR="00375372" w:rsidRDefault="00E628CC" w:rsidP="001C3F81">
      <w:pPr>
        <w:pStyle w:val="Heading4"/>
      </w:pPr>
      <w:r w:rsidRPr="00E628CC">
        <w:t>140 Specific philosophical schools</w:t>
      </w:r>
    </w:p>
    <w:p w14:paraId="79632C3B" w14:textId="77777777" w:rsidR="00375372" w:rsidRDefault="00E628CC" w:rsidP="00E628CC">
      <w:r w:rsidRPr="00E628CC">
        <w:t>141 Idealism &amp; related systems</w:t>
      </w:r>
    </w:p>
    <w:p w14:paraId="0BE4941E" w14:textId="77777777" w:rsidR="00375372" w:rsidRDefault="00E628CC" w:rsidP="00E628CC">
      <w:r w:rsidRPr="00E628CC">
        <w:t xml:space="preserve">142 Critical </w:t>
      </w:r>
      <w:proofErr w:type="gramStart"/>
      <w:r w:rsidRPr="00E628CC">
        <w:t>philosophy</w:t>
      </w:r>
      <w:proofErr w:type="gramEnd"/>
    </w:p>
    <w:p w14:paraId="03823B88" w14:textId="77777777" w:rsidR="00375372" w:rsidRDefault="00E628CC" w:rsidP="00E628CC">
      <w:r w:rsidRPr="00E628CC">
        <w:t>143 Intuitionism &amp; Bergsonism</w:t>
      </w:r>
    </w:p>
    <w:p w14:paraId="4A36CF91" w14:textId="77777777" w:rsidR="00375372" w:rsidRDefault="00E628CC" w:rsidP="00E628CC">
      <w:r w:rsidRPr="00E628CC">
        <w:t>144 Humanism &amp; related systems</w:t>
      </w:r>
    </w:p>
    <w:p w14:paraId="4733113A" w14:textId="77777777" w:rsidR="00375372" w:rsidRDefault="00E628CC" w:rsidP="00E628CC">
      <w:r w:rsidRPr="00E628CC">
        <w:t>145 Sensationalism</w:t>
      </w:r>
    </w:p>
    <w:p w14:paraId="6D6C3F97" w14:textId="77777777" w:rsidR="00375372" w:rsidRDefault="00E628CC" w:rsidP="00E628CC">
      <w:r w:rsidRPr="00E628CC">
        <w:t>146 Naturalism &amp; related systems</w:t>
      </w:r>
    </w:p>
    <w:p w14:paraId="159DCE40" w14:textId="77777777" w:rsidR="00375372" w:rsidRDefault="00E628CC" w:rsidP="00E628CC">
      <w:r w:rsidRPr="00E628CC">
        <w:t>147 Pantheism &amp; related systems</w:t>
      </w:r>
    </w:p>
    <w:p w14:paraId="7133E375" w14:textId="77777777" w:rsidR="00375372" w:rsidRDefault="00E628CC" w:rsidP="00E628CC">
      <w:r w:rsidRPr="00E628CC">
        <w:t>148 Liberalism, eclecticism, traditionalism</w:t>
      </w:r>
    </w:p>
    <w:p w14:paraId="0A8A1717" w14:textId="77777777" w:rsidR="00375372" w:rsidRDefault="00E628CC" w:rsidP="00E628CC">
      <w:r w:rsidRPr="00E628CC">
        <w:t>149 Other philosophical systems</w:t>
      </w:r>
    </w:p>
    <w:p w14:paraId="39C6A7D8" w14:textId="77777777" w:rsidR="00375372" w:rsidRDefault="00E628CC" w:rsidP="001C3F81">
      <w:pPr>
        <w:pStyle w:val="Heading4"/>
      </w:pPr>
      <w:r w:rsidRPr="00E628CC">
        <w:t>150 Psychology</w:t>
      </w:r>
    </w:p>
    <w:p w14:paraId="4C8248C1" w14:textId="77777777" w:rsidR="00375372" w:rsidRDefault="00E628CC" w:rsidP="00E628CC">
      <w:r w:rsidRPr="00E628CC">
        <w:t>151 Not assigned or no longer used</w:t>
      </w:r>
    </w:p>
    <w:p w14:paraId="28252342" w14:textId="77777777" w:rsidR="00375372" w:rsidRDefault="00E628CC" w:rsidP="00E628CC">
      <w:r w:rsidRPr="00E628CC">
        <w:t>152 Perception, movement, emotions, drives</w:t>
      </w:r>
    </w:p>
    <w:p w14:paraId="5F87C714" w14:textId="77777777" w:rsidR="00375372" w:rsidRDefault="00E628CC" w:rsidP="00E628CC">
      <w:r w:rsidRPr="00E628CC">
        <w:t>153 Mental processes &amp; intelligence</w:t>
      </w:r>
    </w:p>
    <w:p w14:paraId="05C50C7F" w14:textId="77777777" w:rsidR="00375372" w:rsidRDefault="00E628CC" w:rsidP="00E628CC">
      <w:r w:rsidRPr="00E628CC">
        <w:t>154 Subconscious &amp; altered states</w:t>
      </w:r>
    </w:p>
    <w:p w14:paraId="2286A21F" w14:textId="77777777" w:rsidR="00375372" w:rsidRDefault="00E628CC" w:rsidP="00E628CC">
      <w:r w:rsidRPr="00E628CC">
        <w:t>155 Differential &amp; developmental psychology</w:t>
      </w:r>
    </w:p>
    <w:p w14:paraId="6508B4FB" w14:textId="77777777" w:rsidR="00375372" w:rsidRDefault="00E628CC" w:rsidP="00E628CC">
      <w:r w:rsidRPr="00E628CC">
        <w:t>156 Comparative psychology</w:t>
      </w:r>
    </w:p>
    <w:p w14:paraId="0C24490A" w14:textId="77777777" w:rsidR="00375372" w:rsidRDefault="00E628CC" w:rsidP="00E628CC">
      <w:r w:rsidRPr="00E628CC">
        <w:t>157 Not assigned or no longer used</w:t>
      </w:r>
    </w:p>
    <w:p w14:paraId="521CF3A4" w14:textId="77777777" w:rsidR="00375372" w:rsidRDefault="00E628CC" w:rsidP="00E628CC">
      <w:r w:rsidRPr="00E628CC">
        <w:t xml:space="preserve">158 Applied </w:t>
      </w:r>
      <w:proofErr w:type="gramStart"/>
      <w:r w:rsidRPr="00E628CC">
        <w:t>psychology</w:t>
      </w:r>
      <w:proofErr w:type="gramEnd"/>
    </w:p>
    <w:p w14:paraId="299B0ED7" w14:textId="77777777" w:rsidR="00375372" w:rsidRDefault="00E628CC" w:rsidP="00E628CC">
      <w:r w:rsidRPr="00E628CC">
        <w:t>159 Not assigned or no longer used</w:t>
      </w:r>
    </w:p>
    <w:p w14:paraId="3E6CE024" w14:textId="77777777" w:rsidR="00375372" w:rsidRDefault="00E628CC" w:rsidP="001C3F81">
      <w:pPr>
        <w:pStyle w:val="Heading4"/>
      </w:pPr>
      <w:r w:rsidRPr="00E628CC">
        <w:t>160 Logic</w:t>
      </w:r>
    </w:p>
    <w:p w14:paraId="2C05A1DA" w14:textId="77777777" w:rsidR="00375372" w:rsidRDefault="00E628CC" w:rsidP="00E628CC">
      <w:r w:rsidRPr="00E628CC">
        <w:t>161 Induction</w:t>
      </w:r>
    </w:p>
    <w:p w14:paraId="13CBE2E0" w14:textId="77777777" w:rsidR="00375372" w:rsidRDefault="00E628CC" w:rsidP="00E628CC">
      <w:r w:rsidRPr="00E628CC">
        <w:t>162 Deduction</w:t>
      </w:r>
    </w:p>
    <w:p w14:paraId="099510C4" w14:textId="77777777" w:rsidR="00375372" w:rsidRDefault="00E628CC" w:rsidP="00E628CC">
      <w:r w:rsidRPr="00E628CC">
        <w:t>163 Not assigned or no longer used</w:t>
      </w:r>
    </w:p>
    <w:p w14:paraId="3AAA423F" w14:textId="77777777" w:rsidR="00375372" w:rsidRDefault="00E628CC" w:rsidP="00E628CC">
      <w:r w:rsidRPr="00E628CC">
        <w:t>164 Not assigned or no longer used</w:t>
      </w:r>
    </w:p>
    <w:p w14:paraId="406373BA" w14:textId="77777777" w:rsidR="00375372" w:rsidRDefault="00E628CC" w:rsidP="00E628CC">
      <w:r w:rsidRPr="00E628CC">
        <w:t>165 Fallacies &amp; sources of error</w:t>
      </w:r>
    </w:p>
    <w:p w14:paraId="4B76CC86" w14:textId="77777777" w:rsidR="00375372" w:rsidRDefault="00E628CC" w:rsidP="00E628CC">
      <w:r w:rsidRPr="00E628CC">
        <w:t>166 Syllogisms</w:t>
      </w:r>
    </w:p>
    <w:p w14:paraId="01CEE7AF" w14:textId="77777777" w:rsidR="00375372" w:rsidRDefault="00E628CC" w:rsidP="00E628CC">
      <w:r w:rsidRPr="00E628CC">
        <w:t>167 Hypotheses</w:t>
      </w:r>
    </w:p>
    <w:p w14:paraId="42BB8F47" w14:textId="77777777" w:rsidR="00375372" w:rsidRDefault="00E628CC" w:rsidP="00E628CC">
      <w:r w:rsidRPr="00E628CC">
        <w:t>168 Argument &amp; persuasion</w:t>
      </w:r>
    </w:p>
    <w:p w14:paraId="7FA4366A" w14:textId="77777777" w:rsidR="00375372" w:rsidRDefault="00E628CC" w:rsidP="00E628CC">
      <w:r w:rsidRPr="00E628CC">
        <w:t>169 Analogy</w:t>
      </w:r>
    </w:p>
    <w:p w14:paraId="7BB3DB39" w14:textId="77777777" w:rsidR="00375372" w:rsidRDefault="00E628CC" w:rsidP="001C3F81">
      <w:pPr>
        <w:pStyle w:val="Heading4"/>
      </w:pPr>
      <w:r w:rsidRPr="00E628CC">
        <w:t>170 Ethics (Moral philosophy)</w:t>
      </w:r>
    </w:p>
    <w:p w14:paraId="722E33C5" w14:textId="77777777" w:rsidR="00375372" w:rsidRDefault="00E628CC" w:rsidP="00E628CC">
      <w:r w:rsidRPr="00E628CC">
        <w:t>171 Systems &amp; doctrines</w:t>
      </w:r>
    </w:p>
    <w:p w14:paraId="1872D173" w14:textId="77777777" w:rsidR="00375372" w:rsidRDefault="00E628CC" w:rsidP="00E628CC">
      <w:r w:rsidRPr="00E628CC">
        <w:t>172 Political ethics</w:t>
      </w:r>
    </w:p>
    <w:p w14:paraId="5027CA24" w14:textId="77777777" w:rsidR="00375372" w:rsidRDefault="00E628CC" w:rsidP="00E628CC">
      <w:r w:rsidRPr="00E628CC">
        <w:t>173 Ethics of family relationships</w:t>
      </w:r>
    </w:p>
    <w:p w14:paraId="2C5B5DEC" w14:textId="77777777" w:rsidR="00375372" w:rsidRDefault="00E628CC" w:rsidP="00E628CC">
      <w:r w:rsidRPr="00E628CC">
        <w:t>174 Economic &amp; professional ethics</w:t>
      </w:r>
    </w:p>
    <w:p w14:paraId="4CC5E9A1" w14:textId="77777777" w:rsidR="00375372" w:rsidRDefault="00E628CC" w:rsidP="00E628CC">
      <w:r w:rsidRPr="00E628CC">
        <w:t>175 Ethics of recreation &amp; leisure</w:t>
      </w:r>
    </w:p>
    <w:p w14:paraId="2E8BFC85" w14:textId="77777777" w:rsidR="00375372" w:rsidRDefault="00E628CC" w:rsidP="00E628CC">
      <w:r w:rsidRPr="00E628CC">
        <w:t>176 Ethics of sex &amp; reproduction</w:t>
      </w:r>
    </w:p>
    <w:p w14:paraId="3913FD12" w14:textId="77777777" w:rsidR="00375372" w:rsidRDefault="00E628CC" w:rsidP="00E628CC">
      <w:r w:rsidRPr="00E628CC">
        <w:t>177 Ethics of social relations</w:t>
      </w:r>
    </w:p>
    <w:p w14:paraId="13A2204F" w14:textId="77777777" w:rsidR="00375372" w:rsidRDefault="00E628CC" w:rsidP="00E628CC">
      <w:r w:rsidRPr="00E628CC">
        <w:t>178 Ethics of consumption</w:t>
      </w:r>
    </w:p>
    <w:p w14:paraId="1713A79A" w14:textId="77777777" w:rsidR="00375372" w:rsidRDefault="00E628CC" w:rsidP="00E628CC">
      <w:r w:rsidRPr="00E628CC">
        <w:lastRenderedPageBreak/>
        <w:t>179 Other ethical norms</w:t>
      </w:r>
    </w:p>
    <w:p w14:paraId="04B4F8FE" w14:textId="77777777" w:rsidR="00375372" w:rsidRDefault="00E628CC" w:rsidP="001C3F81">
      <w:pPr>
        <w:pStyle w:val="Heading4"/>
      </w:pPr>
      <w:r w:rsidRPr="00E628CC">
        <w:t>180 Ancient, medieval, Oriental philosophy</w:t>
      </w:r>
    </w:p>
    <w:p w14:paraId="57FDC5FA" w14:textId="77777777" w:rsidR="00375372" w:rsidRDefault="00E628CC" w:rsidP="00E628CC">
      <w:r w:rsidRPr="00E628CC">
        <w:t>181 Oriental philosophy</w:t>
      </w:r>
    </w:p>
    <w:p w14:paraId="612314E0" w14:textId="77777777" w:rsidR="00375372" w:rsidRDefault="00E628CC" w:rsidP="00E628CC">
      <w:r w:rsidRPr="00E628CC">
        <w:t>182 Pre-Socratic Greek philosophies</w:t>
      </w:r>
    </w:p>
    <w:p w14:paraId="7550A095" w14:textId="77777777" w:rsidR="00375372" w:rsidRDefault="00E628CC" w:rsidP="00E628CC">
      <w:r w:rsidRPr="00E628CC">
        <w:t>183 Sophistic &amp; Socratic philosophies</w:t>
      </w:r>
    </w:p>
    <w:p w14:paraId="33A1A2FF" w14:textId="77777777" w:rsidR="00375372" w:rsidRDefault="00E628CC" w:rsidP="00E628CC">
      <w:r w:rsidRPr="00E628CC">
        <w:t xml:space="preserve">184 Platonic </w:t>
      </w:r>
      <w:proofErr w:type="gramStart"/>
      <w:r w:rsidRPr="00E628CC">
        <w:t>philosophy</w:t>
      </w:r>
      <w:proofErr w:type="gramEnd"/>
    </w:p>
    <w:p w14:paraId="49CB2751" w14:textId="77777777" w:rsidR="00375372" w:rsidRDefault="00E628CC" w:rsidP="00E628CC">
      <w:r w:rsidRPr="00E628CC">
        <w:t>185 Aristotelian philosophy</w:t>
      </w:r>
    </w:p>
    <w:p w14:paraId="2DE02C0F" w14:textId="77777777" w:rsidR="00375372" w:rsidRDefault="00E628CC" w:rsidP="00E628CC">
      <w:r w:rsidRPr="00E628CC">
        <w:t>186 Skeptic and Neoplatonic philosophies</w:t>
      </w:r>
    </w:p>
    <w:p w14:paraId="033F124C" w14:textId="77777777" w:rsidR="00375372" w:rsidRDefault="00E628CC" w:rsidP="00E628CC">
      <w:r w:rsidRPr="00E628CC">
        <w:t>187 Epicurean philosophy</w:t>
      </w:r>
    </w:p>
    <w:p w14:paraId="1009C62E" w14:textId="77777777" w:rsidR="00375372" w:rsidRDefault="00E628CC" w:rsidP="00E628CC">
      <w:r w:rsidRPr="00E628CC">
        <w:t>188 Stoic philosophy</w:t>
      </w:r>
    </w:p>
    <w:p w14:paraId="63772747" w14:textId="77777777" w:rsidR="00375372" w:rsidRDefault="00E628CC" w:rsidP="00E628CC">
      <w:r w:rsidRPr="00E628CC">
        <w:t>189 Medieval Western philosophy</w:t>
      </w:r>
    </w:p>
    <w:p w14:paraId="1D5129F3" w14:textId="77777777" w:rsidR="00375372" w:rsidRDefault="00E628CC" w:rsidP="001C3F81">
      <w:pPr>
        <w:pStyle w:val="Heading4"/>
      </w:pPr>
      <w:r w:rsidRPr="00E628CC">
        <w:t>190 Modern Western philosophy</w:t>
      </w:r>
    </w:p>
    <w:p w14:paraId="51134C55" w14:textId="77777777" w:rsidR="00375372" w:rsidRDefault="00E628CC" w:rsidP="00E628CC">
      <w:r w:rsidRPr="00E628CC">
        <w:t>191 Modern Western philosophy United States &amp; Canada</w:t>
      </w:r>
    </w:p>
    <w:p w14:paraId="5A5F557F" w14:textId="77777777" w:rsidR="00375372" w:rsidRDefault="00E628CC" w:rsidP="00E628CC">
      <w:r w:rsidRPr="00E628CC">
        <w:t>192 Modern Western philosophy British Isles</w:t>
      </w:r>
    </w:p>
    <w:p w14:paraId="77510E3E" w14:textId="77777777" w:rsidR="00375372" w:rsidRDefault="00E628CC" w:rsidP="00E628CC">
      <w:r w:rsidRPr="00E628CC">
        <w:t>193 Modern Western philosophy Germany &amp; Austria</w:t>
      </w:r>
    </w:p>
    <w:p w14:paraId="36DBEC7A" w14:textId="77777777" w:rsidR="00375372" w:rsidRDefault="00E628CC" w:rsidP="00E628CC">
      <w:r w:rsidRPr="00E628CC">
        <w:t>194 Modern Western philosophy France</w:t>
      </w:r>
    </w:p>
    <w:p w14:paraId="16C9EE6B" w14:textId="77777777" w:rsidR="00375372" w:rsidRDefault="00E628CC" w:rsidP="00E628CC">
      <w:r w:rsidRPr="00E628CC">
        <w:t>195 Modern Western philosophy Italy</w:t>
      </w:r>
    </w:p>
    <w:p w14:paraId="42A05E6B" w14:textId="77777777" w:rsidR="00375372" w:rsidRDefault="00E628CC" w:rsidP="00E628CC">
      <w:r w:rsidRPr="00E628CC">
        <w:t>196 Modern Western philosophy Spain &amp; Portugal</w:t>
      </w:r>
    </w:p>
    <w:p w14:paraId="173CABE0" w14:textId="77777777" w:rsidR="00375372" w:rsidRDefault="00E628CC" w:rsidP="00E628CC">
      <w:r w:rsidRPr="00E628CC">
        <w:t>197 Modern Western philosophy Soviet Union</w:t>
      </w:r>
    </w:p>
    <w:p w14:paraId="7984D661" w14:textId="77777777" w:rsidR="00375372" w:rsidRDefault="00E628CC" w:rsidP="00E628CC">
      <w:r w:rsidRPr="00E628CC">
        <w:t>198 Modern Western philosophy Scandinavia</w:t>
      </w:r>
    </w:p>
    <w:p w14:paraId="38ADFD0F" w14:textId="0D9A74F0" w:rsidR="00375372" w:rsidRDefault="00E628CC" w:rsidP="00E628CC">
      <w:r w:rsidRPr="00E628CC">
        <w:t>199 Modern Western philosophy Other geographical areas</w:t>
      </w:r>
    </w:p>
    <w:p w14:paraId="6501FECD" w14:textId="77777777" w:rsidR="00375372" w:rsidRDefault="00E628CC" w:rsidP="00E628CC">
      <w:pPr>
        <w:pStyle w:val="Heading3"/>
      </w:pPr>
      <w:r>
        <w:t>200 Religion</w:t>
      </w:r>
    </w:p>
    <w:p w14:paraId="78275E40" w14:textId="77777777" w:rsidR="00375372" w:rsidRDefault="00E628CC" w:rsidP="00E628CC">
      <w:r w:rsidRPr="00E628CC">
        <w:t>201 Philosophy of Christianity</w:t>
      </w:r>
    </w:p>
    <w:p w14:paraId="574DCE67" w14:textId="77777777" w:rsidR="00375372" w:rsidRDefault="00E628CC" w:rsidP="00E628CC">
      <w:r w:rsidRPr="00E628CC">
        <w:t>202 Miscellany of Christianity</w:t>
      </w:r>
    </w:p>
    <w:p w14:paraId="572C0F77" w14:textId="77777777" w:rsidR="00375372" w:rsidRDefault="00E628CC" w:rsidP="00E628CC">
      <w:r w:rsidRPr="00E628CC">
        <w:t>203 Dictionaries of Christianity</w:t>
      </w:r>
    </w:p>
    <w:p w14:paraId="2EEDA649" w14:textId="77777777" w:rsidR="00375372" w:rsidRDefault="00E628CC" w:rsidP="00E628CC">
      <w:r w:rsidRPr="00E628CC">
        <w:t>204 Special topics</w:t>
      </w:r>
    </w:p>
    <w:p w14:paraId="2189EB77" w14:textId="77777777" w:rsidR="00375372" w:rsidRDefault="00E628CC" w:rsidP="00E628CC">
      <w:r w:rsidRPr="00E628CC">
        <w:t>205 Serial publications of Christianity</w:t>
      </w:r>
    </w:p>
    <w:p w14:paraId="7DF7F13A" w14:textId="77777777" w:rsidR="00375372" w:rsidRDefault="00E628CC" w:rsidP="00E628CC">
      <w:r w:rsidRPr="00E628CC">
        <w:t>206 Organizations of Christianity</w:t>
      </w:r>
    </w:p>
    <w:p w14:paraId="6E78CDEF" w14:textId="77777777" w:rsidR="00375372" w:rsidRDefault="00E628CC" w:rsidP="00E628CC">
      <w:r w:rsidRPr="00E628CC">
        <w:t>207 Education, research in Christianity</w:t>
      </w:r>
    </w:p>
    <w:p w14:paraId="1525185E" w14:textId="77777777" w:rsidR="00375372" w:rsidRDefault="00E628CC" w:rsidP="00E628CC">
      <w:r w:rsidRPr="00E628CC">
        <w:t>208 Kinds of persons in Christianity</w:t>
      </w:r>
    </w:p>
    <w:p w14:paraId="51C751B8" w14:textId="77777777" w:rsidR="00375372" w:rsidRDefault="00E628CC" w:rsidP="00E628CC">
      <w:r w:rsidRPr="00E628CC">
        <w:t>209 History &amp; geography of Christianity</w:t>
      </w:r>
    </w:p>
    <w:p w14:paraId="467725BC" w14:textId="77777777" w:rsidR="00375372" w:rsidRDefault="00E628CC" w:rsidP="001C3F81">
      <w:pPr>
        <w:pStyle w:val="Heading4"/>
      </w:pPr>
      <w:r w:rsidRPr="00E628CC">
        <w:t>210 Natural theology</w:t>
      </w:r>
    </w:p>
    <w:p w14:paraId="74896D95" w14:textId="77777777" w:rsidR="00375372" w:rsidRDefault="00E628CC" w:rsidP="00E628CC">
      <w:r w:rsidRPr="00E628CC">
        <w:t>211 Concepts of God</w:t>
      </w:r>
    </w:p>
    <w:p w14:paraId="7CB593D5" w14:textId="77777777" w:rsidR="00375372" w:rsidRDefault="00E628CC" w:rsidP="00E628CC">
      <w:r w:rsidRPr="00E628CC">
        <w:t>212 Existence, attributes of God</w:t>
      </w:r>
    </w:p>
    <w:p w14:paraId="4B8A8326" w14:textId="77777777" w:rsidR="00375372" w:rsidRDefault="00E628CC" w:rsidP="00E628CC">
      <w:r w:rsidRPr="00E628CC">
        <w:t>213 Creation</w:t>
      </w:r>
    </w:p>
    <w:p w14:paraId="7F5B185D" w14:textId="77777777" w:rsidR="00375372" w:rsidRDefault="00E628CC" w:rsidP="00E628CC">
      <w:r w:rsidRPr="00E628CC">
        <w:t>214 Theodicy</w:t>
      </w:r>
    </w:p>
    <w:p w14:paraId="1832636D" w14:textId="77777777" w:rsidR="00375372" w:rsidRDefault="00E628CC" w:rsidP="00E628CC">
      <w:r w:rsidRPr="00E628CC">
        <w:t>215 Science &amp; religion</w:t>
      </w:r>
    </w:p>
    <w:p w14:paraId="53454E53" w14:textId="77777777" w:rsidR="00375372" w:rsidRDefault="00E628CC" w:rsidP="00E628CC">
      <w:r w:rsidRPr="00E628CC">
        <w:t>216 Good &amp; evil</w:t>
      </w:r>
    </w:p>
    <w:p w14:paraId="72D0FE17" w14:textId="77777777" w:rsidR="00375372" w:rsidRDefault="00E628CC" w:rsidP="00E628CC">
      <w:r w:rsidRPr="00E628CC">
        <w:t>217 Not assigned or no longer used</w:t>
      </w:r>
    </w:p>
    <w:p w14:paraId="50976675" w14:textId="77777777" w:rsidR="00375372" w:rsidRDefault="00E628CC" w:rsidP="00E628CC">
      <w:r w:rsidRPr="00E628CC">
        <w:t>218 Humankind</w:t>
      </w:r>
    </w:p>
    <w:p w14:paraId="1F9D48FA" w14:textId="77777777" w:rsidR="00375372" w:rsidRDefault="00E628CC" w:rsidP="00E628CC">
      <w:r w:rsidRPr="00E628CC">
        <w:t>219 Not assigned or no longer used</w:t>
      </w:r>
    </w:p>
    <w:p w14:paraId="1BBF2AE8" w14:textId="77777777" w:rsidR="00375372" w:rsidRDefault="00E628CC" w:rsidP="001C3F81">
      <w:pPr>
        <w:pStyle w:val="Heading4"/>
      </w:pPr>
      <w:r w:rsidRPr="00E628CC">
        <w:t>220 Bible</w:t>
      </w:r>
    </w:p>
    <w:p w14:paraId="4AF4F913" w14:textId="77777777" w:rsidR="00375372" w:rsidRDefault="00E628CC" w:rsidP="00E628CC">
      <w:r w:rsidRPr="00E628CC">
        <w:t>221 Old Testament</w:t>
      </w:r>
    </w:p>
    <w:p w14:paraId="43751EAD" w14:textId="77777777" w:rsidR="00375372" w:rsidRDefault="00E628CC" w:rsidP="00E628CC">
      <w:r w:rsidRPr="00E628CC">
        <w:t>222 Historical books of Old Testament</w:t>
      </w:r>
    </w:p>
    <w:p w14:paraId="08F83668" w14:textId="77777777" w:rsidR="00375372" w:rsidRDefault="00E628CC" w:rsidP="00E628CC">
      <w:r w:rsidRPr="00E628CC">
        <w:t>223 Poetic books of Old Testament</w:t>
      </w:r>
    </w:p>
    <w:p w14:paraId="3DA88CFE" w14:textId="77777777" w:rsidR="00375372" w:rsidRDefault="00E628CC" w:rsidP="00E628CC">
      <w:r w:rsidRPr="00E628CC">
        <w:t>224 Prophetic books of Old Testament</w:t>
      </w:r>
    </w:p>
    <w:p w14:paraId="5609EEB5" w14:textId="77777777" w:rsidR="00375372" w:rsidRDefault="00E628CC" w:rsidP="00E628CC">
      <w:r w:rsidRPr="00E628CC">
        <w:lastRenderedPageBreak/>
        <w:t>225 New Testament</w:t>
      </w:r>
    </w:p>
    <w:p w14:paraId="60093EE2" w14:textId="77777777" w:rsidR="00375372" w:rsidRDefault="00E628CC" w:rsidP="00E628CC">
      <w:r w:rsidRPr="00E628CC">
        <w:t>226 Gospels &amp; Acts</w:t>
      </w:r>
    </w:p>
    <w:p w14:paraId="69D63021" w14:textId="77777777" w:rsidR="00375372" w:rsidRDefault="00E628CC" w:rsidP="00E628CC">
      <w:r w:rsidRPr="00E628CC">
        <w:t>227 Epistles</w:t>
      </w:r>
    </w:p>
    <w:p w14:paraId="2354D82B" w14:textId="77777777" w:rsidR="00375372" w:rsidRDefault="00E628CC" w:rsidP="00E628CC">
      <w:r w:rsidRPr="00E628CC">
        <w:t>228 Revelation (Apocalypse)</w:t>
      </w:r>
    </w:p>
    <w:p w14:paraId="529B4E1D" w14:textId="77777777" w:rsidR="00375372" w:rsidRDefault="00E628CC" w:rsidP="00E628CC">
      <w:r w:rsidRPr="00E628CC">
        <w:t>229 Apocrypha &amp; pseudepigrapha</w:t>
      </w:r>
    </w:p>
    <w:p w14:paraId="36240757" w14:textId="77777777" w:rsidR="00375372" w:rsidRDefault="00E628CC" w:rsidP="001C3F81">
      <w:pPr>
        <w:pStyle w:val="Heading4"/>
      </w:pPr>
      <w:r w:rsidRPr="00E628CC">
        <w:t>230 Christian theology</w:t>
      </w:r>
    </w:p>
    <w:p w14:paraId="1C0E46BB" w14:textId="77777777" w:rsidR="00375372" w:rsidRDefault="00E628CC" w:rsidP="00E628CC">
      <w:r w:rsidRPr="00E628CC">
        <w:t>231 God</w:t>
      </w:r>
    </w:p>
    <w:p w14:paraId="52939289" w14:textId="77777777" w:rsidR="00375372" w:rsidRDefault="00E628CC" w:rsidP="00E628CC">
      <w:r w:rsidRPr="00E628CC">
        <w:t>232 Jesus Christ &amp; his family</w:t>
      </w:r>
    </w:p>
    <w:p w14:paraId="226BC4AC" w14:textId="77777777" w:rsidR="00375372" w:rsidRDefault="00E628CC" w:rsidP="00E628CC">
      <w:r w:rsidRPr="00E628CC">
        <w:t>233 Humankind</w:t>
      </w:r>
    </w:p>
    <w:p w14:paraId="03190086" w14:textId="77777777" w:rsidR="00375372" w:rsidRDefault="00E628CC" w:rsidP="00E628CC">
      <w:r w:rsidRPr="00E628CC">
        <w:t>234 Salvation (Soteriology) &amp; grace</w:t>
      </w:r>
    </w:p>
    <w:p w14:paraId="3999BDB2" w14:textId="77777777" w:rsidR="00375372" w:rsidRDefault="00E628CC" w:rsidP="00E628CC">
      <w:r w:rsidRPr="00E628CC">
        <w:t>235 Spiritual beings</w:t>
      </w:r>
    </w:p>
    <w:p w14:paraId="11201640" w14:textId="77777777" w:rsidR="00375372" w:rsidRDefault="00E628CC" w:rsidP="00E628CC">
      <w:r w:rsidRPr="00E628CC">
        <w:t>236 Eschatology</w:t>
      </w:r>
    </w:p>
    <w:p w14:paraId="4CBB641B" w14:textId="77777777" w:rsidR="00375372" w:rsidRDefault="00E628CC" w:rsidP="00E628CC">
      <w:r w:rsidRPr="00E628CC">
        <w:t>237 Not assigned or no longer used</w:t>
      </w:r>
    </w:p>
    <w:p w14:paraId="264DA634" w14:textId="77777777" w:rsidR="00375372" w:rsidRDefault="00E628CC" w:rsidP="00E628CC">
      <w:r w:rsidRPr="00E628CC">
        <w:t>238 Creeds &amp; catechisms</w:t>
      </w:r>
    </w:p>
    <w:p w14:paraId="3EBFED0F" w14:textId="77777777" w:rsidR="00375372" w:rsidRDefault="00E628CC" w:rsidP="00E628CC">
      <w:r w:rsidRPr="00E628CC">
        <w:t>239 Apologetics &amp; polemics</w:t>
      </w:r>
    </w:p>
    <w:p w14:paraId="776CCD1F" w14:textId="77777777" w:rsidR="00375372" w:rsidRDefault="00E628CC" w:rsidP="001C3F81">
      <w:pPr>
        <w:pStyle w:val="Heading4"/>
      </w:pPr>
      <w:r w:rsidRPr="00E628CC">
        <w:t>240 Christian moral &amp; devotional theology</w:t>
      </w:r>
    </w:p>
    <w:p w14:paraId="16C92FA4" w14:textId="77777777" w:rsidR="00375372" w:rsidRDefault="00E628CC" w:rsidP="00E628CC">
      <w:r w:rsidRPr="00E628CC">
        <w:t>241 Moral theology</w:t>
      </w:r>
    </w:p>
    <w:p w14:paraId="7C903F78" w14:textId="77777777" w:rsidR="00375372" w:rsidRDefault="00E628CC" w:rsidP="00E628CC">
      <w:r w:rsidRPr="00E628CC">
        <w:t>242 Devotional literature</w:t>
      </w:r>
    </w:p>
    <w:p w14:paraId="5CDA599D" w14:textId="77777777" w:rsidR="00375372" w:rsidRDefault="00E628CC" w:rsidP="00E628CC">
      <w:r w:rsidRPr="00E628CC">
        <w:t>243 Evangelistic writings for individuals</w:t>
      </w:r>
    </w:p>
    <w:p w14:paraId="63031EEE" w14:textId="77777777" w:rsidR="00375372" w:rsidRDefault="00E628CC" w:rsidP="00E628CC">
      <w:r w:rsidRPr="00E628CC">
        <w:t>244 Not assigned or no longer used</w:t>
      </w:r>
    </w:p>
    <w:p w14:paraId="1CD1B32C" w14:textId="77777777" w:rsidR="00375372" w:rsidRDefault="00E628CC" w:rsidP="00E628CC">
      <w:r w:rsidRPr="00E628CC">
        <w:t>245 Texts of hymns</w:t>
      </w:r>
    </w:p>
    <w:p w14:paraId="4EB5D787" w14:textId="77777777" w:rsidR="00375372" w:rsidRDefault="00E628CC" w:rsidP="00E628CC">
      <w:r w:rsidRPr="00E628CC">
        <w:t>246 Use of art in Christianity</w:t>
      </w:r>
    </w:p>
    <w:p w14:paraId="55CE15B6" w14:textId="77777777" w:rsidR="00375372" w:rsidRDefault="00E628CC" w:rsidP="00E628CC">
      <w:r w:rsidRPr="00E628CC">
        <w:t>247 Church furnishings &amp; articles</w:t>
      </w:r>
    </w:p>
    <w:p w14:paraId="1D7A5F7F" w14:textId="77777777" w:rsidR="00375372" w:rsidRDefault="00E628CC" w:rsidP="00E628CC">
      <w:r w:rsidRPr="00E628CC">
        <w:t>248 Christian experience, practice, life</w:t>
      </w:r>
    </w:p>
    <w:p w14:paraId="0BB8A6C9" w14:textId="77777777" w:rsidR="00375372" w:rsidRDefault="00E628CC" w:rsidP="00E628CC">
      <w:r w:rsidRPr="00E628CC">
        <w:t>249 Christian observances in family life</w:t>
      </w:r>
    </w:p>
    <w:p w14:paraId="360EF20D" w14:textId="77777777" w:rsidR="00375372" w:rsidRDefault="00E628CC" w:rsidP="001C3F81">
      <w:pPr>
        <w:pStyle w:val="Heading4"/>
      </w:pPr>
      <w:r w:rsidRPr="00E628CC">
        <w:t>250 Christian orders &amp; local church</w:t>
      </w:r>
    </w:p>
    <w:p w14:paraId="278FE240" w14:textId="77777777" w:rsidR="00375372" w:rsidRDefault="00E628CC" w:rsidP="00E628CC">
      <w:r w:rsidRPr="00E628CC">
        <w:t>251 Preaching (Homiletics)</w:t>
      </w:r>
    </w:p>
    <w:p w14:paraId="29C7FCF8" w14:textId="77777777" w:rsidR="00375372" w:rsidRDefault="00E628CC" w:rsidP="00E628CC">
      <w:r w:rsidRPr="00E628CC">
        <w:t>252 Texts of sermons</w:t>
      </w:r>
    </w:p>
    <w:p w14:paraId="5AC59035" w14:textId="77777777" w:rsidR="00375372" w:rsidRDefault="00E628CC" w:rsidP="00E628CC">
      <w:r w:rsidRPr="00E628CC">
        <w:t>253 Pastoral office (Pastoral theology)</w:t>
      </w:r>
    </w:p>
    <w:p w14:paraId="1C898737" w14:textId="77777777" w:rsidR="00375372" w:rsidRDefault="00E628CC" w:rsidP="00E628CC">
      <w:r w:rsidRPr="00E628CC">
        <w:t>254 Parish government &amp; administration</w:t>
      </w:r>
    </w:p>
    <w:p w14:paraId="38EC11BE" w14:textId="77777777" w:rsidR="00375372" w:rsidRDefault="00E628CC" w:rsidP="00E628CC">
      <w:r w:rsidRPr="00E628CC">
        <w:t>255 Religious congregations &amp; orders</w:t>
      </w:r>
    </w:p>
    <w:p w14:paraId="445A11EC" w14:textId="77777777" w:rsidR="00375372" w:rsidRDefault="00E628CC" w:rsidP="00E628CC">
      <w:r w:rsidRPr="00E628CC">
        <w:t>256 Not assigned or no longer used</w:t>
      </w:r>
    </w:p>
    <w:p w14:paraId="7CD2E489" w14:textId="77777777" w:rsidR="00375372" w:rsidRDefault="00E628CC" w:rsidP="00E628CC">
      <w:r w:rsidRPr="00E628CC">
        <w:t>257 Not assigned or no longer used</w:t>
      </w:r>
    </w:p>
    <w:p w14:paraId="3FBDB7EE" w14:textId="77777777" w:rsidR="00375372" w:rsidRDefault="00E628CC" w:rsidP="00E628CC">
      <w:r w:rsidRPr="00E628CC">
        <w:t>258 Not assigned or no longer used</w:t>
      </w:r>
    </w:p>
    <w:p w14:paraId="52F8AECF" w14:textId="77777777" w:rsidR="00375372" w:rsidRDefault="00E628CC" w:rsidP="00E628CC">
      <w:r w:rsidRPr="00E628CC">
        <w:t>259 Activities of the local church</w:t>
      </w:r>
    </w:p>
    <w:p w14:paraId="0F3616A2" w14:textId="77777777" w:rsidR="00375372" w:rsidRDefault="00E628CC" w:rsidP="001C3F81">
      <w:pPr>
        <w:pStyle w:val="Heading4"/>
      </w:pPr>
      <w:r w:rsidRPr="00E628CC">
        <w:t>260 Christian social theology</w:t>
      </w:r>
    </w:p>
    <w:p w14:paraId="3E598030" w14:textId="77777777" w:rsidR="00375372" w:rsidRDefault="00E628CC" w:rsidP="00E628CC">
      <w:r w:rsidRPr="00E628CC">
        <w:t>261 Social theology</w:t>
      </w:r>
    </w:p>
    <w:p w14:paraId="72B5B53D" w14:textId="77777777" w:rsidR="00375372" w:rsidRDefault="00E628CC" w:rsidP="00E628CC">
      <w:r w:rsidRPr="00E628CC">
        <w:t>262 Ecclesiology</w:t>
      </w:r>
    </w:p>
    <w:p w14:paraId="7BAD8AD8" w14:textId="77777777" w:rsidR="00375372" w:rsidRDefault="00E628CC" w:rsidP="00E628CC">
      <w:r w:rsidRPr="00E628CC">
        <w:t>263 Times, places of religious observance</w:t>
      </w:r>
    </w:p>
    <w:p w14:paraId="6312E256" w14:textId="77777777" w:rsidR="00375372" w:rsidRDefault="00E628CC" w:rsidP="00E628CC">
      <w:r w:rsidRPr="00E628CC">
        <w:t>264 Public worship</w:t>
      </w:r>
    </w:p>
    <w:p w14:paraId="1FA920D8" w14:textId="77777777" w:rsidR="00375372" w:rsidRDefault="00E628CC" w:rsidP="00E628CC">
      <w:r w:rsidRPr="00E628CC">
        <w:t>265 Sacraments, other rites &amp; acts</w:t>
      </w:r>
    </w:p>
    <w:p w14:paraId="464C2262" w14:textId="77777777" w:rsidR="00375372" w:rsidRDefault="00E628CC" w:rsidP="00E628CC">
      <w:r w:rsidRPr="00E628CC">
        <w:t>266 Missions</w:t>
      </w:r>
    </w:p>
    <w:p w14:paraId="50B6C7D1" w14:textId="77777777" w:rsidR="00375372" w:rsidRDefault="00E628CC" w:rsidP="00E628CC">
      <w:r w:rsidRPr="00E628CC">
        <w:t>267 Associations for religious work</w:t>
      </w:r>
    </w:p>
    <w:p w14:paraId="50BD5D9E" w14:textId="77777777" w:rsidR="00375372" w:rsidRDefault="00E628CC" w:rsidP="00E628CC">
      <w:r w:rsidRPr="00E628CC">
        <w:t>268 Religious education</w:t>
      </w:r>
    </w:p>
    <w:p w14:paraId="7A14F64F" w14:textId="77777777" w:rsidR="00375372" w:rsidRDefault="00E628CC" w:rsidP="00E628CC">
      <w:r w:rsidRPr="00E628CC">
        <w:t>269 Spiritual renewal</w:t>
      </w:r>
    </w:p>
    <w:p w14:paraId="019C0D34" w14:textId="77777777" w:rsidR="00375372" w:rsidRDefault="00E628CC" w:rsidP="001C3F81">
      <w:pPr>
        <w:pStyle w:val="Heading4"/>
      </w:pPr>
      <w:r w:rsidRPr="00E628CC">
        <w:lastRenderedPageBreak/>
        <w:t>270 Christian church history</w:t>
      </w:r>
    </w:p>
    <w:p w14:paraId="2737D025" w14:textId="77777777" w:rsidR="00375372" w:rsidRDefault="00E628CC" w:rsidP="00E628CC">
      <w:r w:rsidRPr="00E628CC">
        <w:t>271 Religious orders in church history</w:t>
      </w:r>
    </w:p>
    <w:p w14:paraId="576C47C3" w14:textId="77777777" w:rsidR="00375372" w:rsidRDefault="00E628CC" w:rsidP="00E628CC">
      <w:r w:rsidRPr="00E628CC">
        <w:t>272 Persecutions in church history</w:t>
      </w:r>
    </w:p>
    <w:p w14:paraId="494A42B0" w14:textId="77777777" w:rsidR="00375372" w:rsidRDefault="00E628CC" w:rsidP="00E628CC">
      <w:r w:rsidRPr="00E628CC">
        <w:t>273 Heresies in church history</w:t>
      </w:r>
    </w:p>
    <w:p w14:paraId="678923B8" w14:textId="77777777" w:rsidR="00375372" w:rsidRDefault="00E628CC" w:rsidP="00E628CC">
      <w:r w:rsidRPr="00E628CC">
        <w:t>274 Christian church in Europe</w:t>
      </w:r>
    </w:p>
    <w:p w14:paraId="24F941D8" w14:textId="77777777" w:rsidR="00375372" w:rsidRDefault="00E628CC" w:rsidP="00E628CC">
      <w:r w:rsidRPr="00E628CC">
        <w:t>275 Christian church in Asia</w:t>
      </w:r>
    </w:p>
    <w:p w14:paraId="399BAAFF" w14:textId="77777777" w:rsidR="00375372" w:rsidRDefault="00E628CC" w:rsidP="00E628CC">
      <w:r w:rsidRPr="00E628CC">
        <w:t>276 Christian church in Africa</w:t>
      </w:r>
    </w:p>
    <w:p w14:paraId="0E4DA96D" w14:textId="77777777" w:rsidR="00375372" w:rsidRDefault="00E628CC" w:rsidP="00E628CC">
      <w:r w:rsidRPr="00E628CC">
        <w:t>277 Christian church in North America</w:t>
      </w:r>
    </w:p>
    <w:p w14:paraId="6E907F77" w14:textId="77777777" w:rsidR="00375372" w:rsidRDefault="00E628CC" w:rsidP="00E628CC">
      <w:r w:rsidRPr="00E628CC">
        <w:t>278 Christian church in South America</w:t>
      </w:r>
    </w:p>
    <w:p w14:paraId="44346DF4" w14:textId="77777777" w:rsidR="00375372" w:rsidRDefault="00E628CC" w:rsidP="00E628CC">
      <w:r w:rsidRPr="00E628CC">
        <w:t>279 Christian church in other areas</w:t>
      </w:r>
    </w:p>
    <w:p w14:paraId="68402288" w14:textId="77777777" w:rsidR="00375372" w:rsidRDefault="00E628CC" w:rsidP="001C3F81">
      <w:pPr>
        <w:pStyle w:val="Heading4"/>
      </w:pPr>
      <w:r w:rsidRPr="00E628CC">
        <w:t>280 Christian denominations &amp; sects</w:t>
      </w:r>
    </w:p>
    <w:p w14:paraId="7A5BD5A5" w14:textId="77777777" w:rsidR="00375372" w:rsidRDefault="00E628CC" w:rsidP="00E628CC">
      <w:r w:rsidRPr="00E628CC">
        <w:t>281 Early church &amp; Eastern churches</w:t>
      </w:r>
    </w:p>
    <w:p w14:paraId="59E975C2" w14:textId="77777777" w:rsidR="00375372" w:rsidRDefault="00E628CC" w:rsidP="00E628CC">
      <w:r w:rsidRPr="00E628CC">
        <w:t>282 Roman Catholic Church</w:t>
      </w:r>
    </w:p>
    <w:p w14:paraId="71B8E635" w14:textId="77777777" w:rsidR="00375372" w:rsidRDefault="00E628CC" w:rsidP="00E628CC">
      <w:r w:rsidRPr="00E628CC">
        <w:t>283 Anglican churches</w:t>
      </w:r>
    </w:p>
    <w:p w14:paraId="703EA27E" w14:textId="77777777" w:rsidR="00375372" w:rsidRDefault="00E628CC" w:rsidP="00E628CC">
      <w:r w:rsidRPr="00E628CC">
        <w:t>284 Protestants of Continental origin</w:t>
      </w:r>
    </w:p>
    <w:p w14:paraId="6E925087" w14:textId="77777777" w:rsidR="00375372" w:rsidRDefault="00E628CC" w:rsidP="00E628CC">
      <w:r w:rsidRPr="00E628CC">
        <w:t>285 Presbyterian, Reformed, Congregational</w:t>
      </w:r>
    </w:p>
    <w:p w14:paraId="67A84690" w14:textId="77777777" w:rsidR="00375372" w:rsidRDefault="00E628CC" w:rsidP="00E628CC">
      <w:r w:rsidRPr="00E628CC">
        <w:t>286 Baptist, Disciples of Christ, Adventist</w:t>
      </w:r>
    </w:p>
    <w:p w14:paraId="714755B1" w14:textId="77777777" w:rsidR="00375372" w:rsidRDefault="00E628CC" w:rsidP="00E628CC">
      <w:r w:rsidRPr="00E628CC">
        <w:t>287 Methodist &amp; related churches</w:t>
      </w:r>
    </w:p>
    <w:p w14:paraId="5A736502" w14:textId="77777777" w:rsidR="00375372" w:rsidRDefault="00E628CC" w:rsidP="00E628CC">
      <w:r w:rsidRPr="00E628CC">
        <w:t>288 Not assigned or no longer used</w:t>
      </w:r>
    </w:p>
    <w:p w14:paraId="75597498" w14:textId="77777777" w:rsidR="00375372" w:rsidRDefault="00E628CC" w:rsidP="00E628CC">
      <w:r w:rsidRPr="00E628CC">
        <w:t>289 Other denominations &amp; sects</w:t>
      </w:r>
    </w:p>
    <w:p w14:paraId="7D2526FB" w14:textId="77777777" w:rsidR="00375372" w:rsidRDefault="00E628CC" w:rsidP="001C3F81">
      <w:pPr>
        <w:pStyle w:val="Heading4"/>
      </w:pPr>
      <w:r w:rsidRPr="00E628CC">
        <w:t>290 Other &amp; comparative religions</w:t>
      </w:r>
    </w:p>
    <w:p w14:paraId="0736BB9D" w14:textId="77777777" w:rsidR="00375372" w:rsidRDefault="00E628CC" w:rsidP="00E628CC">
      <w:r w:rsidRPr="00E628CC">
        <w:t>291 Comparative religion</w:t>
      </w:r>
    </w:p>
    <w:p w14:paraId="6CE50FAB" w14:textId="77777777" w:rsidR="00375372" w:rsidRDefault="00E628CC" w:rsidP="00E628CC">
      <w:r w:rsidRPr="00E628CC">
        <w:t>292 Classical (Greek &amp; Roman) religion</w:t>
      </w:r>
    </w:p>
    <w:p w14:paraId="7D88AE74" w14:textId="77777777" w:rsidR="00375372" w:rsidRDefault="00E628CC" w:rsidP="00E628CC">
      <w:r w:rsidRPr="00E628CC">
        <w:t>293 Germanic religion</w:t>
      </w:r>
    </w:p>
    <w:p w14:paraId="43E3495E" w14:textId="77777777" w:rsidR="00375372" w:rsidRDefault="00E628CC" w:rsidP="00E628CC">
      <w:r w:rsidRPr="00E628CC">
        <w:t>294 Religions of Indic origin</w:t>
      </w:r>
    </w:p>
    <w:p w14:paraId="032572BA" w14:textId="77777777" w:rsidR="00375372" w:rsidRDefault="00E628CC" w:rsidP="00E628CC">
      <w:r w:rsidRPr="00E628CC">
        <w:t>295 Zoroastrianism (</w:t>
      </w:r>
      <w:proofErr w:type="spellStart"/>
      <w:r w:rsidRPr="00E628CC">
        <w:t>Mazdaism</w:t>
      </w:r>
      <w:proofErr w:type="spellEnd"/>
      <w:r w:rsidRPr="00E628CC">
        <w:t xml:space="preserve">, </w:t>
      </w:r>
      <w:proofErr w:type="spellStart"/>
      <w:r w:rsidRPr="00E628CC">
        <w:t>Parseeism</w:t>
      </w:r>
      <w:proofErr w:type="spellEnd"/>
      <w:r w:rsidRPr="00E628CC">
        <w:t>)</w:t>
      </w:r>
    </w:p>
    <w:p w14:paraId="2987DA08" w14:textId="77777777" w:rsidR="00375372" w:rsidRDefault="00E628CC" w:rsidP="00E628CC">
      <w:r w:rsidRPr="00E628CC">
        <w:t>296 Judaism</w:t>
      </w:r>
    </w:p>
    <w:p w14:paraId="12AAD6EF" w14:textId="77777777" w:rsidR="00375372" w:rsidRDefault="00E628CC" w:rsidP="00E628CC">
      <w:r w:rsidRPr="00E628CC">
        <w:t>297 Islam &amp; religions originating in it</w:t>
      </w:r>
    </w:p>
    <w:p w14:paraId="20C0FD89" w14:textId="77777777" w:rsidR="00375372" w:rsidRDefault="00E628CC" w:rsidP="00E628CC">
      <w:r w:rsidRPr="00E628CC">
        <w:t>298 Not assigned or no longer used</w:t>
      </w:r>
    </w:p>
    <w:p w14:paraId="3FB42CED" w14:textId="3F043DBB" w:rsidR="00375372" w:rsidRDefault="00E628CC" w:rsidP="00E628CC">
      <w:r w:rsidRPr="00E628CC">
        <w:t>299 Other religions</w:t>
      </w:r>
    </w:p>
    <w:p w14:paraId="0657FFCE" w14:textId="77777777" w:rsidR="00375372" w:rsidRDefault="00E628CC" w:rsidP="00E628CC">
      <w:pPr>
        <w:pStyle w:val="Heading3"/>
      </w:pPr>
      <w:r>
        <w:t>300 Social sciences</w:t>
      </w:r>
    </w:p>
    <w:p w14:paraId="31F5F100" w14:textId="77777777" w:rsidR="00375372" w:rsidRDefault="00E628CC" w:rsidP="00E628CC">
      <w:r w:rsidRPr="00E628CC">
        <w:t>301 Sociology &amp; anthropology</w:t>
      </w:r>
    </w:p>
    <w:p w14:paraId="6E832C69" w14:textId="77777777" w:rsidR="00375372" w:rsidRDefault="00E628CC" w:rsidP="00E628CC">
      <w:r w:rsidRPr="00E628CC">
        <w:t>302 Social interaction</w:t>
      </w:r>
    </w:p>
    <w:p w14:paraId="273FB36D" w14:textId="77777777" w:rsidR="00375372" w:rsidRDefault="00E628CC" w:rsidP="00E628CC">
      <w:r w:rsidRPr="00E628CC">
        <w:t>303 Social processes</w:t>
      </w:r>
    </w:p>
    <w:p w14:paraId="2B2A82E9" w14:textId="77777777" w:rsidR="00375372" w:rsidRDefault="00E628CC" w:rsidP="00E628CC">
      <w:r w:rsidRPr="00E628CC">
        <w:t>304 Factors affecting social behavior</w:t>
      </w:r>
    </w:p>
    <w:p w14:paraId="5311B914" w14:textId="77777777" w:rsidR="00375372" w:rsidRDefault="00E628CC" w:rsidP="00E628CC">
      <w:r w:rsidRPr="00E628CC">
        <w:t>305 Social groups</w:t>
      </w:r>
    </w:p>
    <w:p w14:paraId="1E939E7A" w14:textId="77777777" w:rsidR="00375372" w:rsidRDefault="00E628CC" w:rsidP="00E628CC">
      <w:r w:rsidRPr="00E628CC">
        <w:t>306 Culture &amp; institutions</w:t>
      </w:r>
    </w:p>
    <w:p w14:paraId="6EEAF8E4" w14:textId="77777777" w:rsidR="00375372" w:rsidRDefault="00E628CC" w:rsidP="00E628CC">
      <w:r w:rsidRPr="00E628CC">
        <w:t>307 Communities</w:t>
      </w:r>
    </w:p>
    <w:p w14:paraId="0FE8A11B" w14:textId="77777777" w:rsidR="00375372" w:rsidRDefault="00E628CC" w:rsidP="00E628CC">
      <w:r w:rsidRPr="00E628CC">
        <w:t>308 Not assigned or no longer used</w:t>
      </w:r>
    </w:p>
    <w:p w14:paraId="4A5213F0" w14:textId="77777777" w:rsidR="00375372" w:rsidRDefault="00E628CC" w:rsidP="00E628CC">
      <w:r w:rsidRPr="00E628CC">
        <w:t>309 Not assigned or no longer used</w:t>
      </w:r>
    </w:p>
    <w:p w14:paraId="5B530A30" w14:textId="77777777" w:rsidR="00375372" w:rsidRDefault="00E628CC" w:rsidP="001C3F81">
      <w:pPr>
        <w:pStyle w:val="Heading4"/>
      </w:pPr>
      <w:r w:rsidRPr="00E628CC">
        <w:t>310 General statistics</w:t>
      </w:r>
    </w:p>
    <w:p w14:paraId="63936E98" w14:textId="77777777" w:rsidR="00375372" w:rsidRDefault="00E628CC" w:rsidP="00E628CC">
      <w:r w:rsidRPr="00E628CC">
        <w:t>311 Not assigned or no longer used</w:t>
      </w:r>
    </w:p>
    <w:p w14:paraId="5A6AC5C8" w14:textId="77777777" w:rsidR="00375372" w:rsidRDefault="00E628CC" w:rsidP="00E628CC">
      <w:r w:rsidRPr="00E628CC">
        <w:t>312 Not assigned or no longer used</w:t>
      </w:r>
    </w:p>
    <w:p w14:paraId="254A40D5" w14:textId="77777777" w:rsidR="00375372" w:rsidRDefault="00E628CC" w:rsidP="00E628CC">
      <w:r w:rsidRPr="00E628CC">
        <w:t>313 Not assigned or no longer used</w:t>
      </w:r>
    </w:p>
    <w:p w14:paraId="7329A04E" w14:textId="77777777" w:rsidR="00375372" w:rsidRDefault="00E628CC" w:rsidP="00E628CC">
      <w:r w:rsidRPr="00E628CC">
        <w:t>314 General statistics Of Europe</w:t>
      </w:r>
    </w:p>
    <w:p w14:paraId="21984C05" w14:textId="77777777" w:rsidR="00375372" w:rsidRDefault="00E628CC" w:rsidP="00E628CC">
      <w:r w:rsidRPr="00E628CC">
        <w:t>315 General statistics Of Asia</w:t>
      </w:r>
    </w:p>
    <w:p w14:paraId="768AF613" w14:textId="77777777" w:rsidR="00375372" w:rsidRDefault="00E628CC" w:rsidP="00E628CC">
      <w:r w:rsidRPr="00E628CC">
        <w:lastRenderedPageBreak/>
        <w:t>316 General statistics Of Africa</w:t>
      </w:r>
    </w:p>
    <w:p w14:paraId="7C4C54CD" w14:textId="77777777" w:rsidR="00375372" w:rsidRDefault="00E628CC" w:rsidP="00E628CC">
      <w:r w:rsidRPr="00E628CC">
        <w:t>317 General statistics Of North America</w:t>
      </w:r>
    </w:p>
    <w:p w14:paraId="127ECAE0" w14:textId="77777777" w:rsidR="00375372" w:rsidRDefault="00E628CC" w:rsidP="00E628CC">
      <w:r w:rsidRPr="00E628CC">
        <w:t>318 General statistics Of South America</w:t>
      </w:r>
    </w:p>
    <w:p w14:paraId="30556446" w14:textId="77777777" w:rsidR="00375372" w:rsidRDefault="00E628CC" w:rsidP="00E628CC">
      <w:r w:rsidRPr="00E628CC">
        <w:t xml:space="preserve">319 General statistics </w:t>
      </w:r>
      <w:proofErr w:type="gramStart"/>
      <w:r w:rsidRPr="00E628CC">
        <w:t>Of</w:t>
      </w:r>
      <w:proofErr w:type="gramEnd"/>
      <w:r w:rsidRPr="00E628CC">
        <w:t xml:space="preserve"> other parts of the world</w:t>
      </w:r>
    </w:p>
    <w:p w14:paraId="0089C834" w14:textId="77777777" w:rsidR="00375372" w:rsidRDefault="00E628CC" w:rsidP="001C3F81">
      <w:pPr>
        <w:pStyle w:val="Heading4"/>
      </w:pPr>
      <w:r w:rsidRPr="00E628CC">
        <w:t xml:space="preserve">320 Political </w:t>
      </w:r>
      <w:proofErr w:type="gramStart"/>
      <w:r w:rsidRPr="00E628CC">
        <w:t>science</w:t>
      </w:r>
      <w:proofErr w:type="gramEnd"/>
    </w:p>
    <w:p w14:paraId="58CED90E" w14:textId="77777777" w:rsidR="00375372" w:rsidRDefault="00E628CC" w:rsidP="00E628CC">
      <w:r w:rsidRPr="00E628CC">
        <w:t>321 Systems of governments &amp; states</w:t>
      </w:r>
    </w:p>
    <w:p w14:paraId="7EFF6294" w14:textId="77777777" w:rsidR="00375372" w:rsidRDefault="00E628CC" w:rsidP="00E628CC">
      <w:r w:rsidRPr="00E628CC">
        <w:t>322 Relation of state to organized groups</w:t>
      </w:r>
    </w:p>
    <w:p w14:paraId="0C99E878" w14:textId="77777777" w:rsidR="00375372" w:rsidRDefault="00E628CC" w:rsidP="00E628CC">
      <w:r w:rsidRPr="00E628CC">
        <w:t>323 Civil &amp; political rights</w:t>
      </w:r>
    </w:p>
    <w:p w14:paraId="20E0D89E" w14:textId="77777777" w:rsidR="00375372" w:rsidRDefault="00E628CC" w:rsidP="00E628CC">
      <w:r w:rsidRPr="00E628CC">
        <w:t>324 The political process</w:t>
      </w:r>
    </w:p>
    <w:p w14:paraId="5895194B" w14:textId="77777777" w:rsidR="00375372" w:rsidRDefault="00E628CC" w:rsidP="00E628CC">
      <w:r w:rsidRPr="00E628CC">
        <w:t>325 International migration &amp; colonization</w:t>
      </w:r>
    </w:p>
    <w:p w14:paraId="4D7B1CC4" w14:textId="77777777" w:rsidR="00375372" w:rsidRDefault="00E628CC" w:rsidP="00E628CC">
      <w:r w:rsidRPr="00E628CC">
        <w:t>326 Slavery &amp; emancipation</w:t>
      </w:r>
    </w:p>
    <w:p w14:paraId="5E7782E7" w14:textId="77777777" w:rsidR="00375372" w:rsidRDefault="00E628CC" w:rsidP="00E628CC">
      <w:r w:rsidRPr="00E628CC">
        <w:t>327 International relations</w:t>
      </w:r>
    </w:p>
    <w:p w14:paraId="6F734805" w14:textId="77777777" w:rsidR="00375372" w:rsidRDefault="00E628CC" w:rsidP="00E628CC">
      <w:r w:rsidRPr="00E628CC">
        <w:t>328 The legislative process</w:t>
      </w:r>
    </w:p>
    <w:p w14:paraId="4E3AE4F1" w14:textId="77777777" w:rsidR="00375372" w:rsidRDefault="00E628CC" w:rsidP="00E628CC">
      <w:r w:rsidRPr="00E628CC">
        <w:t>329 Not assigned or no longer used</w:t>
      </w:r>
    </w:p>
    <w:p w14:paraId="46B583BF" w14:textId="77777777" w:rsidR="00375372" w:rsidRDefault="00E628CC" w:rsidP="001C3F81">
      <w:pPr>
        <w:pStyle w:val="Heading4"/>
      </w:pPr>
      <w:r w:rsidRPr="00E628CC">
        <w:t>330 Economics</w:t>
      </w:r>
    </w:p>
    <w:p w14:paraId="62BC453C" w14:textId="77777777" w:rsidR="00375372" w:rsidRDefault="00E628CC" w:rsidP="00E628CC">
      <w:r w:rsidRPr="00E628CC">
        <w:t>331 Labor economics</w:t>
      </w:r>
    </w:p>
    <w:p w14:paraId="31C40FBD" w14:textId="77777777" w:rsidR="00375372" w:rsidRDefault="00E628CC" w:rsidP="00E628CC">
      <w:r w:rsidRPr="00E628CC">
        <w:t>332 Financial economics</w:t>
      </w:r>
    </w:p>
    <w:p w14:paraId="174112F4" w14:textId="77777777" w:rsidR="00375372" w:rsidRDefault="00E628CC" w:rsidP="00E628CC">
      <w:r w:rsidRPr="00E628CC">
        <w:t>333 Land economics</w:t>
      </w:r>
    </w:p>
    <w:p w14:paraId="06FA205E" w14:textId="77777777" w:rsidR="00375372" w:rsidRDefault="00E628CC" w:rsidP="00E628CC">
      <w:r w:rsidRPr="00E628CC">
        <w:t>334 Cooperatives</w:t>
      </w:r>
    </w:p>
    <w:p w14:paraId="70C1BBEB" w14:textId="77777777" w:rsidR="00375372" w:rsidRDefault="00E628CC" w:rsidP="00E628CC">
      <w:r w:rsidRPr="00E628CC">
        <w:t>335 Socialism &amp; related systems</w:t>
      </w:r>
    </w:p>
    <w:p w14:paraId="33895A5D" w14:textId="77777777" w:rsidR="00375372" w:rsidRDefault="00E628CC" w:rsidP="00E628CC">
      <w:r w:rsidRPr="00E628CC">
        <w:t>336 Public finance</w:t>
      </w:r>
    </w:p>
    <w:p w14:paraId="70532E10" w14:textId="77777777" w:rsidR="00375372" w:rsidRDefault="00E628CC" w:rsidP="00E628CC">
      <w:r w:rsidRPr="00E628CC">
        <w:t>337 International economics</w:t>
      </w:r>
    </w:p>
    <w:p w14:paraId="2505F784" w14:textId="77777777" w:rsidR="00375372" w:rsidRDefault="00E628CC" w:rsidP="00E628CC">
      <w:r w:rsidRPr="00E628CC">
        <w:t>338 Production</w:t>
      </w:r>
    </w:p>
    <w:p w14:paraId="0BFEF713" w14:textId="77777777" w:rsidR="00375372" w:rsidRDefault="00E628CC" w:rsidP="00E628CC">
      <w:r w:rsidRPr="00E628CC">
        <w:t>339 Macroeconomics &amp; related topics</w:t>
      </w:r>
    </w:p>
    <w:p w14:paraId="2E8FEBDC" w14:textId="77777777" w:rsidR="00375372" w:rsidRDefault="00E628CC" w:rsidP="001C3F81">
      <w:pPr>
        <w:pStyle w:val="Heading4"/>
      </w:pPr>
      <w:r w:rsidRPr="00E628CC">
        <w:t>340 Law</w:t>
      </w:r>
    </w:p>
    <w:p w14:paraId="6BEBFF2A" w14:textId="77777777" w:rsidR="00375372" w:rsidRDefault="00E628CC" w:rsidP="00E628CC">
      <w:r w:rsidRPr="00E628CC">
        <w:t>341 International law</w:t>
      </w:r>
    </w:p>
    <w:p w14:paraId="05FC4030" w14:textId="77777777" w:rsidR="00375372" w:rsidRDefault="00E628CC" w:rsidP="00E628CC">
      <w:r w:rsidRPr="00E628CC">
        <w:t>342 Constitutional &amp; administrative law</w:t>
      </w:r>
    </w:p>
    <w:p w14:paraId="143F4ECB" w14:textId="77777777" w:rsidR="00375372" w:rsidRDefault="00E628CC" w:rsidP="00E628CC">
      <w:r w:rsidRPr="00E628CC">
        <w:t>343 Military, tax, trade, industrial law</w:t>
      </w:r>
    </w:p>
    <w:p w14:paraId="3724E08A" w14:textId="77777777" w:rsidR="00375372" w:rsidRDefault="00E628CC" w:rsidP="00E628CC">
      <w:r w:rsidRPr="00E628CC">
        <w:t>344 Social, labor, welfare, &amp; related law</w:t>
      </w:r>
    </w:p>
    <w:p w14:paraId="15EEEAEF" w14:textId="77777777" w:rsidR="00375372" w:rsidRDefault="00E628CC" w:rsidP="00E628CC">
      <w:r w:rsidRPr="00E628CC">
        <w:t>345 Criminal law</w:t>
      </w:r>
    </w:p>
    <w:p w14:paraId="61969EE9" w14:textId="77777777" w:rsidR="00375372" w:rsidRDefault="00E628CC" w:rsidP="00E628CC">
      <w:r w:rsidRPr="00E628CC">
        <w:t>346 Private law</w:t>
      </w:r>
    </w:p>
    <w:p w14:paraId="46E403EF" w14:textId="77777777" w:rsidR="00375372" w:rsidRDefault="00E628CC" w:rsidP="00E628CC">
      <w:r w:rsidRPr="00E628CC">
        <w:t>347 Civil procedure &amp; courts</w:t>
      </w:r>
    </w:p>
    <w:p w14:paraId="71618786" w14:textId="77777777" w:rsidR="00375372" w:rsidRDefault="00E628CC" w:rsidP="00E628CC">
      <w:r w:rsidRPr="00E628CC">
        <w:t>348 Law (Statutes), regulations, cases</w:t>
      </w:r>
    </w:p>
    <w:p w14:paraId="1A050558" w14:textId="77777777" w:rsidR="00375372" w:rsidRDefault="00E628CC" w:rsidP="00E628CC">
      <w:r w:rsidRPr="00E628CC">
        <w:t>349 Law of specific jurisdictions &amp; areas</w:t>
      </w:r>
    </w:p>
    <w:p w14:paraId="28CAEBBC" w14:textId="77777777" w:rsidR="00375372" w:rsidRDefault="00E628CC" w:rsidP="001C3F81">
      <w:pPr>
        <w:pStyle w:val="Heading4"/>
      </w:pPr>
      <w:r w:rsidRPr="00E628CC">
        <w:t>350 Public administration</w:t>
      </w:r>
    </w:p>
    <w:p w14:paraId="38F440D0" w14:textId="77777777" w:rsidR="00375372" w:rsidRDefault="00E628CC" w:rsidP="00E628CC">
      <w:r w:rsidRPr="00E628CC">
        <w:t>351 Of central governments</w:t>
      </w:r>
    </w:p>
    <w:p w14:paraId="4E656C03" w14:textId="77777777" w:rsidR="00375372" w:rsidRDefault="00E628CC" w:rsidP="00E628CC">
      <w:r w:rsidRPr="00E628CC">
        <w:t>352 Of local governments</w:t>
      </w:r>
    </w:p>
    <w:p w14:paraId="6A51C824" w14:textId="77777777" w:rsidR="00375372" w:rsidRDefault="00E628CC" w:rsidP="00E628CC">
      <w:r w:rsidRPr="00E628CC">
        <w:t>353 of U.S. federal &amp; state governments</w:t>
      </w:r>
    </w:p>
    <w:p w14:paraId="3AB721F7" w14:textId="77777777" w:rsidR="00375372" w:rsidRDefault="00E628CC" w:rsidP="00E628CC">
      <w:r w:rsidRPr="00E628CC">
        <w:t>354 Of specific central governments</w:t>
      </w:r>
    </w:p>
    <w:p w14:paraId="4C34673E" w14:textId="77777777" w:rsidR="00375372" w:rsidRDefault="00E628CC" w:rsidP="00E628CC">
      <w:r w:rsidRPr="00E628CC">
        <w:t>355 Military science</w:t>
      </w:r>
    </w:p>
    <w:p w14:paraId="17C7EA51" w14:textId="77777777" w:rsidR="00375372" w:rsidRDefault="00E628CC" w:rsidP="00E628CC">
      <w:r w:rsidRPr="00E628CC">
        <w:t>356 Foot forces &amp; warfare</w:t>
      </w:r>
    </w:p>
    <w:p w14:paraId="7D83BE25" w14:textId="77777777" w:rsidR="00375372" w:rsidRDefault="00E628CC" w:rsidP="00E628CC">
      <w:r w:rsidRPr="00E628CC">
        <w:t>357 Mounted forces &amp; warfare</w:t>
      </w:r>
    </w:p>
    <w:p w14:paraId="4414AEDC" w14:textId="77777777" w:rsidR="00375372" w:rsidRDefault="00E628CC" w:rsidP="00E628CC">
      <w:r w:rsidRPr="00E628CC">
        <w:t>358 Other specialized forces &amp; services</w:t>
      </w:r>
    </w:p>
    <w:p w14:paraId="5290351F" w14:textId="77777777" w:rsidR="00375372" w:rsidRDefault="00E628CC" w:rsidP="00E628CC">
      <w:r w:rsidRPr="00E628CC">
        <w:t>359 Sea (Naval) forces &amp; warfare</w:t>
      </w:r>
    </w:p>
    <w:p w14:paraId="6274AB04" w14:textId="77777777" w:rsidR="00375372" w:rsidRDefault="00E628CC" w:rsidP="001C3F81">
      <w:pPr>
        <w:pStyle w:val="Heading4"/>
      </w:pPr>
      <w:r w:rsidRPr="00E628CC">
        <w:t>360 Social services; association</w:t>
      </w:r>
    </w:p>
    <w:p w14:paraId="74F42CB6" w14:textId="77777777" w:rsidR="00375372" w:rsidRDefault="00E628CC" w:rsidP="00E628CC">
      <w:r w:rsidRPr="00E628CC">
        <w:t>361 General social problems &amp; services</w:t>
      </w:r>
    </w:p>
    <w:p w14:paraId="60034D84" w14:textId="77777777" w:rsidR="00375372" w:rsidRDefault="00E628CC" w:rsidP="00E628CC">
      <w:r w:rsidRPr="00E628CC">
        <w:lastRenderedPageBreak/>
        <w:t>362 Social welfare problems &amp; services</w:t>
      </w:r>
    </w:p>
    <w:p w14:paraId="164A6DAB" w14:textId="77777777" w:rsidR="00375372" w:rsidRDefault="00E628CC" w:rsidP="00E628CC">
      <w:r w:rsidRPr="00E628CC">
        <w:t>363 Other social problems &amp; services</w:t>
      </w:r>
    </w:p>
    <w:p w14:paraId="6E057E5B" w14:textId="77777777" w:rsidR="00375372" w:rsidRDefault="00E628CC" w:rsidP="00E628CC">
      <w:r w:rsidRPr="00E628CC">
        <w:t>364 Criminology</w:t>
      </w:r>
    </w:p>
    <w:p w14:paraId="57CDDDCC" w14:textId="77777777" w:rsidR="00375372" w:rsidRDefault="00E628CC" w:rsidP="00E628CC">
      <w:r w:rsidRPr="00E628CC">
        <w:t>365 Penal &amp; related institutions</w:t>
      </w:r>
    </w:p>
    <w:p w14:paraId="3BBE7EC9" w14:textId="77777777" w:rsidR="00375372" w:rsidRDefault="00E628CC" w:rsidP="00E628CC">
      <w:r w:rsidRPr="00E628CC">
        <w:t>366 Association</w:t>
      </w:r>
    </w:p>
    <w:p w14:paraId="68506E2B" w14:textId="77777777" w:rsidR="00375372" w:rsidRDefault="00E628CC" w:rsidP="00E628CC">
      <w:r w:rsidRPr="00E628CC">
        <w:t>367 General clubs</w:t>
      </w:r>
    </w:p>
    <w:p w14:paraId="2D424821" w14:textId="77777777" w:rsidR="00375372" w:rsidRDefault="00E628CC" w:rsidP="00E628CC">
      <w:r w:rsidRPr="00E628CC">
        <w:t>368 Insurance</w:t>
      </w:r>
    </w:p>
    <w:p w14:paraId="42CFF685" w14:textId="77777777" w:rsidR="00375372" w:rsidRDefault="00E628CC" w:rsidP="00E628CC">
      <w:r w:rsidRPr="00E628CC">
        <w:t>369 Miscellaneous kinds of associations</w:t>
      </w:r>
    </w:p>
    <w:p w14:paraId="595877CF" w14:textId="77777777" w:rsidR="00375372" w:rsidRDefault="00E628CC" w:rsidP="001C3F81">
      <w:pPr>
        <w:pStyle w:val="Heading4"/>
      </w:pPr>
      <w:r w:rsidRPr="00E628CC">
        <w:t>370 Education</w:t>
      </w:r>
    </w:p>
    <w:p w14:paraId="3DE4323C" w14:textId="77777777" w:rsidR="00375372" w:rsidRDefault="00E628CC" w:rsidP="00E628CC">
      <w:r w:rsidRPr="00E628CC">
        <w:t>371 School management; special education</w:t>
      </w:r>
    </w:p>
    <w:p w14:paraId="0DF9E890" w14:textId="77777777" w:rsidR="00375372" w:rsidRDefault="00E628CC" w:rsidP="00E628CC">
      <w:r w:rsidRPr="00E628CC">
        <w:t xml:space="preserve">372 Elementary </w:t>
      </w:r>
      <w:proofErr w:type="gramStart"/>
      <w:r w:rsidRPr="00E628CC">
        <w:t>education</w:t>
      </w:r>
      <w:proofErr w:type="gramEnd"/>
    </w:p>
    <w:p w14:paraId="219EE7EA" w14:textId="77777777" w:rsidR="00375372" w:rsidRDefault="00E628CC" w:rsidP="00E628CC">
      <w:r w:rsidRPr="00E628CC">
        <w:t>373 Secondary education</w:t>
      </w:r>
    </w:p>
    <w:p w14:paraId="257D9014" w14:textId="77777777" w:rsidR="00375372" w:rsidRDefault="00E628CC" w:rsidP="00E628CC">
      <w:r w:rsidRPr="00E628CC">
        <w:t>374 Adult education</w:t>
      </w:r>
    </w:p>
    <w:p w14:paraId="59796A50" w14:textId="77777777" w:rsidR="00375372" w:rsidRDefault="00E628CC" w:rsidP="00E628CC">
      <w:r w:rsidRPr="00E628CC">
        <w:t>375 Curriculums</w:t>
      </w:r>
    </w:p>
    <w:p w14:paraId="1CFCA2AE" w14:textId="77777777" w:rsidR="00375372" w:rsidRDefault="00E628CC" w:rsidP="00E628CC">
      <w:r w:rsidRPr="00E628CC">
        <w:t>376 Education of women</w:t>
      </w:r>
    </w:p>
    <w:p w14:paraId="5D0C57D1" w14:textId="77777777" w:rsidR="00375372" w:rsidRDefault="00E628CC" w:rsidP="00E628CC">
      <w:r w:rsidRPr="00E628CC">
        <w:t>377 Schools &amp; religion</w:t>
      </w:r>
    </w:p>
    <w:p w14:paraId="1D57D54F" w14:textId="77777777" w:rsidR="00375372" w:rsidRDefault="00E628CC" w:rsidP="00E628CC">
      <w:r w:rsidRPr="00E628CC">
        <w:t xml:space="preserve">378 Higher </w:t>
      </w:r>
      <w:proofErr w:type="gramStart"/>
      <w:r w:rsidRPr="00E628CC">
        <w:t>education</w:t>
      </w:r>
      <w:proofErr w:type="gramEnd"/>
    </w:p>
    <w:p w14:paraId="64EA6C6E" w14:textId="77777777" w:rsidR="00375372" w:rsidRDefault="00E628CC" w:rsidP="00E628CC">
      <w:r w:rsidRPr="00E628CC">
        <w:t>379 Government regulation, control, support</w:t>
      </w:r>
    </w:p>
    <w:p w14:paraId="36103F89" w14:textId="77777777" w:rsidR="00375372" w:rsidRDefault="00E628CC" w:rsidP="001C3F81">
      <w:pPr>
        <w:pStyle w:val="Heading4"/>
      </w:pPr>
      <w:r w:rsidRPr="00E628CC">
        <w:t>380 Commerce, communications, transport</w:t>
      </w:r>
    </w:p>
    <w:p w14:paraId="5BC3F3CB" w14:textId="77777777" w:rsidR="00375372" w:rsidRDefault="00E628CC" w:rsidP="00E628CC">
      <w:r w:rsidRPr="00E628CC">
        <w:t>381 Internal commerce (Domestic trade)</w:t>
      </w:r>
    </w:p>
    <w:p w14:paraId="6B45DD8F" w14:textId="77777777" w:rsidR="00375372" w:rsidRDefault="00E628CC" w:rsidP="00E628CC">
      <w:r w:rsidRPr="00E628CC">
        <w:t>382 International commerce (Foreign trade)</w:t>
      </w:r>
    </w:p>
    <w:p w14:paraId="3F34DB3B" w14:textId="77777777" w:rsidR="00375372" w:rsidRDefault="00E628CC" w:rsidP="00E628CC">
      <w:r w:rsidRPr="00E628CC">
        <w:t xml:space="preserve">383 Postal </w:t>
      </w:r>
      <w:proofErr w:type="gramStart"/>
      <w:r w:rsidRPr="00E628CC">
        <w:t>communication</w:t>
      </w:r>
      <w:proofErr w:type="gramEnd"/>
    </w:p>
    <w:p w14:paraId="3716FBF6" w14:textId="77777777" w:rsidR="00375372" w:rsidRDefault="00E628CC" w:rsidP="00E628CC">
      <w:r w:rsidRPr="00E628CC">
        <w:t>384 Communications Telecommunication</w:t>
      </w:r>
    </w:p>
    <w:p w14:paraId="5B2C8AFA" w14:textId="77777777" w:rsidR="00375372" w:rsidRDefault="00E628CC" w:rsidP="00E628CC">
      <w:r w:rsidRPr="00E628CC">
        <w:t>385 Railroad transportation</w:t>
      </w:r>
    </w:p>
    <w:p w14:paraId="626C8BF6" w14:textId="77777777" w:rsidR="00375372" w:rsidRDefault="00E628CC" w:rsidP="00E628CC">
      <w:r w:rsidRPr="00E628CC">
        <w:t xml:space="preserve">386 Inland waterway &amp; ferry </w:t>
      </w:r>
      <w:proofErr w:type="gramStart"/>
      <w:r w:rsidRPr="00E628CC">
        <w:t>transportation</w:t>
      </w:r>
      <w:proofErr w:type="gramEnd"/>
    </w:p>
    <w:p w14:paraId="7E8205C4" w14:textId="77777777" w:rsidR="00375372" w:rsidRDefault="00E628CC" w:rsidP="00E628CC">
      <w:r w:rsidRPr="00E628CC">
        <w:t>387 Water, air, space transportation</w:t>
      </w:r>
    </w:p>
    <w:p w14:paraId="4D1A7D4A" w14:textId="77777777" w:rsidR="00375372" w:rsidRDefault="00E628CC" w:rsidP="00E628CC">
      <w:r w:rsidRPr="00E628CC">
        <w:t>388 Transportation Ground transportation</w:t>
      </w:r>
    </w:p>
    <w:p w14:paraId="5EA65C50" w14:textId="77777777" w:rsidR="00375372" w:rsidRDefault="00E628CC" w:rsidP="00E628CC">
      <w:r w:rsidRPr="00E628CC">
        <w:t>389 Metrology &amp; standardization</w:t>
      </w:r>
    </w:p>
    <w:p w14:paraId="6C15ABF9" w14:textId="77777777" w:rsidR="00375372" w:rsidRDefault="00E628CC" w:rsidP="001C3F81">
      <w:pPr>
        <w:pStyle w:val="Heading4"/>
      </w:pPr>
      <w:r w:rsidRPr="00E628CC">
        <w:t>390 Customs, etiquette, folklore</w:t>
      </w:r>
    </w:p>
    <w:p w14:paraId="620BC0B2" w14:textId="77777777" w:rsidR="00375372" w:rsidRDefault="00E628CC" w:rsidP="00E628CC">
      <w:r w:rsidRPr="00E628CC">
        <w:t>391 Costume &amp; personal appearance</w:t>
      </w:r>
    </w:p>
    <w:p w14:paraId="3E343638" w14:textId="77777777" w:rsidR="00375372" w:rsidRDefault="00E628CC" w:rsidP="00E628CC">
      <w:r w:rsidRPr="00E628CC">
        <w:t>392 Customs of life cycle &amp; domestic life</w:t>
      </w:r>
    </w:p>
    <w:p w14:paraId="4255315B" w14:textId="77777777" w:rsidR="00375372" w:rsidRDefault="00E628CC" w:rsidP="00E628CC">
      <w:r w:rsidRPr="00E628CC">
        <w:t>393 Death customs</w:t>
      </w:r>
    </w:p>
    <w:p w14:paraId="69A8E0D9" w14:textId="77777777" w:rsidR="00375372" w:rsidRDefault="00E628CC" w:rsidP="00E628CC">
      <w:r w:rsidRPr="00E628CC">
        <w:t>394 General customs</w:t>
      </w:r>
    </w:p>
    <w:p w14:paraId="7C2E3FE4" w14:textId="77777777" w:rsidR="00375372" w:rsidRDefault="00E628CC" w:rsidP="00E628CC">
      <w:r w:rsidRPr="00E628CC">
        <w:t>395 Etiquette (Manners)</w:t>
      </w:r>
    </w:p>
    <w:p w14:paraId="208AA47C" w14:textId="77777777" w:rsidR="00375372" w:rsidRDefault="00E628CC" w:rsidP="00E628CC">
      <w:r w:rsidRPr="00E628CC">
        <w:t>396 Not assigned or no longer used</w:t>
      </w:r>
    </w:p>
    <w:p w14:paraId="60085C3C" w14:textId="77777777" w:rsidR="00375372" w:rsidRDefault="00E628CC" w:rsidP="00E628CC">
      <w:r w:rsidRPr="00E628CC">
        <w:t>397 Not assigned or no longer used</w:t>
      </w:r>
    </w:p>
    <w:p w14:paraId="6A09E3E4" w14:textId="77777777" w:rsidR="00375372" w:rsidRDefault="00E628CC" w:rsidP="00E628CC">
      <w:r w:rsidRPr="00E628CC">
        <w:t>398 Folklore</w:t>
      </w:r>
    </w:p>
    <w:p w14:paraId="22A8AA1E" w14:textId="3BC75B64" w:rsidR="00375372" w:rsidRDefault="00E628CC" w:rsidP="00E628CC">
      <w:r w:rsidRPr="00E628CC">
        <w:t>399 Customs of war &amp; diplomacy</w:t>
      </w:r>
    </w:p>
    <w:p w14:paraId="14EB9C8B" w14:textId="77777777" w:rsidR="00375372" w:rsidRDefault="00E628CC" w:rsidP="00E628CC">
      <w:pPr>
        <w:pStyle w:val="Heading3"/>
      </w:pPr>
      <w:r>
        <w:t>400 Language</w:t>
      </w:r>
    </w:p>
    <w:p w14:paraId="7FCE6687" w14:textId="77777777" w:rsidR="00375372" w:rsidRDefault="00E628CC" w:rsidP="00E628CC">
      <w:r w:rsidRPr="00E628CC">
        <w:t>401 Philosophy &amp; theory</w:t>
      </w:r>
    </w:p>
    <w:p w14:paraId="37F396E5" w14:textId="77777777" w:rsidR="00375372" w:rsidRDefault="00E628CC" w:rsidP="00E628CC">
      <w:r w:rsidRPr="00E628CC">
        <w:t>402 Miscellany</w:t>
      </w:r>
    </w:p>
    <w:p w14:paraId="28AE53CC" w14:textId="77777777" w:rsidR="00375372" w:rsidRDefault="00E628CC" w:rsidP="00E628CC">
      <w:r w:rsidRPr="00E628CC">
        <w:t>403 Dictionaries &amp; encyclopedias</w:t>
      </w:r>
    </w:p>
    <w:p w14:paraId="79FA08BC" w14:textId="77777777" w:rsidR="00375372" w:rsidRDefault="00E628CC" w:rsidP="00E628CC">
      <w:r w:rsidRPr="00E628CC">
        <w:t>404 Special topics</w:t>
      </w:r>
    </w:p>
    <w:p w14:paraId="6A2BABCD" w14:textId="77777777" w:rsidR="00375372" w:rsidRDefault="00E628CC" w:rsidP="00E628CC">
      <w:r w:rsidRPr="00E628CC">
        <w:t>405 Serial publications</w:t>
      </w:r>
    </w:p>
    <w:p w14:paraId="22012624" w14:textId="77777777" w:rsidR="00375372" w:rsidRDefault="00E628CC" w:rsidP="00E628CC">
      <w:r w:rsidRPr="00E628CC">
        <w:t>406 Organizations &amp; management</w:t>
      </w:r>
    </w:p>
    <w:p w14:paraId="06818407" w14:textId="77777777" w:rsidR="00375372" w:rsidRDefault="00E628CC" w:rsidP="00E628CC">
      <w:r w:rsidRPr="00E628CC">
        <w:t>407 Education, research, related topics</w:t>
      </w:r>
    </w:p>
    <w:p w14:paraId="316E8172" w14:textId="77777777" w:rsidR="00375372" w:rsidRDefault="00E628CC" w:rsidP="00E628CC">
      <w:r w:rsidRPr="00E628CC">
        <w:lastRenderedPageBreak/>
        <w:t>408 With respect to kinds of persons</w:t>
      </w:r>
    </w:p>
    <w:p w14:paraId="06A23721" w14:textId="77777777" w:rsidR="00375372" w:rsidRDefault="00E628CC" w:rsidP="00E628CC">
      <w:r w:rsidRPr="00E628CC">
        <w:t>409 Geographical &amp; persons treatment</w:t>
      </w:r>
    </w:p>
    <w:p w14:paraId="1253AC01" w14:textId="77777777" w:rsidR="00375372" w:rsidRDefault="00E628CC" w:rsidP="001C3F81">
      <w:pPr>
        <w:pStyle w:val="Heading4"/>
      </w:pPr>
      <w:r w:rsidRPr="00E628CC">
        <w:t>410 Linguistics</w:t>
      </w:r>
    </w:p>
    <w:p w14:paraId="58708019" w14:textId="77777777" w:rsidR="00375372" w:rsidRDefault="00E628CC" w:rsidP="00E628CC">
      <w:r w:rsidRPr="00E628CC">
        <w:t>411 Writing systems</w:t>
      </w:r>
    </w:p>
    <w:p w14:paraId="68B543B6" w14:textId="77777777" w:rsidR="00375372" w:rsidRDefault="00E628CC" w:rsidP="00E628CC">
      <w:r w:rsidRPr="00E628CC">
        <w:t>412 Etymology</w:t>
      </w:r>
    </w:p>
    <w:p w14:paraId="75214FE9" w14:textId="77777777" w:rsidR="00375372" w:rsidRDefault="00E628CC" w:rsidP="00E628CC">
      <w:r w:rsidRPr="00E628CC">
        <w:t>413 Dictionaries</w:t>
      </w:r>
    </w:p>
    <w:p w14:paraId="18441A26" w14:textId="77777777" w:rsidR="00375372" w:rsidRDefault="00E628CC" w:rsidP="00E628CC">
      <w:r w:rsidRPr="00E628CC">
        <w:t>414 Phonology</w:t>
      </w:r>
    </w:p>
    <w:p w14:paraId="6A376B3E" w14:textId="77777777" w:rsidR="00375372" w:rsidRDefault="00E628CC" w:rsidP="00E628CC">
      <w:r w:rsidRPr="00E628CC">
        <w:t>415 Structural systems (Grammar)</w:t>
      </w:r>
    </w:p>
    <w:p w14:paraId="64864456" w14:textId="77777777" w:rsidR="00375372" w:rsidRDefault="00E628CC" w:rsidP="00E628CC">
      <w:r w:rsidRPr="00E628CC">
        <w:t>416 Not assigned or no longer used</w:t>
      </w:r>
    </w:p>
    <w:p w14:paraId="131C1601" w14:textId="77777777" w:rsidR="00375372" w:rsidRDefault="00E628CC" w:rsidP="00E628CC">
      <w:r w:rsidRPr="00E628CC">
        <w:t>417 Dialectology &amp; historical linguistics</w:t>
      </w:r>
    </w:p>
    <w:p w14:paraId="0167019B" w14:textId="77777777" w:rsidR="00375372" w:rsidRDefault="00E628CC" w:rsidP="00E628CC">
      <w:r w:rsidRPr="00E628CC">
        <w:t>418 Standard usage Applied linguistics</w:t>
      </w:r>
    </w:p>
    <w:p w14:paraId="2FAFA1F4" w14:textId="77777777" w:rsidR="00375372" w:rsidRDefault="00E628CC" w:rsidP="00E628CC">
      <w:r w:rsidRPr="00E628CC">
        <w:t>419 Verbal language not spoken or written</w:t>
      </w:r>
    </w:p>
    <w:p w14:paraId="0B5A8DD1" w14:textId="77777777" w:rsidR="00375372" w:rsidRDefault="00E628CC" w:rsidP="001C3F81">
      <w:pPr>
        <w:pStyle w:val="Heading4"/>
      </w:pPr>
      <w:r w:rsidRPr="00E628CC">
        <w:t>420 English &amp; Old English</w:t>
      </w:r>
    </w:p>
    <w:p w14:paraId="7A37C504" w14:textId="77777777" w:rsidR="00375372" w:rsidRDefault="00E628CC" w:rsidP="00E628CC">
      <w:r w:rsidRPr="00E628CC">
        <w:t>421 English writing system &amp; phonology</w:t>
      </w:r>
    </w:p>
    <w:p w14:paraId="1293EEEF" w14:textId="77777777" w:rsidR="00375372" w:rsidRDefault="00E628CC" w:rsidP="00E628CC">
      <w:r w:rsidRPr="00E628CC">
        <w:t>422 English etymology</w:t>
      </w:r>
    </w:p>
    <w:p w14:paraId="1028F6C2" w14:textId="77777777" w:rsidR="00375372" w:rsidRDefault="00E628CC" w:rsidP="00E628CC">
      <w:r w:rsidRPr="00E628CC">
        <w:t>423 English dictionaries</w:t>
      </w:r>
    </w:p>
    <w:p w14:paraId="243DBAFF" w14:textId="77777777" w:rsidR="00375372" w:rsidRDefault="00E628CC" w:rsidP="00E628CC">
      <w:r w:rsidRPr="00E628CC">
        <w:t>424 Not assigned or no longer used</w:t>
      </w:r>
    </w:p>
    <w:p w14:paraId="5A4B7CBB" w14:textId="77777777" w:rsidR="00375372" w:rsidRDefault="00E628CC" w:rsidP="00E628CC">
      <w:r w:rsidRPr="00E628CC">
        <w:t>425 English grammar</w:t>
      </w:r>
    </w:p>
    <w:p w14:paraId="2CF0E7FC" w14:textId="77777777" w:rsidR="00375372" w:rsidRDefault="00E628CC" w:rsidP="00E628CC">
      <w:r w:rsidRPr="00E628CC">
        <w:t>426 Not assigned or no longer used</w:t>
      </w:r>
    </w:p>
    <w:p w14:paraId="7946F49F" w14:textId="77777777" w:rsidR="00375372" w:rsidRDefault="00E628CC" w:rsidP="00E628CC">
      <w:r w:rsidRPr="00E628CC">
        <w:t>427 English language variations</w:t>
      </w:r>
    </w:p>
    <w:p w14:paraId="1414A39F" w14:textId="77777777" w:rsidR="00375372" w:rsidRDefault="00E628CC" w:rsidP="00E628CC">
      <w:r w:rsidRPr="00E628CC">
        <w:t>428 Standard English usage</w:t>
      </w:r>
    </w:p>
    <w:p w14:paraId="0154974F" w14:textId="77777777" w:rsidR="00375372" w:rsidRDefault="00E628CC" w:rsidP="00E628CC">
      <w:r w:rsidRPr="00E628CC">
        <w:t>429 Old English (Anglo-Saxon)</w:t>
      </w:r>
    </w:p>
    <w:p w14:paraId="40B271C3" w14:textId="77777777" w:rsidR="00375372" w:rsidRDefault="00E628CC" w:rsidP="001C3F81">
      <w:pPr>
        <w:pStyle w:val="Heading4"/>
      </w:pPr>
      <w:r w:rsidRPr="00E628CC">
        <w:t>430 Germanic languages German</w:t>
      </w:r>
    </w:p>
    <w:p w14:paraId="0E689198" w14:textId="77777777" w:rsidR="00375372" w:rsidRDefault="00E628CC" w:rsidP="00E628CC">
      <w:r w:rsidRPr="00E628CC">
        <w:t>431 German writing system &amp; phonology</w:t>
      </w:r>
    </w:p>
    <w:p w14:paraId="6F9DCEB1" w14:textId="77777777" w:rsidR="00375372" w:rsidRDefault="00E628CC" w:rsidP="00E628CC">
      <w:r w:rsidRPr="00E628CC">
        <w:t>432 German etymology</w:t>
      </w:r>
    </w:p>
    <w:p w14:paraId="2B8D9BEC" w14:textId="77777777" w:rsidR="00375372" w:rsidRDefault="00E628CC" w:rsidP="00E628CC">
      <w:r w:rsidRPr="00E628CC">
        <w:t>433 German dictionaries</w:t>
      </w:r>
    </w:p>
    <w:p w14:paraId="05E1AD6A" w14:textId="77777777" w:rsidR="00375372" w:rsidRDefault="00E628CC" w:rsidP="00E628CC">
      <w:r w:rsidRPr="00E628CC">
        <w:t>434 Not assigned or no longer used</w:t>
      </w:r>
    </w:p>
    <w:p w14:paraId="02123A69" w14:textId="77777777" w:rsidR="00375372" w:rsidRDefault="00E628CC" w:rsidP="00E628CC">
      <w:r w:rsidRPr="00E628CC">
        <w:t>435 German grammar</w:t>
      </w:r>
    </w:p>
    <w:p w14:paraId="083700E3" w14:textId="77777777" w:rsidR="00375372" w:rsidRDefault="00E628CC" w:rsidP="00E628CC">
      <w:r w:rsidRPr="00E628CC">
        <w:t>436 Not assigned or no longer used</w:t>
      </w:r>
    </w:p>
    <w:p w14:paraId="7A3A366F" w14:textId="77777777" w:rsidR="00375372" w:rsidRDefault="00E628CC" w:rsidP="00E628CC">
      <w:r w:rsidRPr="00E628CC">
        <w:t>437 German language variations</w:t>
      </w:r>
    </w:p>
    <w:p w14:paraId="13F10A7C" w14:textId="77777777" w:rsidR="00375372" w:rsidRDefault="00E628CC" w:rsidP="00E628CC">
      <w:r w:rsidRPr="00E628CC">
        <w:t>438 Standard German usage</w:t>
      </w:r>
    </w:p>
    <w:p w14:paraId="2C890B96" w14:textId="77777777" w:rsidR="00375372" w:rsidRDefault="00E628CC" w:rsidP="00E628CC">
      <w:r w:rsidRPr="00E628CC">
        <w:t>439 Other Germanic languages</w:t>
      </w:r>
    </w:p>
    <w:p w14:paraId="0D3FAB27" w14:textId="77777777" w:rsidR="00375372" w:rsidRDefault="00E628CC" w:rsidP="001C3F81">
      <w:pPr>
        <w:pStyle w:val="Heading4"/>
      </w:pPr>
      <w:r w:rsidRPr="00E628CC">
        <w:t>440 Romance languages French</w:t>
      </w:r>
    </w:p>
    <w:p w14:paraId="2E55F266" w14:textId="77777777" w:rsidR="00375372" w:rsidRDefault="00E628CC" w:rsidP="00E628CC">
      <w:r w:rsidRPr="00E628CC">
        <w:t>441 French writing system &amp; phonology</w:t>
      </w:r>
    </w:p>
    <w:p w14:paraId="0461E153" w14:textId="77777777" w:rsidR="00375372" w:rsidRDefault="00E628CC" w:rsidP="00E628CC">
      <w:r w:rsidRPr="00E628CC">
        <w:t>442 French etymology</w:t>
      </w:r>
    </w:p>
    <w:p w14:paraId="419A7038" w14:textId="77777777" w:rsidR="00375372" w:rsidRDefault="00E628CC" w:rsidP="00E628CC">
      <w:r w:rsidRPr="00E628CC">
        <w:t>443 French dictionaries</w:t>
      </w:r>
    </w:p>
    <w:p w14:paraId="321C19CA" w14:textId="77777777" w:rsidR="00375372" w:rsidRDefault="00E628CC" w:rsidP="00E628CC">
      <w:r w:rsidRPr="00E628CC">
        <w:t>444 Not assigned or no longer used</w:t>
      </w:r>
    </w:p>
    <w:p w14:paraId="199711A8" w14:textId="77777777" w:rsidR="00375372" w:rsidRDefault="00E628CC" w:rsidP="00E628CC">
      <w:r w:rsidRPr="00E628CC">
        <w:t>445 French grammar</w:t>
      </w:r>
    </w:p>
    <w:p w14:paraId="64D34B54" w14:textId="77777777" w:rsidR="00375372" w:rsidRDefault="00E628CC" w:rsidP="00E628CC">
      <w:r w:rsidRPr="00E628CC">
        <w:t>446 Not assigned or no longer used</w:t>
      </w:r>
    </w:p>
    <w:p w14:paraId="5A1CE69F" w14:textId="77777777" w:rsidR="00375372" w:rsidRDefault="00E628CC" w:rsidP="00E628CC">
      <w:r w:rsidRPr="00E628CC">
        <w:t>447 French language variations</w:t>
      </w:r>
    </w:p>
    <w:p w14:paraId="1C71F44A" w14:textId="77777777" w:rsidR="00375372" w:rsidRDefault="00E628CC" w:rsidP="00E628CC">
      <w:r w:rsidRPr="00E628CC">
        <w:t>448 Standard French usage</w:t>
      </w:r>
    </w:p>
    <w:p w14:paraId="7E1B084C" w14:textId="77777777" w:rsidR="00375372" w:rsidRDefault="00E628CC" w:rsidP="00E628CC">
      <w:r w:rsidRPr="00E628CC">
        <w:t>449 Provencal &amp; Catalan</w:t>
      </w:r>
    </w:p>
    <w:p w14:paraId="00099144" w14:textId="77777777" w:rsidR="00375372" w:rsidRDefault="00E628CC" w:rsidP="001C3F81">
      <w:pPr>
        <w:pStyle w:val="Heading4"/>
      </w:pPr>
      <w:r w:rsidRPr="00E628CC">
        <w:t xml:space="preserve">450 Italian, Romanian, </w:t>
      </w:r>
      <w:proofErr w:type="spellStart"/>
      <w:r w:rsidRPr="00E628CC">
        <w:t>Rhaeto</w:t>
      </w:r>
      <w:proofErr w:type="spellEnd"/>
      <w:r w:rsidRPr="00E628CC">
        <w:t>-Romantic</w:t>
      </w:r>
    </w:p>
    <w:p w14:paraId="1C59BF94" w14:textId="77777777" w:rsidR="00375372" w:rsidRDefault="00E628CC" w:rsidP="00E628CC">
      <w:r w:rsidRPr="00E628CC">
        <w:t>451 Italian writing system &amp; phonology</w:t>
      </w:r>
    </w:p>
    <w:p w14:paraId="2E0395B5" w14:textId="77777777" w:rsidR="00375372" w:rsidRDefault="00E628CC" w:rsidP="00E628CC">
      <w:r w:rsidRPr="00E628CC">
        <w:t>452 Italian etymology</w:t>
      </w:r>
    </w:p>
    <w:p w14:paraId="588FA978" w14:textId="77777777" w:rsidR="00375372" w:rsidRDefault="00E628CC" w:rsidP="00E628CC">
      <w:r w:rsidRPr="00E628CC">
        <w:t>453 Italian dictionaries</w:t>
      </w:r>
    </w:p>
    <w:p w14:paraId="3762F2CD" w14:textId="77777777" w:rsidR="00375372" w:rsidRDefault="00E628CC" w:rsidP="00E628CC">
      <w:r w:rsidRPr="00E628CC">
        <w:lastRenderedPageBreak/>
        <w:t>454 Not assigned or no longer used</w:t>
      </w:r>
    </w:p>
    <w:p w14:paraId="06C813B3" w14:textId="77777777" w:rsidR="00375372" w:rsidRDefault="00E628CC" w:rsidP="00E628CC">
      <w:r w:rsidRPr="00E628CC">
        <w:t>455 Italian grammar</w:t>
      </w:r>
    </w:p>
    <w:p w14:paraId="0AE2B208" w14:textId="77777777" w:rsidR="00375372" w:rsidRDefault="00E628CC" w:rsidP="00E628CC">
      <w:r w:rsidRPr="00E628CC">
        <w:t>456 Not assigned or no longer used</w:t>
      </w:r>
    </w:p>
    <w:p w14:paraId="38B65A20" w14:textId="77777777" w:rsidR="00375372" w:rsidRDefault="00E628CC" w:rsidP="00E628CC">
      <w:r w:rsidRPr="00E628CC">
        <w:t>457 Italian language variations</w:t>
      </w:r>
    </w:p>
    <w:p w14:paraId="5B42B1CF" w14:textId="77777777" w:rsidR="00375372" w:rsidRDefault="00E628CC" w:rsidP="00E628CC">
      <w:r w:rsidRPr="00E628CC">
        <w:t>458 Standard Italian usage</w:t>
      </w:r>
    </w:p>
    <w:p w14:paraId="714A5FFB" w14:textId="77777777" w:rsidR="00375372" w:rsidRDefault="00E628CC" w:rsidP="00E628CC">
      <w:r w:rsidRPr="00E628CC">
        <w:t>459 Romanian &amp; Rhaeto-Romanic</w:t>
      </w:r>
    </w:p>
    <w:p w14:paraId="3BE42CAE" w14:textId="77777777" w:rsidR="00375372" w:rsidRDefault="00E628CC" w:rsidP="001C3F81">
      <w:pPr>
        <w:pStyle w:val="Heading4"/>
      </w:pPr>
      <w:r w:rsidRPr="00E628CC">
        <w:t xml:space="preserve">460 Spanish &amp; </w:t>
      </w:r>
      <w:proofErr w:type="spellStart"/>
      <w:r w:rsidRPr="00E628CC">
        <w:t>Portugese</w:t>
      </w:r>
      <w:proofErr w:type="spellEnd"/>
      <w:r w:rsidRPr="00E628CC">
        <w:t xml:space="preserve"> languages</w:t>
      </w:r>
    </w:p>
    <w:p w14:paraId="0F08FDA1" w14:textId="77777777" w:rsidR="00375372" w:rsidRDefault="00E628CC" w:rsidP="00E628CC">
      <w:r w:rsidRPr="00E628CC">
        <w:t>461 Spanish writing system &amp; phonology</w:t>
      </w:r>
    </w:p>
    <w:p w14:paraId="23F5734F" w14:textId="77777777" w:rsidR="00375372" w:rsidRDefault="00E628CC" w:rsidP="00E628CC">
      <w:r w:rsidRPr="00E628CC">
        <w:t>462 Spanish etymology</w:t>
      </w:r>
    </w:p>
    <w:p w14:paraId="57B30A86" w14:textId="77777777" w:rsidR="00375372" w:rsidRDefault="00E628CC" w:rsidP="00E628CC">
      <w:r w:rsidRPr="00E628CC">
        <w:t>463 Spanish dictionaries</w:t>
      </w:r>
    </w:p>
    <w:p w14:paraId="5CFAC679" w14:textId="77777777" w:rsidR="00375372" w:rsidRDefault="00E628CC" w:rsidP="00E628CC">
      <w:r w:rsidRPr="00E628CC">
        <w:t>464 Not assigned or no longer used</w:t>
      </w:r>
    </w:p>
    <w:p w14:paraId="70AA8748" w14:textId="77777777" w:rsidR="00375372" w:rsidRDefault="00E628CC" w:rsidP="00E628CC">
      <w:r w:rsidRPr="00E628CC">
        <w:t>465 Spanish grammar</w:t>
      </w:r>
    </w:p>
    <w:p w14:paraId="103E511B" w14:textId="77777777" w:rsidR="00375372" w:rsidRDefault="00E628CC" w:rsidP="00E628CC">
      <w:r w:rsidRPr="00E628CC">
        <w:t>466 Not assigned or no longer used</w:t>
      </w:r>
    </w:p>
    <w:p w14:paraId="1D6FE7A2" w14:textId="77777777" w:rsidR="00375372" w:rsidRDefault="00E628CC" w:rsidP="00E628CC">
      <w:r w:rsidRPr="00E628CC">
        <w:t>467 Spanish language variations</w:t>
      </w:r>
    </w:p>
    <w:p w14:paraId="0CD1423A" w14:textId="77777777" w:rsidR="00375372" w:rsidRDefault="00E628CC" w:rsidP="00E628CC">
      <w:r w:rsidRPr="00E628CC">
        <w:t>468 Standard Spanish usage</w:t>
      </w:r>
    </w:p>
    <w:p w14:paraId="6CB17C6A" w14:textId="77777777" w:rsidR="00375372" w:rsidRDefault="00E628CC" w:rsidP="00E628CC">
      <w:r w:rsidRPr="00E628CC">
        <w:t>469 Portuguese</w:t>
      </w:r>
    </w:p>
    <w:p w14:paraId="1FE80703" w14:textId="77777777" w:rsidR="00375372" w:rsidRDefault="00E628CC" w:rsidP="001C3F81">
      <w:pPr>
        <w:pStyle w:val="Heading4"/>
      </w:pPr>
      <w:r w:rsidRPr="00E628CC">
        <w:t>470 Italic Latin</w:t>
      </w:r>
    </w:p>
    <w:p w14:paraId="7589DD7C" w14:textId="77777777" w:rsidR="00375372" w:rsidRDefault="00E628CC" w:rsidP="00E628CC">
      <w:r w:rsidRPr="00E628CC">
        <w:t>471 Classical Latin writing &amp; phonology</w:t>
      </w:r>
    </w:p>
    <w:p w14:paraId="16C7F505" w14:textId="77777777" w:rsidR="00375372" w:rsidRDefault="00E628CC" w:rsidP="00E628CC">
      <w:r w:rsidRPr="00E628CC">
        <w:t>472 Classical Latin etymology &amp; phonology</w:t>
      </w:r>
    </w:p>
    <w:p w14:paraId="403FE121" w14:textId="77777777" w:rsidR="00375372" w:rsidRDefault="00E628CC" w:rsidP="00E628CC">
      <w:r w:rsidRPr="00E628CC">
        <w:t>473 Classical Latin dictionaries</w:t>
      </w:r>
    </w:p>
    <w:p w14:paraId="0CEAB722" w14:textId="77777777" w:rsidR="00375372" w:rsidRDefault="00E628CC" w:rsidP="00E628CC">
      <w:r w:rsidRPr="00E628CC">
        <w:t>474 Not assigned or no longer used</w:t>
      </w:r>
    </w:p>
    <w:p w14:paraId="0CD9314B" w14:textId="77777777" w:rsidR="00375372" w:rsidRDefault="00E628CC" w:rsidP="00E628CC">
      <w:r w:rsidRPr="00E628CC">
        <w:t>475 Classical Latin grammar</w:t>
      </w:r>
    </w:p>
    <w:p w14:paraId="7E773C27" w14:textId="77777777" w:rsidR="00375372" w:rsidRDefault="00E628CC" w:rsidP="00E628CC">
      <w:r w:rsidRPr="00E628CC">
        <w:t>476 Not assigned or no longer used</w:t>
      </w:r>
    </w:p>
    <w:p w14:paraId="5324823D" w14:textId="77777777" w:rsidR="00375372" w:rsidRDefault="00E628CC" w:rsidP="00E628CC">
      <w:r w:rsidRPr="00E628CC">
        <w:t>477 Old, Postclassical, Vulgar Latin</w:t>
      </w:r>
    </w:p>
    <w:p w14:paraId="70F1B7B1" w14:textId="77777777" w:rsidR="00375372" w:rsidRDefault="00E628CC" w:rsidP="00E628CC">
      <w:r w:rsidRPr="00E628CC">
        <w:t>478 Classical Latin usage</w:t>
      </w:r>
    </w:p>
    <w:p w14:paraId="0196DFCA" w14:textId="77777777" w:rsidR="00375372" w:rsidRDefault="00E628CC" w:rsidP="00E628CC">
      <w:r w:rsidRPr="00E628CC">
        <w:t>479 Other Italic languages</w:t>
      </w:r>
    </w:p>
    <w:p w14:paraId="5CF72100" w14:textId="77777777" w:rsidR="00375372" w:rsidRDefault="00E628CC" w:rsidP="001C3F81">
      <w:pPr>
        <w:pStyle w:val="Heading4"/>
      </w:pPr>
      <w:r w:rsidRPr="00E628CC">
        <w:t>480 Hellenic languages Classical Greek</w:t>
      </w:r>
    </w:p>
    <w:p w14:paraId="6901E5D3" w14:textId="77777777" w:rsidR="00375372" w:rsidRDefault="00E628CC" w:rsidP="00E628CC">
      <w:r w:rsidRPr="00E628CC">
        <w:t>481 Classical Greek writing &amp; phonology</w:t>
      </w:r>
    </w:p>
    <w:p w14:paraId="4D8194F0" w14:textId="77777777" w:rsidR="00375372" w:rsidRDefault="00E628CC" w:rsidP="00E628CC">
      <w:r w:rsidRPr="00E628CC">
        <w:t>482 Classical Greek etymology</w:t>
      </w:r>
    </w:p>
    <w:p w14:paraId="2B5284E8" w14:textId="77777777" w:rsidR="00375372" w:rsidRDefault="00E628CC" w:rsidP="00E628CC">
      <w:r w:rsidRPr="00E628CC">
        <w:t>483 Classical Greek dictionaries</w:t>
      </w:r>
    </w:p>
    <w:p w14:paraId="7671938E" w14:textId="77777777" w:rsidR="00375372" w:rsidRDefault="00E628CC" w:rsidP="00E628CC">
      <w:r w:rsidRPr="00E628CC">
        <w:t>484 Not assigned or no longer used</w:t>
      </w:r>
    </w:p>
    <w:p w14:paraId="0FBD3116" w14:textId="77777777" w:rsidR="00375372" w:rsidRDefault="00E628CC" w:rsidP="00E628CC">
      <w:r w:rsidRPr="00E628CC">
        <w:t>485 Classical Greek grammar</w:t>
      </w:r>
    </w:p>
    <w:p w14:paraId="67B4A6F0" w14:textId="77777777" w:rsidR="00375372" w:rsidRDefault="00E628CC" w:rsidP="00E628CC">
      <w:r w:rsidRPr="00E628CC">
        <w:t>486 Not assigned or no longer used</w:t>
      </w:r>
    </w:p>
    <w:p w14:paraId="60849D98" w14:textId="77777777" w:rsidR="00375372" w:rsidRDefault="00E628CC" w:rsidP="00E628CC">
      <w:r w:rsidRPr="00E628CC">
        <w:t>487 Preclassical &amp; postclassical Greek</w:t>
      </w:r>
    </w:p>
    <w:p w14:paraId="13D2146B" w14:textId="77777777" w:rsidR="00375372" w:rsidRDefault="00E628CC" w:rsidP="00E628CC">
      <w:r w:rsidRPr="00E628CC">
        <w:t>488 Classical Greek usage</w:t>
      </w:r>
    </w:p>
    <w:p w14:paraId="4D8423DD" w14:textId="77777777" w:rsidR="00375372" w:rsidRDefault="00E628CC" w:rsidP="00E628CC">
      <w:r w:rsidRPr="00E628CC">
        <w:t>489 Other Hellenic languages</w:t>
      </w:r>
    </w:p>
    <w:p w14:paraId="585B8B91" w14:textId="77777777" w:rsidR="00375372" w:rsidRDefault="00E628CC" w:rsidP="001C3F81">
      <w:pPr>
        <w:pStyle w:val="Heading4"/>
      </w:pPr>
      <w:r w:rsidRPr="00E628CC">
        <w:t>490 Other languages</w:t>
      </w:r>
    </w:p>
    <w:p w14:paraId="45EAA0D0" w14:textId="77777777" w:rsidR="00375372" w:rsidRDefault="00E628CC" w:rsidP="00E628CC">
      <w:r w:rsidRPr="00E628CC">
        <w:t>491 East Indo-European &amp; Celtic languages</w:t>
      </w:r>
    </w:p>
    <w:p w14:paraId="7DABCF0E" w14:textId="77777777" w:rsidR="00375372" w:rsidRDefault="00E628CC" w:rsidP="00E628CC">
      <w:r w:rsidRPr="00E628CC">
        <w:t>492 Afro-Asiatic languages Semitic</w:t>
      </w:r>
    </w:p>
    <w:p w14:paraId="224D4145" w14:textId="77777777" w:rsidR="00375372" w:rsidRDefault="00E628CC" w:rsidP="00E628CC">
      <w:r w:rsidRPr="00E628CC">
        <w:t>493 Non-Semitic Afro-Asiatic languages</w:t>
      </w:r>
    </w:p>
    <w:p w14:paraId="56CC1835" w14:textId="77777777" w:rsidR="00375372" w:rsidRDefault="00E628CC" w:rsidP="00E628CC">
      <w:r w:rsidRPr="00E628CC">
        <w:t xml:space="preserve">494 Ural-Altaic, </w:t>
      </w:r>
      <w:proofErr w:type="spellStart"/>
      <w:r w:rsidRPr="00E628CC">
        <w:t>Paleosiberian</w:t>
      </w:r>
      <w:proofErr w:type="spellEnd"/>
      <w:r w:rsidRPr="00E628CC">
        <w:t>, Dravidian</w:t>
      </w:r>
    </w:p>
    <w:p w14:paraId="452F9073" w14:textId="77777777" w:rsidR="00375372" w:rsidRDefault="00E628CC" w:rsidP="00E628CC">
      <w:r w:rsidRPr="00E628CC">
        <w:t>495 Languages of East &amp; Southeast Asia</w:t>
      </w:r>
    </w:p>
    <w:p w14:paraId="4B5F7580" w14:textId="77777777" w:rsidR="00375372" w:rsidRDefault="00E628CC" w:rsidP="00E628CC">
      <w:r w:rsidRPr="00E628CC">
        <w:t>496 African languages</w:t>
      </w:r>
    </w:p>
    <w:p w14:paraId="2C207F2C" w14:textId="77777777" w:rsidR="00375372" w:rsidRDefault="00E628CC" w:rsidP="00E628CC">
      <w:r w:rsidRPr="00E628CC">
        <w:t>497 North American native languages</w:t>
      </w:r>
    </w:p>
    <w:p w14:paraId="35581635" w14:textId="77777777" w:rsidR="00375372" w:rsidRDefault="00E628CC" w:rsidP="00E628CC">
      <w:r w:rsidRPr="00E628CC">
        <w:t>498 South American native languages</w:t>
      </w:r>
    </w:p>
    <w:p w14:paraId="34685F8F" w14:textId="75BB8130" w:rsidR="00375372" w:rsidRDefault="00E628CC" w:rsidP="00E628CC">
      <w:r w:rsidRPr="00E628CC">
        <w:t>499 Miscellaneous languages</w:t>
      </w:r>
    </w:p>
    <w:p w14:paraId="2277F678" w14:textId="77777777" w:rsidR="00375372" w:rsidRDefault="00E628CC" w:rsidP="00E628CC">
      <w:pPr>
        <w:pStyle w:val="Heading3"/>
      </w:pPr>
      <w:r>
        <w:lastRenderedPageBreak/>
        <w:t>500 Natural sciences &amp; mathematics</w:t>
      </w:r>
    </w:p>
    <w:p w14:paraId="3F1136DB" w14:textId="77777777" w:rsidR="00375372" w:rsidRDefault="00E628CC" w:rsidP="00E628CC">
      <w:r w:rsidRPr="00E628CC">
        <w:t>501 Philosophy &amp; theory</w:t>
      </w:r>
    </w:p>
    <w:p w14:paraId="47B585DC" w14:textId="77777777" w:rsidR="00375372" w:rsidRDefault="00E628CC" w:rsidP="00E628CC">
      <w:r w:rsidRPr="00E628CC">
        <w:t>502 Miscellany</w:t>
      </w:r>
    </w:p>
    <w:p w14:paraId="56710325" w14:textId="77777777" w:rsidR="00375372" w:rsidRDefault="00E628CC" w:rsidP="00E628CC">
      <w:r w:rsidRPr="00E628CC">
        <w:t>503 Dictionaries &amp; encyclopedias</w:t>
      </w:r>
    </w:p>
    <w:p w14:paraId="384915B9" w14:textId="77777777" w:rsidR="00375372" w:rsidRDefault="00E628CC" w:rsidP="00E628CC">
      <w:r w:rsidRPr="00E628CC">
        <w:t>504 Not assigned or no longer used</w:t>
      </w:r>
    </w:p>
    <w:p w14:paraId="4F35C565" w14:textId="77777777" w:rsidR="00375372" w:rsidRDefault="00E628CC" w:rsidP="00E628CC">
      <w:r w:rsidRPr="00E628CC">
        <w:t>505 Serial publications</w:t>
      </w:r>
    </w:p>
    <w:p w14:paraId="791A7A8F" w14:textId="77777777" w:rsidR="00375372" w:rsidRDefault="00E628CC" w:rsidP="00E628CC">
      <w:r w:rsidRPr="00E628CC">
        <w:t>506 Organizations &amp; management</w:t>
      </w:r>
    </w:p>
    <w:p w14:paraId="3AE1289F" w14:textId="77777777" w:rsidR="00375372" w:rsidRDefault="00E628CC" w:rsidP="00E628CC">
      <w:r w:rsidRPr="00E628CC">
        <w:t>507 Education, research, related topics</w:t>
      </w:r>
    </w:p>
    <w:p w14:paraId="37020048" w14:textId="77777777" w:rsidR="00375372" w:rsidRDefault="00E628CC" w:rsidP="00E628CC">
      <w:r w:rsidRPr="00E628CC">
        <w:t>508 Natural history</w:t>
      </w:r>
    </w:p>
    <w:p w14:paraId="1DFAD16B" w14:textId="77777777" w:rsidR="00375372" w:rsidRDefault="00E628CC" w:rsidP="00E628CC">
      <w:r w:rsidRPr="00E628CC">
        <w:t>509 Historical, areas, persons treatment</w:t>
      </w:r>
    </w:p>
    <w:p w14:paraId="5DD5CB31" w14:textId="77777777" w:rsidR="00375372" w:rsidRDefault="00E628CC" w:rsidP="001C3F81">
      <w:pPr>
        <w:pStyle w:val="Heading4"/>
      </w:pPr>
      <w:r w:rsidRPr="00E628CC">
        <w:t>510 Mathematics</w:t>
      </w:r>
    </w:p>
    <w:p w14:paraId="6C45752D" w14:textId="77777777" w:rsidR="00375372" w:rsidRDefault="00E628CC" w:rsidP="00E628CC">
      <w:r w:rsidRPr="00E628CC">
        <w:t>511 General principles</w:t>
      </w:r>
    </w:p>
    <w:p w14:paraId="70B180E7" w14:textId="77777777" w:rsidR="00375372" w:rsidRDefault="00E628CC" w:rsidP="00E628CC">
      <w:r w:rsidRPr="00E628CC">
        <w:t xml:space="preserve">512 Algebra &amp; number </w:t>
      </w:r>
      <w:proofErr w:type="gramStart"/>
      <w:r w:rsidRPr="00E628CC">
        <w:t>theory</w:t>
      </w:r>
      <w:proofErr w:type="gramEnd"/>
    </w:p>
    <w:p w14:paraId="12BB0814" w14:textId="77777777" w:rsidR="00375372" w:rsidRDefault="00E628CC" w:rsidP="00E628CC">
      <w:r w:rsidRPr="00E628CC">
        <w:t>513 Arithmetic</w:t>
      </w:r>
    </w:p>
    <w:p w14:paraId="08D03CC1" w14:textId="77777777" w:rsidR="00375372" w:rsidRDefault="00E628CC" w:rsidP="00E628CC">
      <w:r w:rsidRPr="00E628CC">
        <w:t>514 Topology</w:t>
      </w:r>
    </w:p>
    <w:p w14:paraId="15451366" w14:textId="77777777" w:rsidR="00375372" w:rsidRDefault="00E628CC" w:rsidP="00E628CC">
      <w:r w:rsidRPr="00E628CC">
        <w:t>515 Analysis</w:t>
      </w:r>
    </w:p>
    <w:p w14:paraId="7ABA4CCA" w14:textId="77777777" w:rsidR="00375372" w:rsidRDefault="00E628CC" w:rsidP="00E628CC">
      <w:r w:rsidRPr="00E628CC">
        <w:t>516 Geometry</w:t>
      </w:r>
    </w:p>
    <w:p w14:paraId="01E25901" w14:textId="77777777" w:rsidR="00375372" w:rsidRDefault="00E628CC" w:rsidP="00E628CC">
      <w:r w:rsidRPr="00E628CC">
        <w:t>517 Not assigned or no longer used</w:t>
      </w:r>
    </w:p>
    <w:p w14:paraId="51F3FCE1" w14:textId="77777777" w:rsidR="00375372" w:rsidRDefault="00E628CC" w:rsidP="00E628CC">
      <w:r w:rsidRPr="00E628CC">
        <w:t>518 Not assigned or no longer used</w:t>
      </w:r>
    </w:p>
    <w:p w14:paraId="60CC1879" w14:textId="77777777" w:rsidR="00375372" w:rsidRDefault="00E628CC" w:rsidP="00E628CC">
      <w:r w:rsidRPr="00E628CC">
        <w:t>519 Probabilities &amp; applied mathematics</w:t>
      </w:r>
    </w:p>
    <w:p w14:paraId="266B965A" w14:textId="77777777" w:rsidR="00375372" w:rsidRDefault="00E628CC" w:rsidP="001C3F81">
      <w:pPr>
        <w:pStyle w:val="Heading4"/>
      </w:pPr>
      <w:r w:rsidRPr="00E628CC">
        <w:t>520 Astronomy &amp; allied sciences</w:t>
      </w:r>
    </w:p>
    <w:p w14:paraId="59049E9F" w14:textId="77777777" w:rsidR="00375372" w:rsidRDefault="00E628CC" w:rsidP="00E628CC">
      <w:r w:rsidRPr="00E628CC">
        <w:t>521 Celestial mechanics</w:t>
      </w:r>
    </w:p>
    <w:p w14:paraId="19288416" w14:textId="77777777" w:rsidR="00375372" w:rsidRDefault="00E628CC" w:rsidP="00E628CC">
      <w:r w:rsidRPr="00E628CC">
        <w:t>522 Techniques, equipment, materials</w:t>
      </w:r>
    </w:p>
    <w:p w14:paraId="75769AFD" w14:textId="77777777" w:rsidR="00375372" w:rsidRDefault="00E628CC" w:rsidP="00E628CC">
      <w:r w:rsidRPr="00E628CC">
        <w:t>523 Specific celestial bodies &amp; phenomena</w:t>
      </w:r>
    </w:p>
    <w:p w14:paraId="38AA727A" w14:textId="77777777" w:rsidR="00375372" w:rsidRDefault="00E628CC" w:rsidP="00E628CC">
      <w:r w:rsidRPr="00E628CC">
        <w:t>524 Not assigned or no longer used</w:t>
      </w:r>
    </w:p>
    <w:p w14:paraId="740D4DDA" w14:textId="77777777" w:rsidR="00375372" w:rsidRDefault="00E628CC" w:rsidP="00E628CC">
      <w:r w:rsidRPr="00E628CC">
        <w:t>525 Earth (Astronomical geography)</w:t>
      </w:r>
    </w:p>
    <w:p w14:paraId="2365C591" w14:textId="77777777" w:rsidR="00375372" w:rsidRDefault="00E628CC" w:rsidP="00E628CC">
      <w:r w:rsidRPr="00E628CC">
        <w:t xml:space="preserve">526 Mathematical </w:t>
      </w:r>
      <w:proofErr w:type="gramStart"/>
      <w:r w:rsidRPr="00E628CC">
        <w:t>geography</w:t>
      </w:r>
      <w:proofErr w:type="gramEnd"/>
    </w:p>
    <w:p w14:paraId="7BB167CB" w14:textId="77777777" w:rsidR="00375372" w:rsidRDefault="00E628CC" w:rsidP="00E628CC">
      <w:r w:rsidRPr="00E628CC">
        <w:t>527 Celestial navigation</w:t>
      </w:r>
    </w:p>
    <w:p w14:paraId="5B05E745" w14:textId="77777777" w:rsidR="00375372" w:rsidRDefault="00E628CC" w:rsidP="00E628CC">
      <w:r w:rsidRPr="00E628CC">
        <w:t>528 Ephemerides</w:t>
      </w:r>
    </w:p>
    <w:p w14:paraId="10370177" w14:textId="77777777" w:rsidR="00375372" w:rsidRDefault="00E628CC" w:rsidP="00E628CC">
      <w:r w:rsidRPr="00E628CC">
        <w:t>529 Chronology</w:t>
      </w:r>
    </w:p>
    <w:p w14:paraId="13DD7C9C" w14:textId="77777777" w:rsidR="00375372" w:rsidRDefault="00E628CC" w:rsidP="009B741C">
      <w:pPr>
        <w:pStyle w:val="Heading4"/>
      </w:pPr>
      <w:r w:rsidRPr="00E628CC">
        <w:t>530 Physics</w:t>
      </w:r>
    </w:p>
    <w:p w14:paraId="747B3942" w14:textId="77777777" w:rsidR="00375372" w:rsidRDefault="00E628CC" w:rsidP="00E628CC">
      <w:r w:rsidRPr="00E628CC">
        <w:t>531 Classical mechanics Solid mechanics</w:t>
      </w:r>
    </w:p>
    <w:p w14:paraId="4A344C5C" w14:textId="77777777" w:rsidR="00375372" w:rsidRDefault="00E628CC" w:rsidP="00E628CC">
      <w:r w:rsidRPr="00E628CC">
        <w:t>532 Fluid mechanics Liquid mechanics</w:t>
      </w:r>
    </w:p>
    <w:p w14:paraId="7D5245CA" w14:textId="77777777" w:rsidR="00375372" w:rsidRDefault="00E628CC" w:rsidP="00E628CC">
      <w:r w:rsidRPr="00E628CC">
        <w:t>533 Gas mechanics</w:t>
      </w:r>
    </w:p>
    <w:p w14:paraId="03DEE774" w14:textId="77777777" w:rsidR="00375372" w:rsidRDefault="00E628CC" w:rsidP="00E628CC">
      <w:r w:rsidRPr="00E628CC">
        <w:t>534 Sound &amp; related vibrations</w:t>
      </w:r>
    </w:p>
    <w:p w14:paraId="5E34B0C9" w14:textId="77777777" w:rsidR="00375372" w:rsidRDefault="00E628CC" w:rsidP="00E628CC">
      <w:r w:rsidRPr="00E628CC">
        <w:t xml:space="preserve">535 Light &amp; </w:t>
      </w:r>
      <w:proofErr w:type="spellStart"/>
      <w:r w:rsidRPr="00E628CC">
        <w:t>paraphotic</w:t>
      </w:r>
      <w:proofErr w:type="spellEnd"/>
      <w:r w:rsidRPr="00E628CC">
        <w:t xml:space="preserve"> phenomena</w:t>
      </w:r>
    </w:p>
    <w:p w14:paraId="0BF5C2E9" w14:textId="77777777" w:rsidR="00375372" w:rsidRDefault="00E628CC" w:rsidP="00E628CC">
      <w:r w:rsidRPr="00E628CC">
        <w:t>536 Heat</w:t>
      </w:r>
    </w:p>
    <w:p w14:paraId="2034C119" w14:textId="77777777" w:rsidR="00375372" w:rsidRDefault="00E628CC" w:rsidP="00E628CC">
      <w:r w:rsidRPr="00E628CC">
        <w:t>537 Electricity &amp; electronics</w:t>
      </w:r>
    </w:p>
    <w:p w14:paraId="1ECA51C6" w14:textId="77777777" w:rsidR="00375372" w:rsidRDefault="00E628CC" w:rsidP="00E628CC">
      <w:r w:rsidRPr="00E628CC">
        <w:t>538 Magnetism</w:t>
      </w:r>
    </w:p>
    <w:p w14:paraId="414C54E5" w14:textId="77777777" w:rsidR="00375372" w:rsidRDefault="00E628CC" w:rsidP="00E628CC">
      <w:r w:rsidRPr="00E628CC">
        <w:t>539 Modern physics</w:t>
      </w:r>
    </w:p>
    <w:p w14:paraId="485642A1" w14:textId="77777777" w:rsidR="00375372" w:rsidRDefault="00E628CC" w:rsidP="009B741C">
      <w:pPr>
        <w:pStyle w:val="Heading4"/>
      </w:pPr>
      <w:r w:rsidRPr="00E628CC">
        <w:t>540 Chemistry &amp; allied sciences</w:t>
      </w:r>
    </w:p>
    <w:p w14:paraId="2AB6A79B" w14:textId="77777777" w:rsidR="00375372" w:rsidRDefault="00E628CC" w:rsidP="00E628CC">
      <w:r w:rsidRPr="00E628CC">
        <w:t>541 Physical &amp; theoretical chemistry</w:t>
      </w:r>
    </w:p>
    <w:p w14:paraId="4C7B3641" w14:textId="77777777" w:rsidR="00375372" w:rsidRDefault="00E628CC" w:rsidP="00E628CC">
      <w:r w:rsidRPr="00E628CC">
        <w:t>542 Techniques, equipment, materials</w:t>
      </w:r>
    </w:p>
    <w:p w14:paraId="1AE26E9B" w14:textId="77777777" w:rsidR="00375372" w:rsidRDefault="00E628CC" w:rsidP="00E628CC">
      <w:r w:rsidRPr="00E628CC">
        <w:t xml:space="preserve">543 Analytical </w:t>
      </w:r>
      <w:proofErr w:type="gramStart"/>
      <w:r w:rsidRPr="00E628CC">
        <w:t>chemistry</w:t>
      </w:r>
      <w:proofErr w:type="gramEnd"/>
    </w:p>
    <w:p w14:paraId="2A2CF09A" w14:textId="77777777" w:rsidR="00375372" w:rsidRDefault="00E628CC" w:rsidP="00E628CC">
      <w:r w:rsidRPr="00E628CC">
        <w:t xml:space="preserve">544 Qualitative </w:t>
      </w:r>
      <w:proofErr w:type="gramStart"/>
      <w:r w:rsidRPr="00E628CC">
        <w:t>analysis</w:t>
      </w:r>
      <w:proofErr w:type="gramEnd"/>
    </w:p>
    <w:p w14:paraId="226C2CE8" w14:textId="77777777" w:rsidR="00375372" w:rsidRDefault="00E628CC" w:rsidP="00E628CC">
      <w:r w:rsidRPr="00E628CC">
        <w:t xml:space="preserve">545 Quantitative </w:t>
      </w:r>
      <w:proofErr w:type="gramStart"/>
      <w:r w:rsidRPr="00E628CC">
        <w:t>analysis</w:t>
      </w:r>
      <w:proofErr w:type="gramEnd"/>
    </w:p>
    <w:p w14:paraId="4184C83B" w14:textId="77777777" w:rsidR="00375372" w:rsidRDefault="00E628CC" w:rsidP="00E628CC">
      <w:r w:rsidRPr="00E628CC">
        <w:lastRenderedPageBreak/>
        <w:t>546 Inorganic chemistry</w:t>
      </w:r>
    </w:p>
    <w:p w14:paraId="5B10A523" w14:textId="77777777" w:rsidR="00375372" w:rsidRDefault="00E628CC" w:rsidP="00E628CC">
      <w:r w:rsidRPr="00E628CC">
        <w:t>547 Organic chemistry</w:t>
      </w:r>
    </w:p>
    <w:p w14:paraId="04472859" w14:textId="77777777" w:rsidR="00375372" w:rsidRDefault="00E628CC" w:rsidP="00E628CC">
      <w:r w:rsidRPr="00E628CC">
        <w:t>548 Crystallography</w:t>
      </w:r>
    </w:p>
    <w:p w14:paraId="0F79EB90" w14:textId="77777777" w:rsidR="00375372" w:rsidRDefault="00E628CC" w:rsidP="00E628CC">
      <w:r w:rsidRPr="00E628CC">
        <w:t>549 Mineralogy</w:t>
      </w:r>
    </w:p>
    <w:p w14:paraId="0A30B2C4" w14:textId="77777777" w:rsidR="00375372" w:rsidRDefault="00E628CC" w:rsidP="009B741C">
      <w:pPr>
        <w:pStyle w:val="Heading4"/>
      </w:pPr>
      <w:r w:rsidRPr="00E628CC">
        <w:t>550 Earth sciences</w:t>
      </w:r>
    </w:p>
    <w:p w14:paraId="7BE9180D" w14:textId="77777777" w:rsidR="00375372" w:rsidRDefault="00E628CC" w:rsidP="00E628CC">
      <w:r w:rsidRPr="00E628CC">
        <w:t>551 Geology, hydrology, meteorology</w:t>
      </w:r>
    </w:p>
    <w:p w14:paraId="6C9D0201" w14:textId="77777777" w:rsidR="00375372" w:rsidRDefault="00E628CC" w:rsidP="00E628CC">
      <w:r w:rsidRPr="00E628CC">
        <w:t>552 Petrology</w:t>
      </w:r>
    </w:p>
    <w:p w14:paraId="0DA50205" w14:textId="77777777" w:rsidR="00375372" w:rsidRDefault="00E628CC" w:rsidP="00E628CC">
      <w:r w:rsidRPr="00E628CC">
        <w:t xml:space="preserve">553 Economic </w:t>
      </w:r>
      <w:proofErr w:type="gramStart"/>
      <w:r w:rsidRPr="00E628CC">
        <w:t>geology</w:t>
      </w:r>
      <w:proofErr w:type="gramEnd"/>
    </w:p>
    <w:p w14:paraId="7859E248" w14:textId="77777777" w:rsidR="00375372" w:rsidRDefault="00E628CC" w:rsidP="00E628CC">
      <w:r w:rsidRPr="00E628CC">
        <w:t>554 Earth sciences of Europe</w:t>
      </w:r>
    </w:p>
    <w:p w14:paraId="7197E111" w14:textId="77777777" w:rsidR="00375372" w:rsidRDefault="00E628CC" w:rsidP="00E628CC">
      <w:r w:rsidRPr="00E628CC">
        <w:t>555 Earth sciences of Asia</w:t>
      </w:r>
    </w:p>
    <w:p w14:paraId="6E70055C" w14:textId="77777777" w:rsidR="00375372" w:rsidRDefault="00E628CC" w:rsidP="00E628CC">
      <w:r w:rsidRPr="00E628CC">
        <w:t>556 Earth sciences of Africa</w:t>
      </w:r>
    </w:p>
    <w:p w14:paraId="10F36E1E" w14:textId="77777777" w:rsidR="00375372" w:rsidRDefault="00E628CC" w:rsidP="00E628CC">
      <w:r w:rsidRPr="00E628CC">
        <w:t>557 Earth sciences of North America</w:t>
      </w:r>
    </w:p>
    <w:p w14:paraId="15D8EB2A" w14:textId="77777777" w:rsidR="00375372" w:rsidRDefault="00E628CC" w:rsidP="00E628CC">
      <w:r w:rsidRPr="00E628CC">
        <w:t>558 Earth sciences of South America</w:t>
      </w:r>
    </w:p>
    <w:p w14:paraId="654D9E90" w14:textId="77777777" w:rsidR="00375372" w:rsidRDefault="00E628CC" w:rsidP="00E628CC">
      <w:r w:rsidRPr="00E628CC">
        <w:t>559 Earth sciences of other areas</w:t>
      </w:r>
    </w:p>
    <w:p w14:paraId="4C884D74" w14:textId="77777777" w:rsidR="00375372" w:rsidRDefault="00E628CC" w:rsidP="009B741C">
      <w:pPr>
        <w:pStyle w:val="Heading4"/>
      </w:pPr>
      <w:r w:rsidRPr="00E628CC">
        <w:t>560 Paleontology Paleozoology</w:t>
      </w:r>
    </w:p>
    <w:p w14:paraId="1AE4A8D8" w14:textId="77777777" w:rsidR="00375372" w:rsidRPr="00375372" w:rsidRDefault="00E628CC" w:rsidP="00E628CC">
      <w:pPr>
        <w:rPr>
          <w:lang w:val="pt-BR"/>
        </w:rPr>
      </w:pPr>
      <w:r w:rsidRPr="00375372">
        <w:rPr>
          <w:lang w:val="pt-BR"/>
        </w:rPr>
        <w:t>561 Paleobotany</w:t>
      </w:r>
    </w:p>
    <w:p w14:paraId="72161A08" w14:textId="77777777" w:rsidR="00375372" w:rsidRPr="00375372" w:rsidRDefault="00E628CC" w:rsidP="00E628CC">
      <w:pPr>
        <w:rPr>
          <w:lang w:val="pt-BR"/>
        </w:rPr>
      </w:pPr>
      <w:r w:rsidRPr="00375372">
        <w:rPr>
          <w:lang w:val="pt-BR"/>
        </w:rPr>
        <w:t>562 Fossil invertebrates</w:t>
      </w:r>
    </w:p>
    <w:p w14:paraId="50F6E75B" w14:textId="77777777" w:rsidR="00375372" w:rsidRPr="00375372" w:rsidRDefault="00E628CC" w:rsidP="00E628CC">
      <w:pPr>
        <w:rPr>
          <w:lang w:val="pt-BR"/>
        </w:rPr>
      </w:pPr>
      <w:r w:rsidRPr="00375372">
        <w:rPr>
          <w:lang w:val="pt-BR"/>
        </w:rPr>
        <w:t>563 Fossil primitive phyla</w:t>
      </w:r>
    </w:p>
    <w:p w14:paraId="15FB8FF6" w14:textId="77777777" w:rsidR="00375372" w:rsidRPr="00375372" w:rsidRDefault="00E628CC" w:rsidP="00E628CC">
      <w:pPr>
        <w:rPr>
          <w:lang w:val="pt-BR"/>
        </w:rPr>
      </w:pPr>
      <w:r w:rsidRPr="00375372">
        <w:rPr>
          <w:lang w:val="pt-BR"/>
        </w:rPr>
        <w:t>564 Fossil Mollusca &amp; Molluscoidea</w:t>
      </w:r>
    </w:p>
    <w:p w14:paraId="063149CA" w14:textId="77777777" w:rsidR="00375372" w:rsidRPr="00375372" w:rsidRDefault="00E628CC" w:rsidP="00E628CC">
      <w:pPr>
        <w:rPr>
          <w:lang w:val="pt-BR"/>
        </w:rPr>
      </w:pPr>
      <w:r w:rsidRPr="00375372">
        <w:rPr>
          <w:lang w:val="pt-BR"/>
        </w:rPr>
        <w:t>565 Other fossil invertebrates</w:t>
      </w:r>
    </w:p>
    <w:p w14:paraId="0EEC8CB9" w14:textId="77777777" w:rsidR="00375372" w:rsidRPr="00375372" w:rsidRDefault="00E628CC" w:rsidP="00E628CC">
      <w:pPr>
        <w:rPr>
          <w:lang w:val="pt-BR"/>
        </w:rPr>
      </w:pPr>
      <w:r w:rsidRPr="00375372">
        <w:rPr>
          <w:lang w:val="pt-BR"/>
        </w:rPr>
        <w:t>566 Fossil Vertebrata (Fossil Craniata)</w:t>
      </w:r>
    </w:p>
    <w:p w14:paraId="462847F0" w14:textId="77777777" w:rsidR="00375372" w:rsidRDefault="00E628CC" w:rsidP="00E628CC">
      <w:r w:rsidRPr="00E628CC">
        <w:t>567 Fossil cold-blooded vertebrates</w:t>
      </w:r>
    </w:p>
    <w:p w14:paraId="06DD3E94" w14:textId="77777777" w:rsidR="00375372" w:rsidRDefault="00E628CC" w:rsidP="00E628CC">
      <w:r w:rsidRPr="00E628CC">
        <w:t>568 Fossil Aves (Fossil birds)</w:t>
      </w:r>
    </w:p>
    <w:p w14:paraId="227AF1FD" w14:textId="77777777" w:rsidR="00375372" w:rsidRDefault="00E628CC" w:rsidP="00E628CC">
      <w:r w:rsidRPr="00E628CC">
        <w:t>569 Fossil Mammalia</w:t>
      </w:r>
    </w:p>
    <w:p w14:paraId="2768D0CF" w14:textId="77777777" w:rsidR="00375372" w:rsidRDefault="00E628CC" w:rsidP="009B741C">
      <w:pPr>
        <w:pStyle w:val="Heading4"/>
      </w:pPr>
      <w:r w:rsidRPr="00E628CC">
        <w:t>570 Life sciences</w:t>
      </w:r>
    </w:p>
    <w:p w14:paraId="7C4A8E76" w14:textId="77777777" w:rsidR="00375372" w:rsidRDefault="00E628CC" w:rsidP="00E628CC">
      <w:r w:rsidRPr="00E628CC">
        <w:t>571 Not assigned or no longer used</w:t>
      </w:r>
    </w:p>
    <w:p w14:paraId="169A14C5" w14:textId="77777777" w:rsidR="00375372" w:rsidRDefault="00E628CC" w:rsidP="00E628CC">
      <w:r w:rsidRPr="00E628CC">
        <w:t>572 Biochemistry</w:t>
      </w:r>
    </w:p>
    <w:p w14:paraId="2DDA4FA8" w14:textId="77777777" w:rsidR="00375372" w:rsidRDefault="00E628CC" w:rsidP="00E628CC">
      <w:r w:rsidRPr="00E628CC">
        <w:t>573 Physical anthropology</w:t>
      </w:r>
    </w:p>
    <w:p w14:paraId="367301AA" w14:textId="77777777" w:rsidR="00375372" w:rsidRDefault="00E628CC" w:rsidP="00E628CC">
      <w:r w:rsidRPr="00E628CC">
        <w:t>574 Biology</w:t>
      </w:r>
    </w:p>
    <w:p w14:paraId="0E81D9BC" w14:textId="77777777" w:rsidR="00375372" w:rsidRDefault="00E628CC" w:rsidP="00E628CC">
      <w:r w:rsidRPr="00E628CC">
        <w:t>575 Evolution &amp; genetics</w:t>
      </w:r>
    </w:p>
    <w:p w14:paraId="307FB609" w14:textId="77777777" w:rsidR="00375372" w:rsidRDefault="00E628CC" w:rsidP="00E628CC">
      <w:r w:rsidRPr="00E628CC">
        <w:t>576 Microbiology</w:t>
      </w:r>
    </w:p>
    <w:p w14:paraId="3235F36E" w14:textId="77777777" w:rsidR="00375372" w:rsidRDefault="00E628CC" w:rsidP="00E628CC">
      <w:r w:rsidRPr="00E628CC">
        <w:t>577 General nature of life</w:t>
      </w:r>
    </w:p>
    <w:p w14:paraId="5DFD6D17" w14:textId="77777777" w:rsidR="00375372" w:rsidRDefault="00E628CC" w:rsidP="00E628CC">
      <w:r w:rsidRPr="00E628CC">
        <w:t>578 Microscopy in biology</w:t>
      </w:r>
    </w:p>
    <w:p w14:paraId="166D61CD" w14:textId="77777777" w:rsidR="00375372" w:rsidRDefault="00E628CC" w:rsidP="00E628CC">
      <w:r w:rsidRPr="00E628CC">
        <w:t>579 Collection and preservation</w:t>
      </w:r>
    </w:p>
    <w:p w14:paraId="2887F63E" w14:textId="77777777" w:rsidR="00375372" w:rsidRDefault="00E628CC" w:rsidP="009B741C">
      <w:pPr>
        <w:pStyle w:val="Heading4"/>
      </w:pPr>
      <w:r w:rsidRPr="00E628CC">
        <w:t>580 Botanical sciences</w:t>
      </w:r>
    </w:p>
    <w:p w14:paraId="769195D6" w14:textId="77777777" w:rsidR="00375372" w:rsidRDefault="00E628CC" w:rsidP="00E628CC">
      <w:r w:rsidRPr="00E628CC">
        <w:t>581 Botany</w:t>
      </w:r>
    </w:p>
    <w:p w14:paraId="68D59D0E" w14:textId="77777777" w:rsidR="00375372" w:rsidRDefault="00E628CC" w:rsidP="00E628CC">
      <w:r w:rsidRPr="00E628CC">
        <w:t>582 Spermatophyta (Seed-bearing plants)</w:t>
      </w:r>
    </w:p>
    <w:p w14:paraId="4FE09C9F" w14:textId="77777777" w:rsidR="00375372" w:rsidRDefault="00E628CC" w:rsidP="00E628CC">
      <w:r w:rsidRPr="00E628CC">
        <w:t xml:space="preserve">583 </w:t>
      </w:r>
      <w:proofErr w:type="spellStart"/>
      <w:r w:rsidRPr="00E628CC">
        <w:t>Dicotyledones</w:t>
      </w:r>
      <w:proofErr w:type="spellEnd"/>
    </w:p>
    <w:p w14:paraId="58F00C01" w14:textId="77777777" w:rsidR="00375372" w:rsidRDefault="00E628CC" w:rsidP="00E628CC">
      <w:r w:rsidRPr="00E628CC">
        <w:t xml:space="preserve">584 </w:t>
      </w:r>
      <w:proofErr w:type="spellStart"/>
      <w:r w:rsidRPr="00E628CC">
        <w:t>Monocotyledones</w:t>
      </w:r>
      <w:proofErr w:type="spellEnd"/>
    </w:p>
    <w:p w14:paraId="5D489264" w14:textId="77777777" w:rsidR="00375372" w:rsidRDefault="00E628CC" w:rsidP="00E628CC">
      <w:r w:rsidRPr="00E628CC">
        <w:t>585 Gymnospermae (</w:t>
      </w:r>
      <w:proofErr w:type="spellStart"/>
      <w:r w:rsidRPr="00E628CC">
        <w:t>Pinophyta</w:t>
      </w:r>
      <w:proofErr w:type="spellEnd"/>
      <w:r w:rsidRPr="00E628CC">
        <w:t>)</w:t>
      </w:r>
    </w:p>
    <w:p w14:paraId="5698D934" w14:textId="77777777" w:rsidR="00375372" w:rsidRDefault="00E628CC" w:rsidP="00E628CC">
      <w:r w:rsidRPr="00E628CC">
        <w:t xml:space="preserve">586 </w:t>
      </w:r>
      <w:proofErr w:type="spellStart"/>
      <w:r w:rsidRPr="00E628CC">
        <w:t>Cryptogamia</w:t>
      </w:r>
      <w:proofErr w:type="spellEnd"/>
      <w:r w:rsidRPr="00E628CC">
        <w:t xml:space="preserve"> (Seedless plants)</w:t>
      </w:r>
    </w:p>
    <w:p w14:paraId="42B8A442" w14:textId="77777777" w:rsidR="00375372" w:rsidRDefault="00E628CC" w:rsidP="00E628CC">
      <w:r w:rsidRPr="00E628CC">
        <w:t xml:space="preserve">587 </w:t>
      </w:r>
      <w:proofErr w:type="spellStart"/>
      <w:r w:rsidRPr="00E628CC">
        <w:t>Pteridophyta</w:t>
      </w:r>
      <w:proofErr w:type="spellEnd"/>
      <w:r w:rsidRPr="00E628CC">
        <w:t xml:space="preserve"> (Vascular cryptograms)</w:t>
      </w:r>
    </w:p>
    <w:p w14:paraId="5F817384" w14:textId="77777777" w:rsidR="00375372" w:rsidRDefault="00E628CC" w:rsidP="00E628CC">
      <w:r w:rsidRPr="00E628CC">
        <w:t>588 Bryophyta</w:t>
      </w:r>
    </w:p>
    <w:p w14:paraId="296A85F0" w14:textId="77777777" w:rsidR="00375372" w:rsidRDefault="00E628CC" w:rsidP="00E628CC">
      <w:r w:rsidRPr="00E628CC">
        <w:t xml:space="preserve">589 </w:t>
      </w:r>
      <w:proofErr w:type="spellStart"/>
      <w:r w:rsidRPr="00E628CC">
        <w:t>Thallobionta</w:t>
      </w:r>
      <w:proofErr w:type="spellEnd"/>
      <w:r w:rsidRPr="00E628CC">
        <w:t xml:space="preserve"> &amp; </w:t>
      </w:r>
      <w:proofErr w:type="spellStart"/>
      <w:r w:rsidRPr="00E628CC">
        <w:t>Prokaryotae</w:t>
      </w:r>
      <w:proofErr w:type="spellEnd"/>
    </w:p>
    <w:p w14:paraId="1B4A9EC2" w14:textId="77777777" w:rsidR="00375372" w:rsidRDefault="00E628CC" w:rsidP="009B741C">
      <w:pPr>
        <w:pStyle w:val="Heading4"/>
      </w:pPr>
      <w:r w:rsidRPr="00E628CC">
        <w:t>590 Zoological sciences</w:t>
      </w:r>
    </w:p>
    <w:p w14:paraId="12D80151" w14:textId="77777777" w:rsidR="00375372" w:rsidRPr="00375372" w:rsidRDefault="00E628CC" w:rsidP="00E628CC">
      <w:pPr>
        <w:rPr>
          <w:lang w:val="pt-BR"/>
        </w:rPr>
      </w:pPr>
      <w:r w:rsidRPr="00375372">
        <w:rPr>
          <w:lang w:val="pt-BR"/>
        </w:rPr>
        <w:t>591 Zoology</w:t>
      </w:r>
    </w:p>
    <w:p w14:paraId="263DB75E" w14:textId="77777777" w:rsidR="00375372" w:rsidRPr="00375372" w:rsidRDefault="00E628CC" w:rsidP="00E628CC">
      <w:pPr>
        <w:rPr>
          <w:lang w:val="pt-BR"/>
        </w:rPr>
      </w:pPr>
      <w:r w:rsidRPr="00375372">
        <w:rPr>
          <w:lang w:val="pt-BR"/>
        </w:rPr>
        <w:lastRenderedPageBreak/>
        <w:t>592 Invertebrates</w:t>
      </w:r>
    </w:p>
    <w:p w14:paraId="10E8D5E6" w14:textId="77777777" w:rsidR="00375372" w:rsidRPr="00375372" w:rsidRDefault="00E628CC" w:rsidP="00E628CC">
      <w:pPr>
        <w:rPr>
          <w:lang w:val="pt-BR"/>
        </w:rPr>
      </w:pPr>
      <w:r w:rsidRPr="00375372">
        <w:rPr>
          <w:lang w:val="pt-BR"/>
        </w:rPr>
        <w:t>593 Protozoa, Echinodermata, related phyla</w:t>
      </w:r>
    </w:p>
    <w:p w14:paraId="13B1146D" w14:textId="77777777" w:rsidR="00375372" w:rsidRPr="00375372" w:rsidRDefault="00E628CC" w:rsidP="00E628CC">
      <w:pPr>
        <w:rPr>
          <w:lang w:val="pt-BR"/>
        </w:rPr>
      </w:pPr>
      <w:r w:rsidRPr="00375372">
        <w:rPr>
          <w:lang w:val="pt-BR"/>
        </w:rPr>
        <w:t>594 Mollusca &amp; Molluscoidea</w:t>
      </w:r>
    </w:p>
    <w:p w14:paraId="611DAAD1" w14:textId="77777777" w:rsidR="00375372" w:rsidRPr="00375372" w:rsidRDefault="00E628CC" w:rsidP="00E628CC">
      <w:pPr>
        <w:rPr>
          <w:lang w:val="pt-BR"/>
        </w:rPr>
      </w:pPr>
      <w:r w:rsidRPr="00375372">
        <w:rPr>
          <w:lang w:val="pt-BR"/>
        </w:rPr>
        <w:t>595 Other invertebrates</w:t>
      </w:r>
    </w:p>
    <w:p w14:paraId="056A099F" w14:textId="77777777" w:rsidR="00375372" w:rsidRPr="00375372" w:rsidRDefault="00E628CC" w:rsidP="00E628CC">
      <w:pPr>
        <w:rPr>
          <w:lang w:val="pt-BR"/>
        </w:rPr>
      </w:pPr>
      <w:r w:rsidRPr="00375372">
        <w:rPr>
          <w:lang w:val="pt-BR"/>
        </w:rPr>
        <w:t>596 Vertebrata (Craniata, Vertebrates)</w:t>
      </w:r>
    </w:p>
    <w:p w14:paraId="21FDA0D6" w14:textId="77777777" w:rsidR="00375372" w:rsidRDefault="00E628CC" w:rsidP="00E628CC">
      <w:r w:rsidRPr="00E628CC">
        <w:t>597 Cold-blooded vertebrates Fishes</w:t>
      </w:r>
    </w:p>
    <w:p w14:paraId="716E8945" w14:textId="77777777" w:rsidR="00375372" w:rsidRDefault="00E628CC" w:rsidP="00E628CC">
      <w:r w:rsidRPr="00E628CC">
        <w:t>598 Aves (Birds)</w:t>
      </w:r>
    </w:p>
    <w:p w14:paraId="32D1459A" w14:textId="1A0FF674" w:rsidR="00375372" w:rsidRDefault="00E628CC" w:rsidP="00E628CC">
      <w:r w:rsidRPr="00E628CC">
        <w:t>599 Mammalia (Mammals)</w:t>
      </w:r>
    </w:p>
    <w:p w14:paraId="2C7B4425" w14:textId="77777777" w:rsidR="00375372" w:rsidRDefault="00E628CC" w:rsidP="00E628CC">
      <w:pPr>
        <w:pStyle w:val="Heading3"/>
      </w:pPr>
      <w:r>
        <w:t>600 Technology (Applied sciences)</w:t>
      </w:r>
    </w:p>
    <w:p w14:paraId="289ED039" w14:textId="77777777" w:rsidR="00375372" w:rsidRDefault="00E40A8F" w:rsidP="00E40A8F">
      <w:r w:rsidRPr="00E40A8F">
        <w:t>601 Philosophy &amp; theory</w:t>
      </w:r>
    </w:p>
    <w:p w14:paraId="6FB076AE" w14:textId="77777777" w:rsidR="00375372" w:rsidRDefault="00E40A8F" w:rsidP="00E40A8F">
      <w:r w:rsidRPr="00E40A8F">
        <w:t>602 Miscellany</w:t>
      </w:r>
    </w:p>
    <w:p w14:paraId="45F3D677" w14:textId="77777777" w:rsidR="00375372" w:rsidRDefault="00E40A8F" w:rsidP="00E40A8F">
      <w:r w:rsidRPr="00E40A8F">
        <w:t>603 Dictionaries &amp; encyclopedias</w:t>
      </w:r>
    </w:p>
    <w:p w14:paraId="1D66CB4F" w14:textId="77777777" w:rsidR="00375372" w:rsidRDefault="00E40A8F" w:rsidP="00E40A8F">
      <w:r w:rsidRPr="00E40A8F">
        <w:t>604 Special topics</w:t>
      </w:r>
    </w:p>
    <w:p w14:paraId="0A1046DB" w14:textId="77777777" w:rsidR="00375372" w:rsidRDefault="00E40A8F" w:rsidP="00E40A8F">
      <w:r w:rsidRPr="00E40A8F">
        <w:t>605 Serial publications</w:t>
      </w:r>
    </w:p>
    <w:p w14:paraId="5EB6A9DD" w14:textId="77777777" w:rsidR="00375372" w:rsidRDefault="00E40A8F" w:rsidP="00E40A8F">
      <w:r w:rsidRPr="00E40A8F">
        <w:t>606 Organizations</w:t>
      </w:r>
    </w:p>
    <w:p w14:paraId="21B80D44" w14:textId="77777777" w:rsidR="00375372" w:rsidRDefault="00E40A8F" w:rsidP="00E40A8F">
      <w:r w:rsidRPr="00E40A8F">
        <w:t>607 Education, research, related topics</w:t>
      </w:r>
    </w:p>
    <w:p w14:paraId="69E136A5" w14:textId="77777777" w:rsidR="00375372" w:rsidRDefault="00E40A8F" w:rsidP="00E40A8F">
      <w:r w:rsidRPr="00E40A8F">
        <w:t>608 Invention &amp; patents</w:t>
      </w:r>
    </w:p>
    <w:p w14:paraId="3D31ED5F" w14:textId="77777777" w:rsidR="00375372" w:rsidRDefault="00E40A8F" w:rsidP="00E40A8F">
      <w:r w:rsidRPr="00E40A8F">
        <w:t>609 Historical, areas, persons treatment</w:t>
      </w:r>
    </w:p>
    <w:p w14:paraId="32C373FE" w14:textId="77777777" w:rsidR="00375372" w:rsidRDefault="00E40A8F" w:rsidP="009B741C">
      <w:pPr>
        <w:pStyle w:val="Heading4"/>
      </w:pPr>
      <w:r w:rsidRPr="00E40A8F">
        <w:t xml:space="preserve">610 Medical sciences </w:t>
      </w:r>
      <w:proofErr w:type="gramStart"/>
      <w:r w:rsidRPr="00E40A8F">
        <w:t>Medicine</w:t>
      </w:r>
      <w:proofErr w:type="gramEnd"/>
    </w:p>
    <w:p w14:paraId="7C895B28" w14:textId="77777777" w:rsidR="00375372" w:rsidRDefault="00E40A8F" w:rsidP="00E40A8F">
      <w:r w:rsidRPr="00E40A8F">
        <w:t>611 Human anatomy, cytology, histology</w:t>
      </w:r>
    </w:p>
    <w:p w14:paraId="56F040DF" w14:textId="77777777" w:rsidR="00375372" w:rsidRDefault="00E40A8F" w:rsidP="00E40A8F">
      <w:r w:rsidRPr="00E40A8F">
        <w:t>612 Human physiology</w:t>
      </w:r>
    </w:p>
    <w:p w14:paraId="3CE1FAC1" w14:textId="77777777" w:rsidR="00375372" w:rsidRDefault="00E40A8F" w:rsidP="00E40A8F">
      <w:r w:rsidRPr="00E40A8F">
        <w:t>613 Promotion of health</w:t>
      </w:r>
    </w:p>
    <w:p w14:paraId="536AB688" w14:textId="77777777" w:rsidR="00375372" w:rsidRDefault="00E40A8F" w:rsidP="00E40A8F">
      <w:r w:rsidRPr="00E40A8F">
        <w:t>614 Incidence &amp; prevention of disease</w:t>
      </w:r>
    </w:p>
    <w:p w14:paraId="75B2BBD3" w14:textId="77777777" w:rsidR="00375372" w:rsidRDefault="00E40A8F" w:rsidP="00E40A8F">
      <w:r w:rsidRPr="00E40A8F">
        <w:t xml:space="preserve">615 Pharmacology &amp; </w:t>
      </w:r>
      <w:proofErr w:type="spellStart"/>
      <w:r w:rsidRPr="00E40A8F">
        <w:t>theraputics</w:t>
      </w:r>
      <w:proofErr w:type="spellEnd"/>
    </w:p>
    <w:p w14:paraId="798BDB23" w14:textId="77777777" w:rsidR="00375372" w:rsidRDefault="00E40A8F" w:rsidP="00E40A8F">
      <w:r w:rsidRPr="00E40A8F">
        <w:t>616 Diseases</w:t>
      </w:r>
    </w:p>
    <w:p w14:paraId="38913891" w14:textId="77777777" w:rsidR="00375372" w:rsidRDefault="00E40A8F" w:rsidP="00E40A8F">
      <w:r w:rsidRPr="00E40A8F">
        <w:t xml:space="preserve">617 Surgery &amp; related medical </w:t>
      </w:r>
      <w:proofErr w:type="spellStart"/>
      <w:r w:rsidRPr="00E40A8F">
        <w:t>specialities</w:t>
      </w:r>
      <w:proofErr w:type="spellEnd"/>
    </w:p>
    <w:p w14:paraId="00A679E6" w14:textId="77777777" w:rsidR="00375372" w:rsidRDefault="00E40A8F" w:rsidP="00E40A8F">
      <w:r w:rsidRPr="00E40A8F">
        <w:t xml:space="preserve">618 Gynecology &amp; other medical </w:t>
      </w:r>
      <w:proofErr w:type="spellStart"/>
      <w:r w:rsidRPr="00E40A8F">
        <w:t>specialities</w:t>
      </w:r>
      <w:proofErr w:type="spellEnd"/>
    </w:p>
    <w:p w14:paraId="29EDA37D" w14:textId="77777777" w:rsidR="00375372" w:rsidRDefault="00E40A8F" w:rsidP="00E40A8F">
      <w:r w:rsidRPr="00E40A8F">
        <w:t xml:space="preserve">619 Experimental </w:t>
      </w:r>
      <w:proofErr w:type="gramStart"/>
      <w:r w:rsidRPr="00E40A8F">
        <w:t>medicine</w:t>
      </w:r>
      <w:proofErr w:type="gramEnd"/>
    </w:p>
    <w:p w14:paraId="1F617772" w14:textId="77777777" w:rsidR="00375372" w:rsidRDefault="00E40A8F" w:rsidP="009B741C">
      <w:pPr>
        <w:pStyle w:val="Heading4"/>
      </w:pPr>
      <w:r w:rsidRPr="00E40A8F">
        <w:t>620 Engineering &amp; allied operations</w:t>
      </w:r>
    </w:p>
    <w:p w14:paraId="456C1CE5" w14:textId="77777777" w:rsidR="00375372" w:rsidRDefault="00E40A8F" w:rsidP="00E40A8F">
      <w:r w:rsidRPr="00E40A8F">
        <w:t>621 Applied physics</w:t>
      </w:r>
    </w:p>
    <w:p w14:paraId="34934363" w14:textId="77777777" w:rsidR="00375372" w:rsidRDefault="00E40A8F" w:rsidP="00E40A8F">
      <w:r w:rsidRPr="00E40A8F">
        <w:t>622 Mining &amp; related operations</w:t>
      </w:r>
    </w:p>
    <w:p w14:paraId="0AD27AF7" w14:textId="77777777" w:rsidR="00375372" w:rsidRDefault="00E40A8F" w:rsidP="00E40A8F">
      <w:r w:rsidRPr="00E40A8F">
        <w:t>623 Military &amp; nautical engineering</w:t>
      </w:r>
    </w:p>
    <w:p w14:paraId="44746104" w14:textId="77777777" w:rsidR="00375372" w:rsidRDefault="00E40A8F" w:rsidP="00E40A8F">
      <w:r w:rsidRPr="00E40A8F">
        <w:t>624 Civil engineering</w:t>
      </w:r>
    </w:p>
    <w:p w14:paraId="770D0A4C" w14:textId="77777777" w:rsidR="00375372" w:rsidRDefault="00E40A8F" w:rsidP="00E40A8F">
      <w:r w:rsidRPr="00E40A8F">
        <w:t>625 Engineering of railroads, roads</w:t>
      </w:r>
    </w:p>
    <w:p w14:paraId="1E22B34D" w14:textId="77777777" w:rsidR="00375372" w:rsidRDefault="00E40A8F" w:rsidP="00E40A8F">
      <w:r w:rsidRPr="00E40A8F">
        <w:t>626 Not assigned or no longer used</w:t>
      </w:r>
    </w:p>
    <w:p w14:paraId="5FC1A88F" w14:textId="77777777" w:rsidR="00375372" w:rsidRDefault="00E40A8F" w:rsidP="00E40A8F">
      <w:r w:rsidRPr="00E40A8F">
        <w:t>627 Hydraulic engineering</w:t>
      </w:r>
    </w:p>
    <w:p w14:paraId="12652EB2" w14:textId="77777777" w:rsidR="00375372" w:rsidRDefault="00E40A8F" w:rsidP="00E40A8F">
      <w:r w:rsidRPr="00E40A8F">
        <w:t>628 Sanitary &amp; municipal engineering</w:t>
      </w:r>
    </w:p>
    <w:p w14:paraId="4AF2679D" w14:textId="77777777" w:rsidR="00375372" w:rsidRDefault="00E40A8F" w:rsidP="00E40A8F">
      <w:r w:rsidRPr="00E40A8F">
        <w:t>629 Other branches of engineering</w:t>
      </w:r>
    </w:p>
    <w:p w14:paraId="07E02113" w14:textId="77777777" w:rsidR="00375372" w:rsidRDefault="00E40A8F" w:rsidP="009B741C">
      <w:pPr>
        <w:pStyle w:val="Heading4"/>
      </w:pPr>
      <w:r w:rsidRPr="00E40A8F">
        <w:t>630 Agriculture</w:t>
      </w:r>
    </w:p>
    <w:p w14:paraId="028D1AAF" w14:textId="77777777" w:rsidR="00375372" w:rsidRDefault="00E40A8F" w:rsidP="00E40A8F">
      <w:r w:rsidRPr="00E40A8F">
        <w:t>631 Techniques, equipment, materials</w:t>
      </w:r>
    </w:p>
    <w:p w14:paraId="53A6D886" w14:textId="77777777" w:rsidR="00375372" w:rsidRDefault="00E40A8F" w:rsidP="00E40A8F">
      <w:r w:rsidRPr="00E40A8F">
        <w:t>632 Plant injuries, diseases, pests</w:t>
      </w:r>
    </w:p>
    <w:p w14:paraId="5E3BBE78" w14:textId="77777777" w:rsidR="00375372" w:rsidRDefault="00E40A8F" w:rsidP="00E40A8F">
      <w:r w:rsidRPr="00E40A8F">
        <w:t>633 Field &amp; plantation crops</w:t>
      </w:r>
    </w:p>
    <w:p w14:paraId="63ACBC87" w14:textId="77777777" w:rsidR="00375372" w:rsidRDefault="00E40A8F" w:rsidP="00E40A8F">
      <w:r w:rsidRPr="00E40A8F">
        <w:t>634 Orchards, fruits, forestry</w:t>
      </w:r>
    </w:p>
    <w:p w14:paraId="7022E6E7" w14:textId="77777777" w:rsidR="00375372" w:rsidRDefault="00E40A8F" w:rsidP="00E40A8F">
      <w:r w:rsidRPr="00E40A8F">
        <w:t>635 Garden crops (Horticulture)</w:t>
      </w:r>
    </w:p>
    <w:p w14:paraId="764B6FE7" w14:textId="77777777" w:rsidR="00375372" w:rsidRDefault="00E40A8F" w:rsidP="00E40A8F">
      <w:r w:rsidRPr="00E40A8F">
        <w:t>636 Animal husbandry</w:t>
      </w:r>
    </w:p>
    <w:p w14:paraId="6DA63F1C" w14:textId="77777777" w:rsidR="00375372" w:rsidRDefault="00E40A8F" w:rsidP="00E40A8F">
      <w:r w:rsidRPr="00E40A8F">
        <w:t>637 Processing dairy &amp; related products</w:t>
      </w:r>
    </w:p>
    <w:p w14:paraId="51AE82C2" w14:textId="77777777" w:rsidR="00375372" w:rsidRDefault="00E40A8F" w:rsidP="00E40A8F">
      <w:r w:rsidRPr="00E40A8F">
        <w:lastRenderedPageBreak/>
        <w:t>638 Insect culture</w:t>
      </w:r>
    </w:p>
    <w:p w14:paraId="2981D5C7" w14:textId="77777777" w:rsidR="00375372" w:rsidRDefault="00E40A8F" w:rsidP="00E40A8F">
      <w:r w:rsidRPr="00E40A8F">
        <w:t>639 Hunting, fishing, conservation</w:t>
      </w:r>
    </w:p>
    <w:p w14:paraId="2ADB8812" w14:textId="77777777" w:rsidR="00375372" w:rsidRDefault="00E40A8F" w:rsidP="009B741C">
      <w:pPr>
        <w:pStyle w:val="Heading4"/>
      </w:pPr>
      <w:r w:rsidRPr="00E40A8F">
        <w:t>640 Home economics &amp; family living</w:t>
      </w:r>
    </w:p>
    <w:p w14:paraId="6B97B53A" w14:textId="77777777" w:rsidR="00375372" w:rsidRDefault="00E40A8F" w:rsidP="00E40A8F">
      <w:r w:rsidRPr="00E40A8F">
        <w:t>641 Food &amp; drink</w:t>
      </w:r>
    </w:p>
    <w:p w14:paraId="2AD83469" w14:textId="77777777" w:rsidR="00375372" w:rsidRDefault="00E40A8F" w:rsidP="00E40A8F">
      <w:r w:rsidRPr="00E40A8F">
        <w:t>642 Meals &amp; table service</w:t>
      </w:r>
    </w:p>
    <w:p w14:paraId="3D3713FE" w14:textId="77777777" w:rsidR="00375372" w:rsidRDefault="00E40A8F" w:rsidP="00E40A8F">
      <w:r w:rsidRPr="00E40A8F">
        <w:t>643 Housing &amp; household equipment</w:t>
      </w:r>
    </w:p>
    <w:p w14:paraId="6FC24C07" w14:textId="77777777" w:rsidR="00375372" w:rsidRDefault="00E40A8F" w:rsidP="00E40A8F">
      <w:r w:rsidRPr="00E40A8F">
        <w:t>644 Household utilities</w:t>
      </w:r>
    </w:p>
    <w:p w14:paraId="66968885" w14:textId="77777777" w:rsidR="00375372" w:rsidRDefault="00E40A8F" w:rsidP="00E40A8F">
      <w:r w:rsidRPr="00E40A8F">
        <w:t>645 Household furnishings</w:t>
      </w:r>
    </w:p>
    <w:p w14:paraId="7CA2C4E9" w14:textId="77777777" w:rsidR="00375372" w:rsidRDefault="00E40A8F" w:rsidP="00E40A8F">
      <w:r w:rsidRPr="00E40A8F">
        <w:t>646 Sewing, clothing, personal living</w:t>
      </w:r>
    </w:p>
    <w:p w14:paraId="5CAB872A" w14:textId="77777777" w:rsidR="00375372" w:rsidRDefault="00E40A8F" w:rsidP="00E40A8F">
      <w:r w:rsidRPr="00E40A8F">
        <w:t>647 Management of public households</w:t>
      </w:r>
    </w:p>
    <w:p w14:paraId="685F0F4B" w14:textId="77777777" w:rsidR="00375372" w:rsidRDefault="00E40A8F" w:rsidP="00E40A8F">
      <w:r w:rsidRPr="00E40A8F">
        <w:t>648 Housekeeping</w:t>
      </w:r>
    </w:p>
    <w:p w14:paraId="5ABBFF76" w14:textId="77777777" w:rsidR="00375372" w:rsidRDefault="00E40A8F" w:rsidP="00E40A8F">
      <w:r w:rsidRPr="00E40A8F">
        <w:t>649 Child rearing &amp; home care of sick</w:t>
      </w:r>
    </w:p>
    <w:p w14:paraId="48AF2085" w14:textId="77777777" w:rsidR="00375372" w:rsidRDefault="00E40A8F" w:rsidP="009B741C">
      <w:pPr>
        <w:pStyle w:val="Heading4"/>
      </w:pPr>
      <w:r w:rsidRPr="00E40A8F">
        <w:t>650 Management &amp; auxiliary services</w:t>
      </w:r>
    </w:p>
    <w:p w14:paraId="0E83E6F3" w14:textId="77777777" w:rsidR="00375372" w:rsidRDefault="00E40A8F" w:rsidP="00E40A8F">
      <w:r w:rsidRPr="00E40A8F">
        <w:t>651 Office services</w:t>
      </w:r>
    </w:p>
    <w:p w14:paraId="2805D8C5" w14:textId="77777777" w:rsidR="00375372" w:rsidRDefault="00E40A8F" w:rsidP="00E40A8F">
      <w:r w:rsidRPr="00E40A8F">
        <w:t>652 Processes of written communication</w:t>
      </w:r>
    </w:p>
    <w:p w14:paraId="25ACE4DB" w14:textId="77777777" w:rsidR="00375372" w:rsidRDefault="00E40A8F" w:rsidP="00E40A8F">
      <w:r w:rsidRPr="00E40A8F">
        <w:t>653 Shorthand</w:t>
      </w:r>
    </w:p>
    <w:p w14:paraId="14A45AB3" w14:textId="77777777" w:rsidR="00375372" w:rsidRDefault="00E40A8F" w:rsidP="00E40A8F">
      <w:r w:rsidRPr="00E40A8F">
        <w:t>654 Not assigned or no longer used</w:t>
      </w:r>
    </w:p>
    <w:p w14:paraId="082CFAEB" w14:textId="77777777" w:rsidR="00375372" w:rsidRDefault="00E40A8F" w:rsidP="00E40A8F">
      <w:r w:rsidRPr="00E40A8F">
        <w:t>655 Not assigned or no longer used</w:t>
      </w:r>
    </w:p>
    <w:p w14:paraId="3E16F22D" w14:textId="77777777" w:rsidR="00375372" w:rsidRDefault="00E40A8F" w:rsidP="00E40A8F">
      <w:r w:rsidRPr="00E40A8F">
        <w:t>656 Not assigned or no longer used</w:t>
      </w:r>
    </w:p>
    <w:p w14:paraId="15C9DBA2" w14:textId="77777777" w:rsidR="00375372" w:rsidRDefault="00E40A8F" w:rsidP="00E40A8F">
      <w:r w:rsidRPr="00E40A8F">
        <w:t>657 Accounting</w:t>
      </w:r>
    </w:p>
    <w:p w14:paraId="7DC456AE" w14:textId="77777777" w:rsidR="00375372" w:rsidRDefault="00E40A8F" w:rsidP="00E40A8F">
      <w:r w:rsidRPr="00E40A8F">
        <w:t>658 General management</w:t>
      </w:r>
    </w:p>
    <w:p w14:paraId="237B0D99" w14:textId="77777777" w:rsidR="00375372" w:rsidRDefault="00E40A8F" w:rsidP="00E40A8F">
      <w:r w:rsidRPr="00E40A8F">
        <w:t>659 Advertising &amp; public relations</w:t>
      </w:r>
    </w:p>
    <w:p w14:paraId="2CF68B41" w14:textId="77777777" w:rsidR="00375372" w:rsidRDefault="00E40A8F" w:rsidP="009B741C">
      <w:pPr>
        <w:pStyle w:val="Heading4"/>
      </w:pPr>
      <w:r w:rsidRPr="00E40A8F">
        <w:t>660 Chemical engineering</w:t>
      </w:r>
    </w:p>
    <w:p w14:paraId="51880D7D" w14:textId="77777777" w:rsidR="00375372" w:rsidRDefault="00E40A8F" w:rsidP="00E40A8F">
      <w:r w:rsidRPr="00E40A8F">
        <w:t>661 Industrial chemicals technology</w:t>
      </w:r>
    </w:p>
    <w:p w14:paraId="4DF64079" w14:textId="77777777" w:rsidR="00375372" w:rsidRDefault="00E40A8F" w:rsidP="00E40A8F">
      <w:r w:rsidRPr="00E40A8F">
        <w:t>662 Explosives, fuels technology</w:t>
      </w:r>
    </w:p>
    <w:p w14:paraId="53E4C028" w14:textId="77777777" w:rsidR="00375372" w:rsidRDefault="00E40A8F" w:rsidP="00E40A8F">
      <w:r w:rsidRPr="00E40A8F">
        <w:t>663 Beverage technology</w:t>
      </w:r>
    </w:p>
    <w:p w14:paraId="4060A386" w14:textId="77777777" w:rsidR="00375372" w:rsidRDefault="00E40A8F" w:rsidP="00E40A8F">
      <w:r w:rsidRPr="00E40A8F">
        <w:t>664 Food technology</w:t>
      </w:r>
    </w:p>
    <w:p w14:paraId="5BC763CC" w14:textId="77777777" w:rsidR="00375372" w:rsidRDefault="00E40A8F" w:rsidP="00E40A8F">
      <w:r w:rsidRPr="00E40A8F">
        <w:t>665 Industrial oils, fats, waxes, gases</w:t>
      </w:r>
    </w:p>
    <w:p w14:paraId="0CAAD3E2" w14:textId="77777777" w:rsidR="00375372" w:rsidRDefault="00E40A8F" w:rsidP="00E40A8F">
      <w:r w:rsidRPr="00E40A8F">
        <w:t>666 Ceramic &amp; allied technologies</w:t>
      </w:r>
    </w:p>
    <w:p w14:paraId="63070597" w14:textId="77777777" w:rsidR="00375372" w:rsidRDefault="00E40A8F" w:rsidP="00E40A8F">
      <w:r w:rsidRPr="00E40A8F">
        <w:t>667 Cleaning, color, related technologies</w:t>
      </w:r>
    </w:p>
    <w:p w14:paraId="664C3278" w14:textId="77777777" w:rsidR="00375372" w:rsidRDefault="00E40A8F" w:rsidP="00E40A8F">
      <w:r w:rsidRPr="00E40A8F">
        <w:t>668 Technology of other organic products</w:t>
      </w:r>
    </w:p>
    <w:p w14:paraId="6F38171B" w14:textId="77777777" w:rsidR="00375372" w:rsidRDefault="00E40A8F" w:rsidP="00E40A8F">
      <w:r w:rsidRPr="00E40A8F">
        <w:t>669 Metallurgy</w:t>
      </w:r>
    </w:p>
    <w:p w14:paraId="5C98B502" w14:textId="77777777" w:rsidR="00375372" w:rsidRDefault="00E40A8F" w:rsidP="009B741C">
      <w:pPr>
        <w:pStyle w:val="Heading4"/>
      </w:pPr>
      <w:r w:rsidRPr="00E40A8F">
        <w:t>670 Manufacturing</w:t>
      </w:r>
    </w:p>
    <w:p w14:paraId="61C37870" w14:textId="77777777" w:rsidR="00375372" w:rsidRDefault="00E40A8F" w:rsidP="00E40A8F">
      <w:r w:rsidRPr="00E40A8F">
        <w:t>671 Metalworking &amp; metal products</w:t>
      </w:r>
    </w:p>
    <w:p w14:paraId="76D0E9E4" w14:textId="77777777" w:rsidR="00375372" w:rsidRDefault="00E40A8F" w:rsidP="00E40A8F">
      <w:r w:rsidRPr="00E40A8F">
        <w:t>672 Iron, steel, other iron alloys</w:t>
      </w:r>
    </w:p>
    <w:p w14:paraId="56DB4908" w14:textId="77777777" w:rsidR="00375372" w:rsidRDefault="00E40A8F" w:rsidP="00E40A8F">
      <w:r w:rsidRPr="00E40A8F">
        <w:t>673 Nonferrous metals</w:t>
      </w:r>
    </w:p>
    <w:p w14:paraId="145C2FB5" w14:textId="77777777" w:rsidR="00375372" w:rsidRDefault="00E40A8F" w:rsidP="00E40A8F">
      <w:r w:rsidRPr="00E40A8F">
        <w:t>674 Lumber processing, wood products, cork</w:t>
      </w:r>
    </w:p>
    <w:p w14:paraId="7E5212D6" w14:textId="77777777" w:rsidR="00375372" w:rsidRDefault="00E40A8F" w:rsidP="00E40A8F">
      <w:r w:rsidRPr="00E40A8F">
        <w:t>675 Leather &amp; fur processing</w:t>
      </w:r>
    </w:p>
    <w:p w14:paraId="5B9D2998" w14:textId="77777777" w:rsidR="00375372" w:rsidRDefault="00E40A8F" w:rsidP="00E40A8F">
      <w:r w:rsidRPr="00E40A8F">
        <w:t xml:space="preserve">676 Pulp &amp; paper </w:t>
      </w:r>
      <w:proofErr w:type="gramStart"/>
      <w:r w:rsidRPr="00E40A8F">
        <w:t>technology</w:t>
      </w:r>
      <w:proofErr w:type="gramEnd"/>
    </w:p>
    <w:p w14:paraId="4D5FE152" w14:textId="77777777" w:rsidR="00375372" w:rsidRDefault="00E40A8F" w:rsidP="00E40A8F">
      <w:r w:rsidRPr="00E40A8F">
        <w:t>677 Textiles</w:t>
      </w:r>
    </w:p>
    <w:p w14:paraId="15CC3E73" w14:textId="77777777" w:rsidR="00375372" w:rsidRDefault="00E40A8F" w:rsidP="00E40A8F">
      <w:r w:rsidRPr="00E40A8F">
        <w:t>678 Elastomers &amp; elastomer products</w:t>
      </w:r>
    </w:p>
    <w:p w14:paraId="10B2835B" w14:textId="77777777" w:rsidR="00375372" w:rsidRDefault="00E40A8F" w:rsidP="00E40A8F">
      <w:r w:rsidRPr="00E40A8F">
        <w:t>679 Other products of specific materials</w:t>
      </w:r>
    </w:p>
    <w:p w14:paraId="01C0A227" w14:textId="77777777" w:rsidR="00375372" w:rsidRDefault="00E40A8F" w:rsidP="009B741C">
      <w:pPr>
        <w:pStyle w:val="Heading4"/>
      </w:pPr>
      <w:r w:rsidRPr="00E40A8F">
        <w:t>680 Manufacture for specific uses</w:t>
      </w:r>
    </w:p>
    <w:p w14:paraId="243860D4" w14:textId="77777777" w:rsidR="00375372" w:rsidRDefault="00E40A8F" w:rsidP="00E40A8F">
      <w:r w:rsidRPr="00E40A8F">
        <w:t>681 Precision instruments &amp; other devices</w:t>
      </w:r>
    </w:p>
    <w:p w14:paraId="470EDF58" w14:textId="77777777" w:rsidR="00375372" w:rsidRDefault="00E40A8F" w:rsidP="00E40A8F">
      <w:r w:rsidRPr="00E40A8F">
        <w:t xml:space="preserve">682 Small forge </w:t>
      </w:r>
      <w:proofErr w:type="gramStart"/>
      <w:r w:rsidRPr="00E40A8F">
        <w:t>work</w:t>
      </w:r>
      <w:proofErr w:type="gramEnd"/>
      <w:r w:rsidRPr="00E40A8F">
        <w:t xml:space="preserve"> (Blacksmithing)</w:t>
      </w:r>
    </w:p>
    <w:p w14:paraId="79553B34" w14:textId="77777777" w:rsidR="00375372" w:rsidRDefault="00E40A8F" w:rsidP="00E40A8F">
      <w:r w:rsidRPr="00E40A8F">
        <w:t>683 Hardware &amp; household appliances</w:t>
      </w:r>
    </w:p>
    <w:p w14:paraId="396088C0" w14:textId="77777777" w:rsidR="00375372" w:rsidRDefault="00E40A8F" w:rsidP="00E40A8F">
      <w:r w:rsidRPr="00E40A8F">
        <w:lastRenderedPageBreak/>
        <w:t>684 Furnishings &amp; home workshops</w:t>
      </w:r>
    </w:p>
    <w:p w14:paraId="6F1AA884" w14:textId="77777777" w:rsidR="00375372" w:rsidRDefault="00E40A8F" w:rsidP="00E40A8F">
      <w:r w:rsidRPr="00E40A8F">
        <w:t>685 Leather, fur, related products</w:t>
      </w:r>
    </w:p>
    <w:p w14:paraId="1650B851" w14:textId="77777777" w:rsidR="00375372" w:rsidRDefault="00E40A8F" w:rsidP="00E40A8F">
      <w:r w:rsidRPr="00E40A8F">
        <w:t>686 Printing &amp; related activities</w:t>
      </w:r>
    </w:p>
    <w:p w14:paraId="0AB588A0" w14:textId="77777777" w:rsidR="00375372" w:rsidRDefault="00E40A8F" w:rsidP="00E40A8F">
      <w:r w:rsidRPr="00E40A8F">
        <w:t>687 Clothing</w:t>
      </w:r>
    </w:p>
    <w:p w14:paraId="4EA74B88" w14:textId="77777777" w:rsidR="00375372" w:rsidRDefault="00E40A8F" w:rsidP="00E40A8F">
      <w:r w:rsidRPr="00E40A8F">
        <w:t>688 Other final products &amp; packaging</w:t>
      </w:r>
    </w:p>
    <w:p w14:paraId="1E0B0FE8" w14:textId="77777777" w:rsidR="00375372" w:rsidRDefault="00E40A8F" w:rsidP="00E40A8F">
      <w:r w:rsidRPr="00E40A8F">
        <w:t>689 Not assigned or no longer used</w:t>
      </w:r>
    </w:p>
    <w:p w14:paraId="79863521" w14:textId="77777777" w:rsidR="00375372" w:rsidRDefault="00E40A8F" w:rsidP="009B741C">
      <w:pPr>
        <w:pStyle w:val="Heading4"/>
      </w:pPr>
      <w:r w:rsidRPr="00E40A8F">
        <w:t>690 Buildings</w:t>
      </w:r>
    </w:p>
    <w:p w14:paraId="258CCA8C" w14:textId="77777777" w:rsidR="00375372" w:rsidRDefault="00E40A8F" w:rsidP="00E40A8F">
      <w:r w:rsidRPr="00E40A8F">
        <w:t>691 Building materials</w:t>
      </w:r>
    </w:p>
    <w:p w14:paraId="1A9410DF" w14:textId="77777777" w:rsidR="00375372" w:rsidRDefault="00E40A8F" w:rsidP="00E40A8F">
      <w:r w:rsidRPr="00E40A8F">
        <w:t>692 Auxiliary construction practices</w:t>
      </w:r>
    </w:p>
    <w:p w14:paraId="73564CB5" w14:textId="77777777" w:rsidR="00375372" w:rsidRDefault="00E40A8F" w:rsidP="00E40A8F">
      <w:r w:rsidRPr="00E40A8F">
        <w:t>693 Specific materials &amp; purposes</w:t>
      </w:r>
    </w:p>
    <w:p w14:paraId="62CFBF45" w14:textId="77777777" w:rsidR="00375372" w:rsidRDefault="00E40A8F" w:rsidP="00E40A8F">
      <w:r w:rsidRPr="00E40A8F">
        <w:t>694 Wood construction Carpentry</w:t>
      </w:r>
    </w:p>
    <w:p w14:paraId="5A859552" w14:textId="77777777" w:rsidR="00375372" w:rsidRDefault="00E40A8F" w:rsidP="00E40A8F">
      <w:r w:rsidRPr="00E40A8F">
        <w:t>695 Roof covering</w:t>
      </w:r>
    </w:p>
    <w:p w14:paraId="0F18DB19" w14:textId="77777777" w:rsidR="00375372" w:rsidRDefault="00E40A8F" w:rsidP="00E40A8F">
      <w:r w:rsidRPr="00E40A8F">
        <w:t>696 Utilities</w:t>
      </w:r>
    </w:p>
    <w:p w14:paraId="7B79AE43" w14:textId="77777777" w:rsidR="00375372" w:rsidRDefault="00E40A8F" w:rsidP="00E40A8F">
      <w:r w:rsidRPr="00E40A8F">
        <w:t>697 Heating, ventilating, air-conditioning</w:t>
      </w:r>
    </w:p>
    <w:p w14:paraId="785AC1E6" w14:textId="77777777" w:rsidR="00375372" w:rsidRDefault="00E40A8F" w:rsidP="00E40A8F">
      <w:r w:rsidRPr="00E40A8F">
        <w:t>698 Detail finishing</w:t>
      </w:r>
    </w:p>
    <w:p w14:paraId="50ECA870" w14:textId="061F4305" w:rsidR="00375372" w:rsidRDefault="00E40A8F" w:rsidP="00E40A8F">
      <w:r w:rsidRPr="00E40A8F">
        <w:t>699 Not assigned or no longer used</w:t>
      </w:r>
    </w:p>
    <w:p w14:paraId="75D142D0" w14:textId="77777777" w:rsidR="00375372" w:rsidRDefault="00E628CC" w:rsidP="00E628CC">
      <w:pPr>
        <w:pStyle w:val="Heading3"/>
      </w:pPr>
      <w:r>
        <w:t>700 The arts</w:t>
      </w:r>
    </w:p>
    <w:p w14:paraId="56E63D62" w14:textId="77777777" w:rsidR="00375372" w:rsidRDefault="00E40A8F" w:rsidP="00E40A8F">
      <w:r w:rsidRPr="00E40A8F">
        <w:t>701 Philosophy &amp; theory</w:t>
      </w:r>
    </w:p>
    <w:p w14:paraId="45A4CF4E" w14:textId="77777777" w:rsidR="00375372" w:rsidRDefault="00E40A8F" w:rsidP="00E40A8F">
      <w:r w:rsidRPr="00E40A8F">
        <w:t>702 Miscellany</w:t>
      </w:r>
    </w:p>
    <w:p w14:paraId="64EF6ACB" w14:textId="77777777" w:rsidR="00375372" w:rsidRDefault="00E40A8F" w:rsidP="00E40A8F">
      <w:r w:rsidRPr="00E40A8F">
        <w:t>703 Dictionaries &amp; encyclopedias</w:t>
      </w:r>
    </w:p>
    <w:p w14:paraId="7E528BC8" w14:textId="77777777" w:rsidR="00375372" w:rsidRDefault="00E40A8F" w:rsidP="00E40A8F">
      <w:r w:rsidRPr="00E40A8F">
        <w:t>704 Special topics</w:t>
      </w:r>
    </w:p>
    <w:p w14:paraId="2C5BE373" w14:textId="77777777" w:rsidR="00375372" w:rsidRDefault="00E40A8F" w:rsidP="00E40A8F">
      <w:r w:rsidRPr="00E40A8F">
        <w:t>705 Serial publications</w:t>
      </w:r>
    </w:p>
    <w:p w14:paraId="72684C87" w14:textId="77777777" w:rsidR="00375372" w:rsidRDefault="00E40A8F" w:rsidP="00E40A8F">
      <w:r w:rsidRPr="00E40A8F">
        <w:t>706 Organizations &amp; management</w:t>
      </w:r>
    </w:p>
    <w:p w14:paraId="69FC1F76" w14:textId="77777777" w:rsidR="00375372" w:rsidRDefault="00E40A8F" w:rsidP="00E40A8F">
      <w:r w:rsidRPr="00E40A8F">
        <w:t>707 Education, research, related topics</w:t>
      </w:r>
    </w:p>
    <w:p w14:paraId="7A82B6B0" w14:textId="77777777" w:rsidR="00375372" w:rsidRDefault="00E40A8F" w:rsidP="00E40A8F">
      <w:r w:rsidRPr="00E40A8F">
        <w:t>708 Galleries, museums, private collections</w:t>
      </w:r>
    </w:p>
    <w:p w14:paraId="4962F67C" w14:textId="77777777" w:rsidR="00375372" w:rsidRDefault="00E40A8F" w:rsidP="00E40A8F">
      <w:r w:rsidRPr="00E40A8F">
        <w:t>709 Historical, areas, persons treatment</w:t>
      </w:r>
    </w:p>
    <w:p w14:paraId="5A5879F4" w14:textId="77777777" w:rsidR="00375372" w:rsidRDefault="00E40A8F" w:rsidP="009B741C">
      <w:pPr>
        <w:pStyle w:val="Heading4"/>
      </w:pPr>
      <w:r w:rsidRPr="00E40A8F">
        <w:t xml:space="preserve">710 Civic &amp; landscape </w:t>
      </w:r>
      <w:proofErr w:type="gramStart"/>
      <w:r w:rsidRPr="00E40A8F">
        <w:t>art</w:t>
      </w:r>
      <w:proofErr w:type="gramEnd"/>
    </w:p>
    <w:p w14:paraId="590B09D2" w14:textId="77777777" w:rsidR="00375372" w:rsidRDefault="00E40A8F" w:rsidP="00E40A8F">
      <w:r w:rsidRPr="00E40A8F">
        <w:t>711 Area planning (Civic art)</w:t>
      </w:r>
    </w:p>
    <w:p w14:paraId="56B786DD" w14:textId="77777777" w:rsidR="00375372" w:rsidRDefault="00E40A8F" w:rsidP="00E40A8F">
      <w:r w:rsidRPr="00E40A8F">
        <w:t>712 Landscape architecture</w:t>
      </w:r>
    </w:p>
    <w:p w14:paraId="5CE29C8D" w14:textId="77777777" w:rsidR="00375372" w:rsidRDefault="00E40A8F" w:rsidP="00E40A8F">
      <w:r w:rsidRPr="00E40A8F">
        <w:t>713 Landscape architecture of trafficways</w:t>
      </w:r>
    </w:p>
    <w:p w14:paraId="25063158" w14:textId="77777777" w:rsidR="00375372" w:rsidRDefault="00E40A8F" w:rsidP="00E40A8F">
      <w:r w:rsidRPr="00E40A8F">
        <w:t>714 Water features</w:t>
      </w:r>
    </w:p>
    <w:p w14:paraId="7F3DCBB4" w14:textId="77777777" w:rsidR="00375372" w:rsidRDefault="00E40A8F" w:rsidP="00E40A8F">
      <w:r w:rsidRPr="00E40A8F">
        <w:t>715 Woody plants</w:t>
      </w:r>
    </w:p>
    <w:p w14:paraId="605C0F7C" w14:textId="77777777" w:rsidR="00375372" w:rsidRDefault="00E40A8F" w:rsidP="00E40A8F">
      <w:r w:rsidRPr="00E40A8F">
        <w:t>716 Herbaceous plants</w:t>
      </w:r>
    </w:p>
    <w:p w14:paraId="73481C11" w14:textId="77777777" w:rsidR="00375372" w:rsidRDefault="00E40A8F" w:rsidP="00E40A8F">
      <w:r w:rsidRPr="00E40A8F">
        <w:t>717 Structures</w:t>
      </w:r>
    </w:p>
    <w:p w14:paraId="6362EC84" w14:textId="77777777" w:rsidR="00375372" w:rsidRDefault="00E40A8F" w:rsidP="00E40A8F">
      <w:r w:rsidRPr="00E40A8F">
        <w:t>718 Landscape design of cemeteries</w:t>
      </w:r>
    </w:p>
    <w:p w14:paraId="776AB185" w14:textId="77777777" w:rsidR="00375372" w:rsidRDefault="00E40A8F" w:rsidP="00E40A8F">
      <w:r w:rsidRPr="00E40A8F">
        <w:t>719 Natural landscapes</w:t>
      </w:r>
    </w:p>
    <w:p w14:paraId="702ACBA5" w14:textId="77777777" w:rsidR="00375372" w:rsidRDefault="00E40A8F" w:rsidP="009B741C">
      <w:pPr>
        <w:pStyle w:val="Heading4"/>
      </w:pPr>
      <w:r w:rsidRPr="00E40A8F">
        <w:t>720 Architecture</w:t>
      </w:r>
    </w:p>
    <w:p w14:paraId="2CB3969B" w14:textId="77777777" w:rsidR="00375372" w:rsidRDefault="00E40A8F" w:rsidP="00E40A8F">
      <w:r w:rsidRPr="00E40A8F">
        <w:t xml:space="preserve">721 Architectural </w:t>
      </w:r>
      <w:proofErr w:type="gramStart"/>
      <w:r w:rsidRPr="00E40A8F">
        <w:t>structure</w:t>
      </w:r>
      <w:proofErr w:type="gramEnd"/>
    </w:p>
    <w:p w14:paraId="683B4C20" w14:textId="77777777" w:rsidR="00375372" w:rsidRDefault="00E40A8F" w:rsidP="00E40A8F">
      <w:r w:rsidRPr="00E40A8F">
        <w:t>722 Architecture to ca. 300</w:t>
      </w:r>
    </w:p>
    <w:p w14:paraId="634291C0" w14:textId="77777777" w:rsidR="00375372" w:rsidRDefault="00E40A8F" w:rsidP="00E40A8F">
      <w:r w:rsidRPr="00E40A8F">
        <w:t>723 Architecture from ca. 300 to 1399</w:t>
      </w:r>
    </w:p>
    <w:p w14:paraId="6B3582A1" w14:textId="77777777" w:rsidR="00375372" w:rsidRDefault="00E40A8F" w:rsidP="00E40A8F">
      <w:r w:rsidRPr="00E40A8F">
        <w:t>724 Architecture from 1400</w:t>
      </w:r>
    </w:p>
    <w:p w14:paraId="213C8548" w14:textId="77777777" w:rsidR="00375372" w:rsidRDefault="00E40A8F" w:rsidP="00E40A8F">
      <w:r w:rsidRPr="00E40A8F">
        <w:t>725 Public structures</w:t>
      </w:r>
    </w:p>
    <w:p w14:paraId="731315F3" w14:textId="77777777" w:rsidR="00375372" w:rsidRDefault="00E40A8F" w:rsidP="00E40A8F">
      <w:r w:rsidRPr="00E40A8F">
        <w:t>726 Buildings for religious purposes</w:t>
      </w:r>
    </w:p>
    <w:p w14:paraId="6ADE5B5D" w14:textId="77777777" w:rsidR="00375372" w:rsidRDefault="00E40A8F" w:rsidP="00E40A8F">
      <w:r w:rsidRPr="00E40A8F">
        <w:t>727 Buildings for education &amp; research</w:t>
      </w:r>
    </w:p>
    <w:p w14:paraId="669F4B3E" w14:textId="77777777" w:rsidR="00375372" w:rsidRDefault="00E40A8F" w:rsidP="00E40A8F">
      <w:r w:rsidRPr="00E40A8F">
        <w:t>728 Residential &amp; related buildings</w:t>
      </w:r>
    </w:p>
    <w:p w14:paraId="62BD011B" w14:textId="77777777" w:rsidR="00375372" w:rsidRDefault="00E40A8F" w:rsidP="00E40A8F">
      <w:r w:rsidRPr="00E40A8F">
        <w:t>729 Design &amp; decoration</w:t>
      </w:r>
    </w:p>
    <w:p w14:paraId="417AEB33" w14:textId="77777777" w:rsidR="00375372" w:rsidRDefault="00E40A8F" w:rsidP="009B741C">
      <w:pPr>
        <w:pStyle w:val="Heading4"/>
      </w:pPr>
      <w:r w:rsidRPr="00E40A8F">
        <w:lastRenderedPageBreak/>
        <w:t>730 Plastic arts Sculpture</w:t>
      </w:r>
    </w:p>
    <w:p w14:paraId="7C3C1A0E" w14:textId="77777777" w:rsidR="00375372" w:rsidRDefault="00E40A8F" w:rsidP="00E40A8F">
      <w:r w:rsidRPr="00E40A8F">
        <w:t>731 Processes, forms, subjects of sculpture</w:t>
      </w:r>
    </w:p>
    <w:p w14:paraId="7E252232" w14:textId="77777777" w:rsidR="00375372" w:rsidRDefault="00E40A8F" w:rsidP="00E40A8F">
      <w:r w:rsidRPr="00E40A8F">
        <w:t>732 Sculpture to ca. 500</w:t>
      </w:r>
    </w:p>
    <w:p w14:paraId="4D8B5674" w14:textId="77777777" w:rsidR="00375372" w:rsidRDefault="00E40A8F" w:rsidP="00E40A8F">
      <w:r w:rsidRPr="00E40A8F">
        <w:t>733 Greek, Etruscan, Roman sculpture</w:t>
      </w:r>
    </w:p>
    <w:p w14:paraId="5B9DF1D2" w14:textId="77777777" w:rsidR="00375372" w:rsidRDefault="00E40A8F" w:rsidP="00E40A8F">
      <w:r w:rsidRPr="00E40A8F">
        <w:t>734 Sculpture from ca. 500 to 1399</w:t>
      </w:r>
    </w:p>
    <w:p w14:paraId="6AB09F58" w14:textId="77777777" w:rsidR="00375372" w:rsidRDefault="00E40A8F" w:rsidP="00E40A8F">
      <w:r w:rsidRPr="00E40A8F">
        <w:t>735 Sculpture from 1400</w:t>
      </w:r>
    </w:p>
    <w:p w14:paraId="1DEF9CE3" w14:textId="77777777" w:rsidR="00375372" w:rsidRDefault="00E40A8F" w:rsidP="00E40A8F">
      <w:r w:rsidRPr="00E40A8F">
        <w:t>736 Carving &amp; carvings</w:t>
      </w:r>
    </w:p>
    <w:p w14:paraId="39CE361D" w14:textId="77777777" w:rsidR="00375372" w:rsidRDefault="00E40A8F" w:rsidP="00E40A8F">
      <w:r w:rsidRPr="00E40A8F">
        <w:t>737 Numismatics &amp; sigillography</w:t>
      </w:r>
    </w:p>
    <w:p w14:paraId="68B502BC" w14:textId="77777777" w:rsidR="00375372" w:rsidRDefault="00E40A8F" w:rsidP="00E40A8F">
      <w:r w:rsidRPr="00E40A8F">
        <w:t>738 Ceramic arts</w:t>
      </w:r>
    </w:p>
    <w:p w14:paraId="693EB050" w14:textId="77777777" w:rsidR="00375372" w:rsidRDefault="00E40A8F" w:rsidP="00E40A8F">
      <w:r w:rsidRPr="00E40A8F">
        <w:t>739 Art metalwork</w:t>
      </w:r>
    </w:p>
    <w:p w14:paraId="5F211D92" w14:textId="77777777" w:rsidR="00375372" w:rsidRDefault="00E40A8F" w:rsidP="009B741C">
      <w:pPr>
        <w:pStyle w:val="Heading4"/>
      </w:pPr>
      <w:r w:rsidRPr="00E40A8F">
        <w:t>740 Drawing &amp; decorative arts</w:t>
      </w:r>
    </w:p>
    <w:p w14:paraId="687156A3" w14:textId="77777777" w:rsidR="00375372" w:rsidRDefault="00E40A8F" w:rsidP="00E40A8F">
      <w:r w:rsidRPr="00E40A8F">
        <w:t>741 Drawing &amp; drawings</w:t>
      </w:r>
    </w:p>
    <w:p w14:paraId="594A887D" w14:textId="77777777" w:rsidR="00375372" w:rsidRDefault="00E40A8F" w:rsidP="00E40A8F">
      <w:r w:rsidRPr="00E40A8F">
        <w:t>742 Perspective</w:t>
      </w:r>
    </w:p>
    <w:p w14:paraId="3F807316" w14:textId="77777777" w:rsidR="00375372" w:rsidRDefault="00E40A8F" w:rsidP="00E40A8F">
      <w:r w:rsidRPr="00E40A8F">
        <w:t>743 Drawing &amp; drawings by subject</w:t>
      </w:r>
    </w:p>
    <w:p w14:paraId="53075C06" w14:textId="77777777" w:rsidR="00375372" w:rsidRDefault="00E40A8F" w:rsidP="00E40A8F">
      <w:r w:rsidRPr="00E40A8F">
        <w:t>744 Not assigned or no longer used</w:t>
      </w:r>
    </w:p>
    <w:p w14:paraId="3FE30F19" w14:textId="77777777" w:rsidR="00375372" w:rsidRDefault="00E40A8F" w:rsidP="00E40A8F">
      <w:r w:rsidRPr="00E40A8F">
        <w:t>745 Decorative arts</w:t>
      </w:r>
    </w:p>
    <w:p w14:paraId="61A89F59" w14:textId="77777777" w:rsidR="00375372" w:rsidRDefault="00E40A8F" w:rsidP="00E40A8F">
      <w:r w:rsidRPr="00E40A8F">
        <w:t>746 Textile arts</w:t>
      </w:r>
    </w:p>
    <w:p w14:paraId="22D7CCA6" w14:textId="77777777" w:rsidR="00375372" w:rsidRDefault="00E40A8F" w:rsidP="00E40A8F">
      <w:r w:rsidRPr="00E40A8F">
        <w:t>747 Interior decoration</w:t>
      </w:r>
    </w:p>
    <w:p w14:paraId="707711BE" w14:textId="77777777" w:rsidR="00375372" w:rsidRDefault="00E40A8F" w:rsidP="00E40A8F">
      <w:r w:rsidRPr="00E40A8F">
        <w:t>748 Glass</w:t>
      </w:r>
    </w:p>
    <w:p w14:paraId="03EC7EFE" w14:textId="77777777" w:rsidR="00375372" w:rsidRDefault="00E40A8F" w:rsidP="00E40A8F">
      <w:r w:rsidRPr="00E40A8F">
        <w:t>749 Furniture &amp; accessories</w:t>
      </w:r>
    </w:p>
    <w:p w14:paraId="359A786A" w14:textId="77777777" w:rsidR="00375372" w:rsidRDefault="00E40A8F" w:rsidP="009B741C">
      <w:pPr>
        <w:pStyle w:val="Heading4"/>
      </w:pPr>
      <w:r w:rsidRPr="00E40A8F">
        <w:t>750 Painting &amp; paintings</w:t>
      </w:r>
    </w:p>
    <w:p w14:paraId="5F5BA2A2" w14:textId="77777777" w:rsidR="00375372" w:rsidRDefault="00E40A8F" w:rsidP="00E40A8F">
      <w:r w:rsidRPr="00E40A8F">
        <w:t>751 Techniques, equipment, forms</w:t>
      </w:r>
    </w:p>
    <w:p w14:paraId="6276ACDB" w14:textId="77777777" w:rsidR="00375372" w:rsidRDefault="00E40A8F" w:rsidP="00E40A8F">
      <w:r w:rsidRPr="00E40A8F">
        <w:t>752 Color</w:t>
      </w:r>
    </w:p>
    <w:p w14:paraId="04E4A736" w14:textId="77777777" w:rsidR="00375372" w:rsidRDefault="00E40A8F" w:rsidP="00E40A8F">
      <w:r w:rsidRPr="00E40A8F">
        <w:t>753 Symbolism, allegory, mythology, legend</w:t>
      </w:r>
    </w:p>
    <w:p w14:paraId="45816030" w14:textId="77777777" w:rsidR="00375372" w:rsidRDefault="00E40A8F" w:rsidP="00E40A8F">
      <w:r w:rsidRPr="00E40A8F">
        <w:t>754 Genre paintings</w:t>
      </w:r>
    </w:p>
    <w:p w14:paraId="200BA4C3" w14:textId="77777777" w:rsidR="00375372" w:rsidRDefault="00E40A8F" w:rsidP="00E40A8F">
      <w:r w:rsidRPr="00E40A8F">
        <w:t>755 Religion &amp; religious symbolism</w:t>
      </w:r>
    </w:p>
    <w:p w14:paraId="5295D270" w14:textId="77777777" w:rsidR="00375372" w:rsidRDefault="00E40A8F" w:rsidP="00E40A8F">
      <w:r w:rsidRPr="00E40A8F">
        <w:t>756 Not assigned or no longer used</w:t>
      </w:r>
    </w:p>
    <w:p w14:paraId="7DC7BB43" w14:textId="77777777" w:rsidR="00375372" w:rsidRDefault="00E40A8F" w:rsidP="00E40A8F">
      <w:r w:rsidRPr="00E40A8F">
        <w:t>757 Human figures &amp; their parts</w:t>
      </w:r>
    </w:p>
    <w:p w14:paraId="18CEE767" w14:textId="77777777" w:rsidR="00375372" w:rsidRDefault="00E40A8F" w:rsidP="00E40A8F">
      <w:r w:rsidRPr="00E40A8F">
        <w:t>758 Other subjects</w:t>
      </w:r>
    </w:p>
    <w:p w14:paraId="36FE8A04" w14:textId="77777777" w:rsidR="00375372" w:rsidRDefault="00E40A8F" w:rsidP="00E40A8F">
      <w:r w:rsidRPr="00E40A8F">
        <w:t>759 Historical, areas, persons treatment</w:t>
      </w:r>
    </w:p>
    <w:p w14:paraId="7EBAA50D" w14:textId="77777777" w:rsidR="00375372" w:rsidRDefault="00E40A8F" w:rsidP="009B741C">
      <w:pPr>
        <w:pStyle w:val="Heading4"/>
      </w:pPr>
      <w:r w:rsidRPr="00E40A8F">
        <w:t>760 Graphic arts Printmaking &amp; prints</w:t>
      </w:r>
    </w:p>
    <w:p w14:paraId="0EB30F2D" w14:textId="77777777" w:rsidR="00375372" w:rsidRDefault="00E40A8F" w:rsidP="00E40A8F">
      <w:r w:rsidRPr="00E40A8F">
        <w:t>761 Relief processes (Block printing)</w:t>
      </w:r>
    </w:p>
    <w:p w14:paraId="42449D78" w14:textId="77777777" w:rsidR="00375372" w:rsidRDefault="00E40A8F" w:rsidP="00E40A8F">
      <w:r w:rsidRPr="00E40A8F">
        <w:t>762 Not assigned or no longer used</w:t>
      </w:r>
    </w:p>
    <w:p w14:paraId="5D692677" w14:textId="77777777" w:rsidR="00375372" w:rsidRDefault="00E40A8F" w:rsidP="00E40A8F">
      <w:r w:rsidRPr="00E40A8F">
        <w:t>763 Lithographic (Planographic) processes</w:t>
      </w:r>
    </w:p>
    <w:p w14:paraId="5A359A62" w14:textId="77777777" w:rsidR="00375372" w:rsidRDefault="00E40A8F" w:rsidP="00E40A8F">
      <w:r w:rsidRPr="00E40A8F">
        <w:t>764 Chromolithography &amp; serigraphy</w:t>
      </w:r>
    </w:p>
    <w:p w14:paraId="5BABDCA3" w14:textId="77777777" w:rsidR="00375372" w:rsidRDefault="00E40A8F" w:rsidP="00E40A8F">
      <w:r w:rsidRPr="00E40A8F">
        <w:t>765 Metal engraving</w:t>
      </w:r>
    </w:p>
    <w:p w14:paraId="02B2ACE7" w14:textId="77777777" w:rsidR="00375372" w:rsidRDefault="00E40A8F" w:rsidP="00E40A8F">
      <w:r w:rsidRPr="00E40A8F">
        <w:t>766 Mezzotinting &amp; related processes</w:t>
      </w:r>
    </w:p>
    <w:p w14:paraId="5EBF5489" w14:textId="77777777" w:rsidR="00375372" w:rsidRDefault="00E40A8F" w:rsidP="00E40A8F">
      <w:r w:rsidRPr="00E40A8F">
        <w:t xml:space="preserve">767 Etching &amp; </w:t>
      </w:r>
      <w:proofErr w:type="spellStart"/>
      <w:r w:rsidRPr="00E40A8F">
        <w:t>drypoint</w:t>
      </w:r>
      <w:proofErr w:type="spellEnd"/>
    </w:p>
    <w:p w14:paraId="3BB0C5CD" w14:textId="77777777" w:rsidR="00375372" w:rsidRDefault="00E40A8F" w:rsidP="00E40A8F">
      <w:r w:rsidRPr="00E40A8F">
        <w:t>768 Not assigned or no longer used</w:t>
      </w:r>
    </w:p>
    <w:p w14:paraId="4C0283AA" w14:textId="77777777" w:rsidR="00375372" w:rsidRDefault="00E40A8F" w:rsidP="00E40A8F">
      <w:r w:rsidRPr="00E40A8F">
        <w:t>769 Prints</w:t>
      </w:r>
    </w:p>
    <w:p w14:paraId="6F9E6F68" w14:textId="77777777" w:rsidR="00375372" w:rsidRDefault="00E40A8F" w:rsidP="009B741C">
      <w:pPr>
        <w:pStyle w:val="Heading4"/>
      </w:pPr>
      <w:r w:rsidRPr="00E40A8F">
        <w:t>770 Photography &amp; photographs</w:t>
      </w:r>
    </w:p>
    <w:p w14:paraId="1A3C94A6" w14:textId="77777777" w:rsidR="00375372" w:rsidRDefault="00E40A8F" w:rsidP="00E40A8F">
      <w:r w:rsidRPr="00E40A8F">
        <w:t>771 Techniques, equipment, materials</w:t>
      </w:r>
    </w:p>
    <w:p w14:paraId="4B4EFBA1" w14:textId="77777777" w:rsidR="00375372" w:rsidRDefault="00E40A8F" w:rsidP="00E40A8F">
      <w:r w:rsidRPr="00E40A8F">
        <w:t>772 Metallic salt processes</w:t>
      </w:r>
    </w:p>
    <w:p w14:paraId="2991B1B7" w14:textId="77777777" w:rsidR="00375372" w:rsidRDefault="00E40A8F" w:rsidP="00E40A8F">
      <w:r w:rsidRPr="00E40A8F">
        <w:t>773 Pigment processes of printing</w:t>
      </w:r>
    </w:p>
    <w:p w14:paraId="33BCB325" w14:textId="77777777" w:rsidR="00375372" w:rsidRDefault="00E40A8F" w:rsidP="00E40A8F">
      <w:r w:rsidRPr="00E40A8F">
        <w:t>774 Holography</w:t>
      </w:r>
    </w:p>
    <w:p w14:paraId="2730C20C" w14:textId="77777777" w:rsidR="00375372" w:rsidRDefault="00E40A8F" w:rsidP="00E40A8F">
      <w:r w:rsidRPr="00E40A8F">
        <w:t>775 Not assigned or no longer used</w:t>
      </w:r>
    </w:p>
    <w:p w14:paraId="1B87D8FE" w14:textId="77777777" w:rsidR="00375372" w:rsidRDefault="00E40A8F" w:rsidP="00E40A8F">
      <w:r w:rsidRPr="00E40A8F">
        <w:lastRenderedPageBreak/>
        <w:t>776 Not assigned or no longer used</w:t>
      </w:r>
    </w:p>
    <w:p w14:paraId="15036E0E" w14:textId="77777777" w:rsidR="00375372" w:rsidRDefault="00E40A8F" w:rsidP="00E40A8F">
      <w:r w:rsidRPr="00E40A8F">
        <w:t>777 Not assigned or no longer used</w:t>
      </w:r>
    </w:p>
    <w:p w14:paraId="3D91EA63" w14:textId="77777777" w:rsidR="00375372" w:rsidRDefault="00E40A8F" w:rsidP="00E40A8F">
      <w:r w:rsidRPr="00E40A8F">
        <w:t>778 Fields &amp; kinds of photography</w:t>
      </w:r>
    </w:p>
    <w:p w14:paraId="37CEDA47" w14:textId="77777777" w:rsidR="00375372" w:rsidRDefault="00E40A8F" w:rsidP="00E40A8F">
      <w:r w:rsidRPr="00E40A8F">
        <w:t>779 Photographs</w:t>
      </w:r>
    </w:p>
    <w:p w14:paraId="199479B2" w14:textId="77777777" w:rsidR="00375372" w:rsidRDefault="00E40A8F" w:rsidP="009B741C">
      <w:pPr>
        <w:pStyle w:val="Heading4"/>
      </w:pPr>
      <w:r w:rsidRPr="00E40A8F">
        <w:t>780 Music</w:t>
      </w:r>
    </w:p>
    <w:p w14:paraId="4C796160" w14:textId="77777777" w:rsidR="00375372" w:rsidRDefault="00E40A8F" w:rsidP="00E40A8F">
      <w:r w:rsidRPr="00E40A8F">
        <w:t>781 General principles &amp; musical forms</w:t>
      </w:r>
    </w:p>
    <w:p w14:paraId="08351842" w14:textId="77777777" w:rsidR="00375372" w:rsidRDefault="00E40A8F" w:rsidP="00E40A8F">
      <w:r w:rsidRPr="00E40A8F">
        <w:t>782 Vocal music</w:t>
      </w:r>
    </w:p>
    <w:p w14:paraId="5719BE59" w14:textId="77777777" w:rsidR="00375372" w:rsidRDefault="00E40A8F" w:rsidP="00E40A8F">
      <w:r w:rsidRPr="00E40A8F">
        <w:t xml:space="preserve">783 Music for single voices </w:t>
      </w:r>
      <w:proofErr w:type="gramStart"/>
      <w:r w:rsidRPr="00E40A8F">
        <w:t>The</w:t>
      </w:r>
      <w:proofErr w:type="gramEnd"/>
      <w:r w:rsidRPr="00E40A8F">
        <w:t xml:space="preserve"> voice</w:t>
      </w:r>
    </w:p>
    <w:p w14:paraId="004C63F7" w14:textId="77777777" w:rsidR="00375372" w:rsidRDefault="00E40A8F" w:rsidP="00E40A8F">
      <w:r w:rsidRPr="00E40A8F">
        <w:t>784 Instruments &amp; Instrumental ensembles</w:t>
      </w:r>
    </w:p>
    <w:p w14:paraId="5D53226C" w14:textId="77777777" w:rsidR="00375372" w:rsidRDefault="00E40A8F" w:rsidP="00E40A8F">
      <w:r w:rsidRPr="00E40A8F">
        <w:t>785 Chamber music</w:t>
      </w:r>
    </w:p>
    <w:p w14:paraId="4C2DBD23" w14:textId="77777777" w:rsidR="00375372" w:rsidRDefault="00E40A8F" w:rsidP="00E40A8F">
      <w:r w:rsidRPr="00E40A8F">
        <w:t>786 Keyboard &amp; other instruments</w:t>
      </w:r>
    </w:p>
    <w:p w14:paraId="38554F25" w14:textId="77777777" w:rsidR="00375372" w:rsidRDefault="00E40A8F" w:rsidP="00E40A8F">
      <w:r w:rsidRPr="00E40A8F">
        <w:t>787 Stringed instruments (Chordophones)</w:t>
      </w:r>
    </w:p>
    <w:p w14:paraId="53882E86" w14:textId="77777777" w:rsidR="00375372" w:rsidRDefault="00E40A8F" w:rsidP="00E40A8F">
      <w:r w:rsidRPr="00E40A8F">
        <w:t>788 Wind instruments (Aerophones)</w:t>
      </w:r>
    </w:p>
    <w:p w14:paraId="4EA8CD52" w14:textId="77777777" w:rsidR="00375372" w:rsidRDefault="00E40A8F" w:rsidP="00E40A8F">
      <w:r w:rsidRPr="00E40A8F">
        <w:t>789 Not assigned or no longer used</w:t>
      </w:r>
    </w:p>
    <w:p w14:paraId="029A06D4" w14:textId="77777777" w:rsidR="00375372" w:rsidRDefault="00E40A8F" w:rsidP="009B741C">
      <w:pPr>
        <w:pStyle w:val="Heading4"/>
      </w:pPr>
      <w:r w:rsidRPr="00E40A8F">
        <w:t>790 Recreational &amp; performing arts</w:t>
      </w:r>
    </w:p>
    <w:p w14:paraId="50851529" w14:textId="77777777" w:rsidR="00375372" w:rsidRDefault="00E40A8F" w:rsidP="00E40A8F">
      <w:r w:rsidRPr="00E40A8F">
        <w:t>791 Public performances</w:t>
      </w:r>
    </w:p>
    <w:p w14:paraId="68F5279E" w14:textId="77777777" w:rsidR="00375372" w:rsidRDefault="00E40A8F" w:rsidP="00E40A8F">
      <w:r w:rsidRPr="00E40A8F">
        <w:t>792 Stage presentations</w:t>
      </w:r>
    </w:p>
    <w:p w14:paraId="6809A203" w14:textId="77777777" w:rsidR="00375372" w:rsidRDefault="00E40A8F" w:rsidP="00E40A8F">
      <w:r w:rsidRPr="00E40A8F">
        <w:t>793 Indoor games &amp; amusements</w:t>
      </w:r>
    </w:p>
    <w:p w14:paraId="16261FB7" w14:textId="77777777" w:rsidR="00375372" w:rsidRDefault="00E40A8F" w:rsidP="00E40A8F">
      <w:r w:rsidRPr="00E40A8F">
        <w:t>794 Indoor games of skill</w:t>
      </w:r>
    </w:p>
    <w:p w14:paraId="1B85B0C2" w14:textId="77777777" w:rsidR="00375372" w:rsidRDefault="00E40A8F" w:rsidP="00E40A8F">
      <w:r w:rsidRPr="00E40A8F">
        <w:t>795 Games of chance</w:t>
      </w:r>
    </w:p>
    <w:p w14:paraId="4E8580A7" w14:textId="77777777" w:rsidR="00375372" w:rsidRDefault="00E40A8F" w:rsidP="00E40A8F">
      <w:r w:rsidRPr="00E40A8F">
        <w:t>796 Athletic &amp; outdoor sports &amp; games</w:t>
      </w:r>
    </w:p>
    <w:p w14:paraId="4E9F1F73" w14:textId="77777777" w:rsidR="00375372" w:rsidRDefault="00E40A8F" w:rsidP="00E40A8F">
      <w:r w:rsidRPr="00E40A8F">
        <w:t>797 Aquatic &amp; air sports</w:t>
      </w:r>
    </w:p>
    <w:p w14:paraId="40FA02F8" w14:textId="77777777" w:rsidR="00375372" w:rsidRDefault="00E40A8F" w:rsidP="00E40A8F">
      <w:r w:rsidRPr="00E40A8F">
        <w:t>798 Equestrian sports &amp; animal racing</w:t>
      </w:r>
    </w:p>
    <w:p w14:paraId="4639DAF7" w14:textId="498651B9" w:rsidR="00375372" w:rsidRDefault="00E40A8F" w:rsidP="00E40A8F">
      <w:r w:rsidRPr="00E40A8F">
        <w:t>799 Fishing, hunting, shooting</w:t>
      </w:r>
    </w:p>
    <w:p w14:paraId="648E4D23" w14:textId="77777777" w:rsidR="00375372" w:rsidRDefault="00E628CC" w:rsidP="00E628CC">
      <w:pPr>
        <w:pStyle w:val="Heading3"/>
      </w:pPr>
      <w:r>
        <w:t>800 Literature &amp; rhetoric</w:t>
      </w:r>
    </w:p>
    <w:p w14:paraId="6C73FBF5" w14:textId="77777777" w:rsidR="00375372" w:rsidRDefault="00752061" w:rsidP="00752061">
      <w:r w:rsidRPr="00752061">
        <w:t>801 Philosophy &amp; theory</w:t>
      </w:r>
    </w:p>
    <w:p w14:paraId="68F2797B" w14:textId="77777777" w:rsidR="00375372" w:rsidRDefault="00752061" w:rsidP="00752061">
      <w:r w:rsidRPr="00752061">
        <w:t>802 Miscellany</w:t>
      </w:r>
    </w:p>
    <w:p w14:paraId="4CCF993D" w14:textId="77777777" w:rsidR="00375372" w:rsidRDefault="00752061" w:rsidP="00752061">
      <w:r w:rsidRPr="00752061">
        <w:t>803 Dictionaries &amp; encyclopedias</w:t>
      </w:r>
    </w:p>
    <w:p w14:paraId="6D81B1E3" w14:textId="77777777" w:rsidR="00375372" w:rsidRDefault="00752061" w:rsidP="00752061">
      <w:r w:rsidRPr="00752061">
        <w:t>804 Not assigned or no longer used</w:t>
      </w:r>
    </w:p>
    <w:p w14:paraId="3EF50336" w14:textId="77777777" w:rsidR="00375372" w:rsidRDefault="00752061" w:rsidP="00752061">
      <w:r w:rsidRPr="00752061">
        <w:t>805 Serial publications</w:t>
      </w:r>
    </w:p>
    <w:p w14:paraId="1B7DE908" w14:textId="77777777" w:rsidR="00375372" w:rsidRDefault="00752061" w:rsidP="00752061">
      <w:r w:rsidRPr="00752061">
        <w:t>806 Organizations</w:t>
      </w:r>
    </w:p>
    <w:p w14:paraId="65183323" w14:textId="77777777" w:rsidR="00375372" w:rsidRDefault="00752061" w:rsidP="00752061">
      <w:r w:rsidRPr="00752061">
        <w:t>807 Education, research, related topics</w:t>
      </w:r>
    </w:p>
    <w:p w14:paraId="6DC8DB47" w14:textId="77777777" w:rsidR="00375372" w:rsidRDefault="00752061" w:rsidP="00752061">
      <w:r w:rsidRPr="00752061">
        <w:t>808 Rhetoric &amp; collections of literature</w:t>
      </w:r>
    </w:p>
    <w:p w14:paraId="0CE552B4" w14:textId="5D1B492E" w:rsidR="00375372" w:rsidRDefault="00752061" w:rsidP="009B741C">
      <w:r w:rsidRPr="00752061">
        <w:t>809 Literary history &amp; criticism</w:t>
      </w:r>
      <w:r w:rsidR="009B741C">
        <w:t xml:space="preserve"> </w:t>
      </w:r>
    </w:p>
    <w:p w14:paraId="7AE46FB8" w14:textId="77777777" w:rsidR="00375372" w:rsidRDefault="00752061" w:rsidP="009B741C">
      <w:pPr>
        <w:pStyle w:val="Heading4"/>
      </w:pPr>
      <w:r w:rsidRPr="00752061">
        <w:t>810 American literature in English</w:t>
      </w:r>
    </w:p>
    <w:p w14:paraId="708DA751" w14:textId="77777777" w:rsidR="00375372" w:rsidRDefault="00752061" w:rsidP="00752061">
      <w:r w:rsidRPr="00752061">
        <w:t>811 Poetry</w:t>
      </w:r>
    </w:p>
    <w:p w14:paraId="38FEFF34" w14:textId="77777777" w:rsidR="00375372" w:rsidRDefault="00752061" w:rsidP="00752061">
      <w:r w:rsidRPr="00752061">
        <w:t>812 Drama</w:t>
      </w:r>
    </w:p>
    <w:p w14:paraId="41D36CA3" w14:textId="77777777" w:rsidR="00375372" w:rsidRDefault="00752061" w:rsidP="00752061">
      <w:r w:rsidRPr="00752061">
        <w:t>813 Fiction</w:t>
      </w:r>
    </w:p>
    <w:p w14:paraId="594CE85A" w14:textId="77777777" w:rsidR="00375372" w:rsidRDefault="00752061" w:rsidP="00752061">
      <w:r w:rsidRPr="00752061">
        <w:t>814 Essays</w:t>
      </w:r>
    </w:p>
    <w:p w14:paraId="5BCFC088" w14:textId="77777777" w:rsidR="00375372" w:rsidRDefault="00752061" w:rsidP="00752061">
      <w:r w:rsidRPr="00752061">
        <w:t>815 Speeches</w:t>
      </w:r>
    </w:p>
    <w:p w14:paraId="1D9A1C9C" w14:textId="77777777" w:rsidR="00375372" w:rsidRDefault="00752061" w:rsidP="00752061">
      <w:r w:rsidRPr="00752061">
        <w:t>816 Letters</w:t>
      </w:r>
    </w:p>
    <w:p w14:paraId="3E301CAE" w14:textId="77777777" w:rsidR="00375372" w:rsidRDefault="00752061" w:rsidP="00752061">
      <w:r w:rsidRPr="00752061">
        <w:t>817 Satire &amp; humor</w:t>
      </w:r>
    </w:p>
    <w:p w14:paraId="7A74292B" w14:textId="77777777" w:rsidR="00375372" w:rsidRDefault="00752061" w:rsidP="00752061">
      <w:r w:rsidRPr="00752061">
        <w:t>818 Miscellaneous writings</w:t>
      </w:r>
    </w:p>
    <w:p w14:paraId="5305A831" w14:textId="77777777" w:rsidR="00375372" w:rsidRDefault="00752061" w:rsidP="00752061">
      <w:r w:rsidRPr="00752061">
        <w:t>819 Not used</w:t>
      </w:r>
    </w:p>
    <w:p w14:paraId="63D2AD39" w14:textId="77777777" w:rsidR="00375372" w:rsidRDefault="00752061" w:rsidP="009B741C">
      <w:pPr>
        <w:pStyle w:val="Heading4"/>
      </w:pPr>
      <w:r w:rsidRPr="00752061">
        <w:t>820 English &amp; Old English literatures</w:t>
      </w:r>
    </w:p>
    <w:p w14:paraId="1BD3962E" w14:textId="77777777" w:rsidR="00375372" w:rsidRDefault="00752061" w:rsidP="00752061">
      <w:r w:rsidRPr="00752061">
        <w:t>821 English poetry</w:t>
      </w:r>
    </w:p>
    <w:p w14:paraId="55A63E52" w14:textId="77777777" w:rsidR="00375372" w:rsidRDefault="00752061" w:rsidP="00752061">
      <w:r w:rsidRPr="00752061">
        <w:lastRenderedPageBreak/>
        <w:t>822 English drama</w:t>
      </w:r>
    </w:p>
    <w:p w14:paraId="6C4C7114" w14:textId="77777777" w:rsidR="00375372" w:rsidRDefault="00752061" w:rsidP="00752061">
      <w:r w:rsidRPr="00752061">
        <w:t>823 English fiction</w:t>
      </w:r>
    </w:p>
    <w:p w14:paraId="15E10D47" w14:textId="77777777" w:rsidR="00375372" w:rsidRDefault="00752061" w:rsidP="00752061">
      <w:r w:rsidRPr="00752061">
        <w:t>824 English essays</w:t>
      </w:r>
    </w:p>
    <w:p w14:paraId="729C83A8" w14:textId="77777777" w:rsidR="00375372" w:rsidRDefault="00752061" w:rsidP="00752061">
      <w:r w:rsidRPr="00752061">
        <w:t>825 English speeches</w:t>
      </w:r>
    </w:p>
    <w:p w14:paraId="663F65F1" w14:textId="77777777" w:rsidR="00375372" w:rsidRDefault="00752061" w:rsidP="00752061">
      <w:r w:rsidRPr="00752061">
        <w:t>826 English letters</w:t>
      </w:r>
    </w:p>
    <w:p w14:paraId="3530E499" w14:textId="77777777" w:rsidR="00375372" w:rsidRDefault="00752061" w:rsidP="00752061">
      <w:r w:rsidRPr="00752061">
        <w:t>827 English satire &amp; humor</w:t>
      </w:r>
    </w:p>
    <w:p w14:paraId="3E185303" w14:textId="77777777" w:rsidR="00375372" w:rsidRDefault="00752061" w:rsidP="00752061">
      <w:r w:rsidRPr="00752061">
        <w:t>828 English miscellaneous writings</w:t>
      </w:r>
    </w:p>
    <w:p w14:paraId="092F1FD9" w14:textId="77777777" w:rsidR="00375372" w:rsidRDefault="00752061" w:rsidP="00752061">
      <w:r w:rsidRPr="00752061">
        <w:t>829 Old English (Anglo-Saxon)</w:t>
      </w:r>
    </w:p>
    <w:p w14:paraId="0F16CADB" w14:textId="77777777" w:rsidR="00375372" w:rsidRDefault="00752061" w:rsidP="009B741C">
      <w:pPr>
        <w:pStyle w:val="Heading4"/>
      </w:pPr>
      <w:r w:rsidRPr="00752061">
        <w:t>830 Literatures of Germanic languages</w:t>
      </w:r>
    </w:p>
    <w:p w14:paraId="1F1F8D26" w14:textId="77777777" w:rsidR="00375372" w:rsidRDefault="00752061" w:rsidP="00752061">
      <w:r w:rsidRPr="00752061">
        <w:t>831 Early to 1517</w:t>
      </w:r>
    </w:p>
    <w:p w14:paraId="1D96D44F" w14:textId="2DFC29C1" w:rsidR="00375372" w:rsidRDefault="00752061" w:rsidP="00752061">
      <w:r w:rsidRPr="00752061">
        <w:t>832 Reformation, etc.</w:t>
      </w:r>
      <w:r w:rsidR="00225006">
        <w:t xml:space="preserve"> </w:t>
      </w:r>
      <w:r w:rsidRPr="00752061">
        <w:t>1517-1750</w:t>
      </w:r>
    </w:p>
    <w:p w14:paraId="5A6CDA61" w14:textId="06CC3C1D" w:rsidR="00375372" w:rsidRDefault="00752061" w:rsidP="00752061">
      <w:r w:rsidRPr="00752061">
        <w:t>833 Classic period,</w:t>
      </w:r>
      <w:r w:rsidR="00225006">
        <w:t xml:space="preserve"> </w:t>
      </w:r>
      <w:r w:rsidRPr="00752061">
        <w:t>1750-1830</w:t>
      </w:r>
    </w:p>
    <w:p w14:paraId="08F55CBB" w14:textId="59438D0E" w:rsidR="00375372" w:rsidRDefault="00752061" w:rsidP="00752061">
      <w:r w:rsidRPr="00752061">
        <w:t>834 Post classic &amp; modern,</w:t>
      </w:r>
      <w:r w:rsidR="00225006">
        <w:t xml:space="preserve"> </w:t>
      </w:r>
      <w:r w:rsidRPr="00752061">
        <w:t>1830-1940/50</w:t>
      </w:r>
    </w:p>
    <w:p w14:paraId="5811263E" w14:textId="58191BE3" w:rsidR="00375372" w:rsidRDefault="00752061" w:rsidP="00752061">
      <w:r w:rsidRPr="00752061">
        <w:t>835 Contemporary authors 1940/50-</w:t>
      </w:r>
    </w:p>
    <w:p w14:paraId="6755852D" w14:textId="77777777" w:rsidR="00375372" w:rsidRDefault="00752061" w:rsidP="00752061">
      <w:r w:rsidRPr="00752061">
        <w:t>836 German dialect literature</w:t>
      </w:r>
    </w:p>
    <w:p w14:paraId="5B325B6F" w14:textId="77777777" w:rsidR="00375372" w:rsidRDefault="00752061" w:rsidP="00752061">
      <w:r w:rsidRPr="00752061">
        <w:t>837 German-American</w:t>
      </w:r>
    </w:p>
    <w:p w14:paraId="048FFD6A" w14:textId="77777777" w:rsidR="00375372" w:rsidRDefault="00752061" w:rsidP="00752061">
      <w:r w:rsidRPr="00752061">
        <w:t>838 German miscellaneous writings</w:t>
      </w:r>
    </w:p>
    <w:p w14:paraId="5672B346" w14:textId="77777777" w:rsidR="00375372" w:rsidRDefault="00752061" w:rsidP="00752061">
      <w:r w:rsidRPr="00752061">
        <w:t>839 Other Germanic literatures</w:t>
      </w:r>
    </w:p>
    <w:p w14:paraId="0A96614C" w14:textId="77777777" w:rsidR="00375372" w:rsidRDefault="00752061" w:rsidP="009B741C">
      <w:pPr>
        <w:pStyle w:val="Heading4"/>
      </w:pPr>
      <w:r>
        <w:t>840 Literatures of Romance languages</w:t>
      </w:r>
    </w:p>
    <w:p w14:paraId="3ABBA3BC" w14:textId="77777777" w:rsidR="00375372" w:rsidRDefault="00752061" w:rsidP="00752061">
      <w:r>
        <w:t>841 Old and early French to 1400</w:t>
      </w:r>
    </w:p>
    <w:p w14:paraId="4FD80CC9" w14:textId="77777777" w:rsidR="00375372" w:rsidRDefault="00752061" w:rsidP="00752061">
      <w:r>
        <w:t>842 Transition &amp; renaissance periods, 1400-1600</w:t>
      </w:r>
    </w:p>
    <w:p w14:paraId="00ACC6DF" w14:textId="77777777" w:rsidR="00375372" w:rsidRDefault="00752061" w:rsidP="00752061">
      <w:r>
        <w:t>843 Classical period, 1600-1715</w:t>
      </w:r>
    </w:p>
    <w:p w14:paraId="257A0E72" w14:textId="77777777" w:rsidR="00375372" w:rsidRDefault="00752061" w:rsidP="00752061">
      <w:r>
        <w:t xml:space="preserve">844 18 </w:t>
      </w:r>
      <w:proofErr w:type="spellStart"/>
      <w:r>
        <w:t>th</w:t>
      </w:r>
      <w:proofErr w:type="spellEnd"/>
      <w:r>
        <w:t xml:space="preserve"> Century, 1715-1789</w:t>
      </w:r>
    </w:p>
    <w:p w14:paraId="5CC757E5" w14:textId="77777777" w:rsidR="00375372" w:rsidRDefault="00752061" w:rsidP="00752061">
      <w:r>
        <w:t>845 Revolution to present, 1789-1940/50</w:t>
      </w:r>
    </w:p>
    <w:p w14:paraId="695966AE" w14:textId="77777777" w:rsidR="00375372" w:rsidRDefault="00752061" w:rsidP="00752061">
      <w:r>
        <w:t>846 Contemporary authors not already established in the UIUC Catalog, 1940/50-</w:t>
      </w:r>
    </w:p>
    <w:p w14:paraId="117B2C6A" w14:textId="77777777" w:rsidR="00375372" w:rsidRDefault="00752061" w:rsidP="00752061">
      <w:r>
        <w:t>847 French Canadian</w:t>
      </w:r>
    </w:p>
    <w:p w14:paraId="30F835CE" w14:textId="77777777" w:rsidR="00375372" w:rsidRDefault="00752061" w:rsidP="00752061">
      <w:r>
        <w:t>848 Provencal</w:t>
      </w:r>
    </w:p>
    <w:p w14:paraId="327E08FD" w14:textId="77777777" w:rsidR="00375372" w:rsidRDefault="00752061" w:rsidP="00752061">
      <w:r>
        <w:t>849 French dialect literature</w:t>
      </w:r>
    </w:p>
    <w:p w14:paraId="12EDBFF0" w14:textId="77777777" w:rsidR="00375372" w:rsidRDefault="00752061" w:rsidP="009B741C">
      <w:pPr>
        <w:pStyle w:val="Heading4"/>
      </w:pPr>
      <w:r>
        <w:t>850 Italian, Romanian, Rhaeto-Romanic</w:t>
      </w:r>
    </w:p>
    <w:p w14:paraId="1B56068F" w14:textId="77777777" w:rsidR="00375372" w:rsidRDefault="00752061" w:rsidP="00752061">
      <w:r>
        <w:t>851 Early period to 1375</w:t>
      </w:r>
    </w:p>
    <w:p w14:paraId="7B61AEC2" w14:textId="77777777" w:rsidR="00375372" w:rsidRDefault="00752061" w:rsidP="00752061">
      <w:r>
        <w:t>852 Classical learning, 1375-1492</w:t>
      </w:r>
    </w:p>
    <w:p w14:paraId="03F8D2EE" w14:textId="77777777" w:rsidR="00375372" w:rsidRDefault="00752061" w:rsidP="00752061">
      <w:r>
        <w:t>853 1492-1585</w:t>
      </w:r>
    </w:p>
    <w:p w14:paraId="27FA7F3E" w14:textId="77777777" w:rsidR="00375372" w:rsidRDefault="00752061" w:rsidP="00752061">
      <w:r>
        <w:t>854 1585-1814</w:t>
      </w:r>
    </w:p>
    <w:p w14:paraId="4CBE312F" w14:textId="77777777" w:rsidR="00375372" w:rsidRDefault="00752061" w:rsidP="00752061">
      <w:r>
        <w:t>855 1814-1940/50</w:t>
      </w:r>
    </w:p>
    <w:p w14:paraId="229D4ED5" w14:textId="77777777" w:rsidR="00375372" w:rsidRDefault="00752061" w:rsidP="00752061">
      <w:r>
        <w:t>856 Works in and/or about Italian dialects</w:t>
      </w:r>
    </w:p>
    <w:p w14:paraId="1FFA18AD" w14:textId="77777777" w:rsidR="00375372" w:rsidRDefault="00752061" w:rsidP="00752061">
      <w:r>
        <w:t>857 Sardinian</w:t>
      </w:r>
    </w:p>
    <w:p w14:paraId="5CC7E4DF" w14:textId="77777777" w:rsidR="00375372" w:rsidRDefault="00752061" w:rsidP="00752061">
      <w:r>
        <w:t>858 Romanian (including Wallachian)</w:t>
      </w:r>
    </w:p>
    <w:p w14:paraId="64B88E11" w14:textId="77777777" w:rsidR="00375372" w:rsidRDefault="00752061" w:rsidP="00752061">
      <w:r>
        <w:t xml:space="preserve">859 </w:t>
      </w:r>
      <w:proofErr w:type="spellStart"/>
      <w:r>
        <w:t>Rumansh</w:t>
      </w:r>
      <w:proofErr w:type="spellEnd"/>
      <w:r>
        <w:t xml:space="preserve">, </w:t>
      </w:r>
      <w:proofErr w:type="spellStart"/>
      <w:r>
        <w:t>Rhastian</w:t>
      </w:r>
      <w:proofErr w:type="spellEnd"/>
      <w:r>
        <w:t>, Rhaeto-Romanic, Moldavian</w:t>
      </w:r>
    </w:p>
    <w:p w14:paraId="320A0121" w14:textId="77777777" w:rsidR="00375372" w:rsidRDefault="00752061" w:rsidP="009B741C">
      <w:pPr>
        <w:pStyle w:val="Heading4"/>
      </w:pPr>
      <w:r>
        <w:t>860 Spanish &amp; Portuguese literatures</w:t>
      </w:r>
    </w:p>
    <w:p w14:paraId="00714C2C" w14:textId="77777777" w:rsidR="00375372" w:rsidRDefault="00752061" w:rsidP="00752061">
      <w:r>
        <w:t>861 Early to 1400</w:t>
      </w:r>
    </w:p>
    <w:p w14:paraId="00F7442C" w14:textId="77777777" w:rsidR="00375372" w:rsidRDefault="00752061" w:rsidP="00752061">
      <w:r>
        <w:t>862 1400-1553</w:t>
      </w:r>
    </w:p>
    <w:p w14:paraId="5A8E089C" w14:textId="77777777" w:rsidR="00375372" w:rsidRDefault="00752061" w:rsidP="00752061">
      <w:r>
        <w:t xml:space="preserve">863 Golden </w:t>
      </w:r>
      <w:proofErr w:type="gramStart"/>
      <w:r>
        <w:t>age</w:t>
      </w:r>
      <w:proofErr w:type="gramEnd"/>
      <w:r>
        <w:t>, 1554-1700</w:t>
      </w:r>
    </w:p>
    <w:p w14:paraId="49681E30" w14:textId="77777777" w:rsidR="00375372" w:rsidRDefault="00752061" w:rsidP="00752061">
      <w:r>
        <w:t>864 1700-1800</w:t>
      </w:r>
    </w:p>
    <w:p w14:paraId="4D4049F7" w14:textId="77777777" w:rsidR="00375372" w:rsidRDefault="00752061" w:rsidP="00752061">
      <w:r>
        <w:t>865 1800-</w:t>
      </w:r>
    </w:p>
    <w:p w14:paraId="78AE3E39" w14:textId="77777777" w:rsidR="00375372" w:rsidRDefault="00752061" w:rsidP="00752061">
      <w:r>
        <w:t xml:space="preserve">866 Works in and/or about Iberian dialects other than Castilian, </w:t>
      </w:r>
      <w:proofErr w:type="gramStart"/>
      <w:r>
        <w:t>Catalan</w:t>
      </w:r>
      <w:proofErr w:type="gramEnd"/>
      <w:r>
        <w:t xml:space="preserve"> and Portuguese, including Asturian/</w:t>
      </w:r>
      <w:proofErr w:type="spellStart"/>
      <w:r>
        <w:t>Bable</w:t>
      </w:r>
      <w:proofErr w:type="spellEnd"/>
      <w:r>
        <w:t xml:space="preserve">, </w:t>
      </w:r>
      <w:proofErr w:type="spellStart"/>
      <w:r>
        <w:t>Aragonese</w:t>
      </w:r>
      <w:proofErr w:type="spellEnd"/>
      <w:r>
        <w:t xml:space="preserve">, Navarrese, Ladino, Sephardic, Morisco, </w:t>
      </w:r>
      <w:proofErr w:type="spellStart"/>
      <w:r>
        <w:t>Aljamia</w:t>
      </w:r>
      <w:proofErr w:type="spellEnd"/>
    </w:p>
    <w:p w14:paraId="4AD44F3C" w14:textId="77777777" w:rsidR="00375372" w:rsidRDefault="00752061" w:rsidP="00752061">
      <w:r>
        <w:lastRenderedPageBreak/>
        <w:t>867 Catalan</w:t>
      </w:r>
    </w:p>
    <w:p w14:paraId="23141D95" w14:textId="77777777" w:rsidR="00375372" w:rsidRDefault="00752061" w:rsidP="00752061">
      <w:r>
        <w:t>868 Portuguese</w:t>
      </w:r>
    </w:p>
    <w:p w14:paraId="34E9D024" w14:textId="77777777" w:rsidR="00375372" w:rsidRDefault="00752061" w:rsidP="00752061">
      <w:r>
        <w:t>869 South/Central American Literature</w:t>
      </w:r>
    </w:p>
    <w:p w14:paraId="71AB41EE" w14:textId="77777777" w:rsidR="00375372" w:rsidRDefault="00752061" w:rsidP="009B741C">
      <w:pPr>
        <w:pStyle w:val="Heading4"/>
      </w:pPr>
      <w:r>
        <w:t>870 General works on Latin literature</w:t>
      </w:r>
    </w:p>
    <w:p w14:paraId="6315AFFB" w14:textId="77777777" w:rsidR="00375372" w:rsidRDefault="00752061" w:rsidP="00752061">
      <w:r>
        <w:t>871 Latin Authors</w:t>
      </w:r>
    </w:p>
    <w:p w14:paraId="5E4B400B" w14:textId="77777777" w:rsidR="00375372" w:rsidRDefault="00752061" w:rsidP="00752061">
      <w:r>
        <w:t>872 Collections of Latin prose or poetry</w:t>
      </w:r>
    </w:p>
    <w:p w14:paraId="6D75285A" w14:textId="77777777" w:rsidR="00375372" w:rsidRDefault="00752061" w:rsidP="00752061">
      <w:r>
        <w:t>873 Not Used</w:t>
      </w:r>
    </w:p>
    <w:p w14:paraId="276D77E4" w14:textId="77777777" w:rsidR="00375372" w:rsidRDefault="00752061" w:rsidP="00752061">
      <w:r>
        <w:t>874 Not Used</w:t>
      </w:r>
    </w:p>
    <w:p w14:paraId="01059E50" w14:textId="77777777" w:rsidR="00375372" w:rsidRDefault="00752061" w:rsidP="00752061">
      <w:r>
        <w:t>875 Medieval and modern Latin literature, 500 A.D. – date</w:t>
      </w:r>
    </w:p>
    <w:p w14:paraId="6F3D80DA" w14:textId="77777777" w:rsidR="00375372" w:rsidRDefault="00752061" w:rsidP="00752061">
      <w:r>
        <w:t>876 Not Used</w:t>
      </w:r>
    </w:p>
    <w:p w14:paraId="7D6961A1" w14:textId="77777777" w:rsidR="00375372" w:rsidRDefault="00752061" w:rsidP="00752061">
      <w:r>
        <w:t>877 Not Used</w:t>
      </w:r>
    </w:p>
    <w:p w14:paraId="1F36B02F" w14:textId="77777777" w:rsidR="00375372" w:rsidRDefault="00752061" w:rsidP="00752061">
      <w:r>
        <w:t>878 Not Used</w:t>
      </w:r>
    </w:p>
    <w:p w14:paraId="12FD3667" w14:textId="77777777" w:rsidR="00375372" w:rsidRDefault="00752061" w:rsidP="00752061">
      <w:r>
        <w:t xml:space="preserve">879 Classical </w:t>
      </w:r>
      <w:proofErr w:type="gramStart"/>
      <w:r>
        <w:t>literature</w:t>
      </w:r>
      <w:proofErr w:type="gramEnd"/>
      <w:r>
        <w:t>-History and criticism</w:t>
      </w:r>
    </w:p>
    <w:p w14:paraId="48BB9959" w14:textId="77777777" w:rsidR="00375372" w:rsidRDefault="00752061" w:rsidP="009B741C">
      <w:pPr>
        <w:pStyle w:val="Heading4"/>
      </w:pPr>
      <w:r>
        <w:t>880 Hellenic literatures Classical Greek</w:t>
      </w:r>
    </w:p>
    <w:p w14:paraId="1BDF792A" w14:textId="77777777" w:rsidR="00375372" w:rsidRDefault="00752061" w:rsidP="00752061">
      <w:r>
        <w:t>881 Greek Authors</w:t>
      </w:r>
    </w:p>
    <w:p w14:paraId="698299F9" w14:textId="77777777" w:rsidR="00375372" w:rsidRDefault="00752061" w:rsidP="00752061">
      <w:r>
        <w:t>882 Collections of Greek prose or poetry</w:t>
      </w:r>
    </w:p>
    <w:p w14:paraId="5CFA7F81" w14:textId="77777777" w:rsidR="00375372" w:rsidRDefault="00752061" w:rsidP="00752061">
      <w:r>
        <w:t>883 Not Used</w:t>
      </w:r>
    </w:p>
    <w:p w14:paraId="72E2E119" w14:textId="77777777" w:rsidR="00375372" w:rsidRDefault="00752061" w:rsidP="00752061">
      <w:r>
        <w:t>884 Not Used</w:t>
      </w:r>
    </w:p>
    <w:p w14:paraId="7BF29A70" w14:textId="77777777" w:rsidR="00375372" w:rsidRDefault="00752061" w:rsidP="00752061">
      <w:r>
        <w:t>885 Modern Literature in the Ancient Greek Language</w:t>
      </w:r>
    </w:p>
    <w:p w14:paraId="33C3AFD1" w14:textId="77777777" w:rsidR="00375372" w:rsidRDefault="00752061" w:rsidP="00752061">
      <w:r>
        <w:t>886 Not Used</w:t>
      </w:r>
    </w:p>
    <w:p w14:paraId="32840403" w14:textId="77777777" w:rsidR="00375372" w:rsidRDefault="00752061" w:rsidP="00752061">
      <w:r>
        <w:t>887 Not Used</w:t>
      </w:r>
    </w:p>
    <w:p w14:paraId="01EB9E8A" w14:textId="77777777" w:rsidR="00375372" w:rsidRDefault="00752061" w:rsidP="00752061">
      <w:r>
        <w:t>888 Not Used</w:t>
      </w:r>
    </w:p>
    <w:p w14:paraId="3FCB9A51" w14:textId="77777777" w:rsidR="00375372" w:rsidRDefault="00752061" w:rsidP="00752061">
      <w:r>
        <w:t>889 Literature in Medieval and Modern Greek</w:t>
      </w:r>
    </w:p>
    <w:p w14:paraId="74444C85" w14:textId="77777777" w:rsidR="00375372" w:rsidRDefault="00752061" w:rsidP="009B741C">
      <w:pPr>
        <w:pStyle w:val="Heading4"/>
      </w:pPr>
      <w:r>
        <w:t>890-891.49 Indic Literature</w:t>
      </w:r>
    </w:p>
    <w:p w14:paraId="4465FF2C" w14:textId="77777777" w:rsidR="00375372" w:rsidRDefault="00752061" w:rsidP="00752061">
      <w:r>
        <w:t>891.5 Iranian/Persian Literature</w:t>
      </w:r>
    </w:p>
    <w:p w14:paraId="169431BE" w14:textId="77777777" w:rsidR="00375372" w:rsidRDefault="00752061" w:rsidP="00752061">
      <w:r>
        <w:t>891.6 Celtic/Gaelic Literature</w:t>
      </w:r>
    </w:p>
    <w:p w14:paraId="4638BFC7" w14:textId="77777777" w:rsidR="00375372" w:rsidRDefault="00752061" w:rsidP="00752061">
      <w:r>
        <w:t>891.7 Slavic and Baltic Literatures</w:t>
      </w:r>
    </w:p>
    <w:p w14:paraId="56806A79" w14:textId="77777777" w:rsidR="00375372" w:rsidRDefault="00752061" w:rsidP="00752061">
      <w:r>
        <w:t>892-894 Afro-Asiatic Literature (Hamito-Semitic)</w:t>
      </w:r>
    </w:p>
    <w:p w14:paraId="5EAF822D" w14:textId="77777777" w:rsidR="00375372" w:rsidRDefault="00752061" w:rsidP="00752061">
      <w:r>
        <w:t>895-896 Literature in East Asian and African Languages</w:t>
      </w:r>
    </w:p>
    <w:p w14:paraId="4391C136" w14:textId="77777777" w:rsidR="00375372" w:rsidRDefault="00752061" w:rsidP="00752061">
      <w:r>
        <w:t>897-898 North and South American Native Languages</w:t>
      </w:r>
    </w:p>
    <w:p w14:paraId="3608A931" w14:textId="77777777" w:rsidR="00375372" w:rsidRDefault="00752061" w:rsidP="00752061">
      <w:r>
        <w:t>899 Other Literatures</w:t>
      </w:r>
    </w:p>
    <w:p w14:paraId="5A66D6D5" w14:textId="77777777" w:rsidR="00375372" w:rsidRDefault="00E628CC" w:rsidP="00E628CC">
      <w:pPr>
        <w:pStyle w:val="Heading3"/>
      </w:pPr>
      <w:r>
        <w:t>900 Geography &amp; history</w:t>
      </w:r>
    </w:p>
    <w:p w14:paraId="2892F7B5" w14:textId="77777777" w:rsidR="00375372" w:rsidRDefault="00752061" w:rsidP="00752061">
      <w:r w:rsidRPr="00752061">
        <w:t>901 Philosophy &amp; theory</w:t>
      </w:r>
    </w:p>
    <w:p w14:paraId="0733B862" w14:textId="77777777" w:rsidR="00375372" w:rsidRDefault="00752061" w:rsidP="00752061">
      <w:r w:rsidRPr="00752061">
        <w:t>902 Miscellany</w:t>
      </w:r>
    </w:p>
    <w:p w14:paraId="2578654C" w14:textId="77777777" w:rsidR="00375372" w:rsidRDefault="00752061" w:rsidP="00752061">
      <w:r w:rsidRPr="00752061">
        <w:t>903 Dictionaries &amp; encyclopedias</w:t>
      </w:r>
    </w:p>
    <w:p w14:paraId="34438CC3" w14:textId="77777777" w:rsidR="00375372" w:rsidRDefault="00752061" w:rsidP="00752061">
      <w:r w:rsidRPr="00752061">
        <w:t>904 Collected accounts of events</w:t>
      </w:r>
    </w:p>
    <w:p w14:paraId="11E82D40" w14:textId="77777777" w:rsidR="00375372" w:rsidRDefault="00752061" w:rsidP="00752061">
      <w:r w:rsidRPr="00752061">
        <w:t>905 Serial publications</w:t>
      </w:r>
    </w:p>
    <w:p w14:paraId="4E265835" w14:textId="77777777" w:rsidR="00375372" w:rsidRDefault="00752061" w:rsidP="00752061">
      <w:r w:rsidRPr="00752061">
        <w:t>906 Organizations &amp; management</w:t>
      </w:r>
    </w:p>
    <w:p w14:paraId="58EA9760" w14:textId="77777777" w:rsidR="00375372" w:rsidRDefault="00752061" w:rsidP="00752061">
      <w:r w:rsidRPr="00752061">
        <w:t>907 Education, research, related topics</w:t>
      </w:r>
    </w:p>
    <w:p w14:paraId="2B10889A" w14:textId="77777777" w:rsidR="00375372" w:rsidRDefault="00752061" w:rsidP="00752061">
      <w:r w:rsidRPr="00752061">
        <w:t>908 With respect to kinds of persons</w:t>
      </w:r>
    </w:p>
    <w:p w14:paraId="4467C421" w14:textId="77777777" w:rsidR="00375372" w:rsidRDefault="00752061" w:rsidP="00752061">
      <w:r w:rsidRPr="00752061">
        <w:t>909 World history</w:t>
      </w:r>
    </w:p>
    <w:p w14:paraId="2145C173" w14:textId="77777777" w:rsidR="00375372" w:rsidRDefault="00752061" w:rsidP="009B741C">
      <w:pPr>
        <w:pStyle w:val="Heading4"/>
      </w:pPr>
      <w:r w:rsidRPr="00752061">
        <w:t>910 Geography &amp; travel</w:t>
      </w:r>
    </w:p>
    <w:p w14:paraId="07300E94" w14:textId="77777777" w:rsidR="00375372" w:rsidRDefault="00752061" w:rsidP="00752061">
      <w:r w:rsidRPr="00752061">
        <w:t>911 Historical geography</w:t>
      </w:r>
    </w:p>
    <w:p w14:paraId="3607CDE2" w14:textId="77777777" w:rsidR="00375372" w:rsidRDefault="00752061" w:rsidP="00752061">
      <w:r w:rsidRPr="00752061">
        <w:t>912 Graphic representations of earth</w:t>
      </w:r>
    </w:p>
    <w:p w14:paraId="0D420E6A" w14:textId="77777777" w:rsidR="00375372" w:rsidRDefault="00752061" w:rsidP="00752061">
      <w:r w:rsidRPr="00752061">
        <w:t>913 Ancient world</w:t>
      </w:r>
    </w:p>
    <w:p w14:paraId="520832AB" w14:textId="77777777" w:rsidR="00375372" w:rsidRDefault="00752061" w:rsidP="00752061">
      <w:r w:rsidRPr="00752061">
        <w:t>914 Europe</w:t>
      </w:r>
    </w:p>
    <w:p w14:paraId="6FC039F4" w14:textId="77777777" w:rsidR="00375372" w:rsidRDefault="00752061" w:rsidP="00752061">
      <w:r w:rsidRPr="00752061">
        <w:lastRenderedPageBreak/>
        <w:t>915 Asia</w:t>
      </w:r>
    </w:p>
    <w:p w14:paraId="03DE6042" w14:textId="77777777" w:rsidR="00375372" w:rsidRDefault="00752061" w:rsidP="00752061">
      <w:r w:rsidRPr="00752061">
        <w:t>916 Africa</w:t>
      </w:r>
    </w:p>
    <w:p w14:paraId="22EE920C" w14:textId="77777777" w:rsidR="00375372" w:rsidRDefault="00752061" w:rsidP="00752061">
      <w:r w:rsidRPr="00752061">
        <w:t>917 North America</w:t>
      </w:r>
    </w:p>
    <w:p w14:paraId="17455BCD" w14:textId="77777777" w:rsidR="00375372" w:rsidRDefault="00752061" w:rsidP="00752061">
      <w:r w:rsidRPr="00752061">
        <w:t>918 South America</w:t>
      </w:r>
    </w:p>
    <w:p w14:paraId="4A1232BC" w14:textId="77777777" w:rsidR="00375372" w:rsidRDefault="00752061" w:rsidP="00752061">
      <w:r w:rsidRPr="00752061">
        <w:t>919 Other areas</w:t>
      </w:r>
    </w:p>
    <w:p w14:paraId="74D9E2D7" w14:textId="77777777" w:rsidR="00375372" w:rsidRDefault="00752061" w:rsidP="009B741C">
      <w:pPr>
        <w:pStyle w:val="Heading4"/>
      </w:pPr>
      <w:r w:rsidRPr="00752061">
        <w:t>920 Biography, genealogy, insignia</w:t>
      </w:r>
    </w:p>
    <w:p w14:paraId="69ED9094" w14:textId="77777777" w:rsidR="00375372" w:rsidRDefault="00752061" w:rsidP="00752061">
      <w:r w:rsidRPr="00752061">
        <w:t>921 Not assigned or no longer used</w:t>
      </w:r>
    </w:p>
    <w:p w14:paraId="2CFF15F8" w14:textId="77777777" w:rsidR="00375372" w:rsidRDefault="00752061" w:rsidP="00752061">
      <w:r w:rsidRPr="00752061">
        <w:t>922 Not assigned or no longer used</w:t>
      </w:r>
    </w:p>
    <w:p w14:paraId="366BC67A" w14:textId="77777777" w:rsidR="00375372" w:rsidRDefault="00752061" w:rsidP="00752061">
      <w:r w:rsidRPr="00752061">
        <w:t>923 Not assigned or no longer used</w:t>
      </w:r>
    </w:p>
    <w:p w14:paraId="1951F10B" w14:textId="77777777" w:rsidR="00375372" w:rsidRDefault="00752061" w:rsidP="00752061">
      <w:r w:rsidRPr="00752061">
        <w:t>924 Not assigned or no longer used</w:t>
      </w:r>
    </w:p>
    <w:p w14:paraId="43C533FA" w14:textId="77777777" w:rsidR="00375372" w:rsidRDefault="00752061" w:rsidP="00752061">
      <w:r w:rsidRPr="00752061">
        <w:t>925 Not assigned or no longer used</w:t>
      </w:r>
    </w:p>
    <w:p w14:paraId="4E30BB69" w14:textId="77777777" w:rsidR="00375372" w:rsidRDefault="00752061" w:rsidP="00752061">
      <w:r w:rsidRPr="00752061">
        <w:t>926 Not assigned or no longer used</w:t>
      </w:r>
    </w:p>
    <w:p w14:paraId="16BC80F2" w14:textId="77777777" w:rsidR="00375372" w:rsidRDefault="00752061" w:rsidP="00752061">
      <w:r w:rsidRPr="00752061">
        <w:t>927 Not assigned or no longer used</w:t>
      </w:r>
    </w:p>
    <w:p w14:paraId="45B6C180" w14:textId="77777777" w:rsidR="00375372" w:rsidRDefault="00752061" w:rsidP="00752061">
      <w:r w:rsidRPr="00752061">
        <w:t>928 Not assigned or no longer used</w:t>
      </w:r>
    </w:p>
    <w:p w14:paraId="5D82DC50" w14:textId="77777777" w:rsidR="00375372" w:rsidRDefault="00752061" w:rsidP="00752061">
      <w:r w:rsidRPr="00752061">
        <w:t>929 Genealogy, names, insignia</w:t>
      </w:r>
    </w:p>
    <w:p w14:paraId="50EA1528" w14:textId="77777777" w:rsidR="00375372" w:rsidRDefault="00752061" w:rsidP="009B741C">
      <w:pPr>
        <w:pStyle w:val="Heading4"/>
      </w:pPr>
      <w:r w:rsidRPr="00752061">
        <w:t>930 History of ancient world</w:t>
      </w:r>
    </w:p>
    <w:p w14:paraId="41661089" w14:textId="77777777" w:rsidR="00375372" w:rsidRDefault="00752061" w:rsidP="00752061">
      <w:r w:rsidRPr="00752061">
        <w:t>931 History of ancient world China</w:t>
      </w:r>
    </w:p>
    <w:p w14:paraId="0DA2BF17" w14:textId="77777777" w:rsidR="00375372" w:rsidRDefault="00752061" w:rsidP="00752061">
      <w:r w:rsidRPr="00752061">
        <w:t>932 History of ancient world Egypt</w:t>
      </w:r>
    </w:p>
    <w:p w14:paraId="3105B40E" w14:textId="77777777" w:rsidR="00375372" w:rsidRDefault="00752061" w:rsidP="00752061">
      <w:r w:rsidRPr="00752061">
        <w:t>933 History of ancient world Palestine</w:t>
      </w:r>
    </w:p>
    <w:p w14:paraId="23BDF83E" w14:textId="77777777" w:rsidR="00375372" w:rsidRDefault="00752061" w:rsidP="00752061">
      <w:r w:rsidRPr="00752061">
        <w:t>934 History of ancient world India</w:t>
      </w:r>
    </w:p>
    <w:p w14:paraId="0F9BBD0D" w14:textId="77777777" w:rsidR="00375372" w:rsidRDefault="00752061" w:rsidP="00752061">
      <w:r w:rsidRPr="00752061">
        <w:t>935 History of ancient world Mesopotamia &amp; Iranian Plateau</w:t>
      </w:r>
    </w:p>
    <w:p w14:paraId="5DD7C6CC" w14:textId="77777777" w:rsidR="00375372" w:rsidRDefault="00752061" w:rsidP="00752061">
      <w:r w:rsidRPr="00752061">
        <w:t>936 History of ancient world Europe north &amp; west of Italy</w:t>
      </w:r>
    </w:p>
    <w:p w14:paraId="23D2F589" w14:textId="77777777" w:rsidR="00375372" w:rsidRDefault="00752061" w:rsidP="00752061">
      <w:r w:rsidRPr="00752061">
        <w:t>937 History of ancient world Italy &amp; adjacent territories</w:t>
      </w:r>
    </w:p>
    <w:p w14:paraId="10AA4056" w14:textId="77777777" w:rsidR="00375372" w:rsidRDefault="00752061" w:rsidP="00752061">
      <w:r w:rsidRPr="00752061">
        <w:t>938 History of ancient world Greece</w:t>
      </w:r>
    </w:p>
    <w:p w14:paraId="47A11723" w14:textId="77777777" w:rsidR="00375372" w:rsidRDefault="00752061" w:rsidP="00752061">
      <w:r w:rsidRPr="00752061">
        <w:t xml:space="preserve">939 History of ancient world </w:t>
      </w:r>
      <w:proofErr w:type="gramStart"/>
      <w:r w:rsidRPr="00752061">
        <w:t>Other</w:t>
      </w:r>
      <w:proofErr w:type="gramEnd"/>
      <w:r w:rsidRPr="00752061">
        <w:t xml:space="preserve"> parts of ancient world</w:t>
      </w:r>
    </w:p>
    <w:p w14:paraId="72147EC7" w14:textId="77777777" w:rsidR="00375372" w:rsidRDefault="00752061" w:rsidP="009B741C">
      <w:pPr>
        <w:pStyle w:val="Heading4"/>
      </w:pPr>
      <w:r w:rsidRPr="00752061">
        <w:t>940 General history of Europe</w:t>
      </w:r>
    </w:p>
    <w:p w14:paraId="062B7D99" w14:textId="77777777" w:rsidR="00375372" w:rsidRDefault="00752061" w:rsidP="00752061">
      <w:r w:rsidRPr="00752061">
        <w:t>941 General history of Europe British Isles</w:t>
      </w:r>
    </w:p>
    <w:p w14:paraId="7A14F36F" w14:textId="77777777" w:rsidR="00375372" w:rsidRDefault="00752061" w:rsidP="00752061">
      <w:r w:rsidRPr="00752061">
        <w:t>942 General history of Europe England &amp; Wales</w:t>
      </w:r>
    </w:p>
    <w:p w14:paraId="77E4E7B8" w14:textId="77777777" w:rsidR="00375372" w:rsidRDefault="00752061" w:rsidP="00752061">
      <w:r w:rsidRPr="00752061">
        <w:t>943 General history of Europe Central Europe Germany</w:t>
      </w:r>
    </w:p>
    <w:p w14:paraId="760B24E6" w14:textId="77777777" w:rsidR="00375372" w:rsidRDefault="00752061" w:rsidP="00752061">
      <w:r w:rsidRPr="00752061">
        <w:t>944 General history of Europe France &amp; Monaco</w:t>
      </w:r>
    </w:p>
    <w:p w14:paraId="48B0A277" w14:textId="77777777" w:rsidR="00375372" w:rsidRDefault="00752061" w:rsidP="00752061">
      <w:r w:rsidRPr="00752061">
        <w:t>945 General history of Europe Italian Peninsula &amp; adjacent islands</w:t>
      </w:r>
    </w:p>
    <w:p w14:paraId="5CD9D94D" w14:textId="77777777" w:rsidR="00375372" w:rsidRDefault="00752061" w:rsidP="00752061">
      <w:r w:rsidRPr="00752061">
        <w:t>946 General history of Europe Iberian Peninsula &amp; adjacent islands</w:t>
      </w:r>
    </w:p>
    <w:p w14:paraId="396F81E5" w14:textId="77777777" w:rsidR="00375372" w:rsidRDefault="00752061" w:rsidP="00752061">
      <w:r w:rsidRPr="00752061">
        <w:t>947 General history of Europe Eastern Europe Soviet Union</w:t>
      </w:r>
    </w:p>
    <w:p w14:paraId="2193382A" w14:textId="77777777" w:rsidR="00375372" w:rsidRDefault="00752061" w:rsidP="00752061">
      <w:r w:rsidRPr="00752061">
        <w:t>948 General history of Europe Northern Europe Scandinavia</w:t>
      </w:r>
    </w:p>
    <w:p w14:paraId="18C90F6D" w14:textId="77777777" w:rsidR="00375372" w:rsidRDefault="00752061" w:rsidP="00752061">
      <w:r w:rsidRPr="00752061">
        <w:t>949 General history of Europe Other parts of Europe</w:t>
      </w:r>
    </w:p>
    <w:p w14:paraId="5E2630F0" w14:textId="77777777" w:rsidR="00375372" w:rsidRDefault="00752061" w:rsidP="009B741C">
      <w:pPr>
        <w:pStyle w:val="Heading4"/>
      </w:pPr>
      <w:r w:rsidRPr="00752061">
        <w:t>950 General history of Asia Far East</w:t>
      </w:r>
    </w:p>
    <w:p w14:paraId="2C6E8AD9" w14:textId="77777777" w:rsidR="00375372" w:rsidRDefault="00752061" w:rsidP="00752061">
      <w:r w:rsidRPr="00752061">
        <w:t>951 General history of Asia China &amp; adjacent areas</w:t>
      </w:r>
    </w:p>
    <w:p w14:paraId="2A2E2493" w14:textId="77777777" w:rsidR="00375372" w:rsidRDefault="00752061" w:rsidP="00752061">
      <w:r w:rsidRPr="00752061">
        <w:t>952 General history of Asia Japan</w:t>
      </w:r>
    </w:p>
    <w:p w14:paraId="2AF10B7F" w14:textId="77777777" w:rsidR="00375372" w:rsidRDefault="00752061" w:rsidP="00752061">
      <w:r w:rsidRPr="00752061">
        <w:t>953 General history of Asia Arabian Peninsula &amp; adjacent areas</w:t>
      </w:r>
    </w:p>
    <w:p w14:paraId="0F5D4D39" w14:textId="77777777" w:rsidR="00375372" w:rsidRDefault="00752061" w:rsidP="00752061">
      <w:r w:rsidRPr="00752061">
        <w:t>954 General history of Asia South Asia India</w:t>
      </w:r>
    </w:p>
    <w:p w14:paraId="00F9B6A5" w14:textId="77777777" w:rsidR="00375372" w:rsidRDefault="00752061" w:rsidP="00752061">
      <w:r w:rsidRPr="00752061">
        <w:t>955 General history of Asia Iran</w:t>
      </w:r>
    </w:p>
    <w:p w14:paraId="6C603B6D" w14:textId="77777777" w:rsidR="00375372" w:rsidRDefault="00752061" w:rsidP="00752061">
      <w:r w:rsidRPr="00752061">
        <w:t>956 General history of Asia Middle East (Near East)</w:t>
      </w:r>
    </w:p>
    <w:p w14:paraId="744BB3D3" w14:textId="77777777" w:rsidR="00375372" w:rsidRDefault="00752061" w:rsidP="00752061">
      <w:r w:rsidRPr="00752061">
        <w:t>957 General history of Asia Siberia (Asiatic Russia)</w:t>
      </w:r>
    </w:p>
    <w:p w14:paraId="565CD7AF" w14:textId="77777777" w:rsidR="00375372" w:rsidRDefault="00752061" w:rsidP="00752061">
      <w:r w:rsidRPr="00752061">
        <w:t>958 General history of Asia Central Asia</w:t>
      </w:r>
    </w:p>
    <w:p w14:paraId="0BA5DD4F" w14:textId="77777777" w:rsidR="00375372" w:rsidRDefault="00752061" w:rsidP="00752061">
      <w:r w:rsidRPr="00752061">
        <w:t>959 General history of Asia Southeast Asia</w:t>
      </w:r>
    </w:p>
    <w:p w14:paraId="1236AA09" w14:textId="77777777" w:rsidR="00375372" w:rsidRDefault="00752061" w:rsidP="009B741C">
      <w:pPr>
        <w:pStyle w:val="Heading4"/>
      </w:pPr>
      <w:r w:rsidRPr="00752061">
        <w:lastRenderedPageBreak/>
        <w:t>960 General history of Africa</w:t>
      </w:r>
    </w:p>
    <w:p w14:paraId="0237558C" w14:textId="77777777" w:rsidR="00375372" w:rsidRDefault="00752061" w:rsidP="00752061">
      <w:r w:rsidRPr="00752061">
        <w:t>961 General history of Africa Tunisia &amp; Libya</w:t>
      </w:r>
    </w:p>
    <w:p w14:paraId="7879669F" w14:textId="77777777" w:rsidR="00375372" w:rsidRDefault="00752061" w:rsidP="00752061">
      <w:r w:rsidRPr="00752061">
        <w:t>962 General history of Africa Egypt &amp; Sudan</w:t>
      </w:r>
    </w:p>
    <w:p w14:paraId="3DB7D2C1" w14:textId="77777777" w:rsidR="00375372" w:rsidRDefault="00752061" w:rsidP="00752061">
      <w:r w:rsidRPr="00752061">
        <w:t>963 General history of Africa Ethiopia</w:t>
      </w:r>
    </w:p>
    <w:p w14:paraId="068C6EB8" w14:textId="77777777" w:rsidR="00375372" w:rsidRDefault="00752061" w:rsidP="00752061">
      <w:r w:rsidRPr="00752061">
        <w:t>964 General history of Africa Morocco &amp; Canary Islands</w:t>
      </w:r>
    </w:p>
    <w:p w14:paraId="598525B5" w14:textId="77777777" w:rsidR="00375372" w:rsidRDefault="00752061" w:rsidP="00752061">
      <w:r w:rsidRPr="00752061">
        <w:t>965 General history of Africa Algeria</w:t>
      </w:r>
    </w:p>
    <w:p w14:paraId="18323E20" w14:textId="77777777" w:rsidR="00375372" w:rsidRDefault="00752061" w:rsidP="00752061">
      <w:r w:rsidRPr="00752061">
        <w:t>966 General history of Africa West Africa &amp; offshore islands</w:t>
      </w:r>
    </w:p>
    <w:p w14:paraId="665E3B7F" w14:textId="77777777" w:rsidR="00375372" w:rsidRDefault="00752061" w:rsidP="00752061">
      <w:r w:rsidRPr="00752061">
        <w:t>967 General history of Africa Central Africa &amp; offshore islands</w:t>
      </w:r>
    </w:p>
    <w:p w14:paraId="2D0DBB10" w14:textId="77777777" w:rsidR="00375372" w:rsidRDefault="00752061" w:rsidP="00752061">
      <w:r w:rsidRPr="00752061">
        <w:t>968 General history of Africa Southern Africa</w:t>
      </w:r>
    </w:p>
    <w:p w14:paraId="3AA9F0CC" w14:textId="77777777" w:rsidR="00375372" w:rsidRDefault="00752061" w:rsidP="00752061">
      <w:r w:rsidRPr="00752061">
        <w:t>969 General history of Africa South Indian Ocean islands</w:t>
      </w:r>
    </w:p>
    <w:p w14:paraId="01A1C004" w14:textId="77777777" w:rsidR="00375372" w:rsidRDefault="00752061" w:rsidP="009B741C">
      <w:pPr>
        <w:pStyle w:val="Heading4"/>
      </w:pPr>
      <w:r w:rsidRPr="00752061">
        <w:t>970 General history of North America</w:t>
      </w:r>
    </w:p>
    <w:p w14:paraId="5BDBCED2" w14:textId="77777777" w:rsidR="00375372" w:rsidRDefault="00752061" w:rsidP="00752061">
      <w:r w:rsidRPr="00752061">
        <w:t>971 General history of North America Canada</w:t>
      </w:r>
    </w:p>
    <w:p w14:paraId="2A313709" w14:textId="77777777" w:rsidR="00375372" w:rsidRDefault="00752061" w:rsidP="00752061">
      <w:r w:rsidRPr="00752061">
        <w:t>972 General history of North America Middle America Mexico</w:t>
      </w:r>
    </w:p>
    <w:p w14:paraId="07E2D2AE" w14:textId="77777777" w:rsidR="00375372" w:rsidRDefault="00752061" w:rsidP="00752061">
      <w:r w:rsidRPr="00752061">
        <w:t>973 General history of North America United States</w:t>
      </w:r>
    </w:p>
    <w:p w14:paraId="19CEB21F" w14:textId="77777777" w:rsidR="009B741C" w:rsidRDefault="009B741C" w:rsidP="00752061">
      <w:r w:rsidRPr="009B741C">
        <w:t>973.7 L63 Used for Abraham Lincoln works</w:t>
      </w:r>
    </w:p>
    <w:p w14:paraId="11DE06E5" w14:textId="3C90CB29" w:rsidR="00375372" w:rsidRDefault="00752061" w:rsidP="00752061">
      <w:r w:rsidRPr="00752061">
        <w:t>974 General history of North America Northeastern United States</w:t>
      </w:r>
    </w:p>
    <w:p w14:paraId="6079E877" w14:textId="77777777" w:rsidR="00375372" w:rsidRDefault="00752061" w:rsidP="00752061">
      <w:r w:rsidRPr="00752061">
        <w:t>975 General history of North America Southeastern United States</w:t>
      </w:r>
    </w:p>
    <w:p w14:paraId="5E251D11" w14:textId="31DD346E" w:rsidR="00375372" w:rsidRDefault="00752061" w:rsidP="00752061">
      <w:r w:rsidRPr="00752061">
        <w:t xml:space="preserve">976 General history of North America South </w:t>
      </w:r>
      <w:r w:rsidR="009B741C" w:rsidRPr="00752061">
        <w:t xml:space="preserve">Central </w:t>
      </w:r>
      <w:r w:rsidRPr="00752061">
        <w:t>United States</w:t>
      </w:r>
    </w:p>
    <w:p w14:paraId="30F3D47C" w14:textId="129172FE" w:rsidR="00375372" w:rsidRDefault="00752061" w:rsidP="00752061">
      <w:r w:rsidRPr="00752061">
        <w:t xml:space="preserve">977 General history of North America North </w:t>
      </w:r>
      <w:r w:rsidR="009B741C" w:rsidRPr="00752061">
        <w:t>Central</w:t>
      </w:r>
      <w:r w:rsidRPr="00752061">
        <w:t xml:space="preserve"> United States</w:t>
      </w:r>
    </w:p>
    <w:p w14:paraId="3B6DE7F8" w14:textId="77777777" w:rsidR="00375372" w:rsidRDefault="00752061" w:rsidP="00752061">
      <w:r w:rsidRPr="00752061">
        <w:t>978 General history of North America Western United States</w:t>
      </w:r>
    </w:p>
    <w:p w14:paraId="0F105396" w14:textId="77777777" w:rsidR="00375372" w:rsidRDefault="00752061" w:rsidP="00752061">
      <w:r w:rsidRPr="00752061">
        <w:t>979 General history of North America Great Basin &amp; Pacific Slope</w:t>
      </w:r>
    </w:p>
    <w:p w14:paraId="7D359CF9" w14:textId="77777777" w:rsidR="00375372" w:rsidRDefault="00752061" w:rsidP="009B741C">
      <w:pPr>
        <w:pStyle w:val="Heading4"/>
      </w:pPr>
      <w:r w:rsidRPr="00752061">
        <w:t>980 General history of South America</w:t>
      </w:r>
    </w:p>
    <w:p w14:paraId="3B09A588" w14:textId="77777777" w:rsidR="00375372" w:rsidRDefault="00752061" w:rsidP="00752061">
      <w:r w:rsidRPr="00752061">
        <w:t>981 General history of South America Brazil</w:t>
      </w:r>
    </w:p>
    <w:p w14:paraId="78CCE460" w14:textId="77777777" w:rsidR="00375372" w:rsidRDefault="00752061" w:rsidP="00752061">
      <w:r w:rsidRPr="00752061">
        <w:t>982 General history of South America Argentina</w:t>
      </w:r>
    </w:p>
    <w:p w14:paraId="3CE517A7" w14:textId="77777777" w:rsidR="00375372" w:rsidRDefault="00752061" w:rsidP="00752061">
      <w:r w:rsidRPr="00752061">
        <w:t>983 General history of South America Chile</w:t>
      </w:r>
    </w:p>
    <w:p w14:paraId="310E26A2" w14:textId="77777777" w:rsidR="00375372" w:rsidRDefault="00752061" w:rsidP="00752061">
      <w:r w:rsidRPr="00752061">
        <w:t>984 General history of South America Bolivia</w:t>
      </w:r>
    </w:p>
    <w:p w14:paraId="4A00F44F" w14:textId="77777777" w:rsidR="00375372" w:rsidRDefault="00752061" w:rsidP="00752061">
      <w:r w:rsidRPr="00752061">
        <w:t>985 General history of South America Peru</w:t>
      </w:r>
    </w:p>
    <w:p w14:paraId="798FD31E" w14:textId="77777777" w:rsidR="00375372" w:rsidRDefault="00752061" w:rsidP="00752061">
      <w:r w:rsidRPr="00752061">
        <w:t>986 General history of South America Colombia &amp; Ecuador</w:t>
      </w:r>
    </w:p>
    <w:p w14:paraId="17BA1C9B" w14:textId="77777777" w:rsidR="00375372" w:rsidRDefault="00752061" w:rsidP="00752061">
      <w:r w:rsidRPr="00752061">
        <w:t>987 General history of South America Venezuela</w:t>
      </w:r>
    </w:p>
    <w:p w14:paraId="39151B7A" w14:textId="77777777" w:rsidR="00375372" w:rsidRDefault="00752061" w:rsidP="00752061">
      <w:r w:rsidRPr="00752061">
        <w:t>988 General history of South America Guiana</w:t>
      </w:r>
    </w:p>
    <w:p w14:paraId="1D12848C" w14:textId="77777777" w:rsidR="00375372" w:rsidRDefault="00752061" w:rsidP="00752061">
      <w:r w:rsidRPr="00752061">
        <w:t>989 General history of South America Paraguay &amp; Uruguay</w:t>
      </w:r>
    </w:p>
    <w:p w14:paraId="735AF590" w14:textId="77777777" w:rsidR="00375372" w:rsidRDefault="00752061" w:rsidP="009B741C">
      <w:pPr>
        <w:pStyle w:val="Heading4"/>
      </w:pPr>
      <w:r w:rsidRPr="00752061">
        <w:t>990 General history of other areas</w:t>
      </w:r>
    </w:p>
    <w:p w14:paraId="1C91FF19" w14:textId="77777777" w:rsidR="00375372" w:rsidRDefault="00752061" w:rsidP="00752061">
      <w:r w:rsidRPr="00752061">
        <w:t>991 Not assigned or no longer used</w:t>
      </w:r>
    </w:p>
    <w:p w14:paraId="5EA60A2C" w14:textId="77777777" w:rsidR="00375372" w:rsidRDefault="00752061" w:rsidP="00752061">
      <w:r w:rsidRPr="00752061">
        <w:t>992 Not assigned or no longer used</w:t>
      </w:r>
    </w:p>
    <w:p w14:paraId="342644C2" w14:textId="77777777" w:rsidR="00375372" w:rsidRDefault="00752061" w:rsidP="00752061">
      <w:r w:rsidRPr="00752061">
        <w:t>993 General history of other areas New Zealand</w:t>
      </w:r>
    </w:p>
    <w:p w14:paraId="2086F601" w14:textId="77777777" w:rsidR="00375372" w:rsidRDefault="00752061" w:rsidP="00752061">
      <w:r w:rsidRPr="00752061">
        <w:t>994 General history of other areas Australia</w:t>
      </w:r>
    </w:p>
    <w:p w14:paraId="12E473C4" w14:textId="77777777" w:rsidR="00375372" w:rsidRDefault="00752061" w:rsidP="00752061">
      <w:r w:rsidRPr="00752061">
        <w:t>995 General history of other areas Melanesia New Guinea</w:t>
      </w:r>
    </w:p>
    <w:p w14:paraId="04F8E786" w14:textId="77777777" w:rsidR="00375372" w:rsidRDefault="00752061" w:rsidP="00752061">
      <w:r w:rsidRPr="00752061">
        <w:t xml:space="preserve">996 General history of other areas </w:t>
      </w:r>
      <w:proofErr w:type="gramStart"/>
      <w:r w:rsidRPr="00752061">
        <w:t>Other</w:t>
      </w:r>
      <w:proofErr w:type="gramEnd"/>
      <w:r w:rsidRPr="00752061">
        <w:t xml:space="preserve"> parts of Pacific Polynesia</w:t>
      </w:r>
    </w:p>
    <w:p w14:paraId="551CE8CA" w14:textId="77777777" w:rsidR="00375372" w:rsidRDefault="00752061" w:rsidP="00752061">
      <w:r w:rsidRPr="00752061">
        <w:t>997 General history of other areas Atlantic Ocean islands</w:t>
      </w:r>
    </w:p>
    <w:p w14:paraId="26C35FCF" w14:textId="77777777" w:rsidR="00375372" w:rsidRDefault="00752061" w:rsidP="00752061">
      <w:r w:rsidRPr="00752061">
        <w:t>998 General history of other areas Arctic islands &amp; Antarctica</w:t>
      </w:r>
    </w:p>
    <w:p w14:paraId="364C9D25" w14:textId="511B7E26" w:rsidR="00375372" w:rsidRDefault="00752061" w:rsidP="00752061">
      <w:r w:rsidRPr="00752061">
        <w:t>999 Extraterrestrial worlds</w:t>
      </w:r>
    </w:p>
    <w:p w14:paraId="171F1DF6" w14:textId="1B5717CB" w:rsidR="00752061" w:rsidRPr="00225006" w:rsidRDefault="00F41349" w:rsidP="00F41349">
      <w:pPr>
        <w:pStyle w:val="Heading2"/>
        <w:rPr>
          <w:lang w:val="en-US"/>
        </w:rPr>
      </w:pPr>
      <w:r w:rsidRPr="00225006">
        <w:rPr>
          <w:lang w:val="en-US"/>
        </w:rPr>
        <w:t>Library of Congress system</w:t>
      </w:r>
    </w:p>
    <w:p w14:paraId="482558DF" w14:textId="77777777" w:rsidR="00814A8B" w:rsidRPr="00814A8B" w:rsidRDefault="00814A8B" w:rsidP="00814A8B">
      <w:pPr>
        <w:pStyle w:val="Heading3"/>
      </w:pPr>
      <w:r w:rsidRPr="00814A8B">
        <w:t>Class A – General Works</w:t>
      </w:r>
    </w:p>
    <w:p w14:paraId="37F6CD86" w14:textId="77777777" w:rsidR="00814A8B" w:rsidRPr="00814A8B" w:rsidRDefault="00814A8B" w:rsidP="00814A8B">
      <w:r w:rsidRPr="00814A8B">
        <w:t>Subclass AC – Collections. Series. Collected works</w:t>
      </w:r>
    </w:p>
    <w:p w14:paraId="123761FA" w14:textId="77777777" w:rsidR="00814A8B" w:rsidRPr="00814A8B" w:rsidRDefault="00814A8B" w:rsidP="00814A8B">
      <w:r w:rsidRPr="00814A8B">
        <w:t>Subclass AE – Encyclopedias</w:t>
      </w:r>
    </w:p>
    <w:p w14:paraId="71B6748E" w14:textId="77777777" w:rsidR="00814A8B" w:rsidRPr="00814A8B" w:rsidRDefault="00814A8B" w:rsidP="00814A8B">
      <w:r w:rsidRPr="00814A8B">
        <w:lastRenderedPageBreak/>
        <w:t>Subclass AG – Dictionaries and other general reference works</w:t>
      </w:r>
    </w:p>
    <w:p w14:paraId="7FA26963" w14:textId="77777777" w:rsidR="00814A8B" w:rsidRPr="00814A8B" w:rsidRDefault="00814A8B" w:rsidP="00814A8B">
      <w:r w:rsidRPr="00814A8B">
        <w:t>Subclass AI – Indexes</w:t>
      </w:r>
    </w:p>
    <w:p w14:paraId="14B1FA45" w14:textId="77777777" w:rsidR="00814A8B" w:rsidRPr="00814A8B" w:rsidRDefault="00814A8B" w:rsidP="00814A8B">
      <w:r w:rsidRPr="00814A8B">
        <w:t>Subclass AM – Museums. Collectors and collecting</w:t>
      </w:r>
    </w:p>
    <w:p w14:paraId="0ADAF3EC" w14:textId="77777777" w:rsidR="00814A8B" w:rsidRPr="00814A8B" w:rsidRDefault="00814A8B" w:rsidP="00814A8B">
      <w:r w:rsidRPr="00814A8B">
        <w:t>Subclass AN – Newspapers</w:t>
      </w:r>
    </w:p>
    <w:p w14:paraId="0CCC69D2" w14:textId="77777777" w:rsidR="00814A8B" w:rsidRPr="00814A8B" w:rsidRDefault="00814A8B" w:rsidP="00814A8B">
      <w:r w:rsidRPr="00814A8B">
        <w:t>Subclass AP – Periodicals</w:t>
      </w:r>
    </w:p>
    <w:p w14:paraId="190462E6" w14:textId="77777777" w:rsidR="00814A8B" w:rsidRPr="00814A8B" w:rsidRDefault="00814A8B" w:rsidP="00814A8B">
      <w:r w:rsidRPr="00814A8B">
        <w:t>Subclass AS – Academies and learned societies</w:t>
      </w:r>
    </w:p>
    <w:p w14:paraId="5852E194" w14:textId="77777777" w:rsidR="00814A8B" w:rsidRPr="00814A8B" w:rsidRDefault="00814A8B" w:rsidP="00814A8B">
      <w:r w:rsidRPr="00814A8B">
        <w:t>Subclass AY – Yearbooks. Almanacs. Directories</w:t>
      </w:r>
    </w:p>
    <w:p w14:paraId="7EA4C44D" w14:textId="77777777" w:rsidR="00814A8B" w:rsidRPr="00814A8B" w:rsidRDefault="00814A8B" w:rsidP="00814A8B">
      <w:r w:rsidRPr="00814A8B">
        <w:t>Subclass AZ – History of scholarship and learning. The humanities</w:t>
      </w:r>
    </w:p>
    <w:p w14:paraId="120BC080" w14:textId="77777777" w:rsidR="00814A8B" w:rsidRPr="00814A8B" w:rsidRDefault="00814A8B" w:rsidP="00814A8B">
      <w:pPr>
        <w:pStyle w:val="Heading3"/>
      </w:pPr>
      <w:r w:rsidRPr="00814A8B">
        <w:t>Class B – Philosophy. Psychology. Religion</w:t>
      </w:r>
    </w:p>
    <w:p w14:paraId="4B93A98F" w14:textId="77777777" w:rsidR="00814A8B" w:rsidRPr="00814A8B" w:rsidRDefault="00814A8B" w:rsidP="00814A8B">
      <w:r w:rsidRPr="00814A8B">
        <w:t>Subclass B – Philosophy (General)</w:t>
      </w:r>
    </w:p>
    <w:p w14:paraId="7ADCA48B" w14:textId="77777777" w:rsidR="00814A8B" w:rsidRPr="00814A8B" w:rsidRDefault="00814A8B" w:rsidP="00814A8B">
      <w:r w:rsidRPr="00814A8B">
        <w:t>Subclass BC – Logic</w:t>
      </w:r>
    </w:p>
    <w:p w14:paraId="7DA16147" w14:textId="77777777" w:rsidR="00814A8B" w:rsidRPr="00814A8B" w:rsidRDefault="00814A8B" w:rsidP="00814A8B">
      <w:r w:rsidRPr="00814A8B">
        <w:t>Subclass BD – Speculative philosophy</w:t>
      </w:r>
    </w:p>
    <w:p w14:paraId="331DD981" w14:textId="77777777" w:rsidR="00814A8B" w:rsidRPr="00814A8B" w:rsidRDefault="00814A8B" w:rsidP="00814A8B">
      <w:r w:rsidRPr="00814A8B">
        <w:t>Subclass BF – Psychology</w:t>
      </w:r>
    </w:p>
    <w:p w14:paraId="1B2DF552" w14:textId="77777777" w:rsidR="00814A8B" w:rsidRPr="00814A8B" w:rsidRDefault="00814A8B" w:rsidP="00814A8B">
      <w:r w:rsidRPr="00814A8B">
        <w:t>Subclass BH – Aesthetics</w:t>
      </w:r>
    </w:p>
    <w:p w14:paraId="4D28FAE4" w14:textId="77777777" w:rsidR="00814A8B" w:rsidRPr="00814A8B" w:rsidRDefault="00814A8B" w:rsidP="00814A8B">
      <w:r w:rsidRPr="00814A8B">
        <w:t>Subclass BJ – Ethics</w:t>
      </w:r>
    </w:p>
    <w:p w14:paraId="382DEE32" w14:textId="77777777" w:rsidR="00814A8B" w:rsidRPr="00814A8B" w:rsidRDefault="00814A8B" w:rsidP="00814A8B">
      <w:r w:rsidRPr="00814A8B">
        <w:t>Subclass BL – Religions. Mythology. Rationalism</w:t>
      </w:r>
    </w:p>
    <w:p w14:paraId="5517C72F" w14:textId="77777777" w:rsidR="00814A8B" w:rsidRPr="00814A8B" w:rsidRDefault="00814A8B" w:rsidP="00814A8B">
      <w:r w:rsidRPr="00814A8B">
        <w:t>Subclass BM – Judaism</w:t>
      </w:r>
    </w:p>
    <w:p w14:paraId="0C4139CF" w14:textId="77777777" w:rsidR="00814A8B" w:rsidRPr="00814A8B" w:rsidRDefault="00814A8B" w:rsidP="00814A8B">
      <w:r w:rsidRPr="00814A8B">
        <w:t xml:space="preserve">Subclass BP – Islam. </w:t>
      </w:r>
      <w:proofErr w:type="spellStart"/>
      <w:r w:rsidRPr="00814A8B">
        <w:t>Baháʼísm</w:t>
      </w:r>
      <w:proofErr w:type="spellEnd"/>
      <w:r w:rsidRPr="00814A8B">
        <w:t>. Theosophy, etc.</w:t>
      </w:r>
    </w:p>
    <w:p w14:paraId="3D53649C" w14:textId="77777777" w:rsidR="00814A8B" w:rsidRPr="00814A8B" w:rsidRDefault="00814A8B" w:rsidP="00814A8B">
      <w:r w:rsidRPr="00814A8B">
        <w:t>Subclass BQ – Buddhism</w:t>
      </w:r>
    </w:p>
    <w:p w14:paraId="4347872B" w14:textId="77777777" w:rsidR="00814A8B" w:rsidRPr="00814A8B" w:rsidRDefault="00814A8B" w:rsidP="00814A8B">
      <w:r w:rsidRPr="00814A8B">
        <w:t>Subclass BR – Christianity</w:t>
      </w:r>
    </w:p>
    <w:p w14:paraId="2A1955F0" w14:textId="77777777" w:rsidR="00814A8B" w:rsidRPr="00814A8B" w:rsidRDefault="00814A8B" w:rsidP="00814A8B">
      <w:r w:rsidRPr="00814A8B">
        <w:t>Subclass BS – The Bible</w:t>
      </w:r>
    </w:p>
    <w:p w14:paraId="29029F72" w14:textId="77777777" w:rsidR="00814A8B" w:rsidRPr="00814A8B" w:rsidRDefault="00814A8B" w:rsidP="00814A8B">
      <w:r w:rsidRPr="00814A8B">
        <w:t>Subclass BT – Doctrinal theology</w:t>
      </w:r>
    </w:p>
    <w:p w14:paraId="64ABA849" w14:textId="77777777" w:rsidR="00814A8B" w:rsidRPr="00814A8B" w:rsidRDefault="00814A8B" w:rsidP="00814A8B">
      <w:r w:rsidRPr="00814A8B">
        <w:t>Subclass BV – Practical Theology</w:t>
      </w:r>
    </w:p>
    <w:p w14:paraId="2863EA7D" w14:textId="77777777" w:rsidR="00814A8B" w:rsidRPr="00814A8B" w:rsidRDefault="00814A8B" w:rsidP="00814A8B">
      <w:r w:rsidRPr="00814A8B">
        <w:t>Subclass BX – Christian Denominations</w:t>
      </w:r>
    </w:p>
    <w:p w14:paraId="1C277B74" w14:textId="77777777" w:rsidR="00814A8B" w:rsidRPr="00814A8B" w:rsidRDefault="00814A8B" w:rsidP="00814A8B">
      <w:pPr>
        <w:pStyle w:val="Heading3"/>
      </w:pPr>
      <w:r w:rsidRPr="00814A8B">
        <w:t>Class C – Auxiliary Sciences of History</w:t>
      </w:r>
    </w:p>
    <w:p w14:paraId="744918AF" w14:textId="77777777" w:rsidR="00814A8B" w:rsidRPr="00814A8B" w:rsidRDefault="00814A8B" w:rsidP="00814A8B">
      <w:r w:rsidRPr="00814A8B">
        <w:t>Subclass C – Auxiliary Sciences of History</w:t>
      </w:r>
    </w:p>
    <w:p w14:paraId="3344F4A0" w14:textId="77777777" w:rsidR="00814A8B" w:rsidRPr="00814A8B" w:rsidRDefault="00814A8B" w:rsidP="00814A8B">
      <w:r w:rsidRPr="00814A8B">
        <w:t>Subclass CB – History of Civilization</w:t>
      </w:r>
    </w:p>
    <w:p w14:paraId="77696C1F" w14:textId="77777777" w:rsidR="00814A8B" w:rsidRPr="00814A8B" w:rsidRDefault="00814A8B" w:rsidP="00814A8B">
      <w:r w:rsidRPr="00814A8B">
        <w:t>Subclass CC – Archaeology</w:t>
      </w:r>
    </w:p>
    <w:p w14:paraId="2265E4D7" w14:textId="77777777" w:rsidR="00814A8B" w:rsidRPr="00814A8B" w:rsidRDefault="00814A8B" w:rsidP="00814A8B">
      <w:r w:rsidRPr="00814A8B">
        <w:t xml:space="preserve">Subclass CD – </w:t>
      </w:r>
      <w:proofErr w:type="spellStart"/>
      <w:r w:rsidRPr="00814A8B">
        <w:t>Diplomatics</w:t>
      </w:r>
      <w:proofErr w:type="spellEnd"/>
      <w:r w:rsidRPr="00814A8B">
        <w:t>. Archives. Seals</w:t>
      </w:r>
    </w:p>
    <w:p w14:paraId="3A08BE15" w14:textId="77777777" w:rsidR="00814A8B" w:rsidRPr="00814A8B" w:rsidRDefault="00814A8B" w:rsidP="00814A8B">
      <w:r w:rsidRPr="00814A8B">
        <w:t>Subclass CE – Technical Chronology. Calendar</w:t>
      </w:r>
    </w:p>
    <w:p w14:paraId="7C710B62" w14:textId="77777777" w:rsidR="00814A8B" w:rsidRPr="00814A8B" w:rsidRDefault="00814A8B" w:rsidP="00814A8B">
      <w:r w:rsidRPr="00814A8B">
        <w:t>Subclass CJ – Numismatics</w:t>
      </w:r>
    </w:p>
    <w:p w14:paraId="17CEB40D" w14:textId="77777777" w:rsidR="00814A8B" w:rsidRPr="00814A8B" w:rsidRDefault="00814A8B" w:rsidP="00814A8B">
      <w:r w:rsidRPr="00814A8B">
        <w:t>Subclass CN – Inscriptions. Epigraphy</w:t>
      </w:r>
    </w:p>
    <w:p w14:paraId="6FDE1D87" w14:textId="77777777" w:rsidR="00814A8B" w:rsidRPr="00814A8B" w:rsidRDefault="00814A8B" w:rsidP="00814A8B">
      <w:r w:rsidRPr="00814A8B">
        <w:t>Subclass CR – Heraldry</w:t>
      </w:r>
    </w:p>
    <w:p w14:paraId="371FB6D5" w14:textId="77777777" w:rsidR="00814A8B" w:rsidRPr="00814A8B" w:rsidRDefault="00814A8B" w:rsidP="00814A8B">
      <w:r w:rsidRPr="00814A8B">
        <w:t>Subclass CS – Genealogy</w:t>
      </w:r>
    </w:p>
    <w:p w14:paraId="56B5EDB5" w14:textId="77777777" w:rsidR="00814A8B" w:rsidRPr="00814A8B" w:rsidRDefault="00814A8B" w:rsidP="00814A8B">
      <w:r w:rsidRPr="00814A8B">
        <w:t>Subclass CT – Biography</w:t>
      </w:r>
    </w:p>
    <w:p w14:paraId="1C6D1AEA" w14:textId="77777777" w:rsidR="00814A8B" w:rsidRPr="00814A8B" w:rsidRDefault="00814A8B" w:rsidP="00814A8B">
      <w:pPr>
        <w:pStyle w:val="Heading3"/>
      </w:pPr>
      <w:r w:rsidRPr="00814A8B">
        <w:t>Class D – World History and History of Europe, Asia, Africa, Australia, New Zealand, etc.</w:t>
      </w:r>
    </w:p>
    <w:p w14:paraId="56224815" w14:textId="77777777" w:rsidR="00814A8B" w:rsidRPr="00814A8B" w:rsidRDefault="00814A8B" w:rsidP="00814A8B">
      <w:r w:rsidRPr="00814A8B">
        <w:t>Subclass D – History (General)</w:t>
      </w:r>
    </w:p>
    <w:p w14:paraId="7C341F13" w14:textId="77777777" w:rsidR="00814A8B" w:rsidRPr="00814A8B" w:rsidRDefault="00814A8B" w:rsidP="00814A8B">
      <w:r w:rsidRPr="00814A8B">
        <w:t>Subclass DA – Great Britain</w:t>
      </w:r>
    </w:p>
    <w:p w14:paraId="769906BF" w14:textId="77777777" w:rsidR="00814A8B" w:rsidRPr="00814A8B" w:rsidRDefault="00814A8B" w:rsidP="00814A8B">
      <w:r w:rsidRPr="00814A8B">
        <w:t>Subclass DAW – Central Europe</w:t>
      </w:r>
    </w:p>
    <w:p w14:paraId="67A4CE7C" w14:textId="77777777" w:rsidR="00814A8B" w:rsidRPr="00814A8B" w:rsidRDefault="00814A8B" w:rsidP="00814A8B">
      <w:r w:rsidRPr="00814A8B">
        <w:t>Subclass DB – Austria – Liechtenstein – Hungary – Czechoslovakia</w:t>
      </w:r>
    </w:p>
    <w:p w14:paraId="38926A0D" w14:textId="77777777" w:rsidR="00814A8B" w:rsidRPr="00814A8B" w:rsidRDefault="00814A8B" w:rsidP="00814A8B">
      <w:r w:rsidRPr="00814A8B">
        <w:t>Subclass DC – France – Andorra – Monaco</w:t>
      </w:r>
    </w:p>
    <w:p w14:paraId="63FB49FD" w14:textId="77777777" w:rsidR="00814A8B" w:rsidRPr="00814A8B" w:rsidRDefault="00814A8B" w:rsidP="00814A8B">
      <w:r w:rsidRPr="00814A8B">
        <w:t>Subclass DD – Germany</w:t>
      </w:r>
    </w:p>
    <w:p w14:paraId="3A5263E0" w14:textId="77777777" w:rsidR="00814A8B" w:rsidRPr="00814A8B" w:rsidRDefault="00814A8B" w:rsidP="00814A8B">
      <w:r w:rsidRPr="00814A8B">
        <w:t>Subclass DE – Greco-Roman World</w:t>
      </w:r>
    </w:p>
    <w:p w14:paraId="05CE509C" w14:textId="77777777" w:rsidR="00814A8B" w:rsidRPr="00814A8B" w:rsidRDefault="00814A8B" w:rsidP="00814A8B">
      <w:r w:rsidRPr="00814A8B">
        <w:t>Subclass DF – Greece</w:t>
      </w:r>
    </w:p>
    <w:p w14:paraId="56F7280B" w14:textId="77777777" w:rsidR="00814A8B" w:rsidRPr="00814A8B" w:rsidRDefault="00814A8B" w:rsidP="00814A8B">
      <w:r w:rsidRPr="00814A8B">
        <w:t>Subclass DG – Italy – Malta</w:t>
      </w:r>
    </w:p>
    <w:p w14:paraId="62C810C0" w14:textId="77777777" w:rsidR="00814A8B" w:rsidRPr="00814A8B" w:rsidRDefault="00814A8B" w:rsidP="00814A8B">
      <w:r w:rsidRPr="00814A8B">
        <w:t>Subclass DH – Low Countries – Benelux Countries</w:t>
      </w:r>
    </w:p>
    <w:p w14:paraId="30377F07" w14:textId="77777777" w:rsidR="00814A8B" w:rsidRPr="00814A8B" w:rsidRDefault="00814A8B" w:rsidP="00814A8B">
      <w:r w:rsidRPr="00814A8B">
        <w:lastRenderedPageBreak/>
        <w:t>Subclass DJ – Netherlands (Holland)</w:t>
      </w:r>
    </w:p>
    <w:p w14:paraId="5C10EAE3" w14:textId="77777777" w:rsidR="00814A8B" w:rsidRPr="00814A8B" w:rsidRDefault="00814A8B" w:rsidP="00814A8B">
      <w:r w:rsidRPr="00814A8B">
        <w:t>Subclass DJK – Eastern Europe (General)</w:t>
      </w:r>
    </w:p>
    <w:p w14:paraId="100FDAEA" w14:textId="77777777" w:rsidR="00814A8B" w:rsidRPr="00814A8B" w:rsidRDefault="00814A8B" w:rsidP="00814A8B">
      <w:r w:rsidRPr="00814A8B">
        <w:t>Subclass DK – Russia. Soviet Union. Former Soviet Republics – Poland</w:t>
      </w:r>
    </w:p>
    <w:p w14:paraId="4B4DEB52" w14:textId="77777777" w:rsidR="00814A8B" w:rsidRPr="00814A8B" w:rsidRDefault="00814A8B" w:rsidP="00814A8B">
      <w:r w:rsidRPr="00814A8B">
        <w:t>Subclass DL – Northern Europe. Scandinavia</w:t>
      </w:r>
    </w:p>
    <w:p w14:paraId="074977FE" w14:textId="77777777" w:rsidR="00814A8B" w:rsidRPr="00814A8B" w:rsidRDefault="00814A8B" w:rsidP="00814A8B">
      <w:r w:rsidRPr="00814A8B">
        <w:t>Subclass DP – Spain – Portugal</w:t>
      </w:r>
    </w:p>
    <w:p w14:paraId="288CFE87" w14:textId="77777777" w:rsidR="00814A8B" w:rsidRPr="00814A8B" w:rsidRDefault="00814A8B" w:rsidP="00814A8B">
      <w:r w:rsidRPr="00814A8B">
        <w:t>Subclass DQ – Switzerland</w:t>
      </w:r>
    </w:p>
    <w:p w14:paraId="440D3DCF" w14:textId="77777777" w:rsidR="00814A8B" w:rsidRPr="00814A8B" w:rsidRDefault="00814A8B" w:rsidP="00814A8B">
      <w:r w:rsidRPr="00814A8B">
        <w:t>Subclass DR – Balkan Peninsula</w:t>
      </w:r>
    </w:p>
    <w:p w14:paraId="4B0913F4" w14:textId="77777777" w:rsidR="00814A8B" w:rsidRPr="00814A8B" w:rsidRDefault="00814A8B" w:rsidP="00814A8B">
      <w:r w:rsidRPr="00814A8B">
        <w:t>Subclass DS – Asia</w:t>
      </w:r>
    </w:p>
    <w:p w14:paraId="364F44BE" w14:textId="77777777" w:rsidR="00814A8B" w:rsidRPr="00814A8B" w:rsidRDefault="00814A8B" w:rsidP="00814A8B">
      <w:r w:rsidRPr="00814A8B">
        <w:t>Subclass DT – Africa</w:t>
      </w:r>
    </w:p>
    <w:p w14:paraId="1A0D0358" w14:textId="77777777" w:rsidR="00814A8B" w:rsidRPr="00814A8B" w:rsidRDefault="00814A8B" w:rsidP="00814A8B">
      <w:r w:rsidRPr="00814A8B">
        <w:t>Subclass DU – Oceania (South Seas)</w:t>
      </w:r>
    </w:p>
    <w:p w14:paraId="0046040A" w14:textId="77777777" w:rsidR="00814A8B" w:rsidRPr="00814A8B" w:rsidRDefault="00814A8B" w:rsidP="00814A8B">
      <w:r w:rsidRPr="00814A8B">
        <w:t>Subclass DX – Romanies</w:t>
      </w:r>
    </w:p>
    <w:p w14:paraId="1915A889" w14:textId="77777777" w:rsidR="00814A8B" w:rsidRPr="00814A8B" w:rsidRDefault="00814A8B" w:rsidP="00814A8B">
      <w:pPr>
        <w:pStyle w:val="Heading3"/>
      </w:pPr>
      <w:r w:rsidRPr="00814A8B">
        <w:t>Class E – History of America</w:t>
      </w:r>
    </w:p>
    <w:p w14:paraId="6D525825" w14:textId="1093AF49" w:rsidR="00814A8B" w:rsidRDefault="00814A8B" w:rsidP="00814A8B">
      <w:r w:rsidRPr="00814A8B">
        <w:t>Class E does not have any subclasses.</w:t>
      </w:r>
    </w:p>
    <w:p w14:paraId="22DFAA3C" w14:textId="2FC47760" w:rsidR="00814A8B" w:rsidRDefault="00814A8B" w:rsidP="00814A8B">
      <w:pPr>
        <w:pStyle w:val="Heading4"/>
      </w:pPr>
      <w:r>
        <w:t>1-912</w:t>
      </w:r>
      <w:r w:rsidR="00225006">
        <w:tab/>
      </w:r>
      <w:r w:rsidR="00225006">
        <w:tab/>
      </w:r>
      <w:r>
        <w:t>History of America</w:t>
      </w:r>
    </w:p>
    <w:p w14:paraId="79927DD6" w14:textId="23A52A82" w:rsidR="00814A8B" w:rsidRDefault="00814A8B" w:rsidP="00814A8B">
      <w:pPr>
        <w:pStyle w:val="Heading5"/>
      </w:pPr>
      <w:r>
        <w:t>11-143</w:t>
      </w:r>
      <w:r w:rsidR="00225006">
        <w:tab/>
      </w:r>
      <w:r w:rsidR="00225006">
        <w:tab/>
      </w:r>
      <w:r>
        <w:t>America</w:t>
      </w:r>
    </w:p>
    <w:p w14:paraId="03F263DF" w14:textId="42255E91" w:rsidR="00814A8B" w:rsidRDefault="00814A8B" w:rsidP="00814A8B">
      <w:r>
        <w:t>11-29</w:t>
      </w:r>
      <w:r w:rsidR="00225006">
        <w:tab/>
      </w:r>
      <w:r w:rsidR="00225006">
        <w:tab/>
      </w:r>
      <w:r>
        <w:t>General</w:t>
      </w:r>
    </w:p>
    <w:p w14:paraId="04EE0F7F" w14:textId="2125366E" w:rsidR="00814A8B" w:rsidRDefault="00814A8B" w:rsidP="00814A8B">
      <w:r>
        <w:t>29</w:t>
      </w:r>
      <w:r w:rsidR="00225006">
        <w:tab/>
      </w:r>
      <w:proofErr w:type="gramStart"/>
      <w:r w:rsidR="00225006">
        <w:tab/>
      </w:r>
      <w:r>
        <w:t>..</w:t>
      </w:r>
      <w:proofErr w:type="gramEnd"/>
      <w:r>
        <w:t>Elements in the population</w:t>
      </w:r>
    </w:p>
    <w:p w14:paraId="3BD5386E" w14:textId="14736018" w:rsidR="00814A8B" w:rsidRDefault="00814A8B" w:rsidP="00814A8B">
      <w:r>
        <w:t>31-49.2</w:t>
      </w:r>
      <w:r w:rsidR="00225006">
        <w:tab/>
      </w:r>
      <w:r>
        <w:t>...North America</w:t>
      </w:r>
    </w:p>
    <w:p w14:paraId="7DE29DC3" w14:textId="3E5E56C1" w:rsidR="00814A8B" w:rsidRDefault="00814A8B" w:rsidP="00814A8B">
      <w:r>
        <w:t>51-73</w:t>
      </w:r>
      <w:r w:rsidR="00225006">
        <w:tab/>
      </w:r>
      <w:r w:rsidR="00225006">
        <w:tab/>
      </w:r>
      <w:r>
        <w:t>Pre-Columbian America. The Indians</w:t>
      </w:r>
    </w:p>
    <w:p w14:paraId="79CB3ED1" w14:textId="26CC2734" w:rsidR="00814A8B" w:rsidRDefault="00814A8B" w:rsidP="00814A8B">
      <w:r>
        <w:t>75-99</w:t>
      </w:r>
      <w:r w:rsidR="00225006">
        <w:tab/>
      </w:r>
      <w:r w:rsidR="00225006">
        <w:tab/>
      </w:r>
      <w:r>
        <w:t>Native Americans</w:t>
      </w:r>
    </w:p>
    <w:p w14:paraId="0535D73C" w14:textId="09AE0C64" w:rsidR="00814A8B" w:rsidRDefault="00814A8B" w:rsidP="00814A8B">
      <w:r>
        <w:t>81-83</w:t>
      </w:r>
      <w:r w:rsidR="00225006">
        <w:tab/>
      </w:r>
      <w:r w:rsidR="00225006">
        <w:tab/>
      </w:r>
      <w:r>
        <w:t>Native American wars</w:t>
      </w:r>
    </w:p>
    <w:p w14:paraId="7D8EBD49" w14:textId="310348FC" w:rsidR="00814A8B" w:rsidRDefault="00814A8B" w:rsidP="00814A8B">
      <w:r>
        <w:t>99</w:t>
      </w:r>
      <w:r w:rsidR="00225006">
        <w:tab/>
      </w:r>
      <w:r w:rsidR="00225006">
        <w:tab/>
      </w:r>
      <w:r>
        <w:t>Native American tribes and cultures</w:t>
      </w:r>
    </w:p>
    <w:p w14:paraId="680084F7" w14:textId="6AB12C10" w:rsidR="00814A8B" w:rsidRDefault="00814A8B" w:rsidP="0028222A">
      <w:r>
        <w:t>101-135</w:t>
      </w:r>
      <w:r w:rsidR="00225006">
        <w:tab/>
      </w:r>
      <w:r w:rsidR="00225006">
        <w:tab/>
      </w:r>
      <w:r>
        <w:t>Discovery of America and early explorations</w:t>
      </w:r>
    </w:p>
    <w:p w14:paraId="76F9E3D9" w14:textId="0790169A" w:rsidR="00814A8B" w:rsidRDefault="00814A8B" w:rsidP="00814A8B">
      <w:r>
        <w:t>103-110</w:t>
      </w:r>
      <w:r w:rsidR="00225006">
        <w:tab/>
      </w:r>
      <w:r w:rsidR="00225006">
        <w:tab/>
      </w:r>
      <w:r>
        <w:t>Pre-Columbian period</w:t>
      </w:r>
    </w:p>
    <w:p w14:paraId="6BA70027" w14:textId="015A03BA" w:rsidR="00814A8B" w:rsidRDefault="00814A8B" w:rsidP="00814A8B">
      <w:r>
        <w:t>111-120</w:t>
      </w:r>
      <w:r w:rsidR="00225006">
        <w:tab/>
      </w:r>
      <w:r w:rsidR="00225006">
        <w:tab/>
      </w:r>
      <w:r>
        <w:t>Columbus</w:t>
      </w:r>
    </w:p>
    <w:p w14:paraId="00BDCFFC" w14:textId="3A82F4AF" w:rsidR="00814A8B" w:rsidRDefault="00814A8B" w:rsidP="00814A8B">
      <w:r>
        <w:t>121-135</w:t>
      </w:r>
      <w:r w:rsidR="00225006">
        <w:tab/>
      </w:r>
      <w:r w:rsidR="00225006">
        <w:tab/>
      </w:r>
      <w:proofErr w:type="gramStart"/>
      <w:r>
        <w:t>Post-Columbian</w:t>
      </w:r>
      <w:proofErr w:type="gramEnd"/>
      <w:r>
        <w:t xml:space="preserve"> period. El Dorado</w:t>
      </w:r>
    </w:p>
    <w:p w14:paraId="0CE094BF" w14:textId="24623DE9" w:rsidR="00814A8B" w:rsidRDefault="00814A8B" w:rsidP="0028222A">
      <w:r>
        <w:t>141-143</w:t>
      </w:r>
      <w:r w:rsidR="00225006">
        <w:tab/>
      </w:r>
      <w:r w:rsidR="00225006">
        <w:tab/>
      </w:r>
      <w:r>
        <w:t>Descriptive accounts of America. Earliest to 1810</w:t>
      </w:r>
    </w:p>
    <w:p w14:paraId="1EB71E95" w14:textId="5C23518C" w:rsidR="00814A8B" w:rsidRDefault="00814A8B" w:rsidP="00814A8B">
      <w:pPr>
        <w:pStyle w:val="Heading5"/>
      </w:pPr>
      <w:r>
        <w:t>151-912</w:t>
      </w:r>
      <w:r w:rsidR="00225006">
        <w:tab/>
      </w:r>
      <w:r w:rsidR="00225006">
        <w:tab/>
      </w:r>
      <w:r>
        <w:t>United States</w:t>
      </w:r>
    </w:p>
    <w:p w14:paraId="721D0C23" w14:textId="3B838707" w:rsidR="00814A8B" w:rsidRDefault="00814A8B" w:rsidP="0028222A">
      <w:pPr>
        <w:pStyle w:val="Heading6"/>
      </w:pPr>
      <w:r>
        <w:t>151-169.12</w:t>
      </w:r>
      <w:r w:rsidR="00225006">
        <w:tab/>
      </w:r>
      <w:r w:rsidR="00225006">
        <w:tab/>
      </w:r>
      <w:r>
        <w:t>General</w:t>
      </w:r>
    </w:p>
    <w:p w14:paraId="5F678047" w14:textId="1BDFEB04" w:rsidR="00814A8B" w:rsidRDefault="00814A8B" w:rsidP="0028222A">
      <w:pPr>
        <w:pStyle w:val="Heading6"/>
      </w:pPr>
      <w:r>
        <w:t>171-183.9</w:t>
      </w:r>
      <w:r w:rsidR="00225006">
        <w:tab/>
      </w:r>
      <w:r w:rsidR="00225006">
        <w:tab/>
      </w:r>
      <w:r>
        <w:t>History</w:t>
      </w:r>
    </w:p>
    <w:p w14:paraId="20B1190F" w14:textId="3C8B1A3C" w:rsidR="00814A8B" w:rsidRDefault="00814A8B" w:rsidP="00814A8B">
      <w:r>
        <w:t>171-180</w:t>
      </w:r>
      <w:r w:rsidR="00225006">
        <w:tab/>
      </w:r>
      <w:r w:rsidR="00225006">
        <w:tab/>
      </w:r>
      <w:r>
        <w:t>General</w:t>
      </w:r>
    </w:p>
    <w:p w14:paraId="451B1231" w14:textId="1FD1F60E" w:rsidR="00814A8B" w:rsidRDefault="00814A8B" w:rsidP="00814A8B">
      <w:r>
        <w:t>173</w:t>
      </w:r>
      <w:r w:rsidR="00225006">
        <w:tab/>
      </w:r>
      <w:r w:rsidR="00225006">
        <w:tab/>
      </w:r>
      <w:r>
        <w:t>Sources and documents</w:t>
      </w:r>
    </w:p>
    <w:p w14:paraId="3A95AF0D" w14:textId="458AACC8" w:rsidR="00814A8B" w:rsidRDefault="00814A8B" w:rsidP="00814A8B">
      <w:r>
        <w:t>175-175.7</w:t>
      </w:r>
      <w:r w:rsidR="00225006">
        <w:tab/>
      </w:r>
      <w:r w:rsidR="00225006">
        <w:tab/>
      </w:r>
      <w:r>
        <w:t>Historiography</w:t>
      </w:r>
    </w:p>
    <w:p w14:paraId="1B6969FB" w14:textId="0EA22F67" w:rsidR="00814A8B" w:rsidRDefault="00814A8B" w:rsidP="00814A8B">
      <w:r>
        <w:t>176-176.8</w:t>
      </w:r>
      <w:r w:rsidR="00225006">
        <w:tab/>
      </w:r>
      <w:r w:rsidR="00225006">
        <w:tab/>
      </w:r>
      <w:r>
        <w:t>Biography</w:t>
      </w:r>
    </w:p>
    <w:p w14:paraId="36137702" w14:textId="2FAF8D80" w:rsidR="00814A8B" w:rsidRDefault="00814A8B" w:rsidP="00814A8B">
      <w:r>
        <w:t>179.5</w:t>
      </w:r>
      <w:r w:rsidR="00225006">
        <w:tab/>
      </w:r>
      <w:r w:rsidR="00225006">
        <w:tab/>
      </w:r>
      <w:r>
        <w:t>Historical geography</w:t>
      </w:r>
    </w:p>
    <w:p w14:paraId="23C963BE" w14:textId="03B4D2E5" w:rsidR="00814A8B" w:rsidRDefault="00814A8B" w:rsidP="00814A8B">
      <w:r>
        <w:t>181</w:t>
      </w:r>
      <w:r w:rsidR="00225006">
        <w:tab/>
      </w:r>
      <w:r w:rsidR="00225006">
        <w:tab/>
      </w:r>
      <w:r>
        <w:t>Military history</w:t>
      </w:r>
    </w:p>
    <w:p w14:paraId="0004259A" w14:textId="755314CF" w:rsidR="00814A8B" w:rsidRDefault="00814A8B" w:rsidP="00814A8B">
      <w:r>
        <w:t>182</w:t>
      </w:r>
      <w:r w:rsidR="00225006">
        <w:tab/>
      </w:r>
      <w:r w:rsidR="00225006">
        <w:tab/>
      </w:r>
      <w:r>
        <w:t xml:space="preserve">Naval </w:t>
      </w:r>
      <w:proofErr w:type="gramStart"/>
      <w:r>
        <w:t>history</w:t>
      </w:r>
      <w:proofErr w:type="gramEnd"/>
    </w:p>
    <w:p w14:paraId="3A23338D" w14:textId="535B0495" w:rsidR="00814A8B" w:rsidRDefault="00814A8B" w:rsidP="00814A8B">
      <w:r>
        <w:t>183-183.3</w:t>
      </w:r>
      <w:r w:rsidR="00225006">
        <w:tab/>
      </w:r>
      <w:r w:rsidR="00225006">
        <w:tab/>
      </w:r>
      <w:r>
        <w:t>Political history</w:t>
      </w:r>
    </w:p>
    <w:p w14:paraId="737D8150" w14:textId="23F0A650" w:rsidR="00814A8B" w:rsidRDefault="00814A8B" w:rsidP="00814A8B">
      <w:r>
        <w:t>183.7-183.9</w:t>
      </w:r>
      <w:r w:rsidR="00225006">
        <w:tab/>
      </w:r>
      <w:r w:rsidR="00225006">
        <w:tab/>
      </w:r>
      <w:r>
        <w:t>Diplomatic history. Foreign and general relations.</w:t>
      </w:r>
    </w:p>
    <w:p w14:paraId="30D6C0A4" w14:textId="6861C937" w:rsidR="00814A8B" w:rsidRDefault="00814A8B" w:rsidP="0028222A">
      <w:r>
        <w:t>183.8</w:t>
      </w:r>
      <w:r w:rsidR="00225006">
        <w:tab/>
      </w:r>
      <w:r w:rsidR="00225006">
        <w:tab/>
      </w:r>
      <w:r>
        <w:t>Relations with individual countries</w:t>
      </w:r>
    </w:p>
    <w:p w14:paraId="39A920AE" w14:textId="73D4F1A7" w:rsidR="00814A8B" w:rsidRDefault="00814A8B" w:rsidP="0028222A">
      <w:pPr>
        <w:pStyle w:val="Heading6"/>
      </w:pPr>
      <w:r>
        <w:t>184-185.98</w:t>
      </w:r>
      <w:r w:rsidR="00225006">
        <w:tab/>
      </w:r>
      <w:r w:rsidR="00225006">
        <w:tab/>
      </w:r>
      <w:r>
        <w:t>Elements in the population</w:t>
      </w:r>
    </w:p>
    <w:p w14:paraId="28578988" w14:textId="503C631A" w:rsidR="00814A8B" w:rsidRDefault="00814A8B" w:rsidP="00814A8B">
      <w:r>
        <w:t>184.5-185.98</w:t>
      </w:r>
      <w:r w:rsidR="00225006">
        <w:tab/>
      </w:r>
      <w:r w:rsidR="00225006">
        <w:tab/>
      </w:r>
      <w:r>
        <w:t>Afro-Americans</w:t>
      </w:r>
    </w:p>
    <w:p w14:paraId="4143E379" w14:textId="31C74A29" w:rsidR="00814A8B" w:rsidRDefault="00814A8B" w:rsidP="00814A8B">
      <w:r>
        <w:t>185.2-185.89</w:t>
      </w:r>
      <w:r w:rsidR="00225006">
        <w:tab/>
      </w:r>
      <w:r w:rsidR="00225006">
        <w:tab/>
      </w:r>
      <w:r>
        <w:t>Status and development since emancipation</w:t>
      </w:r>
    </w:p>
    <w:p w14:paraId="647A7438" w14:textId="7E2B068D" w:rsidR="00814A8B" w:rsidRDefault="00814A8B" w:rsidP="00814A8B">
      <w:r>
        <w:t>185.96-185.98</w:t>
      </w:r>
      <w:r w:rsidR="00225006">
        <w:tab/>
      </w:r>
      <w:r w:rsidR="00225006">
        <w:tab/>
      </w:r>
      <w:r>
        <w:t>Biography. Genealogy</w:t>
      </w:r>
    </w:p>
    <w:p w14:paraId="48C96B53" w14:textId="6DD14F3A" w:rsidR="00814A8B" w:rsidRDefault="00814A8B" w:rsidP="0028222A">
      <w:pPr>
        <w:pStyle w:val="Heading6"/>
      </w:pPr>
      <w:r>
        <w:t>186-199</w:t>
      </w:r>
      <w:r w:rsidR="00225006">
        <w:tab/>
      </w:r>
      <w:r w:rsidR="00225006">
        <w:tab/>
      </w:r>
      <w:r>
        <w:t>Colonial history (1607–1775)</w:t>
      </w:r>
    </w:p>
    <w:p w14:paraId="722726F7" w14:textId="1C335ABE" w:rsidR="00814A8B" w:rsidRDefault="00814A8B" w:rsidP="00814A8B">
      <w:r>
        <w:lastRenderedPageBreak/>
        <w:t>186-189</w:t>
      </w:r>
      <w:r w:rsidR="00225006">
        <w:tab/>
      </w:r>
      <w:r w:rsidR="00225006">
        <w:tab/>
      </w:r>
      <w:r>
        <w:t>General</w:t>
      </w:r>
    </w:p>
    <w:p w14:paraId="630ECD6F" w14:textId="3089D465" w:rsidR="00814A8B" w:rsidRDefault="00814A8B" w:rsidP="00814A8B">
      <w:r>
        <w:t>191-199</w:t>
      </w:r>
      <w:r w:rsidR="00225006">
        <w:tab/>
      </w:r>
      <w:r w:rsidR="00225006">
        <w:tab/>
      </w:r>
      <w:r>
        <w:t>By period</w:t>
      </w:r>
    </w:p>
    <w:p w14:paraId="49EC1755" w14:textId="20735298" w:rsidR="00814A8B" w:rsidRDefault="00814A8B" w:rsidP="00814A8B">
      <w:r>
        <w:t>191</w:t>
      </w:r>
      <w:r w:rsidR="00225006">
        <w:tab/>
      </w:r>
      <w:r w:rsidR="00225006">
        <w:tab/>
      </w:r>
      <w:r>
        <w:t>1607–1689</w:t>
      </w:r>
    </w:p>
    <w:p w14:paraId="0147E2F6" w14:textId="141977AD" w:rsidR="00814A8B" w:rsidRDefault="00814A8B" w:rsidP="0028222A">
      <w:r>
        <w:t>195-199</w:t>
      </w:r>
      <w:r w:rsidR="00225006">
        <w:tab/>
      </w:r>
      <w:r w:rsidR="00225006">
        <w:tab/>
      </w:r>
      <w:r>
        <w:t>1689–1775</w:t>
      </w:r>
    </w:p>
    <w:p w14:paraId="3DDAAAFE" w14:textId="4AD5122B" w:rsidR="00814A8B" w:rsidRDefault="00814A8B" w:rsidP="00814A8B">
      <w:r>
        <w:t>196</w:t>
      </w:r>
      <w:r w:rsidR="00225006">
        <w:tab/>
      </w:r>
      <w:r w:rsidR="00225006">
        <w:tab/>
      </w:r>
      <w:r>
        <w:t>King William's War, 1689–1697</w:t>
      </w:r>
    </w:p>
    <w:p w14:paraId="08DEB1E3" w14:textId="05125BFF" w:rsidR="00814A8B" w:rsidRDefault="00814A8B" w:rsidP="00814A8B">
      <w:r>
        <w:t>197</w:t>
      </w:r>
      <w:r w:rsidR="00225006">
        <w:tab/>
      </w:r>
      <w:r w:rsidR="00225006">
        <w:tab/>
      </w:r>
      <w:r>
        <w:t>Queen Anne's War, 1702–1713</w:t>
      </w:r>
    </w:p>
    <w:p w14:paraId="625B07B6" w14:textId="2B79D64B" w:rsidR="00814A8B" w:rsidRDefault="00814A8B" w:rsidP="00814A8B">
      <w:r>
        <w:t>198</w:t>
      </w:r>
      <w:r w:rsidR="00225006">
        <w:tab/>
      </w:r>
      <w:r w:rsidR="00225006">
        <w:tab/>
      </w:r>
      <w:r>
        <w:t>King George's War, 1744–1748</w:t>
      </w:r>
    </w:p>
    <w:p w14:paraId="5943BE70" w14:textId="0084CD2E" w:rsidR="00814A8B" w:rsidRDefault="00814A8B" w:rsidP="00814A8B">
      <w:r>
        <w:t>199</w:t>
      </w:r>
      <w:r w:rsidR="00225006">
        <w:tab/>
      </w:r>
      <w:r w:rsidR="00225006">
        <w:tab/>
      </w:r>
      <w:r>
        <w:t>French and Indian War, 1755–1763</w:t>
      </w:r>
    </w:p>
    <w:p w14:paraId="16EDA90E" w14:textId="192ED24D" w:rsidR="00814A8B" w:rsidRDefault="00814A8B" w:rsidP="0028222A">
      <w:pPr>
        <w:pStyle w:val="Heading6"/>
      </w:pPr>
      <w:r>
        <w:t>201-298</w:t>
      </w:r>
      <w:r w:rsidR="00225006">
        <w:tab/>
      </w:r>
      <w:r w:rsidR="00225006">
        <w:tab/>
      </w:r>
      <w:r>
        <w:t>The Revolution, 1775–1783</w:t>
      </w:r>
    </w:p>
    <w:p w14:paraId="367B33CF" w14:textId="6612876D" w:rsidR="00814A8B" w:rsidRDefault="00814A8B" w:rsidP="0028222A">
      <w:pPr>
        <w:pStyle w:val="Heading6"/>
      </w:pPr>
      <w:r>
        <w:t>300-453</w:t>
      </w:r>
      <w:r w:rsidR="00225006">
        <w:tab/>
      </w:r>
      <w:r w:rsidR="00225006">
        <w:tab/>
      </w:r>
      <w:r>
        <w:t>Revolution to the Civil War, 1775/1783–1861</w:t>
      </w:r>
    </w:p>
    <w:p w14:paraId="2F7F6F1B" w14:textId="7E9AEC3F" w:rsidR="00814A8B" w:rsidRDefault="00814A8B" w:rsidP="0028222A">
      <w:r>
        <w:t>300-302.6</w:t>
      </w:r>
      <w:r w:rsidR="00225006">
        <w:tab/>
      </w:r>
      <w:r w:rsidR="00225006">
        <w:tab/>
      </w:r>
      <w:r>
        <w:t>General</w:t>
      </w:r>
    </w:p>
    <w:p w14:paraId="46D62FA8" w14:textId="0DD6738D" w:rsidR="00814A8B" w:rsidRDefault="00814A8B" w:rsidP="00814A8B">
      <w:r>
        <w:t>302</w:t>
      </w:r>
      <w:r w:rsidR="00225006">
        <w:tab/>
      </w:r>
      <w:r w:rsidR="00225006">
        <w:tab/>
      </w:r>
      <w:r>
        <w:t>Collected works of American statesmen</w:t>
      </w:r>
    </w:p>
    <w:p w14:paraId="21EF197F" w14:textId="58B90BD9" w:rsidR="00814A8B" w:rsidRDefault="00814A8B" w:rsidP="00814A8B">
      <w:r>
        <w:t>302.1</w:t>
      </w:r>
      <w:r w:rsidR="00225006">
        <w:tab/>
      </w:r>
      <w:r w:rsidR="00225006">
        <w:tab/>
      </w:r>
      <w:r>
        <w:t>Political history</w:t>
      </w:r>
    </w:p>
    <w:p w14:paraId="6CB1F254" w14:textId="11C79610" w:rsidR="00814A8B" w:rsidRDefault="00814A8B" w:rsidP="00814A8B">
      <w:r>
        <w:t>302.5-302.6</w:t>
      </w:r>
      <w:r w:rsidR="00225006">
        <w:tab/>
      </w:r>
      <w:r w:rsidR="00225006">
        <w:tab/>
      </w:r>
      <w:r>
        <w:t>Biography (Late eighteenth century)</w:t>
      </w:r>
    </w:p>
    <w:p w14:paraId="01AA6E84" w14:textId="3080E156" w:rsidR="00814A8B" w:rsidRDefault="00814A8B" w:rsidP="0028222A">
      <w:r>
        <w:t>303-440.5</w:t>
      </w:r>
      <w:r w:rsidR="00225006">
        <w:tab/>
      </w:r>
      <w:r w:rsidR="00225006">
        <w:tab/>
      </w:r>
      <w:r>
        <w:t>By period</w:t>
      </w:r>
    </w:p>
    <w:p w14:paraId="025E63F2" w14:textId="5EC7EDB7" w:rsidR="00814A8B" w:rsidRDefault="00814A8B" w:rsidP="00814A8B">
      <w:r>
        <w:t>303-309</w:t>
      </w:r>
      <w:r w:rsidR="00225006">
        <w:tab/>
      </w:r>
      <w:r w:rsidR="00225006">
        <w:tab/>
      </w:r>
      <w:r>
        <w:t>1775–1789. The Confederation, 1783–1789</w:t>
      </w:r>
    </w:p>
    <w:p w14:paraId="7A2CF1E9" w14:textId="081F5736" w:rsidR="00814A8B" w:rsidRDefault="00814A8B" w:rsidP="00814A8B">
      <w:r>
        <w:t>310-337</w:t>
      </w:r>
      <w:r w:rsidR="00225006">
        <w:tab/>
      </w:r>
      <w:r w:rsidR="00225006">
        <w:tab/>
      </w:r>
      <w:r>
        <w:t>1789–1809. Constitutional period</w:t>
      </w:r>
    </w:p>
    <w:p w14:paraId="294974EC" w14:textId="302D4985" w:rsidR="00814A8B" w:rsidRDefault="00814A8B" w:rsidP="00814A8B">
      <w:r>
        <w:t>310.7</w:t>
      </w:r>
      <w:r w:rsidR="00225006">
        <w:tab/>
      </w:r>
      <w:r w:rsidR="00225006">
        <w:tab/>
      </w:r>
      <w:r>
        <w:t>Diplomatic history. Foreign and general relations</w:t>
      </w:r>
    </w:p>
    <w:p w14:paraId="021748B2" w14:textId="2C56B941" w:rsidR="00814A8B" w:rsidRDefault="00814A8B" w:rsidP="00814A8B">
      <w:r>
        <w:t>311-320</w:t>
      </w:r>
      <w:r w:rsidR="00225006">
        <w:tab/>
      </w:r>
      <w:r w:rsidR="00225006">
        <w:tab/>
      </w:r>
      <w:r>
        <w:t>Washington's administrations, 1789–1797</w:t>
      </w:r>
    </w:p>
    <w:p w14:paraId="524C88AA" w14:textId="0BE4E387" w:rsidR="00814A8B" w:rsidRDefault="00814A8B" w:rsidP="00814A8B">
      <w:r>
        <w:t>321-330</w:t>
      </w:r>
      <w:r w:rsidR="00225006">
        <w:tab/>
      </w:r>
      <w:r w:rsidR="00225006">
        <w:tab/>
      </w:r>
      <w:r>
        <w:t>John Adams' administration, 1797–1801</w:t>
      </w:r>
    </w:p>
    <w:p w14:paraId="5D23BDD8" w14:textId="24C0B788" w:rsidR="00814A8B" w:rsidRDefault="00814A8B" w:rsidP="00814A8B">
      <w:r>
        <w:t>323</w:t>
      </w:r>
      <w:r w:rsidR="00225006">
        <w:tab/>
      </w:r>
      <w:r w:rsidR="00225006">
        <w:tab/>
      </w:r>
      <w:r>
        <w:t>Troubles with France, 1796–1800</w:t>
      </w:r>
    </w:p>
    <w:p w14:paraId="3F370161" w14:textId="01929B18" w:rsidR="00814A8B" w:rsidRDefault="00814A8B" w:rsidP="00814A8B">
      <w:r>
        <w:t>331-337</w:t>
      </w:r>
      <w:r w:rsidR="00225006">
        <w:tab/>
      </w:r>
      <w:r w:rsidR="00225006">
        <w:tab/>
      </w:r>
      <w:r>
        <w:t>Jefferson's administrations, 1801–1809</w:t>
      </w:r>
    </w:p>
    <w:p w14:paraId="3C3CAE05" w14:textId="6BC7D8CD" w:rsidR="00814A8B" w:rsidRDefault="00814A8B" w:rsidP="00814A8B">
      <w:r>
        <w:t>333</w:t>
      </w:r>
      <w:r w:rsidR="00225006">
        <w:tab/>
      </w:r>
      <w:r w:rsidR="00225006">
        <w:tab/>
      </w:r>
      <w:r>
        <w:t>Purchase of Louisiana, 1803</w:t>
      </w:r>
    </w:p>
    <w:p w14:paraId="7EECD01A" w14:textId="6CB86FE2" w:rsidR="00814A8B" w:rsidRDefault="00814A8B" w:rsidP="00814A8B">
      <w:r>
        <w:t>335</w:t>
      </w:r>
      <w:r w:rsidR="00225006">
        <w:tab/>
      </w:r>
      <w:r w:rsidR="00225006">
        <w:tab/>
      </w:r>
      <w:r>
        <w:t>War with Tripoli, 1801–1805</w:t>
      </w:r>
    </w:p>
    <w:p w14:paraId="5DF870ED" w14:textId="3F8CCEA6" w:rsidR="00814A8B" w:rsidRDefault="00814A8B" w:rsidP="00814A8B">
      <w:r>
        <w:t>336-336.5</w:t>
      </w:r>
      <w:r w:rsidR="00225006">
        <w:tab/>
      </w:r>
      <w:r w:rsidR="00225006">
        <w:tab/>
      </w:r>
      <w:r>
        <w:t>Neutral trade and its restrictions, 1800–1810</w:t>
      </w:r>
    </w:p>
    <w:p w14:paraId="1F111B20" w14:textId="7C054F16" w:rsidR="00814A8B" w:rsidRDefault="00814A8B" w:rsidP="00814A8B">
      <w:r>
        <w:t>337.5</w:t>
      </w:r>
      <w:r w:rsidR="00225006">
        <w:tab/>
      </w:r>
      <w:r w:rsidR="00225006">
        <w:tab/>
      </w:r>
      <w:r>
        <w:t>Nineteenth century (General)</w:t>
      </w:r>
    </w:p>
    <w:p w14:paraId="6E4A6B18" w14:textId="14119238" w:rsidR="00814A8B" w:rsidRDefault="00814A8B" w:rsidP="00814A8B">
      <w:r>
        <w:t>337.8-400</w:t>
      </w:r>
      <w:r w:rsidR="00225006">
        <w:tab/>
      </w:r>
      <w:r w:rsidR="00225006">
        <w:tab/>
      </w:r>
      <w:r>
        <w:t>Early nineteenth century, 1801/1809–1845</w:t>
      </w:r>
    </w:p>
    <w:p w14:paraId="37FB7B12" w14:textId="3C8FABE4" w:rsidR="00814A8B" w:rsidRDefault="00814A8B" w:rsidP="00814A8B">
      <w:r>
        <w:t>337.8-340</w:t>
      </w:r>
      <w:r w:rsidR="00225006">
        <w:tab/>
      </w:r>
      <w:r w:rsidR="00225006">
        <w:tab/>
      </w:r>
      <w:r>
        <w:t>General</w:t>
      </w:r>
    </w:p>
    <w:p w14:paraId="45AD250D" w14:textId="7B8F3CFA" w:rsidR="00814A8B" w:rsidRDefault="00814A8B" w:rsidP="00814A8B">
      <w:r>
        <w:t>337.8</w:t>
      </w:r>
      <w:r w:rsidR="00225006">
        <w:tab/>
      </w:r>
      <w:r w:rsidR="00225006">
        <w:tab/>
      </w:r>
      <w:r>
        <w:t>Collected works of American statesmen</w:t>
      </w:r>
    </w:p>
    <w:p w14:paraId="1E733074" w14:textId="4546D6DC" w:rsidR="00814A8B" w:rsidRDefault="00814A8B" w:rsidP="00814A8B">
      <w:r>
        <w:t>339-340</w:t>
      </w:r>
      <w:r w:rsidR="00225006">
        <w:tab/>
      </w:r>
      <w:r w:rsidR="00225006">
        <w:tab/>
      </w:r>
      <w:r>
        <w:t>Biography</w:t>
      </w:r>
    </w:p>
    <w:p w14:paraId="4416859E" w14:textId="5F9F4061" w:rsidR="00814A8B" w:rsidRDefault="00814A8B" w:rsidP="00814A8B">
      <w:r>
        <w:t>341-370</w:t>
      </w:r>
      <w:r w:rsidR="00225006">
        <w:tab/>
      </w:r>
      <w:r w:rsidR="00225006">
        <w:tab/>
      </w:r>
      <w:r>
        <w:t>Madison's administrations, 1809–1817</w:t>
      </w:r>
    </w:p>
    <w:p w14:paraId="2F10D012" w14:textId="226D643F" w:rsidR="00814A8B" w:rsidRDefault="00814A8B" w:rsidP="00814A8B">
      <w:r>
        <w:t>351.5-364.9</w:t>
      </w:r>
      <w:r w:rsidR="00225006">
        <w:tab/>
      </w:r>
      <w:r w:rsidR="00225006">
        <w:tab/>
      </w:r>
      <w:r>
        <w:t>War of 1812</w:t>
      </w:r>
    </w:p>
    <w:p w14:paraId="330B1BEE" w14:textId="3BCF0DBB" w:rsidR="00814A8B" w:rsidRDefault="00814A8B" w:rsidP="00814A8B">
      <w:r>
        <w:t>365</w:t>
      </w:r>
      <w:r w:rsidR="00225006">
        <w:tab/>
      </w:r>
      <w:r w:rsidR="00225006">
        <w:tab/>
      </w:r>
      <w:r>
        <w:t>War with Algeria, 1815</w:t>
      </w:r>
    </w:p>
    <w:p w14:paraId="4C3B47B0" w14:textId="78BB9A81" w:rsidR="00814A8B" w:rsidRDefault="00814A8B" w:rsidP="00814A8B">
      <w:r>
        <w:t>371-375</w:t>
      </w:r>
      <w:r w:rsidR="00225006">
        <w:tab/>
      </w:r>
      <w:r w:rsidR="00225006">
        <w:tab/>
      </w:r>
      <w:r>
        <w:t>Monroe's administrations, 1817–1825</w:t>
      </w:r>
    </w:p>
    <w:p w14:paraId="1939F6B1" w14:textId="61FFC56D" w:rsidR="00814A8B" w:rsidRDefault="00814A8B" w:rsidP="00814A8B">
      <w:r>
        <w:t>373</w:t>
      </w:r>
      <w:r w:rsidR="00225006">
        <w:tab/>
      </w:r>
      <w:r w:rsidR="00225006">
        <w:tab/>
      </w:r>
      <w:r>
        <w:t>Missouri Compromise, 1820</w:t>
      </w:r>
    </w:p>
    <w:p w14:paraId="5FB9B047" w14:textId="7DB3ECC5" w:rsidR="00814A8B" w:rsidRDefault="00814A8B" w:rsidP="00814A8B">
      <w:r>
        <w:t>374</w:t>
      </w:r>
      <w:r w:rsidR="00225006">
        <w:tab/>
      </w:r>
      <w:r w:rsidR="00225006">
        <w:tab/>
      </w:r>
      <w:r>
        <w:t xml:space="preserve">Diplomatic </w:t>
      </w:r>
      <w:proofErr w:type="gramStart"/>
      <w:r>
        <w:t>history</w:t>
      </w:r>
      <w:proofErr w:type="gramEnd"/>
      <w:r>
        <w:t>. Foreign relations</w:t>
      </w:r>
    </w:p>
    <w:p w14:paraId="71AC74AC" w14:textId="0F4CD9A2" w:rsidR="00814A8B" w:rsidRDefault="00814A8B" w:rsidP="00814A8B">
      <w:r>
        <w:t>376-380</w:t>
      </w:r>
      <w:r w:rsidR="00225006">
        <w:tab/>
      </w:r>
      <w:r w:rsidR="00225006">
        <w:tab/>
      </w:r>
      <w:r>
        <w:t>John Quincy Adams' administration, 1825–1829</w:t>
      </w:r>
    </w:p>
    <w:p w14:paraId="0004E55F" w14:textId="19858093" w:rsidR="00814A8B" w:rsidRDefault="00814A8B" w:rsidP="00814A8B">
      <w:r>
        <w:t>381-385</w:t>
      </w:r>
      <w:r w:rsidR="00225006">
        <w:tab/>
      </w:r>
      <w:r w:rsidR="00225006">
        <w:tab/>
      </w:r>
      <w:r>
        <w:t>Jackson's administrations, 1829–1837</w:t>
      </w:r>
    </w:p>
    <w:p w14:paraId="56E01CCA" w14:textId="31FE2A12" w:rsidR="00814A8B" w:rsidRDefault="00814A8B" w:rsidP="00814A8B">
      <w:r>
        <w:t>384.3</w:t>
      </w:r>
      <w:r w:rsidR="00225006">
        <w:tab/>
      </w:r>
      <w:r w:rsidR="00225006">
        <w:tab/>
      </w:r>
      <w:r>
        <w:t>Nullification</w:t>
      </w:r>
    </w:p>
    <w:p w14:paraId="6EBD62D3" w14:textId="1D49A462" w:rsidR="00814A8B" w:rsidRDefault="00814A8B" w:rsidP="00814A8B">
      <w:r>
        <w:t>386-390</w:t>
      </w:r>
      <w:r w:rsidR="00225006">
        <w:tab/>
      </w:r>
      <w:r w:rsidR="00225006">
        <w:tab/>
      </w:r>
      <w:r>
        <w:t>Van Buren's administration, 1837–1841</w:t>
      </w:r>
    </w:p>
    <w:p w14:paraId="72852080" w14:textId="61FCB64F" w:rsidR="00814A8B" w:rsidRDefault="00814A8B" w:rsidP="00814A8B">
      <w:r>
        <w:t>391-392</w:t>
      </w:r>
      <w:r w:rsidR="00225006">
        <w:tab/>
      </w:r>
      <w:r w:rsidR="00225006">
        <w:tab/>
      </w:r>
      <w:r>
        <w:t>William Henry Harrison's administration, March 4–April 4, 1841</w:t>
      </w:r>
    </w:p>
    <w:p w14:paraId="783CC568" w14:textId="11C99C69" w:rsidR="00814A8B" w:rsidRDefault="00814A8B" w:rsidP="00814A8B">
      <w:r>
        <w:t>396-400</w:t>
      </w:r>
      <w:r w:rsidR="00225006">
        <w:tab/>
      </w:r>
      <w:r w:rsidR="00225006">
        <w:tab/>
      </w:r>
      <w:r>
        <w:t>Tyler's administration, April 4, 1841–1845</w:t>
      </w:r>
    </w:p>
    <w:p w14:paraId="4E6E312C" w14:textId="6A687964" w:rsidR="00814A8B" w:rsidRDefault="00814A8B" w:rsidP="00814A8B">
      <w:r>
        <w:t>398</w:t>
      </w:r>
      <w:r w:rsidR="00225006">
        <w:tab/>
      </w:r>
      <w:r w:rsidR="00225006">
        <w:tab/>
      </w:r>
      <w:r>
        <w:t>Northeastern boundary disputes, 1783–1845</w:t>
      </w:r>
    </w:p>
    <w:p w14:paraId="746151B4" w14:textId="5B3585CC" w:rsidR="00814A8B" w:rsidRDefault="00814A8B" w:rsidP="00814A8B">
      <w:r>
        <w:t>401-415.2</w:t>
      </w:r>
      <w:r w:rsidR="00225006">
        <w:tab/>
      </w:r>
      <w:r w:rsidR="00225006">
        <w:tab/>
      </w:r>
      <w:r>
        <w:t>Mexican–American War, 1846–1848</w:t>
      </w:r>
    </w:p>
    <w:p w14:paraId="548855BC" w14:textId="6391ECEF" w:rsidR="00814A8B" w:rsidRDefault="00814A8B" w:rsidP="00814A8B">
      <w:r>
        <w:t>408</w:t>
      </w:r>
      <w:r w:rsidR="00225006">
        <w:tab/>
      </w:r>
      <w:r w:rsidR="00225006">
        <w:tab/>
      </w:r>
      <w:r>
        <w:t>Mexican cessions of 1848</w:t>
      </w:r>
    </w:p>
    <w:p w14:paraId="0D4DE424" w14:textId="1FBADCF6" w:rsidR="00814A8B" w:rsidRDefault="00814A8B" w:rsidP="00814A8B">
      <w:r>
        <w:t>415.6-440.5</w:t>
      </w:r>
      <w:r w:rsidR="00225006">
        <w:tab/>
      </w:r>
      <w:r w:rsidR="00225006">
        <w:tab/>
      </w:r>
      <w:r>
        <w:t>Middle nineteenth century, 1845/1848–1861</w:t>
      </w:r>
    </w:p>
    <w:p w14:paraId="00360090" w14:textId="1F8A12B7" w:rsidR="00814A8B" w:rsidRDefault="00814A8B" w:rsidP="00814A8B">
      <w:r>
        <w:lastRenderedPageBreak/>
        <w:t>415.6-415.9</w:t>
      </w:r>
      <w:r w:rsidR="00225006">
        <w:tab/>
      </w:r>
      <w:r w:rsidR="00225006">
        <w:tab/>
      </w:r>
      <w:r>
        <w:t>General</w:t>
      </w:r>
    </w:p>
    <w:p w14:paraId="32C052BB" w14:textId="76ED0A82" w:rsidR="00814A8B" w:rsidRDefault="00814A8B" w:rsidP="00814A8B">
      <w:r>
        <w:t>415.6</w:t>
      </w:r>
      <w:r w:rsidR="00225006">
        <w:tab/>
      </w:r>
      <w:r w:rsidR="00225006">
        <w:tab/>
      </w:r>
      <w:r>
        <w:t>Collected works of American statesmen</w:t>
      </w:r>
    </w:p>
    <w:p w14:paraId="17328F2D" w14:textId="04F0FD1F" w:rsidR="00814A8B" w:rsidRDefault="00814A8B" w:rsidP="00814A8B">
      <w:r>
        <w:t>415.8-415.9</w:t>
      </w:r>
      <w:r w:rsidR="00225006">
        <w:tab/>
      </w:r>
      <w:r w:rsidR="00225006">
        <w:tab/>
      </w:r>
      <w:r>
        <w:t>Biography</w:t>
      </w:r>
    </w:p>
    <w:p w14:paraId="09AB7EE7" w14:textId="3894FEF2" w:rsidR="00814A8B" w:rsidRDefault="00814A8B" w:rsidP="00814A8B">
      <w:r>
        <w:t>416-420</w:t>
      </w:r>
      <w:r w:rsidR="00225006">
        <w:tab/>
      </w:r>
      <w:r w:rsidR="00225006">
        <w:tab/>
      </w:r>
      <w:r>
        <w:t>Polk's administration, 1845–1849</w:t>
      </w:r>
    </w:p>
    <w:p w14:paraId="13301752" w14:textId="6FE809D5" w:rsidR="00814A8B" w:rsidRDefault="00814A8B" w:rsidP="00814A8B">
      <w:r>
        <w:t>421-423</w:t>
      </w:r>
      <w:r w:rsidR="00225006">
        <w:tab/>
      </w:r>
      <w:r w:rsidR="00225006">
        <w:tab/>
      </w:r>
      <w:r>
        <w:t>Taylor's administration, 1849–July 9, 1850</w:t>
      </w:r>
    </w:p>
    <w:p w14:paraId="36FB6F7E" w14:textId="34D12DBF" w:rsidR="00814A8B" w:rsidRDefault="00814A8B" w:rsidP="00814A8B">
      <w:r>
        <w:t>423</w:t>
      </w:r>
      <w:r w:rsidR="00225006">
        <w:tab/>
      </w:r>
      <w:r w:rsidR="00225006">
        <w:tab/>
      </w:r>
      <w:r>
        <w:t>Slavery question, 1849–1853</w:t>
      </w:r>
    </w:p>
    <w:p w14:paraId="66F11248" w14:textId="63CABFDB" w:rsidR="00814A8B" w:rsidRDefault="00814A8B" w:rsidP="00814A8B">
      <w:r>
        <w:t>426-430</w:t>
      </w:r>
      <w:r w:rsidR="00225006">
        <w:tab/>
      </w:r>
      <w:r w:rsidR="00225006">
        <w:tab/>
      </w:r>
      <w:r>
        <w:t>Fillmore's administration, July 9, 1850–1853</w:t>
      </w:r>
    </w:p>
    <w:p w14:paraId="4957485F" w14:textId="54099793" w:rsidR="00814A8B" w:rsidRDefault="00814A8B" w:rsidP="00814A8B">
      <w:r>
        <w:t>431-435</w:t>
      </w:r>
      <w:r w:rsidR="00225006">
        <w:tab/>
      </w:r>
      <w:r w:rsidR="00225006">
        <w:tab/>
      </w:r>
      <w:r>
        <w:t>Pierce's administration, 1853–1857</w:t>
      </w:r>
    </w:p>
    <w:p w14:paraId="348033C9" w14:textId="1360B1EC" w:rsidR="00814A8B" w:rsidRDefault="00814A8B" w:rsidP="00814A8B">
      <w:r>
        <w:t>433</w:t>
      </w:r>
      <w:r w:rsidR="00225006">
        <w:tab/>
      </w:r>
      <w:r w:rsidR="00225006">
        <w:tab/>
      </w:r>
      <w:r>
        <w:t>Slavery question, 1853–1857</w:t>
      </w:r>
    </w:p>
    <w:p w14:paraId="354F869A" w14:textId="5CA9C91B" w:rsidR="00814A8B" w:rsidRDefault="00814A8B" w:rsidP="00814A8B">
      <w:r>
        <w:t>436-440.5</w:t>
      </w:r>
      <w:r w:rsidR="00225006">
        <w:tab/>
      </w:r>
      <w:r w:rsidR="00225006">
        <w:tab/>
      </w:r>
      <w:r>
        <w:t>Buchanan's administration, 1857–1861</w:t>
      </w:r>
    </w:p>
    <w:p w14:paraId="46EBA0F4" w14:textId="07A17587" w:rsidR="00814A8B" w:rsidRDefault="00814A8B" w:rsidP="00814A8B">
      <w:r>
        <w:t>438</w:t>
      </w:r>
      <w:r w:rsidR="00225006">
        <w:tab/>
      </w:r>
      <w:r w:rsidR="00225006">
        <w:tab/>
      </w:r>
      <w:r>
        <w:t>Slavery question, 1857–1861</w:t>
      </w:r>
    </w:p>
    <w:p w14:paraId="588A96C4" w14:textId="03CF8D2F" w:rsidR="00814A8B" w:rsidRDefault="00814A8B" w:rsidP="00814A8B">
      <w:r>
        <w:t>440.5</w:t>
      </w:r>
      <w:r w:rsidR="00225006">
        <w:tab/>
      </w:r>
      <w:r w:rsidR="00225006">
        <w:tab/>
      </w:r>
      <w:r>
        <w:t>State of the country, November 1860–March 4, 1861</w:t>
      </w:r>
    </w:p>
    <w:p w14:paraId="57C6CD25" w14:textId="777495B4" w:rsidR="00814A8B" w:rsidRDefault="00814A8B" w:rsidP="0028222A">
      <w:r>
        <w:t>441-453</w:t>
      </w:r>
      <w:r w:rsidR="00225006">
        <w:tab/>
      </w:r>
      <w:r w:rsidR="00225006">
        <w:tab/>
      </w:r>
      <w:r>
        <w:t>Slavery in the United States. Antislavery movements</w:t>
      </w:r>
    </w:p>
    <w:p w14:paraId="00B8EC85" w14:textId="3688403F" w:rsidR="00814A8B" w:rsidRDefault="00814A8B" w:rsidP="0028222A">
      <w:pPr>
        <w:pStyle w:val="Heading6"/>
      </w:pPr>
      <w:r>
        <w:t>456-655</w:t>
      </w:r>
      <w:r w:rsidR="00225006">
        <w:tab/>
      </w:r>
      <w:r w:rsidR="00225006">
        <w:tab/>
      </w:r>
      <w:r>
        <w:t>Civil War period, 1861–1865</w:t>
      </w:r>
    </w:p>
    <w:p w14:paraId="51566941" w14:textId="073F1A74" w:rsidR="00814A8B" w:rsidRDefault="00814A8B" w:rsidP="00814A8B">
      <w:r>
        <w:t>456-459</w:t>
      </w:r>
      <w:r w:rsidR="00225006">
        <w:tab/>
      </w:r>
      <w:r w:rsidR="00225006">
        <w:tab/>
      </w:r>
      <w:r>
        <w:t>Lincoln's administrations, 1861–April 15, 1865</w:t>
      </w:r>
    </w:p>
    <w:p w14:paraId="7B10D2A1" w14:textId="7EBC8E7E" w:rsidR="00814A8B" w:rsidRDefault="00814A8B" w:rsidP="00814A8B">
      <w:r>
        <w:t>461-655</w:t>
      </w:r>
      <w:r w:rsidR="00225006">
        <w:tab/>
      </w:r>
      <w:r w:rsidR="00225006">
        <w:tab/>
      </w:r>
      <w:r>
        <w:t>The Civil War, 1861–1865</w:t>
      </w:r>
    </w:p>
    <w:p w14:paraId="4F6D64FF" w14:textId="1C3B5760" w:rsidR="00814A8B" w:rsidRDefault="00814A8B" w:rsidP="0028222A">
      <w:r>
        <w:t>482-489</w:t>
      </w:r>
      <w:r w:rsidR="00225006">
        <w:tab/>
      </w:r>
      <w:r w:rsidR="00225006">
        <w:tab/>
      </w:r>
      <w:r>
        <w:t>Confederate States of America</w:t>
      </w:r>
    </w:p>
    <w:p w14:paraId="32C863E1" w14:textId="0185BA4F" w:rsidR="00814A8B" w:rsidRDefault="00814A8B" w:rsidP="00814A8B">
      <w:r>
        <w:t>491-586</w:t>
      </w:r>
      <w:r w:rsidR="00225006">
        <w:tab/>
      </w:r>
      <w:r w:rsidR="00225006">
        <w:tab/>
      </w:r>
      <w:r>
        <w:t>Armies. Troops</w:t>
      </w:r>
    </w:p>
    <w:p w14:paraId="4CAC6F07" w14:textId="5C91B6D2" w:rsidR="00814A8B" w:rsidRDefault="00814A8B" w:rsidP="00814A8B">
      <w:r>
        <w:t>591-600</w:t>
      </w:r>
      <w:r w:rsidR="00225006">
        <w:tab/>
      </w:r>
      <w:r w:rsidR="00225006">
        <w:tab/>
      </w:r>
      <w:r>
        <w:t>Naval history</w:t>
      </w:r>
    </w:p>
    <w:p w14:paraId="0E2C338A" w14:textId="09CAE282" w:rsidR="00814A8B" w:rsidRDefault="00814A8B" w:rsidP="0028222A">
      <w:pPr>
        <w:pStyle w:val="Heading6"/>
      </w:pPr>
      <w:r>
        <w:t>660-738</w:t>
      </w:r>
      <w:r w:rsidR="00225006">
        <w:tab/>
      </w:r>
      <w:r w:rsidR="00225006">
        <w:tab/>
      </w:r>
      <w:r>
        <w:t>Late nineteenth century, 1865–1900</w:t>
      </w:r>
    </w:p>
    <w:p w14:paraId="50C2005C" w14:textId="7E8EE29D" w:rsidR="00814A8B" w:rsidRDefault="00814A8B" w:rsidP="0028222A">
      <w:r>
        <w:t>660-664</w:t>
      </w:r>
      <w:r w:rsidR="00225006">
        <w:tab/>
      </w:r>
      <w:r w:rsidR="00225006">
        <w:tab/>
      </w:r>
      <w:r>
        <w:t>General</w:t>
      </w:r>
    </w:p>
    <w:p w14:paraId="3D94B159" w14:textId="408683E7" w:rsidR="00814A8B" w:rsidRDefault="00814A8B" w:rsidP="00814A8B">
      <w:r>
        <w:t>660</w:t>
      </w:r>
      <w:r w:rsidR="00225006">
        <w:tab/>
      </w:r>
      <w:r w:rsidR="00225006">
        <w:tab/>
      </w:r>
      <w:r>
        <w:t>Collected works of American statesmen</w:t>
      </w:r>
    </w:p>
    <w:p w14:paraId="0C647AB4" w14:textId="65B20469" w:rsidR="00814A8B" w:rsidRDefault="00814A8B" w:rsidP="00814A8B">
      <w:r>
        <w:t>661.7</w:t>
      </w:r>
      <w:r w:rsidR="00225006">
        <w:tab/>
      </w:r>
      <w:r w:rsidR="00225006">
        <w:tab/>
      </w:r>
      <w:r>
        <w:t>Diplomatic history. Foreign and general relations</w:t>
      </w:r>
    </w:p>
    <w:p w14:paraId="05C3F6EE" w14:textId="284B7A81" w:rsidR="00814A8B" w:rsidRDefault="00814A8B" w:rsidP="00814A8B">
      <w:r>
        <w:t>663-664</w:t>
      </w:r>
      <w:r w:rsidR="00225006">
        <w:tab/>
      </w:r>
      <w:r w:rsidR="00225006">
        <w:tab/>
      </w:r>
      <w:r>
        <w:t>Biography</w:t>
      </w:r>
    </w:p>
    <w:p w14:paraId="49E4AA07" w14:textId="5C5E0F14" w:rsidR="00814A8B" w:rsidRDefault="00814A8B" w:rsidP="00814A8B">
      <w:r>
        <w:t>666-670</w:t>
      </w:r>
      <w:r w:rsidR="00225006">
        <w:tab/>
      </w:r>
      <w:r w:rsidR="00225006">
        <w:tab/>
      </w:r>
      <w:r>
        <w:t>Johnson's administration, April 15, 1865–1869</w:t>
      </w:r>
    </w:p>
    <w:p w14:paraId="645BB6C4" w14:textId="38D50A87" w:rsidR="00814A8B" w:rsidRDefault="00814A8B" w:rsidP="00814A8B">
      <w:r>
        <w:t>668</w:t>
      </w:r>
      <w:r w:rsidR="00225006">
        <w:tab/>
      </w:r>
      <w:r w:rsidR="00225006">
        <w:tab/>
      </w:r>
      <w:r>
        <w:t>Reconstruction, 1865–1877</w:t>
      </w:r>
    </w:p>
    <w:p w14:paraId="2D7F7072" w14:textId="5275AE24" w:rsidR="00814A8B" w:rsidRDefault="00814A8B" w:rsidP="00814A8B">
      <w:r>
        <w:t>669</w:t>
      </w:r>
      <w:r w:rsidR="00225006">
        <w:tab/>
      </w:r>
      <w:r w:rsidR="00225006">
        <w:tab/>
      </w:r>
      <w:r>
        <w:t>Purchase of Alaska, 1867</w:t>
      </w:r>
    </w:p>
    <w:p w14:paraId="0D0986D4" w14:textId="083A252C" w:rsidR="00814A8B" w:rsidRDefault="00814A8B" w:rsidP="00814A8B">
      <w:r>
        <w:t>671-680</w:t>
      </w:r>
      <w:r w:rsidR="00225006">
        <w:tab/>
      </w:r>
      <w:r w:rsidR="00225006">
        <w:tab/>
      </w:r>
      <w:r>
        <w:t>Grant's administrations, 1869–1877</w:t>
      </w:r>
    </w:p>
    <w:p w14:paraId="41863C72" w14:textId="55611913" w:rsidR="00814A8B" w:rsidRDefault="00814A8B" w:rsidP="00814A8B">
      <w:r>
        <w:t>681-685</w:t>
      </w:r>
      <w:r w:rsidR="00225006">
        <w:tab/>
      </w:r>
      <w:r w:rsidR="00225006">
        <w:tab/>
      </w:r>
      <w:r>
        <w:t>Hayes' administration, 1877–1881</w:t>
      </w:r>
    </w:p>
    <w:p w14:paraId="55C9BB8D" w14:textId="6A82FC77" w:rsidR="00814A8B" w:rsidRDefault="00814A8B" w:rsidP="00814A8B">
      <w:r>
        <w:t>686-687.9</w:t>
      </w:r>
      <w:r w:rsidR="00225006">
        <w:tab/>
      </w:r>
      <w:r w:rsidR="00225006">
        <w:tab/>
      </w:r>
      <w:r>
        <w:t>Garfield's administration, March 4–September 19, 1881</w:t>
      </w:r>
    </w:p>
    <w:p w14:paraId="372CFDC5" w14:textId="5DBDA546" w:rsidR="00814A8B" w:rsidRDefault="00814A8B" w:rsidP="00814A8B">
      <w:r>
        <w:t>691-695</w:t>
      </w:r>
      <w:r w:rsidR="00225006">
        <w:tab/>
      </w:r>
      <w:r w:rsidR="00225006">
        <w:tab/>
      </w:r>
      <w:r>
        <w:t>Arthur's administration, September 19, 1881–1885</w:t>
      </w:r>
    </w:p>
    <w:p w14:paraId="54103779" w14:textId="1E57D2AA" w:rsidR="00814A8B" w:rsidRDefault="00814A8B" w:rsidP="00814A8B">
      <w:r>
        <w:t>696-700</w:t>
      </w:r>
      <w:r w:rsidR="00225006">
        <w:tab/>
      </w:r>
      <w:r w:rsidR="00225006">
        <w:tab/>
      </w:r>
      <w:r>
        <w:t>Cleveland's first administration, 1885–1889</w:t>
      </w:r>
    </w:p>
    <w:p w14:paraId="0D2CECAF" w14:textId="542909D6" w:rsidR="00814A8B" w:rsidRDefault="00814A8B" w:rsidP="00814A8B">
      <w:r>
        <w:t>701-705</w:t>
      </w:r>
      <w:r w:rsidR="00225006">
        <w:tab/>
      </w:r>
      <w:r w:rsidR="00225006">
        <w:tab/>
      </w:r>
      <w:r>
        <w:t>Benjamin Harrison's administration, 1889–1893</w:t>
      </w:r>
    </w:p>
    <w:p w14:paraId="0F80B33E" w14:textId="289680B5" w:rsidR="00814A8B" w:rsidRDefault="00814A8B" w:rsidP="00814A8B">
      <w:r>
        <w:t>706-710</w:t>
      </w:r>
      <w:r w:rsidR="00225006">
        <w:tab/>
      </w:r>
      <w:r w:rsidR="00225006">
        <w:tab/>
      </w:r>
      <w:r>
        <w:t>Cleveland's second administration, 1893–1897</w:t>
      </w:r>
    </w:p>
    <w:p w14:paraId="576917CE" w14:textId="6DCC018F" w:rsidR="00814A8B" w:rsidRDefault="00814A8B" w:rsidP="00814A8B">
      <w:r>
        <w:t>711-738</w:t>
      </w:r>
      <w:r w:rsidR="00225006">
        <w:tab/>
      </w:r>
      <w:r w:rsidR="00225006">
        <w:tab/>
      </w:r>
      <w:r>
        <w:t>McKinley's first administration, 1897–1901</w:t>
      </w:r>
    </w:p>
    <w:p w14:paraId="75C32235" w14:textId="61E6351A" w:rsidR="00814A8B" w:rsidRDefault="00814A8B" w:rsidP="00814A8B">
      <w:r>
        <w:t>713</w:t>
      </w:r>
      <w:r w:rsidR="00225006">
        <w:tab/>
      </w:r>
      <w:r w:rsidR="00225006">
        <w:tab/>
      </w:r>
      <w:r>
        <w:t>Annexation in 1898 of Hawaii, the Philippines, and Puerto Rico</w:t>
      </w:r>
    </w:p>
    <w:p w14:paraId="5A044C6E" w14:textId="49E0954D" w:rsidR="00814A8B" w:rsidRDefault="00814A8B" w:rsidP="00814A8B">
      <w:r>
        <w:t>714-735</w:t>
      </w:r>
      <w:r w:rsidR="00225006">
        <w:tab/>
      </w:r>
      <w:r w:rsidR="00225006">
        <w:tab/>
      </w:r>
      <w:r>
        <w:t>War of 1898 (Spanish–American War)</w:t>
      </w:r>
    </w:p>
    <w:p w14:paraId="71F4F77E" w14:textId="0621BA0D" w:rsidR="00814A8B" w:rsidRDefault="00814A8B" w:rsidP="0028222A">
      <w:pPr>
        <w:pStyle w:val="Heading6"/>
      </w:pPr>
      <w:r>
        <w:t>740-837.7</w:t>
      </w:r>
      <w:r w:rsidR="00DC54E5">
        <w:tab/>
      </w:r>
      <w:r>
        <w:t>Twentieth century</w:t>
      </w:r>
    </w:p>
    <w:p w14:paraId="5DC78D50" w14:textId="21B6FAAE" w:rsidR="00814A8B" w:rsidRDefault="00814A8B" w:rsidP="00814A8B">
      <w:r>
        <w:t>740-749</w:t>
      </w:r>
      <w:r w:rsidR="00225006">
        <w:tab/>
      </w:r>
      <w:r w:rsidR="00225006">
        <w:tab/>
      </w:r>
      <w:r>
        <w:t>General</w:t>
      </w:r>
    </w:p>
    <w:p w14:paraId="4B852FAC" w14:textId="519019F3" w:rsidR="00814A8B" w:rsidRDefault="00814A8B" w:rsidP="00814A8B">
      <w:r>
        <w:t>740.5</w:t>
      </w:r>
      <w:r w:rsidR="00225006">
        <w:tab/>
      </w:r>
      <w:r w:rsidR="00225006">
        <w:tab/>
      </w:r>
      <w:r>
        <w:t>Sources and documents</w:t>
      </w:r>
    </w:p>
    <w:p w14:paraId="4F82ABC1" w14:textId="56A6EC77" w:rsidR="00814A8B" w:rsidRDefault="00814A8B" w:rsidP="00814A8B">
      <w:r>
        <w:t>742.5</w:t>
      </w:r>
      <w:r w:rsidR="00225006">
        <w:tab/>
      </w:r>
      <w:r w:rsidR="00225006">
        <w:tab/>
      </w:r>
      <w:r>
        <w:t>Collected works of American statesmen</w:t>
      </w:r>
    </w:p>
    <w:p w14:paraId="6303F5E2" w14:textId="3C5F477D" w:rsidR="00814A8B" w:rsidRDefault="00814A8B" w:rsidP="00814A8B">
      <w:r>
        <w:t>743-743.5</w:t>
      </w:r>
      <w:r w:rsidR="00225006">
        <w:tab/>
      </w:r>
      <w:r w:rsidR="00225006">
        <w:tab/>
      </w:r>
      <w:r>
        <w:t>Political history</w:t>
      </w:r>
    </w:p>
    <w:p w14:paraId="29FCD916" w14:textId="79E0744B" w:rsidR="00814A8B" w:rsidRDefault="00814A8B" w:rsidP="00814A8B">
      <w:r>
        <w:t>743.5</w:t>
      </w:r>
      <w:r w:rsidR="00225006">
        <w:tab/>
      </w:r>
      <w:r w:rsidR="00225006">
        <w:tab/>
      </w:r>
      <w:r>
        <w:t>Un-American activities</w:t>
      </w:r>
    </w:p>
    <w:p w14:paraId="6420EFBD" w14:textId="07712414" w:rsidR="00814A8B" w:rsidRDefault="00814A8B" w:rsidP="00814A8B">
      <w:r>
        <w:t>744-744.5</w:t>
      </w:r>
      <w:r w:rsidR="00225006">
        <w:tab/>
      </w:r>
      <w:r w:rsidR="00225006">
        <w:tab/>
      </w:r>
      <w:r>
        <w:t>Diplomatic history. Foreign and general relations</w:t>
      </w:r>
    </w:p>
    <w:p w14:paraId="5E9A2230" w14:textId="6A84640A" w:rsidR="00814A8B" w:rsidRDefault="00814A8B" w:rsidP="00814A8B">
      <w:r>
        <w:t>745</w:t>
      </w:r>
      <w:r w:rsidR="00225006">
        <w:tab/>
      </w:r>
      <w:r w:rsidR="00225006">
        <w:tab/>
      </w:r>
      <w:r>
        <w:t>Military history</w:t>
      </w:r>
    </w:p>
    <w:p w14:paraId="5A1E874B" w14:textId="55204F8E" w:rsidR="00814A8B" w:rsidRDefault="00814A8B" w:rsidP="00814A8B">
      <w:r>
        <w:t>746</w:t>
      </w:r>
      <w:r w:rsidR="00225006">
        <w:tab/>
      </w:r>
      <w:r w:rsidR="00225006">
        <w:tab/>
      </w:r>
      <w:r>
        <w:t xml:space="preserve">Naval </w:t>
      </w:r>
      <w:proofErr w:type="gramStart"/>
      <w:r>
        <w:t>history</w:t>
      </w:r>
      <w:proofErr w:type="gramEnd"/>
    </w:p>
    <w:p w14:paraId="60392BC0" w14:textId="11613236" w:rsidR="00814A8B" w:rsidRDefault="00814A8B" w:rsidP="00814A8B">
      <w:r>
        <w:lastRenderedPageBreak/>
        <w:t>747-748</w:t>
      </w:r>
      <w:r w:rsidR="00225006">
        <w:tab/>
      </w:r>
      <w:r w:rsidR="00225006">
        <w:tab/>
      </w:r>
      <w:r>
        <w:t>Biography</w:t>
      </w:r>
    </w:p>
    <w:p w14:paraId="0C5046FC" w14:textId="076CE245" w:rsidR="00814A8B" w:rsidRDefault="00814A8B" w:rsidP="00814A8B">
      <w:r>
        <w:t>751</w:t>
      </w:r>
      <w:r w:rsidR="00225006">
        <w:tab/>
      </w:r>
      <w:r w:rsidR="00225006">
        <w:tab/>
      </w:r>
      <w:r>
        <w:t>McKinley's second administration, March 4–September 14, 1901</w:t>
      </w:r>
    </w:p>
    <w:p w14:paraId="7EBFEA0A" w14:textId="6C78B50A" w:rsidR="00814A8B" w:rsidRDefault="00814A8B" w:rsidP="00814A8B">
      <w:r>
        <w:t>756-760</w:t>
      </w:r>
      <w:r w:rsidR="00225006">
        <w:tab/>
      </w:r>
      <w:r w:rsidR="00225006">
        <w:tab/>
      </w:r>
      <w:r>
        <w:t>Theodore Roosevelt's administrations, September 14, 1901–1909</w:t>
      </w:r>
    </w:p>
    <w:p w14:paraId="23828030" w14:textId="309F8017" w:rsidR="00814A8B" w:rsidRDefault="00814A8B" w:rsidP="00814A8B">
      <w:r>
        <w:t>761-765</w:t>
      </w:r>
      <w:r w:rsidR="00225006">
        <w:tab/>
      </w:r>
      <w:r w:rsidR="00225006">
        <w:tab/>
      </w:r>
      <w:r>
        <w:t>Taft's administration, 1909–1913</w:t>
      </w:r>
    </w:p>
    <w:p w14:paraId="607C8355" w14:textId="59ED8D1C" w:rsidR="00814A8B" w:rsidRDefault="00814A8B" w:rsidP="00814A8B">
      <w:r>
        <w:t>766-783</w:t>
      </w:r>
      <w:r w:rsidR="00225006">
        <w:tab/>
      </w:r>
      <w:r w:rsidR="00225006">
        <w:tab/>
      </w:r>
      <w:r>
        <w:t>Wilson's administrations, 1913–1921</w:t>
      </w:r>
    </w:p>
    <w:p w14:paraId="23C7422D" w14:textId="5004A3C6" w:rsidR="00814A8B" w:rsidRDefault="00814A8B" w:rsidP="00814A8B">
      <w:r>
        <w:t>768</w:t>
      </w:r>
      <w:r w:rsidR="00225006">
        <w:tab/>
      </w:r>
      <w:r w:rsidR="00225006">
        <w:tab/>
      </w:r>
      <w:r>
        <w:t>Purchase of Danish West Indies (Virgin Islands), 1917</w:t>
      </w:r>
    </w:p>
    <w:p w14:paraId="2E427A36" w14:textId="40E3C4E3" w:rsidR="00814A8B" w:rsidRDefault="00814A8B" w:rsidP="00814A8B">
      <w:r>
        <w:t>780</w:t>
      </w:r>
      <w:r w:rsidR="00225006">
        <w:tab/>
      </w:r>
      <w:r w:rsidR="00225006">
        <w:tab/>
      </w:r>
      <w:r>
        <w:t xml:space="preserve">Internal </w:t>
      </w:r>
      <w:proofErr w:type="gramStart"/>
      <w:r>
        <w:t>history</w:t>
      </w:r>
      <w:proofErr w:type="gramEnd"/>
      <w:r>
        <w:t xml:space="preserve"> during World War I</w:t>
      </w:r>
    </w:p>
    <w:p w14:paraId="4757367E" w14:textId="41EB8BF4" w:rsidR="00814A8B" w:rsidRDefault="00814A8B" w:rsidP="00814A8B">
      <w:r>
        <w:t>784-805</w:t>
      </w:r>
      <w:r w:rsidR="00225006">
        <w:tab/>
      </w:r>
      <w:r w:rsidR="00225006">
        <w:tab/>
      </w:r>
      <w:r>
        <w:t>1919–1933. Harding-Coolidge-Hoover era. "The twenties"</w:t>
      </w:r>
    </w:p>
    <w:p w14:paraId="77D2678C" w14:textId="7E84C012" w:rsidR="00814A8B" w:rsidRDefault="00814A8B" w:rsidP="00814A8B">
      <w:r>
        <w:t>785-786</w:t>
      </w:r>
      <w:r w:rsidR="00225006">
        <w:tab/>
      </w:r>
      <w:r w:rsidR="00225006">
        <w:tab/>
      </w:r>
      <w:r>
        <w:t>Harding's administration, 1921–August 2, 1923</w:t>
      </w:r>
    </w:p>
    <w:p w14:paraId="5DDB55A7" w14:textId="7C3A1571" w:rsidR="00814A8B" w:rsidRDefault="00814A8B" w:rsidP="00814A8B">
      <w:r>
        <w:t>791-796</w:t>
      </w:r>
      <w:r w:rsidR="00225006">
        <w:tab/>
      </w:r>
      <w:r w:rsidR="00225006">
        <w:tab/>
      </w:r>
      <w:r>
        <w:t>Coolidge's administration, August 2, 1923–1929</w:t>
      </w:r>
    </w:p>
    <w:p w14:paraId="4271C1CF" w14:textId="5A382526" w:rsidR="00814A8B" w:rsidRDefault="00814A8B" w:rsidP="00814A8B">
      <w:r>
        <w:t>801-805</w:t>
      </w:r>
      <w:r w:rsidR="00225006">
        <w:tab/>
      </w:r>
      <w:r w:rsidR="00225006">
        <w:tab/>
      </w:r>
      <w:r>
        <w:t>Hoover's administration, 1929–1933</w:t>
      </w:r>
    </w:p>
    <w:p w14:paraId="2124E962" w14:textId="7D3D49E6" w:rsidR="00814A8B" w:rsidRDefault="00814A8B" w:rsidP="00814A8B">
      <w:r>
        <w:t>806-812</w:t>
      </w:r>
      <w:r w:rsidR="00225006">
        <w:tab/>
      </w:r>
      <w:r w:rsidR="00225006">
        <w:tab/>
      </w:r>
      <w:r>
        <w:t>Franklin D. Roosevelt's administrations, 1933–April 12, 1945</w:t>
      </w:r>
    </w:p>
    <w:p w14:paraId="201A1D82" w14:textId="0C298338" w:rsidR="00814A8B" w:rsidRDefault="00814A8B" w:rsidP="00814A8B">
      <w:r>
        <w:t>813-816</w:t>
      </w:r>
      <w:r w:rsidR="00225006">
        <w:tab/>
      </w:r>
      <w:r w:rsidR="00225006">
        <w:tab/>
      </w:r>
      <w:r>
        <w:t>Truman's administrations, April 12, 1945–1953</w:t>
      </w:r>
    </w:p>
    <w:p w14:paraId="24EAD3F4" w14:textId="44045C99" w:rsidR="00814A8B" w:rsidRDefault="00814A8B" w:rsidP="00814A8B">
      <w:r>
        <w:t>835-837.7</w:t>
      </w:r>
      <w:r w:rsidR="00225006">
        <w:tab/>
      </w:r>
      <w:r w:rsidR="00225006">
        <w:tab/>
      </w:r>
      <w:r>
        <w:t>Eisenhower's administrations, 1953–1961</w:t>
      </w:r>
    </w:p>
    <w:p w14:paraId="5FD1F54E" w14:textId="44445823" w:rsidR="00814A8B" w:rsidRDefault="00814A8B" w:rsidP="0028222A">
      <w:pPr>
        <w:pStyle w:val="Heading6"/>
      </w:pPr>
      <w:r>
        <w:t>838-889</w:t>
      </w:r>
      <w:r w:rsidR="00225006">
        <w:tab/>
      </w:r>
      <w:r w:rsidR="00225006">
        <w:tab/>
      </w:r>
      <w:r>
        <w:t>Later twentieth century, 1961–</w:t>
      </w:r>
    </w:p>
    <w:p w14:paraId="14BC9DFC" w14:textId="0FAB7CCB" w:rsidR="00814A8B" w:rsidRDefault="00814A8B" w:rsidP="00814A8B">
      <w:r>
        <w:t>838-840.8</w:t>
      </w:r>
      <w:r w:rsidR="00225006">
        <w:tab/>
      </w:r>
      <w:r w:rsidR="00225006">
        <w:tab/>
      </w:r>
      <w:r>
        <w:t>General</w:t>
      </w:r>
    </w:p>
    <w:p w14:paraId="23058E90" w14:textId="596AAD85" w:rsidR="00814A8B" w:rsidRDefault="00814A8B" w:rsidP="00814A8B">
      <w:r>
        <w:t>838.3</w:t>
      </w:r>
      <w:r w:rsidR="00225006">
        <w:tab/>
      </w:r>
      <w:r w:rsidR="00225006">
        <w:tab/>
      </w:r>
      <w:r>
        <w:t>Sources and documents</w:t>
      </w:r>
    </w:p>
    <w:p w14:paraId="273ADEC4" w14:textId="41CC0777" w:rsidR="00814A8B" w:rsidRDefault="00814A8B" w:rsidP="00814A8B">
      <w:r>
        <w:t>839.5-839.8</w:t>
      </w:r>
      <w:r w:rsidR="00225006">
        <w:tab/>
      </w:r>
      <w:r w:rsidR="00225006">
        <w:tab/>
      </w:r>
      <w:r>
        <w:t>Political history</w:t>
      </w:r>
    </w:p>
    <w:p w14:paraId="1880BE60" w14:textId="5C4A0161" w:rsidR="00814A8B" w:rsidRDefault="00814A8B" w:rsidP="00814A8B">
      <w:r>
        <w:t>839.8</w:t>
      </w:r>
      <w:r w:rsidR="00225006">
        <w:tab/>
      </w:r>
      <w:r w:rsidR="00225006">
        <w:tab/>
      </w:r>
      <w:r>
        <w:t>Un-American activities</w:t>
      </w:r>
    </w:p>
    <w:p w14:paraId="1E14330E" w14:textId="45803E0E" w:rsidR="00814A8B" w:rsidRDefault="00814A8B" w:rsidP="00814A8B">
      <w:r>
        <w:t>840-840.2</w:t>
      </w:r>
      <w:r w:rsidR="00225006">
        <w:tab/>
      </w:r>
      <w:r w:rsidR="00225006">
        <w:tab/>
      </w:r>
      <w:r>
        <w:t>Diplomatic history. Foreign and general relations</w:t>
      </w:r>
    </w:p>
    <w:p w14:paraId="07F7732F" w14:textId="5B6E9620" w:rsidR="00814A8B" w:rsidRDefault="00814A8B" w:rsidP="00814A8B">
      <w:r>
        <w:t>840.6-840.8</w:t>
      </w:r>
      <w:r w:rsidR="00225006">
        <w:tab/>
      </w:r>
      <w:r w:rsidR="00225006">
        <w:tab/>
      </w:r>
      <w:r>
        <w:t>Biography (General)</w:t>
      </w:r>
    </w:p>
    <w:p w14:paraId="3B0A9669" w14:textId="3D352F9E" w:rsidR="00814A8B" w:rsidRDefault="00814A8B" w:rsidP="00814A8B">
      <w:r>
        <w:t>841-843</w:t>
      </w:r>
      <w:r w:rsidR="00225006">
        <w:tab/>
      </w:r>
      <w:r w:rsidR="00225006">
        <w:tab/>
      </w:r>
      <w:r>
        <w:t>Kennedy's administration, 1961–November 22, 1963</w:t>
      </w:r>
    </w:p>
    <w:p w14:paraId="203906CC" w14:textId="31383A3D" w:rsidR="00814A8B" w:rsidRDefault="00814A8B" w:rsidP="00814A8B">
      <w:r>
        <w:t>842.9</w:t>
      </w:r>
      <w:r w:rsidR="00225006">
        <w:tab/>
      </w:r>
      <w:r w:rsidR="00225006">
        <w:tab/>
      </w:r>
      <w:r>
        <w:t>Assassination, funeral, memorial services, etc.</w:t>
      </w:r>
    </w:p>
    <w:p w14:paraId="46C692FB" w14:textId="2CC11F8A" w:rsidR="00814A8B" w:rsidRDefault="00814A8B" w:rsidP="00814A8B">
      <w:r>
        <w:t>846-851</w:t>
      </w:r>
      <w:r w:rsidR="00225006">
        <w:tab/>
      </w:r>
      <w:r w:rsidR="00225006">
        <w:tab/>
      </w:r>
      <w:r>
        <w:t>Johnson's administrations, November 22, 1963–1969</w:t>
      </w:r>
    </w:p>
    <w:p w14:paraId="4B017CFA" w14:textId="5E92EAFA" w:rsidR="00814A8B" w:rsidRDefault="00814A8B" w:rsidP="00814A8B">
      <w:r>
        <w:t>855-861</w:t>
      </w:r>
      <w:r w:rsidR="00225006">
        <w:tab/>
      </w:r>
      <w:r w:rsidR="00225006">
        <w:tab/>
      </w:r>
      <w:r>
        <w:t>Nixon's administrations, 1969–August 9, 1974</w:t>
      </w:r>
    </w:p>
    <w:p w14:paraId="13245BD7" w14:textId="38C1E0FA" w:rsidR="00814A8B" w:rsidRDefault="00814A8B" w:rsidP="00814A8B">
      <w:r>
        <w:t>860-861</w:t>
      </w:r>
      <w:r w:rsidR="00225006">
        <w:tab/>
      </w:r>
      <w:r w:rsidR="00225006">
        <w:tab/>
      </w:r>
      <w:r>
        <w:t>Watergate Affair. Resignation</w:t>
      </w:r>
    </w:p>
    <w:p w14:paraId="74E3F27C" w14:textId="72A39B6E" w:rsidR="00814A8B" w:rsidRDefault="00814A8B" w:rsidP="00814A8B">
      <w:r>
        <w:t>865-868</w:t>
      </w:r>
      <w:r w:rsidR="00225006">
        <w:tab/>
      </w:r>
      <w:r w:rsidR="00225006">
        <w:tab/>
      </w:r>
      <w:r>
        <w:t>Ford's administration, August 9, 1974–1977</w:t>
      </w:r>
    </w:p>
    <w:p w14:paraId="67DA85C4" w14:textId="52C1D87D" w:rsidR="00814A8B" w:rsidRDefault="00814A8B" w:rsidP="00814A8B">
      <w:r>
        <w:t>872-875</w:t>
      </w:r>
      <w:r w:rsidR="00225006">
        <w:tab/>
      </w:r>
      <w:r w:rsidR="00225006">
        <w:tab/>
      </w:r>
      <w:r>
        <w:t>Carter's administration, 1977–1981</w:t>
      </w:r>
    </w:p>
    <w:p w14:paraId="454AA0D2" w14:textId="5A2D0121" w:rsidR="00814A8B" w:rsidRDefault="00814A8B" w:rsidP="00814A8B">
      <w:r>
        <w:t>876-880</w:t>
      </w:r>
      <w:r w:rsidR="00225006">
        <w:tab/>
      </w:r>
      <w:r w:rsidR="00225006">
        <w:tab/>
      </w:r>
      <w:r>
        <w:t>Reagan's administrations, 1981–1989</w:t>
      </w:r>
    </w:p>
    <w:p w14:paraId="5B08725A" w14:textId="69668C46" w:rsidR="00814A8B" w:rsidRDefault="00814A8B" w:rsidP="00814A8B">
      <w:r>
        <w:t>877.3</w:t>
      </w:r>
      <w:r w:rsidR="00225006">
        <w:tab/>
      </w:r>
      <w:r w:rsidR="00225006">
        <w:tab/>
      </w:r>
      <w:r>
        <w:t>Assassination attempt</w:t>
      </w:r>
    </w:p>
    <w:p w14:paraId="6E17CD45" w14:textId="112442CF" w:rsidR="00814A8B" w:rsidRDefault="00814A8B" w:rsidP="00814A8B">
      <w:r>
        <w:t>881-884</w:t>
      </w:r>
      <w:r w:rsidR="00225006">
        <w:tab/>
      </w:r>
      <w:r w:rsidR="00225006">
        <w:tab/>
      </w:r>
      <w:r>
        <w:t>George H. W. Bush's administration, 1989–1993</w:t>
      </w:r>
    </w:p>
    <w:p w14:paraId="222AC375" w14:textId="56E2134D" w:rsidR="00814A8B" w:rsidRDefault="00814A8B" w:rsidP="00814A8B">
      <w:r>
        <w:t>885-889</w:t>
      </w:r>
      <w:r w:rsidR="00225006">
        <w:tab/>
      </w:r>
      <w:r w:rsidR="00225006">
        <w:tab/>
      </w:r>
      <w:r>
        <w:t>Clinton administration, 1993–2001</w:t>
      </w:r>
    </w:p>
    <w:p w14:paraId="5D992EDA" w14:textId="5CF12B3F" w:rsidR="00814A8B" w:rsidRDefault="00814A8B" w:rsidP="0028222A">
      <w:pPr>
        <w:pStyle w:val="Heading6"/>
      </w:pPr>
      <w:r>
        <w:t>895-912</w:t>
      </w:r>
      <w:r w:rsidR="00225006">
        <w:tab/>
      </w:r>
      <w:r w:rsidR="00225006">
        <w:tab/>
      </w:r>
      <w:r>
        <w:t>Twenty-first century</w:t>
      </w:r>
    </w:p>
    <w:p w14:paraId="58A748BF" w14:textId="165756A2" w:rsidR="00814A8B" w:rsidRDefault="00814A8B" w:rsidP="00814A8B">
      <w:r>
        <w:t>902-904</w:t>
      </w:r>
      <w:r w:rsidR="00225006">
        <w:tab/>
      </w:r>
      <w:r w:rsidR="00225006">
        <w:tab/>
      </w:r>
      <w:r>
        <w:t>George W. Bush's administration, 2001–2009</w:t>
      </w:r>
    </w:p>
    <w:p w14:paraId="249EA247" w14:textId="6F6A4984" w:rsidR="00814A8B" w:rsidRDefault="00814A8B" w:rsidP="00814A8B">
      <w:r>
        <w:t>907-909</w:t>
      </w:r>
      <w:r w:rsidR="00225006">
        <w:tab/>
      </w:r>
      <w:r w:rsidR="00225006">
        <w:tab/>
      </w:r>
      <w:r>
        <w:t>Barack Obama's administration, 2009–2017</w:t>
      </w:r>
    </w:p>
    <w:p w14:paraId="0CB84948" w14:textId="7F1BAE7E" w:rsidR="00814A8B" w:rsidRPr="00814A8B" w:rsidRDefault="00814A8B" w:rsidP="00814A8B">
      <w:r>
        <w:t>910-912</w:t>
      </w:r>
      <w:r w:rsidR="00225006">
        <w:tab/>
      </w:r>
      <w:r w:rsidR="00225006">
        <w:tab/>
      </w:r>
      <w:r>
        <w:t>Donald Trump's administration, 2017-</w:t>
      </w:r>
    </w:p>
    <w:p w14:paraId="0B0C824C" w14:textId="77777777" w:rsidR="00814A8B" w:rsidRPr="00814A8B" w:rsidRDefault="00814A8B" w:rsidP="00814A8B">
      <w:pPr>
        <w:pStyle w:val="Heading3"/>
      </w:pPr>
      <w:r w:rsidRPr="00814A8B">
        <w:t>Class F – Local History of the Americas</w:t>
      </w:r>
    </w:p>
    <w:p w14:paraId="70032843" w14:textId="55C7FA83" w:rsidR="00814A8B" w:rsidRPr="00814A8B" w:rsidRDefault="00814A8B" w:rsidP="00814A8B">
      <w:r w:rsidRPr="00814A8B">
        <w:t>Class F does not have any subclasses, however Canadian Universities and the Canadian National Library use FC for Canadian History, a subclass that the LC has not officially adopted, but which it has agreed not to use for anything else</w:t>
      </w:r>
    </w:p>
    <w:p w14:paraId="442C7C10" w14:textId="77777777" w:rsidR="00814A8B" w:rsidRPr="00814A8B" w:rsidRDefault="00814A8B" w:rsidP="00D33C32">
      <w:pPr>
        <w:pStyle w:val="Heading3"/>
      </w:pPr>
      <w:r w:rsidRPr="00814A8B">
        <w:t>Class G – Geography, Anthropology, Recreation</w:t>
      </w:r>
    </w:p>
    <w:p w14:paraId="173803AF" w14:textId="77777777" w:rsidR="00814A8B" w:rsidRPr="00814A8B" w:rsidRDefault="00814A8B" w:rsidP="00814A8B">
      <w:r w:rsidRPr="00814A8B">
        <w:t>Subclass G – Geography (General). Atlases. Maps</w:t>
      </w:r>
    </w:p>
    <w:p w14:paraId="5AF21D86" w14:textId="77777777" w:rsidR="00814A8B" w:rsidRPr="00814A8B" w:rsidRDefault="00814A8B" w:rsidP="00814A8B">
      <w:r w:rsidRPr="00814A8B">
        <w:t>Subclass GA – Mathematical geography. Cartography</w:t>
      </w:r>
    </w:p>
    <w:p w14:paraId="15638C6D" w14:textId="77777777" w:rsidR="00814A8B" w:rsidRPr="00814A8B" w:rsidRDefault="00814A8B" w:rsidP="00814A8B">
      <w:r w:rsidRPr="00814A8B">
        <w:lastRenderedPageBreak/>
        <w:t>Subclass GB – Physical geography</w:t>
      </w:r>
    </w:p>
    <w:p w14:paraId="270EF6E8" w14:textId="77777777" w:rsidR="00814A8B" w:rsidRPr="00814A8B" w:rsidRDefault="00814A8B" w:rsidP="00814A8B">
      <w:r w:rsidRPr="00814A8B">
        <w:t>Subclass GC – Oceanography</w:t>
      </w:r>
    </w:p>
    <w:p w14:paraId="0422FCCC" w14:textId="77777777" w:rsidR="00814A8B" w:rsidRPr="00814A8B" w:rsidRDefault="00814A8B" w:rsidP="00814A8B">
      <w:r w:rsidRPr="00814A8B">
        <w:t>Subclass GE – Environmental Sciences</w:t>
      </w:r>
    </w:p>
    <w:p w14:paraId="4D48E1C5" w14:textId="77777777" w:rsidR="00814A8B" w:rsidRPr="00814A8B" w:rsidRDefault="00814A8B" w:rsidP="00814A8B">
      <w:r w:rsidRPr="00814A8B">
        <w:t>Subclass GF – Human ecology. Anthropogeography</w:t>
      </w:r>
    </w:p>
    <w:p w14:paraId="000A1D3C" w14:textId="77777777" w:rsidR="00814A8B" w:rsidRPr="00814A8B" w:rsidRDefault="00814A8B" w:rsidP="00814A8B">
      <w:r w:rsidRPr="00814A8B">
        <w:t>Subclass GN – Anthropology</w:t>
      </w:r>
    </w:p>
    <w:p w14:paraId="1F103208" w14:textId="77777777" w:rsidR="00814A8B" w:rsidRPr="00814A8B" w:rsidRDefault="00814A8B" w:rsidP="00814A8B">
      <w:r w:rsidRPr="00814A8B">
        <w:t>Subclass GR – Folklore</w:t>
      </w:r>
    </w:p>
    <w:p w14:paraId="4B5C2F54" w14:textId="77777777" w:rsidR="00814A8B" w:rsidRPr="00814A8B" w:rsidRDefault="00814A8B" w:rsidP="00814A8B">
      <w:r w:rsidRPr="00814A8B">
        <w:t>Subclass GT – Manners and customs (General)</w:t>
      </w:r>
    </w:p>
    <w:p w14:paraId="2A908980" w14:textId="77777777" w:rsidR="00814A8B" w:rsidRPr="00814A8B" w:rsidRDefault="00814A8B" w:rsidP="00814A8B">
      <w:r w:rsidRPr="00814A8B">
        <w:t>Subclass GV – Recreation. Leisure</w:t>
      </w:r>
    </w:p>
    <w:p w14:paraId="05F7C121" w14:textId="77777777" w:rsidR="00814A8B" w:rsidRPr="00814A8B" w:rsidRDefault="00814A8B" w:rsidP="00D33C32">
      <w:pPr>
        <w:pStyle w:val="Heading3"/>
      </w:pPr>
      <w:r w:rsidRPr="00814A8B">
        <w:t>Class H – Social Sciences</w:t>
      </w:r>
    </w:p>
    <w:p w14:paraId="28119502" w14:textId="77777777" w:rsidR="00814A8B" w:rsidRPr="00814A8B" w:rsidRDefault="00814A8B" w:rsidP="00814A8B">
      <w:r w:rsidRPr="00814A8B">
        <w:t>Subclass H – Social sciences (General)</w:t>
      </w:r>
    </w:p>
    <w:p w14:paraId="458E2540" w14:textId="77777777" w:rsidR="00814A8B" w:rsidRPr="00814A8B" w:rsidRDefault="00814A8B" w:rsidP="00814A8B">
      <w:r w:rsidRPr="00814A8B">
        <w:t>Subclass HA – Statistics</w:t>
      </w:r>
    </w:p>
    <w:p w14:paraId="7937D293" w14:textId="77777777" w:rsidR="00814A8B" w:rsidRPr="00814A8B" w:rsidRDefault="00814A8B" w:rsidP="00814A8B">
      <w:r w:rsidRPr="00814A8B">
        <w:t>Subclass HB – Economic theory. Demography</w:t>
      </w:r>
    </w:p>
    <w:p w14:paraId="6D9658CC" w14:textId="77777777" w:rsidR="00814A8B" w:rsidRPr="00814A8B" w:rsidRDefault="00814A8B" w:rsidP="00814A8B">
      <w:r w:rsidRPr="00814A8B">
        <w:t>Subclass HC – Economic history and conditions</w:t>
      </w:r>
    </w:p>
    <w:p w14:paraId="3BD96CA4" w14:textId="77777777" w:rsidR="00814A8B" w:rsidRPr="00814A8B" w:rsidRDefault="00814A8B" w:rsidP="00814A8B">
      <w:r w:rsidRPr="00814A8B">
        <w:t>Subclass HD – Industries. Land use. Labor</w:t>
      </w:r>
    </w:p>
    <w:p w14:paraId="1F29A406" w14:textId="77777777" w:rsidR="00814A8B" w:rsidRPr="00814A8B" w:rsidRDefault="00814A8B" w:rsidP="00814A8B">
      <w:r w:rsidRPr="00814A8B">
        <w:t>Subclass HE – Transportation and communications</w:t>
      </w:r>
    </w:p>
    <w:p w14:paraId="1B8648DB" w14:textId="77777777" w:rsidR="00814A8B" w:rsidRPr="00814A8B" w:rsidRDefault="00814A8B" w:rsidP="00814A8B">
      <w:r w:rsidRPr="00814A8B">
        <w:t>Subclass HF – Commerce</w:t>
      </w:r>
    </w:p>
    <w:p w14:paraId="09A5C8C3" w14:textId="77777777" w:rsidR="00814A8B" w:rsidRPr="00814A8B" w:rsidRDefault="00814A8B" w:rsidP="00814A8B">
      <w:r w:rsidRPr="00814A8B">
        <w:t>Subclass HG – Finance</w:t>
      </w:r>
    </w:p>
    <w:p w14:paraId="38139417" w14:textId="77777777" w:rsidR="00814A8B" w:rsidRPr="00814A8B" w:rsidRDefault="00814A8B" w:rsidP="00814A8B">
      <w:r w:rsidRPr="00814A8B">
        <w:t>Subclass HJ – Public finance</w:t>
      </w:r>
    </w:p>
    <w:p w14:paraId="6225197C" w14:textId="77777777" w:rsidR="00814A8B" w:rsidRPr="00814A8B" w:rsidRDefault="00814A8B" w:rsidP="00814A8B">
      <w:r w:rsidRPr="00814A8B">
        <w:t>Subclass HM – Sociology (General)</w:t>
      </w:r>
    </w:p>
    <w:p w14:paraId="444F8FCD" w14:textId="77777777" w:rsidR="00814A8B" w:rsidRPr="00814A8B" w:rsidRDefault="00814A8B" w:rsidP="00814A8B">
      <w:r w:rsidRPr="00814A8B">
        <w:t>Subclass HN – Social history and conditions. Social problems. Social reform</w:t>
      </w:r>
    </w:p>
    <w:p w14:paraId="3B4C7893" w14:textId="77777777" w:rsidR="00814A8B" w:rsidRPr="00814A8B" w:rsidRDefault="00814A8B" w:rsidP="00814A8B">
      <w:r w:rsidRPr="00814A8B">
        <w:t>Subclass HQ – The family. Marriage, Women and Sexuality</w:t>
      </w:r>
    </w:p>
    <w:p w14:paraId="7FBA75B7" w14:textId="77777777" w:rsidR="00814A8B" w:rsidRPr="00814A8B" w:rsidRDefault="00814A8B" w:rsidP="00814A8B">
      <w:r w:rsidRPr="00814A8B">
        <w:t>Subclass HS – Societies: secret, benevolent, etc.</w:t>
      </w:r>
    </w:p>
    <w:p w14:paraId="2F42F746" w14:textId="77777777" w:rsidR="00814A8B" w:rsidRPr="00814A8B" w:rsidRDefault="00814A8B" w:rsidP="00814A8B">
      <w:r w:rsidRPr="00814A8B">
        <w:t>Subclass HT – Communities. Classes. Races</w:t>
      </w:r>
    </w:p>
    <w:p w14:paraId="371513C5" w14:textId="77777777" w:rsidR="00814A8B" w:rsidRPr="00814A8B" w:rsidRDefault="00814A8B" w:rsidP="00814A8B">
      <w:r w:rsidRPr="00814A8B">
        <w:t>Subclass HV – Social pathology. Social and public welfare. Criminology</w:t>
      </w:r>
    </w:p>
    <w:p w14:paraId="3EA43027" w14:textId="77777777" w:rsidR="00814A8B" w:rsidRPr="00814A8B" w:rsidRDefault="00814A8B" w:rsidP="00814A8B">
      <w:r w:rsidRPr="00814A8B">
        <w:t>Subclass HX – Socialism. Communism. Anarchism</w:t>
      </w:r>
    </w:p>
    <w:p w14:paraId="3BD81BDD" w14:textId="77777777" w:rsidR="00814A8B" w:rsidRPr="00814A8B" w:rsidRDefault="00814A8B" w:rsidP="00D33C32">
      <w:pPr>
        <w:pStyle w:val="Heading3"/>
      </w:pPr>
      <w:r w:rsidRPr="00814A8B">
        <w:t>Class J – Political Science</w:t>
      </w:r>
    </w:p>
    <w:p w14:paraId="7A92CF68" w14:textId="77777777" w:rsidR="00814A8B" w:rsidRPr="00814A8B" w:rsidRDefault="00814A8B" w:rsidP="00814A8B">
      <w:r w:rsidRPr="00814A8B">
        <w:t>Subclass J – General legislative and executive papers</w:t>
      </w:r>
    </w:p>
    <w:p w14:paraId="6D2BC516" w14:textId="77777777" w:rsidR="00814A8B" w:rsidRPr="00814A8B" w:rsidRDefault="00814A8B" w:rsidP="00814A8B">
      <w:r w:rsidRPr="00814A8B">
        <w:t>Subclass JA – Political science (General)</w:t>
      </w:r>
    </w:p>
    <w:p w14:paraId="4334C405" w14:textId="77777777" w:rsidR="00814A8B" w:rsidRPr="00814A8B" w:rsidRDefault="00814A8B" w:rsidP="00814A8B">
      <w:r w:rsidRPr="00814A8B">
        <w:t>Subclass JC – Political theory</w:t>
      </w:r>
    </w:p>
    <w:p w14:paraId="5A50C45D" w14:textId="77777777" w:rsidR="00814A8B" w:rsidRPr="00814A8B" w:rsidRDefault="00814A8B" w:rsidP="00814A8B">
      <w:r w:rsidRPr="00814A8B">
        <w:t>Subclass JF – Political institutions and public administration</w:t>
      </w:r>
    </w:p>
    <w:p w14:paraId="678A07BD" w14:textId="77777777" w:rsidR="00814A8B" w:rsidRPr="00814A8B" w:rsidRDefault="00814A8B" w:rsidP="00814A8B">
      <w:r w:rsidRPr="00814A8B">
        <w:t>Subclass JJ – Political institutions and public administration (North America)</w:t>
      </w:r>
    </w:p>
    <w:p w14:paraId="3557C357" w14:textId="77777777" w:rsidR="00814A8B" w:rsidRPr="00814A8B" w:rsidRDefault="00814A8B" w:rsidP="00814A8B">
      <w:r w:rsidRPr="00814A8B">
        <w:t>Subclass JK – Political institutions and public administration (United States)</w:t>
      </w:r>
    </w:p>
    <w:p w14:paraId="02EDA6BE" w14:textId="77777777" w:rsidR="00814A8B" w:rsidRPr="00814A8B" w:rsidRDefault="00814A8B" w:rsidP="00814A8B">
      <w:r w:rsidRPr="00814A8B">
        <w:t>Subclass JL – Political institutions and public administration (Canada, Latin America, etc.)</w:t>
      </w:r>
    </w:p>
    <w:p w14:paraId="72227B19" w14:textId="77777777" w:rsidR="00814A8B" w:rsidRPr="00814A8B" w:rsidRDefault="00814A8B" w:rsidP="00814A8B">
      <w:r w:rsidRPr="00814A8B">
        <w:t>Subclass JN – Political institutions and public administration (Europe)</w:t>
      </w:r>
    </w:p>
    <w:p w14:paraId="2FD95124" w14:textId="77777777" w:rsidR="00814A8B" w:rsidRPr="00814A8B" w:rsidRDefault="00814A8B" w:rsidP="00814A8B">
      <w:r w:rsidRPr="00814A8B">
        <w:t>Subclass JQ – Political institutions and public administration (Asia, Africa, Australia, Pacific Area, etc.)</w:t>
      </w:r>
    </w:p>
    <w:p w14:paraId="3F0AA194" w14:textId="77777777" w:rsidR="00814A8B" w:rsidRPr="00814A8B" w:rsidRDefault="00814A8B" w:rsidP="00814A8B">
      <w:r w:rsidRPr="00814A8B">
        <w:t>Subclass JS – Local government. Municipal government</w:t>
      </w:r>
    </w:p>
    <w:p w14:paraId="15E579E5" w14:textId="77777777" w:rsidR="00814A8B" w:rsidRPr="00814A8B" w:rsidRDefault="00814A8B" w:rsidP="00814A8B">
      <w:r w:rsidRPr="00814A8B">
        <w:t>Subclass JV – Colonies and colonization. Emigration and immigration. International migration</w:t>
      </w:r>
    </w:p>
    <w:p w14:paraId="1F81F27A" w14:textId="77777777" w:rsidR="00814A8B" w:rsidRPr="00814A8B" w:rsidRDefault="00814A8B" w:rsidP="00814A8B">
      <w:r w:rsidRPr="00814A8B">
        <w:t>Subclass JX – International law, see JZ and KZ (obsolete)</w:t>
      </w:r>
    </w:p>
    <w:p w14:paraId="573FF335" w14:textId="77777777" w:rsidR="00814A8B" w:rsidRPr="00814A8B" w:rsidRDefault="00814A8B" w:rsidP="00814A8B">
      <w:r w:rsidRPr="00814A8B">
        <w:t>Subclass JZ – International relations</w:t>
      </w:r>
    </w:p>
    <w:p w14:paraId="4B621DA2" w14:textId="77777777" w:rsidR="00814A8B" w:rsidRPr="00814A8B" w:rsidRDefault="00814A8B" w:rsidP="00D33C32">
      <w:pPr>
        <w:pStyle w:val="Heading3"/>
      </w:pPr>
      <w:r w:rsidRPr="00814A8B">
        <w:t>Class K – Law</w:t>
      </w:r>
    </w:p>
    <w:p w14:paraId="3B742CE1" w14:textId="77777777" w:rsidR="00814A8B" w:rsidRPr="00814A8B" w:rsidRDefault="00814A8B" w:rsidP="00814A8B">
      <w:r w:rsidRPr="00814A8B">
        <w:t>Subclass K – Law in general. Comparative and uniform law. Jurisprudence</w:t>
      </w:r>
    </w:p>
    <w:p w14:paraId="72EA954B" w14:textId="77777777" w:rsidR="00814A8B" w:rsidRPr="00814A8B" w:rsidRDefault="00814A8B" w:rsidP="00814A8B">
      <w:r w:rsidRPr="00814A8B">
        <w:t>Subclass KB – Religious law in general. Comparative religious law. Jurisprudence</w:t>
      </w:r>
    </w:p>
    <w:p w14:paraId="2C6E4B1E" w14:textId="77777777" w:rsidR="00814A8B" w:rsidRPr="00814A8B" w:rsidRDefault="00814A8B" w:rsidP="00814A8B">
      <w:r w:rsidRPr="00814A8B">
        <w:t>Subclass KBM – Jewish law</w:t>
      </w:r>
    </w:p>
    <w:p w14:paraId="1E4494E4" w14:textId="77777777" w:rsidR="00814A8B" w:rsidRPr="00814A8B" w:rsidRDefault="00814A8B" w:rsidP="00814A8B">
      <w:r w:rsidRPr="00814A8B">
        <w:t>Subclass KBP – Islamic law</w:t>
      </w:r>
    </w:p>
    <w:p w14:paraId="4810C43F" w14:textId="77777777" w:rsidR="00814A8B" w:rsidRPr="00814A8B" w:rsidRDefault="00814A8B" w:rsidP="00814A8B">
      <w:r w:rsidRPr="00814A8B">
        <w:lastRenderedPageBreak/>
        <w:t>Subclass KBR – History of canon law</w:t>
      </w:r>
    </w:p>
    <w:p w14:paraId="4645816C" w14:textId="77777777" w:rsidR="00814A8B" w:rsidRPr="00814A8B" w:rsidRDefault="00814A8B" w:rsidP="00814A8B">
      <w:r w:rsidRPr="00814A8B">
        <w:t>Subclass KBS – Canon law of Eastern churches</w:t>
      </w:r>
    </w:p>
    <w:p w14:paraId="7382F295" w14:textId="77777777" w:rsidR="00814A8B" w:rsidRPr="00814A8B" w:rsidRDefault="00814A8B" w:rsidP="00814A8B">
      <w:r w:rsidRPr="00814A8B">
        <w:t>Subclass KBT – Canon law of Eastern Rite Churches in Communion with the Holy See of Rome</w:t>
      </w:r>
    </w:p>
    <w:p w14:paraId="01A142FB" w14:textId="77777777" w:rsidR="00814A8B" w:rsidRPr="00814A8B" w:rsidRDefault="00814A8B" w:rsidP="00814A8B">
      <w:r w:rsidRPr="00814A8B">
        <w:t>Subclass KBU – Law of the Roman Catholic Church. The Holy See</w:t>
      </w:r>
    </w:p>
    <w:p w14:paraId="22934C9C" w14:textId="77777777" w:rsidR="00814A8B" w:rsidRPr="00814A8B" w:rsidRDefault="00814A8B" w:rsidP="00814A8B">
      <w:r w:rsidRPr="00814A8B">
        <w:t>Subclasses – KD/KDK - United Kingdom and Ireland</w:t>
      </w:r>
    </w:p>
    <w:p w14:paraId="07EEC3B5" w14:textId="77777777" w:rsidR="00814A8B" w:rsidRPr="00814A8B" w:rsidRDefault="00814A8B" w:rsidP="00814A8B">
      <w:r w:rsidRPr="00814A8B">
        <w:t>Subclass KDZ – America. North America</w:t>
      </w:r>
    </w:p>
    <w:p w14:paraId="6DD6BD39" w14:textId="77777777" w:rsidR="00814A8B" w:rsidRPr="00814A8B" w:rsidRDefault="00814A8B" w:rsidP="00814A8B">
      <w:r w:rsidRPr="00814A8B">
        <w:t>Subclass KE – Canada</w:t>
      </w:r>
    </w:p>
    <w:p w14:paraId="62261A52" w14:textId="77777777" w:rsidR="00814A8B" w:rsidRPr="00814A8B" w:rsidRDefault="00814A8B" w:rsidP="00814A8B">
      <w:r w:rsidRPr="00814A8B">
        <w:t>Subclass KF – United States</w:t>
      </w:r>
    </w:p>
    <w:p w14:paraId="6ACC9F84" w14:textId="77777777" w:rsidR="00814A8B" w:rsidRPr="00814A8B" w:rsidRDefault="00814A8B" w:rsidP="00814A8B">
      <w:r w:rsidRPr="00814A8B">
        <w:t>Subclass KG – Latin America – Mexico and Central America – West Indies. Caribbean area</w:t>
      </w:r>
    </w:p>
    <w:p w14:paraId="47108217" w14:textId="77777777" w:rsidR="00814A8B" w:rsidRPr="00814A8B" w:rsidRDefault="00814A8B" w:rsidP="00814A8B">
      <w:r w:rsidRPr="00814A8B">
        <w:t>Subclass KH – South America</w:t>
      </w:r>
    </w:p>
    <w:p w14:paraId="5F5B7F00" w14:textId="77777777" w:rsidR="00814A8B" w:rsidRPr="00814A8B" w:rsidRDefault="00814A8B" w:rsidP="00814A8B">
      <w:r w:rsidRPr="00814A8B">
        <w:t>Subclasses KJ-KKZ – Europe</w:t>
      </w:r>
    </w:p>
    <w:p w14:paraId="54240A40" w14:textId="77777777" w:rsidR="00814A8B" w:rsidRPr="00814A8B" w:rsidRDefault="00814A8B" w:rsidP="00814A8B">
      <w:r w:rsidRPr="00814A8B">
        <w:t>Subclasses KL-KWX – Asia and Eurasia, Africa, Pacific Area, and Antarctica</w:t>
      </w:r>
    </w:p>
    <w:p w14:paraId="05AA1EA2" w14:textId="77777777" w:rsidR="00814A8B" w:rsidRPr="00814A8B" w:rsidRDefault="00814A8B" w:rsidP="00814A8B">
      <w:r w:rsidRPr="00814A8B">
        <w:t>Subclass KU/KUQ – Law of Australia and New Zealand</w:t>
      </w:r>
    </w:p>
    <w:p w14:paraId="6A65D71C" w14:textId="77777777" w:rsidR="00814A8B" w:rsidRPr="00814A8B" w:rsidRDefault="00814A8B" w:rsidP="00814A8B">
      <w:r w:rsidRPr="00814A8B">
        <w:t>Subclass KZ – Law of nations</w:t>
      </w:r>
    </w:p>
    <w:p w14:paraId="5FFA3818" w14:textId="77777777" w:rsidR="00814A8B" w:rsidRPr="00814A8B" w:rsidRDefault="00814A8B" w:rsidP="00D33C32">
      <w:pPr>
        <w:pStyle w:val="Heading3"/>
      </w:pPr>
      <w:r w:rsidRPr="00814A8B">
        <w:t>Class L – Education</w:t>
      </w:r>
    </w:p>
    <w:p w14:paraId="40FDB44D" w14:textId="77777777" w:rsidR="00814A8B" w:rsidRPr="00814A8B" w:rsidRDefault="00814A8B" w:rsidP="00814A8B">
      <w:r w:rsidRPr="00814A8B">
        <w:t>Subclass L – Education (General)</w:t>
      </w:r>
    </w:p>
    <w:p w14:paraId="5FFAC4E3" w14:textId="77777777" w:rsidR="00814A8B" w:rsidRPr="00814A8B" w:rsidRDefault="00814A8B" w:rsidP="00814A8B">
      <w:r w:rsidRPr="00814A8B">
        <w:t>Subclass LA – History of education</w:t>
      </w:r>
    </w:p>
    <w:p w14:paraId="32602D47" w14:textId="77777777" w:rsidR="00814A8B" w:rsidRPr="00814A8B" w:rsidRDefault="00814A8B" w:rsidP="00814A8B">
      <w:r w:rsidRPr="00814A8B">
        <w:t>Subclass LB – Theory and practice of education</w:t>
      </w:r>
    </w:p>
    <w:p w14:paraId="2EB5DD74" w14:textId="77777777" w:rsidR="00814A8B" w:rsidRPr="00814A8B" w:rsidRDefault="00814A8B" w:rsidP="00814A8B">
      <w:r w:rsidRPr="00814A8B">
        <w:t>Subclass LC – Special aspects of education</w:t>
      </w:r>
    </w:p>
    <w:p w14:paraId="11FD6AC2" w14:textId="77777777" w:rsidR="00814A8B" w:rsidRPr="00814A8B" w:rsidRDefault="00814A8B" w:rsidP="00814A8B">
      <w:r w:rsidRPr="00814A8B">
        <w:t>Subclass LD – Individual institutions – United States</w:t>
      </w:r>
    </w:p>
    <w:p w14:paraId="41F5501F" w14:textId="77777777" w:rsidR="00814A8B" w:rsidRPr="00814A8B" w:rsidRDefault="00814A8B" w:rsidP="00814A8B">
      <w:r w:rsidRPr="00814A8B">
        <w:t>Subclass LE – Individual institutions – America (except United States)</w:t>
      </w:r>
    </w:p>
    <w:p w14:paraId="7B0F7F36" w14:textId="77777777" w:rsidR="00814A8B" w:rsidRPr="00814A8B" w:rsidRDefault="00814A8B" w:rsidP="00814A8B">
      <w:r w:rsidRPr="00814A8B">
        <w:t>Subclass LF – Individual institutions – Europe</w:t>
      </w:r>
    </w:p>
    <w:p w14:paraId="1C904589" w14:textId="77777777" w:rsidR="00814A8B" w:rsidRPr="00814A8B" w:rsidRDefault="00814A8B" w:rsidP="00814A8B">
      <w:r w:rsidRPr="00814A8B">
        <w:t>Subclass LG – Individual institutions – Asia, Africa, Indian Ocean islands, Australia, New Zealand, Pacific islands</w:t>
      </w:r>
    </w:p>
    <w:p w14:paraId="65C8699D" w14:textId="77777777" w:rsidR="00814A8B" w:rsidRPr="00814A8B" w:rsidRDefault="00814A8B" w:rsidP="00814A8B">
      <w:r w:rsidRPr="00814A8B">
        <w:t>Subclass LH – College and school magazines and papers</w:t>
      </w:r>
    </w:p>
    <w:p w14:paraId="5488ABDD" w14:textId="77777777" w:rsidR="00814A8B" w:rsidRPr="00814A8B" w:rsidRDefault="00814A8B" w:rsidP="00814A8B">
      <w:r w:rsidRPr="00814A8B">
        <w:t>Subclass LJ – Student fraternities and societies, United States</w:t>
      </w:r>
    </w:p>
    <w:p w14:paraId="1A36127B" w14:textId="77777777" w:rsidR="00814A8B" w:rsidRPr="00814A8B" w:rsidRDefault="00814A8B" w:rsidP="00814A8B">
      <w:r w:rsidRPr="00814A8B">
        <w:t>Subclass LT – Textbooks</w:t>
      </w:r>
    </w:p>
    <w:p w14:paraId="276FC051" w14:textId="77777777" w:rsidR="00814A8B" w:rsidRPr="00814A8B" w:rsidRDefault="00814A8B" w:rsidP="00D33C32">
      <w:pPr>
        <w:pStyle w:val="Heading3"/>
      </w:pPr>
      <w:r w:rsidRPr="00814A8B">
        <w:t>Class M – Music</w:t>
      </w:r>
    </w:p>
    <w:p w14:paraId="5E3142A7" w14:textId="77777777" w:rsidR="00814A8B" w:rsidRPr="00814A8B" w:rsidRDefault="00814A8B" w:rsidP="00814A8B">
      <w:r w:rsidRPr="00814A8B">
        <w:t>Subclass M – Music</w:t>
      </w:r>
    </w:p>
    <w:p w14:paraId="22D6E6F2" w14:textId="77777777" w:rsidR="00814A8B" w:rsidRPr="00814A8B" w:rsidRDefault="00814A8B" w:rsidP="00814A8B">
      <w:r w:rsidRPr="00814A8B">
        <w:t>Subclass ML – Literature on music</w:t>
      </w:r>
    </w:p>
    <w:p w14:paraId="2966A96F" w14:textId="77777777" w:rsidR="00814A8B" w:rsidRPr="00814A8B" w:rsidRDefault="00814A8B" w:rsidP="00814A8B">
      <w:r w:rsidRPr="00814A8B">
        <w:t>Subclass MT – Instruction and study</w:t>
      </w:r>
    </w:p>
    <w:p w14:paraId="3E506548" w14:textId="46277CEE" w:rsidR="00D33C32" w:rsidRPr="00D33C32" w:rsidRDefault="00814A8B" w:rsidP="00D33C32">
      <w:pPr>
        <w:pStyle w:val="Heading3"/>
      </w:pPr>
      <w:r w:rsidRPr="00814A8B">
        <w:t>Class N – Fine Arts</w:t>
      </w:r>
      <w:r w:rsidR="00D33C32">
        <w:t xml:space="preserve">, </w:t>
      </w:r>
      <w:r w:rsidRPr="00D33C32">
        <w:t>Visual Arts</w:t>
      </w:r>
    </w:p>
    <w:p w14:paraId="1132A816" w14:textId="46657BEF" w:rsidR="00814A8B" w:rsidRPr="00814A8B" w:rsidRDefault="00814A8B" w:rsidP="00814A8B">
      <w:pPr>
        <w:rPr>
          <w:lang w:val="pt-BR"/>
        </w:rPr>
      </w:pPr>
      <w:r w:rsidRPr="00814A8B">
        <w:rPr>
          <w:lang w:val="pt-BR"/>
        </w:rPr>
        <w:t>Subclass N – Visual arts</w:t>
      </w:r>
    </w:p>
    <w:p w14:paraId="5F6719D3" w14:textId="77777777" w:rsidR="00814A8B" w:rsidRPr="00814A8B" w:rsidRDefault="00814A8B" w:rsidP="00814A8B">
      <w:r w:rsidRPr="00814A8B">
        <w:t>Subclass NA – Architecture</w:t>
      </w:r>
    </w:p>
    <w:p w14:paraId="11569895" w14:textId="77777777" w:rsidR="00814A8B" w:rsidRPr="00814A8B" w:rsidRDefault="00814A8B" w:rsidP="00814A8B">
      <w:r w:rsidRPr="00814A8B">
        <w:t>Subclass NB – Sculpture</w:t>
      </w:r>
    </w:p>
    <w:p w14:paraId="4228594E" w14:textId="77777777" w:rsidR="00814A8B" w:rsidRPr="00814A8B" w:rsidRDefault="00814A8B" w:rsidP="00814A8B">
      <w:r w:rsidRPr="00814A8B">
        <w:t>Subclass NC – Drawing. Design. Illustration</w:t>
      </w:r>
    </w:p>
    <w:p w14:paraId="20F6E2A0" w14:textId="77777777" w:rsidR="00814A8B" w:rsidRPr="00814A8B" w:rsidRDefault="00814A8B" w:rsidP="00814A8B">
      <w:r w:rsidRPr="00814A8B">
        <w:t>Subclass ND – Painting</w:t>
      </w:r>
    </w:p>
    <w:p w14:paraId="3A60CD12" w14:textId="77777777" w:rsidR="00814A8B" w:rsidRPr="00814A8B" w:rsidRDefault="00814A8B" w:rsidP="00814A8B">
      <w:r w:rsidRPr="00814A8B">
        <w:t>Subclass NE – Print media</w:t>
      </w:r>
    </w:p>
    <w:p w14:paraId="2EA8072E" w14:textId="77777777" w:rsidR="00814A8B" w:rsidRPr="00814A8B" w:rsidRDefault="00814A8B" w:rsidP="00814A8B">
      <w:r w:rsidRPr="00814A8B">
        <w:t>Subclass NK – Decorative arts</w:t>
      </w:r>
    </w:p>
    <w:p w14:paraId="7F2828CE" w14:textId="77777777" w:rsidR="00814A8B" w:rsidRPr="00814A8B" w:rsidRDefault="00814A8B" w:rsidP="00814A8B">
      <w:r w:rsidRPr="00814A8B">
        <w:t>Subclass NX – Arts in general</w:t>
      </w:r>
    </w:p>
    <w:p w14:paraId="42B25069" w14:textId="77777777" w:rsidR="00814A8B" w:rsidRPr="00814A8B" w:rsidRDefault="00814A8B" w:rsidP="00D33C32">
      <w:pPr>
        <w:pStyle w:val="Heading3"/>
      </w:pPr>
      <w:r w:rsidRPr="00814A8B">
        <w:t>Class P – Language and Literature</w:t>
      </w:r>
    </w:p>
    <w:p w14:paraId="633DB2A0" w14:textId="77777777" w:rsidR="00814A8B" w:rsidRPr="00814A8B" w:rsidRDefault="00814A8B" w:rsidP="00814A8B">
      <w:r w:rsidRPr="00814A8B">
        <w:t>Subclass P – Philology. Linguistics</w:t>
      </w:r>
    </w:p>
    <w:p w14:paraId="50FA9B09" w14:textId="77777777" w:rsidR="00814A8B" w:rsidRPr="00814A8B" w:rsidRDefault="00814A8B" w:rsidP="00814A8B">
      <w:r w:rsidRPr="00814A8B">
        <w:t>Subclass PA – Greek language and literature. Latin language and literature</w:t>
      </w:r>
    </w:p>
    <w:p w14:paraId="391A8C3A" w14:textId="77777777" w:rsidR="00814A8B" w:rsidRPr="00814A8B" w:rsidRDefault="00814A8B" w:rsidP="00814A8B">
      <w:r w:rsidRPr="00814A8B">
        <w:t>Subclass PB – Modern languages. Celtic languages and literature</w:t>
      </w:r>
    </w:p>
    <w:p w14:paraId="4A824C62" w14:textId="77777777" w:rsidR="00814A8B" w:rsidRPr="00814A8B" w:rsidRDefault="00814A8B" w:rsidP="00814A8B">
      <w:r w:rsidRPr="00814A8B">
        <w:t>Subclass PC – Romanic languages</w:t>
      </w:r>
    </w:p>
    <w:p w14:paraId="03B9381A" w14:textId="77777777" w:rsidR="00814A8B" w:rsidRPr="00814A8B" w:rsidRDefault="00814A8B" w:rsidP="00814A8B">
      <w:r w:rsidRPr="00814A8B">
        <w:t>Subclass PD – Germanic languages. Scandinavian languages</w:t>
      </w:r>
    </w:p>
    <w:p w14:paraId="73A9F185" w14:textId="77777777" w:rsidR="00814A8B" w:rsidRPr="00814A8B" w:rsidRDefault="00814A8B" w:rsidP="00814A8B">
      <w:r w:rsidRPr="00814A8B">
        <w:t>Subclass PE – English language</w:t>
      </w:r>
    </w:p>
    <w:p w14:paraId="59A35E5F" w14:textId="77777777" w:rsidR="00814A8B" w:rsidRPr="00814A8B" w:rsidRDefault="00814A8B" w:rsidP="00814A8B">
      <w:r w:rsidRPr="00814A8B">
        <w:t>Subclass PF – West Germanic languages</w:t>
      </w:r>
    </w:p>
    <w:p w14:paraId="6B684172" w14:textId="77777777" w:rsidR="00814A8B" w:rsidRPr="00814A8B" w:rsidRDefault="00814A8B" w:rsidP="00814A8B">
      <w:r w:rsidRPr="00814A8B">
        <w:t>Subclass PG – Slavic languages and literature. Baltic languages. Albanian language</w:t>
      </w:r>
    </w:p>
    <w:p w14:paraId="19A39193" w14:textId="77777777" w:rsidR="00814A8B" w:rsidRPr="00814A8B" w:rsidRDefault="00814A8B" w:rsidP="00814A8B">
      <w:r w:rsidRPr="00814A8B">
        <w:t>Subclass PH – Uralic languages. Basque language</w:t>
      </w:r>
    </w:p>
    <w:p w14:paraId="33148241" w14:textId="77777777" w:rsidR="00814A8B" w:rsidRPr="00814A8B" w:rsidRDefault="00814A8B" w:rsidP="00814A8B">
      <w:r w:rsidRPr="00814A8B">
        <w:t>Subclass PJ – Oriental languages and literatures</w:t>
      </w:r>
    </w:p>
    <w:p w14:paraId="34D5C6E3" w14:textId="77777777" w:rsidR="00814A8B" w:rsidRPr="00814A8B" w:rsidRDefault="00814A8B" w:rsidP="00814A8B">
      <w:r w:rsidRPr="00814A8B">
        <w:t>Subclass PK – Indo-Iranian languages and literature</w:t>
      </w:r>
    </w:p>
    <w:p w14:paraId="083BD30D" w14:textId="77777777" w:rsidR="00814A8B" w:rsidRPr="00814A8B" w:rsidRDefault="00814A8B" w:rsidP="00814A8B">
      <w:r w:rsidRPr="00814A8B">
        <w:t>Subclass PL – Languages and literature of Eastern Asia, Africa, Oceania</w:t>
      </w:r>
    </w:p>
    <w:p w14:paraId="7A1C525D" w14:textId="77777777" w:rsidR="00814A8B" w:rsidRPr="00814A8B" w:rsidRDefault="00814A8B" w:rsidP="00814A8B">
      <w:r w:rsidRPr="00814A8B">
        <w:t>Subclass PM – Hyperborean, Native American, and artificial languages</w:t>
      </w:r>
    </w:p>
    <w:p w14:paraId="2B90C647" w14:textId="77777777" w:rsidR="00814A8B" w:rsidRPr="00814A8B" w:rsidRDefault="00814A8B" w:rsidP="00814A8B">
      <w:r w:rsidRPr="00814A8B">
        <w:t>Subclass PN – Literature (General)</w:t>
      </w:r>
    </w:p>
    <w:p w14:paraId="6C135B72" w14:textId="77777777" w:rsidR="00814A8B" w:rsidRPr="00814A8B" w:rsidRDefault="00814A8B" w:rsidP="00814A8B">
      <w:r w:rsidRPr="00814A8B">
        <w:t>Subclass PQ – French literature – Italian literature – Spanish literature – Portuguese literature</w:t>
      </w:r>
    </w:p>
    <w:p w14:paraId="3DA81375" w14:textId="77777777" w:rsidR="00814A8B" w:rsidRPr="00814A8B" w:rsidRDefault="00814A8B" w:rsidP="00814A8B">
      <w:r w:rsidRPr="00814A8B">
        <w:t>Subclass PR – English literature</w:t>
      </w:r>
    </w:p>
    <w:p w14:paraId="73FF50D5" w14:textId="77777777" w:rsidR="00814A8B" w:rsidRPr="00814A8B" w:rsidRDefault="00814A8B" w:rsidP="00814A8B">
      <w:r w:rsidRPr="00814A8B">
        <w:t>Subclass PS – American literature</w:t>
      </w:r>
    </w:p>
    <w:p w14:paraId="24CCF9B6" w14:textId="77777777" w:rsidR="00814A8B" w:rsidRPr="00814A8B" w:rsidRDefault="00814A8B" w:rsidP="00814A8B">
      <w:r w:rsidRPr="00814A8B">
        <w:t>Subclass PT – German literature – Dutch literature – Flemish literature since 1830 – Afrikaans literature -Scandinavian literature – Old Norse literature: Old Icelandic and Old Norwegian – Modern Icelandic literature – Faroese literature – Danish literature – Norwegian literature – Swedish literature</w:t>
      </w:r>
    </w:p>
    <w:p w14:paraId="6694782F" w14:textId="77777777" w:rsidR="00814A8B" w:rsidRPr="00814A8B" w:rsidRDefault="00814A8B" w:rsidP="00814A8B">
      <w:r w:rsidRPr="00814A8B">
        <w:t xml:space="preserve">Subclass PZ – Fiction and juvenile belles </w:t>
      </w:r>
      <w:proofErr w:type="spellStart"/>
      <w:r w:rsidRPr="00814A8B">
        <w:t>lettres</w:t>
      </w:r>
      <w:proofErr w:type="spellEnd"/>
    </w:p>
    <w:p w14:paraId="68D37E56" w14:textId="77777777" w:rsidR="00814A8B" w:rsidRPr="00814A8B" w:rsidRDefault="00814A8B" w:rsidP="00D33C32">
      <w:pPr>
        <w:pStyle w:val="Heading3"/>
      </w:pPr>
      <w:r w:rsidRPr="00814A8B">
        <w:t>Class Q – Science</w:t>
      </w:r>
    </w:p>
    <w:p w14:paraId="3AEA3E86" w14:textId="77777777" w:rsidR="00814A8B" w:rsidRPr="00814A8B" w:rsidRDefault="00814A8B" w:rsidP="00814A8B">
      <w:r w:rsidRPr="00814A8B">
        <w:t>Subclass Q – Science (General)</w:t>
      </w:r>
    </w:p>
    <w:p w14:paraId="476D7006" w14:textId="77777777" w:rsidR="00814A8B" w:rsidRPr="00814A8B" w:rsidRDefault="00814A8B" w:rsidP="00814A8B">
      <w:r w:rsidRPr="00814A8B">
        <w:t>Subclass QA – Mathematics</w:t>
      </w:r>
    </w:p>
    <w:p w14:paraId="4C6F6BBF" w14:textId="77777777" w:rsidR="00814A8B" w:rsidRPr="00814A8B" w:rsidRDefault="00814A8B" w:rsidP="00814A8B">
      <w:r w:rsidRPr="00814A8B">
        <w:t>Subclass QB – Astronomy</w:t>
      </w:r>
    </w:p>
    <w:p w14:paraId="698568DC" w14:textId="77777777" w:rsidR="00814A8B" w:rsidRPr="00814A8B" w:rsidRDefault="00814A8B" w:rsidP="00814A8B">
      <w:r w:rsidRPr="00814A8B">
        <w:t>Subclass QC – Physics</w:t>
      </w:r>
    </w:p>
    <w:p w14:paraId="3E149E08" w14:textId="77777777" w:rsidR="00814A8B" w:rsidRPr="00814A8B" w:rsidRDefault="00814A8B" w:rsidP="00814A8B">
      <w:r w:rsidRPr="00814A8B">
        <w:t>Subclass QD – Chemistry</w:t>
      </w:r>
    </w:p>
    <w:p w14:paraId="37FF7824" w14:textId="77777777" w:rsidR="00814A8B" w:rsidRPr="00814A8B" w:rsidRDefault="00814A8B" w:rsidP="00814A8B">
      <w:r w:rsidRPr="00814A8B">
        <w:t>Subclass QE – Geology</w:t>
      </w:r>
    </w:p>
    <w:p w14:paraId="5EB0D1BF" w14:textId="77777777" w:rsidR="00814A8B" w:rsidRPr="00814A8B" w:rsidRDefault="00814A8B" w:rsidP="00814A8B">
      <w:r w:rsidRPr="00814A8B">
        <w:t>Subclass QH – Natural history – Biology</w:t>
      </w:r>
    </w:p>
    <w:p w14:paraId="406B6FF7" w14:textId="77777777" w:rsidR="00814A8B" w:rsidRPr="00814A8B" w:rsidRDefault="00814A8B" w:rsidP="00814A8B">
      <w:r w:rsidRPr="00814A8B">
        <w:t>Subclass QK – Botany</w:t>
      </w:r>
    </w:p>
    <w:p w14:paraId="74B33FED" w14:textId="77777777" w:rsidR="00814A8B" w:rsidRPr="00814A8B" w:rsidRDefault="00814A8B" w:rsidP="00814A8B">
      <w:r w:rsidRPr="00814A8B">
        <w:t>Subclass QL – Zoology</w:t>
      </w:r>
    </w:p>
    <w:p w14:paraId="1BA86834" w14:textId="77777777" w:rsidR="00814A8B" w:rsidRPr="00814A8B" w:rsidRDefault="00814A8B" w:rsidP="00814A8B">
      <w:r w:rsidRPr="00814A8B">
        <w:t>Subclass QM – Human anatomy</w:t>
      </w:r>
    </w:p>
    <w:p w14:paraId="26B2452B" w14:textId="77777777" w:rsidR="00814A8B" w:rsidRPr="00814A8B" w:rsidRDefault="00814A8B" w:rsidP="00814A8B">
      <w:r w:rsidRPr="00814A8B">
        <w:t>Subclass QP – Physiology</w:t>
      </w:r>
    </w:p>
    <w:p w14:paraId="201457E4" w14:textId="77777777" w:rsidR="00814A8B" w:rsidRPr="00814A8B" w:rsidRDefault="00814A8B" w:rsidP="00814A8B">
      <w:r w:rsidRPr="00814A8B">
        <w:t>Subclass QR – Microbiology</w:t>
      </w:r>
    </w:p>
    <w:p w14:paraId="477C946E" w14:textId="77777777" w:rsidR="00814A8B" w:rsidRPr="00814A8B" w:rsidRDefault="00814A8B" w:rsidP="00D33C32">
      <w:pPr>
        <w:pStyle w:val="Heading3"/>
      </w:pPr>
      <w:r w:rsidRPr="00814A8B">
        <w:t>Class R – Medicine</w:t>
      </w:r>
    </w:p>
    <w:p w14:paraId="52E21D89" w14:textId="77777777" w:rsidR="00814A8B" w:rsidRPr="00814A8B" w:rsidRDefault="00814A8B" w:rsidP="00814A8B">
      <w:r w:rsidRPr="00814A8B">
        <w:t>Subclass R – Medicine (General)</w:t>
      </w:r>
    </w:p>
    <w:p w14:paraId="4793F386" w14:textId="77777777" w:rsidR="00814A8B" w:rsidRPr="00814A8B" w:rsidRDefault="00814A8B" w:rsidP="00814A8B">
      <w:r w:rsidRPr="00814A8B">
        <w:t>Subclass RA – Public aspects of medicine</w:t>
      </w:r>
    </w:p>
    <w:p w14:paraId="11F244F5" w14:textId="77777777" w:rsidR="00814A8B" w:rsidRPr="00814A8B" w:rsidRDefault="00814A8B" w:rsidP="00814A8B">
      <w:r w:rsidRPr="00814A8B">
        <w:t>Subclass RB – Pathology</w:t>
      </w:r>
    </w:p>
    <w:p w14:paraId="164C265A" w14:textId="77777777" w:rsidR="00814A8B" w:rsidRPr="00814A8B" w:rsidRDefault="00814A8B" w:rsidP="00814A8B">
      <w:r w:rsidRPr="00814A8B">
        <w:t>Subclass RC – Internal medicine</w:t>
      </w:r>
    </w:p>
    <w:p w14:paraId="0267F8C8" w14:textId="77777777" w:rsidR="00814A8B" w:rsidRPr="00814A8B" w:rsidRDefault="00814A8B" w:rsidP="00814A8B">
      <w:r w:rsidRPr="00814A8B">
        <w:t>Subclass RD – Surgery</w:t>
      </w:r>
    </w:p>
    <w:p w14:paraId="69BFB8F7" w14:textId="77777777" w:rsidR="00814A8B" w:rsidRPr="00814A8B" w:rsidRDefault="00814A8B" w:rsidP="00814A8B">
      <w:r w:rsidRPr="00814A8B">
        <w:t>Subclass RE – Ophthalmology</w:t>
      </w:r>
    </w:p>
    <w:p w14:paraId="7B27D14B" w14:textId="77777777" w:rsidR="00814A8B" w:rsidRPr="00814A8B" w:rsidRDefault="00814A8B" w:rsidP="00814A8B">
      <w:r w:rsidRPr="00814A8B">
        <w:t>Subclass RF – Otorhinolaryngology</w:t>
      </w:r>
    </w:p>
    <w:p w14:paraId="41951ADD" w14:textId="77777777" w:rsidR="00814A8B" w:rsidRPr="00814A8B" w:rsidRDefault="00814A8B" w:rsidP="00814A8B">
      <w:r w:rsidRPr="00814A8B">
        <w:t>Subclass RG – Gynecology and Obstetrics</w:t>
      </w:r>
    </w:p>
    <w:p w14:paraId="10346A6D" w14:textId="77777777" w:rsidR="00814A8B" w:rsidRPr="00814A8B" w:rsidRDefault="00814A8B" w:rsidP="00814A8B">
      <w:r w:rsidRPr="00814A8B">
        <w:t>Subclass RJ – Pediatrics</w:t>
      </w:r>
    </w:p>
    <w:p w14:paraId="45E39EC8" w14:textId="77777777" w:rsidR="00814A8B" w:rsidRPr="00814A8B" w:rsidRDefault="00814A8B" w:rsidP="00814A8B">
      <w:r w:rsidRPr="00814A8B">
        <w:t>Subclass RK – Dentistry</w:t>
      </w:r>
    </w:p>
    <w:p w14:paraId="484F2790" w14:textId="77777777" w:rsidR="00814A8B" w:rsidRPr="00814A8B" w:rsidRDefault="00814A8B" w:rsidP="00814A8B">
      <w:r w:rsidRPr="00814A8B">
        <w:lastRenderedPageBreak/>
        <w:t>Subclass RL – Dermatology</w:t>
      </w:r>
    </w:p>
    <w:p w14:paraId="1FAD8F0A" w14:textId="77777777" w:rsidR="00814A8B" w:rsidRPr="00814A8B" w:rsidRDefault="00814A8B" w:rsidP="00814A8B">
      <w:r w:rsidRPr="00814A8B">
        <w:t>Subclass RM – Therapeutics. Pharmacology</w:t>
      </w:r>
    </w:p>
    <w:p w14:paraId="6055304C" w14:textId="77777777" w:rsidR="00814A8B" w:rsidRPr="00814A8B" w:rsidRDefault="00814A8B" w:rsidP="00814A8B">
      <w:r w:rsidRPr="00814A8B">
        <w:t xml:space="preserve">Subclass RS – Pharmacy and </w:t>
      </w:r>
      <w:proofErr w:type="spellStart"/>
      <w:r w:rsidRPr="00814A8B">
        <w:t>materia</w:t>
      </w:r>
      <w:proofErr w:type="spellEnd"/>
      <w:r w:rsidRPr="00814A8B">
        <w:t xml:space="preserve"> medica</w:t>
      </w:r>
    </w:p>
    <w:p w14:paraId="3F2AC041" w14:textId="77777777" w:rsidR="00814A8B" w:rsidRPr="00814A8B" w:rsidRDefault="00814A8B" w:rsidP="00814A8B">
      <w:r w:rsidRPr="00814A8B">
        <w:t>Subclass RT – Nursing</w:t>
      </w:r>
    </w:p>
    <w:p w14:paraId="661E65FD" w14:textId="77777777" w:rsidR="00814A8B" w:rsidRPr="00814A8B" w:rsidRDefault="00814A8B" w:rsidP="00814A8B">
      <w:r w:rsidRPr="00814A8B">
        <w:t xml:space="preserve">Subclass RV – Botanic, </w:t>
      </w:r>
      <w:proofErr w:type="spellStart"/>
      <w:r w:rsidRPr="00814A8B">
        <w:t>Thomsonian</w:t>
      </w:r>
      <w:proofErr w:type="spellEnd"/>
      <w:r w:rsidRPr="00814A8B">
        <w:t>, and Eclectic medicine</w:t>
      </w:r>
    </w:p>
    <w:p w14:paraId="373B75B9" w14:textId="77777777" w:rsidR="00814A8B" w:rsidRPr="00814A8B" w:rsidRDefault="00814A8B" w:rsidP="00814A8B">
      <w:r w:rsidRPr="00814A8B">
        <w:t>Subclass RX – Homeopathy</w:t>
      </w:r>
    </w:p>
    <w:p w14:paraId="7F2019BD" w14:textId="77777777" w:rsidR="00814A8B" w:rsidRPr="00814A8B" w:rsidRDefault="00814A8B" w:rsidP="00814A8B">
      <w:r w:rsidRPr="00814A8B">
        <w:t>Subclass RZ – Other systems of medicine</w:t>
      </w:r>
    </w:p>
    <w:p w14:paraId="0D885835" w14:textId="77777777" w:rsidR="00814A8B" w:rsidRPr="00814A8B" w:rsidRDefault="00814A8B" w:rsidP="00D33C32">
      <w:pPr>
        <w:pStyle w:val="Heading3"/>
      </w:pPr>
      <w:r w:rsidRPr="00814A8B">
        <w:t>Class S – Agriculture</w:t>
      </w:r>
    </w:p>
    <w:p w14:paraId="72088EFC" w14:textId="77777777" w:rsidR="00814A8B" w:rsidRPr="00814A8B" w:rsidRDefault="00814A8B" w:rsidP="00814A8B">
      <w:r w:rsidRPr="00814A8B">
        <w:t>Subclass S – Agriculture (General)</w:t>
      </w:r>
    </w:p>
    <w:p w14:paraId="4D624452" w14:textId="77777777" w:rsidR="00814A8B" w:rsidRPr="00814A8B" w:rsidRDefault="00814A8B" w:rsidP="00814A8B">
      <w:r w:rsidRPr="00814A8B">
        <w:t>Subclass SB – Horticulture. Plant propagation. Plant breeding</w:t>
      </w:r>
    </w:p>
    <w:p w14:paraId="4DE3D17C" w14:textId="77777777" w:rsidR="00814A8B" w:rsidRPr="00814A8B" w:rsidRDefault="00814A8B" w:rsidP="00814A8B">
      <w:r w:rsidRPr="00814A8B">
        <w:t>Subclass SD – Forestry. Arboriculture. Silviculture</w:t>
      </w:r>
    </w:p>
    <w:p w14:paraId="37E857C4" w14:textId="77777777" w:rsidR="00814A8B" w:rsidRPr="00814A8B" w:rsidRDefault="00814A8B" w:rsidP="00814A8B">
      <w:r w:rsidRPr="00814A8B">
        <w:t>Subclass SF – Animal husbandry. Animal science</w:t>
      </w:r>
    </w:p>
    <w:p w14:paraId="677BCC3F" w14:textId="77777777" w:rsidR="00814A8B" w:rsidRPr="00814A8B" w:rsidRDefault="00814A8B" w:rsidP="00814A8B">
      <w:r w:rsidRPr="00814A8B">
        <w:t>Subclass SH – Aquaculture. Fisheries. Angling</w:t>
      </w:r>
    </w:p>
    <w:p w14:paraId="1357891F" w14:textId="77777777" w:rsidR="00814A8B" w:rsidRPr="00814A8B" w:rsidRDefault="00814A8B" w:rsidP="00814A8B">
      <w:r w:rsidRPr="00814A8B">
        <w:t>Subclass SK – Hunting</w:t>
      </w:r>
    </w:p>
    <w:p w14:paraId="203423E2" w14:textId="77777777" w:rsidR="00814A8B" w:rsidRPr="00814A8B" w:rsidRDefault="00814A8B" w:rsidP="00D33C32">
      <w:pPr>
        <w:pStyle w:val="Heading3"/>
      </w:pPr>
      <w:r w:rsidRPr="00814A8B">
        <w:t>Class T – Technology</w:t>
      </w:r>
    </w:p>
    <w:p w14:paraId="4C455A4D" w14:textId="77777777" w:rsidR="00814A8B" w:rsidRPr="00814A8B" w:rsidRDefault="00814A8B" w:rsidP="00814A8B">
      <w:r w:rsidRPr="00814A8B">
        <w:t>Subclass T – Technology (General)</w:t>
      </w:r>
    </w:p>
    <w:p w14:paraId="1BA628EC" w14:textId="77777777" w:rsidR="00814A8B" w:rsidRPr="00814A8B" w:rsidRDefault="00814A8B" w:rsidP="00814A8B">
      <w:r w:rsidRPr="00814A8B">
        <w:t>Subclass TA – Engineering Civil engineering (General).</w:t>
      </w:r>
    </w:p>
    <w:p w14:paraId="507C9D41" w14:textId="77777777" w:rsidR="00814A8B" w:rsidRPr="00814A8B" w:rsidRDefault="00814A8B" w:rsidP="00814A8B">
      <w:r w:rsidRPr="00814A8B">
        <w:t>Subclass TC – Hydraulic engineering. Ocean engineering</w:t>
      </w:r>
    </w:p>
    <w:p w14:paraId="57A9B74E" w14:textId="77777777" w:rsidR="00814A8B" w:rsidRPr="00814A8B" w:rsidRDefault="00814A8B" w:rsidP="00814A8B">
      <w:r w:rsidRPr="00814A8B">
        <w:t>Subclass TD – Environmental technology. Sanitary engineering</w:t>
      </w:r>
    </w:p>
    <w:p w14:paraId="24EA0C5F" w14:textId="77777777" w:rsidR="00814A8B" w:rsidRPr="00814A8B" w:rsidRDefault="00814A8B" w:rsidP="00814A8B">
      <w:r w:rsidRPr="00814A8B">
        <w:t>Subclass TE – Highway engineering. Roads and pavements</w:t>
      </w:r>
    </w:p>
    <w:p w14:paraId="41E9549B" w14:textId="77777777" w:rsidR="00814A8B" w:rsidRPr="00814A8B" w:rsidRDefault="00814A8B" w:rsidP="00814A8B">
      <w:r w:rsidRPr="00814A8B">
        <w:t>Subclass TF – Railroad engineering and operation</w:t>
      </w:r>
    </w:p>
    <w:p w14:paraId="2F5F8BB6" w14:textId="77777777" w:rsidR="00814A8B" w:rsidRPr="00814A8B" w:rsidRDefault="00814A8B" w:rsidP="00814A8B">
      <w:r w:rsidRPr="00814A8B">
        <w:t>Subclass TG – Bridges</w:t>
      </w:r>
    </w:p>
    <w:p w14:paraId="7F7F90F1" w14:textId="77777777" w:rsidR="00814A8B" w:rsidRPr="00814A8B" w:rsidRDefault="00814A8B" w:rsidP="00814A8B">
      <w:r w:rsidRPr="00814A8B">
        <w:t>Subclass TH – Building construction</w:t>
      </w:r>
    </w:p>
    <w:p w14:paraId="5BE866DC" w14:textId="77777777" w:rsidR="00814A8B" w:rsidRPr="00814A8B" w:rsidRDefault="00814A8B" w:rsidP="00814A8B">
      <w:r w:rsidRPr="00814A8B">
        <w:t>Subclass TJ – Mechanical engineering and machinery</w:t>
      </w:r>
    </w:p>
    <w:p w14:paraId="7DBEE2C1" w14:textId="77777777" w:rsidR="00814A8B" w:rsidRPr="00814A8B" w:rsidRDefault="00814A8B" w:rsidP="00814A8B">
      <w:r w:rsidRPr="00814A8B">
        <w:t>Subclass TK – Electrical engineering. Electronics. Nuclear engineering</w:t>
      </w:r>
    </w:p>
    <w:p w14:paraId="1F0E0857" w14:textId="77777777" w:rsidR="00814A8B" w:rsidRPr="00814A8B" w:rsidRDefault="00814A8B" w:rsidP="00814A8B">
      <w:r w:rsidRPr="00814A8B">
        <w:t>Subclass TL – Motor vehicles. Aeronautics. Astronautics</w:t>
      </w:r>
    </w:p>
    <w:p w14:paraId="7862BFC1" w14:textId="77777777" w:rsidR="00814A8B" w:rsidRPr="00814A8B" w:rsidRDefault="00814A8B" w:rsidP="00814A8B">
      <w:r w:rsidRPr="00814A8B">
        <w:t>Subclass TN – Mining engineering. Metallurgy</w:t>
      </w:r>
    </w:p>
    <w:p w14:paraId="7F633A42" w14:textId="77777777" w:rsidR="00814A8B" w:rsidRPr="00814A8B" w:rsidRDefault="00814A8B" w:rsidP="00814A8B">
      <w:r w:rsidRPr="00814A8B">
        <w:t>Subclass TP – Chemical technology</w:t>
      </w:r>
    </w:p>
    <w:p w14:paraId="1CBEEC97" w14:textId="77777777" w:rsidR="00814A8B" w:rsidRPr="00814A8B" w:rsidRDefault="00814A8B" w:rsidP="00814A8B">
      <w:r w:rsidRPr="00814A8B">
        <w:t>Subclass TR – Photography</w:t>
      </w:r>
    </w:p>
    <w:p w14:paraId="63872502" w14:textId="77777777" w:rsidR="00814A8B" w:rsidRPr="00814A8B" w:rsidRDefault="00814A8B" w:rsidP="00814A8B">
      <w:r w:rsidRPr="00814A8B">
        <w:t>Subclass TS – Manufacturing engineering. Mass production</w:t>
      </w:r>
    </w:p>
    <w:p w14:paraId="52A3BADB" w14:textId="77777777" w:rsidR="00814A8B" w:rsidRPr="00814A8B" w:rsidRDefault="00814A8B" w:rsidP="00814A8B">
      <w:r w:rsidRPr="00814A8B">
        <w:t>Subclass TT – Handicrafts. Arts and crafts</w:t>
      </w:r>
    </w:p>
    <w:p w14:paraId="6E444A6F" w14:textId="77777777" w:rsidR="00814A8B" w:rsidRPr="00814A8B" w:rsidRDefault="00814A8B" w:rsidP="00814A8B">
      <w:r w:rsidRPr="00814A8B">
        <w:t>Subclass TX – Home economics</w:t>
      </w:r>
    </w:p>
    <w:p w14:paraId="4CE86D39" w14:textId="77777777" w:rsidR="00814A8B" w:rsidRPr="00814A8B" w:rsidRDefault="00814A8B" w:rsidP="00D33C32">
      <w:pPr>
        <w:pStyle w:val="Heading3"/>
      </w:pPr>
      <w:r w:rsidRPr="00814A8B">
        <w:t>Class U – Military Science</w:t>
      </w:r>
    </w:p>
    <w:p w14:paraId="6E6AA1DF" w14:textId="77777777" w:rsidR="00814A8B" w:rsidRPr="00814A8B" w:rsidRDefault="00814A8B" w:rsidP="00814A8B">
      <w:r w:rsidRPr="00814A8B">
        <w:t>Subclass U – Military science (General)</w:t>
      </w:r>
    </w:p>
    <w:p w14:paraId="0BD0DB2E" w14:textId="77777777" w:rsidR="00814A8B" w:rsidRPr="00814A8B" w:rsidRDefault="00814A8B" w:rsidP="00814A8B">
      <w:r w:rsidRPr="00814A8B">
        <w:t>Subclass UA – Armies: Organization, distribution, military situation</w:t>
      </w:r>
    </w:p>
    <w:p w14:paraId="66752E3A" w14:textId="77777777" w:rsidR="00814A8B" w:rsidRPr="00814A8B" w:rsidRDefault="00814A8B" w:rsidP="00814A8B">
      <w:r w:rsidRPr="00814A8B">
        <w:t>Subclass UB – Military administration</w:t>
      </w:r>
    </w:p>
    <w:p w14:paraId="387B61F4" w14:textId="77777777" w:rsidR="00814A8B" w:rsidRPr="00814A8B" w:rsidRDefault="00814A8B" w:rsidP="00814A8B">
      <w:r w:rsidRPr="00814A8B">
        <w:t>Subclass UC – Military maintenance and transportation</w:t>
      </w:r>
    </w:p>
    <w:p w14:paraId="7069A348" w14:textId="77777777" w:rsidR="00814A8B" w:rsidRPr="00814A8B" w:rsidRDefault="00814A8B" w:rsidP="00814A8B">
      <w:r w:rsidRPr="00814A8B">
        <w:t>Subclass UD – Infantry</w:t>
      </w:r>
    </w:p>
    <w:p w14:paraId="1FA9F29A" w14:textId="77777777" w:rsidR="00814A8B" w:rsidRPr="00814A8B" w:rsidRDefault="00814A8B" w:rsidP="00814A8B">
      <w:r w:rsidRPr="00814A8B">
        <w:t>Subclass UE – Cavalry. Armor</w:t>
      </w:r>
    </w:p>
    <w:p w14:paraId="55CCB1B8" w14:textId="77777777" w:rsidR="00814A8B" w:rsidRPr="00814A8B" w:rsidRDefault="00814A8B" w:rsidP="00814A8B">
      <w:r w:rsidRPr="00814A8B">
        <w:t>Subclass UF – Artillery</w:t>
      </w:r>
    </w:p>
    <w:p w14:paraId="28CACD64" w14:textId="77777777" w:rsidR="00814A8B" w:rsidRPr="00814A8B" w:rsidRDefault="00814A8B" w:rsidP="00814A8B">
      <w:r w:rsidRPr="00814A8B">
        <w:t>Subclass UG – Military engineering. Air forces</w:t>
      </w:r>
    </w:p>
    <w:p w14:paraId="07363E3D" w14:textId="77777777" w:rsidR="00814A8B" w:rsidRPr="00814A8B" w:rsidRDefault="00814A8B" w:rsidP="00814A8B">
      <w:r w:rsidRPr="00814A8B">
        <w:t>Subclass UH – Other military services</w:t>
      </w:r>
    </w:p>
    <w:p w14:paraId="46FE5385" w14:textId="77777777" w:rsidR="00814A8B" w:rsidRPr="00814A8B" w:rsidRDefault="00814A8B" w:rsidP="00D33C32">
      <w:pPr>
        <w:pStyle w:val="Heading3"/>
      </w:pPr>
      <w:r w:rsidRPr="00814A8B">
        <w:t>Class V – Naval Science</w:t>
      </w:r>
    </w:p>
    <w:p w14:paraId="4328919D" w14:textId="77777777" w:rsidR="00814A8B" w:rsidRPr="00814A8B" w:rsidRDefault="00814A8B" w:rsidP="00814A8B">
      <w:r w:rsidRPr="00814A8B">
        <w:t>Subclass V – Naval science (General)</w:t>
      </w:r>
    </w:p>
    <w:p w14:paraId="06671C6A" w14:textId="77777777" w:rsidR="00814A8B" w:rsidRPr="00814A8B" w:rsidRDefault="00814A8B" w:rsidP="00814A8B">
      <w:r w:rsidRPr="00814A8B">
        <w:t>Subclass VA – Navies: Organization, distribution, naval situation</w:t>
      </w:r>
    </w:p>
    <w:p w14:paraId="3CB9C2F5" w14:textId="77777777" w:rsidR="00814A8B" w:rsidRPr="00814A8B" w:rsidRDefault="00814A8B" w:rsidP="00814A8B">
      <w:r w:rsidRPr="00814A8B">
        <w:t>Subclass VB – Naval administration</w:t>
      </w:r>
    </w:p>
    <w:p w14:paraId="3D79108A" w14:textId="77777777" w:rsidR="00814A8B" w:rsidRPr="00814A8B" w:rsidRDefault="00814A8B" w:rsidP="00814A8B">
      <w:r w:rsidRPr="00814A8B">
        <w:t>Subclass VC – Naval maintenance</w:t>
      </w:r>
    </w:p>
    <w:p w14:paraId="687C484F" w14:textId="77777777" w:rsidR="00814A8B" w:rsidRPr="00814A8B" w:rsidRDefault="00814A8B" w:rsidP="00814A8B">
      <w:r w:rsidRPr="00814A8B">
        <w:t>Subclass VD – Naval seamen</w:t>
      </w:r>
    </w:p>
    <w:p w14:paraId="02EEF829" w14:textId="77777777" w:rsidR="00814A8B" w:rsidRPr="00814A8B" w:rsidRDefault="00814A8B" w:rsidP="00814A8B">
      <w:r w:rsidRPr="00814A8B">
        <w:t>Subclass VE – Marines</w:t>
      </w:r>
    </w:p>
    <w:p w14:paraId="24B3013B" w14:textId="77777777" w:rsidR="00814A8B" w:rsidRPr="00814A8B" w:rsidRDefault="00814A8B" w:rsidP="00814A8B">
      <w:r w:rsidRPr="00814A8B">
        <w:t>Subclass VF – Naval ordnance</w:t>
      </w:r>
    </w:p>
    <w:p w14:paraId="02430117" w14:textId="77777777" w:rsidR="00814A8B" w:rsidRPr="00814A8B" w:rsidRDefault="00814A8B" w:rsidP="00814A8B">
      <w:r w:rsidRPr="00814A8B">
        <w:t>Subclass VG – Minor services of navies</w:t>
      </w:r>
    </w:p>
    <w:p w14:paraId="5F8D92DD" w14:textId="77777777" w:rsidR="00814A8B" w:rsidRPr="00814A8B" w:rsidRDefault="00814A8B" w:rsidP="00814A8B">
      <w:r w:rsidRPr="00814A8B">
        <w:t>Subclass VK – Navigation. Merchant marine</w:t>
      </w:r>
    </w:p>
    <w:p w14:paraId="55481B60" w14:textId="77777777" w:rsidR="00814A8B" w:rsidRPr="00814A8B" w:rsidRDefault="00814A8B" w:rsidP="00814A8B">
      <w:r w:rsidRPr="00814A8B">
        <w:t>Subclass VM – Naval architecture. Shipbuilding. Marine engineering</w:t>
      </w:r>
    </w:p>
    <w:p w14:paraId="4A4F22B7" w14:textId="77777777" w:rsidR="00814A8B" w:rsidRPr="00814A8B" w:rsidRDefault="00814A8B" w:rsidP="00D33C32">
      <w:pPr>
        <w:pStyle w:val="Heading3"/>
      </w:pPr>
      <w:r w:rsidRPr="00814A8B">
        <w:t>Class Z – Bibliography, Library Science</w:t>
      </w:r>
    </w:p>
    <w:p w14:paraId="1884D6FE" w14:textId="77777777" w:rsidR="00814A8B" w:rsidRPr="00814A8B" w:rsidRDefault="00814A8B" w:rsidP="00814A8B">
      <w:pPr>
        <w:rPr>
          <w:lang w:val="pt-BR"/>
        </w:rPr>
      </w:pPr>
      <w:r w:rsidRPr="00814A8B">
        <w:t xml:space="preserve">Subclass Z – Books (General). Writing. Paleography. Book industries and trade. Libraries. </w:t>
      </w:r>
      <w:r w:rsidRPr="00814A8B">
        <w:rPr>
          <w:lang w:val="pt-BR"/>
        </w:rPr>
        <w:t>Bibliography</w:t>
      </w:r>
    </w:p>
    <w:p w14:paraId="77388E73" w14:textId="3B389C6D" w:rsidR="00CC2932" w:rsidRPr="00CC2932" w:rsidRDefault="00814A8B" w:rsidP="00814A8B">
      <w:pPr>
        <w:rPr>
          <w:lang w:val="pt-BR"/>
        </w:rPr>
      </w:pPr>
      <w:r w:rsidRPr="00814A8B">
        <w:rPr>
          <w:lang w:val="pt-BR"/>
        </w:rPr>
        <w:t>Subclass ZA – Information resources/materials</w:t>
      </w:r>
    </w:p>
    <w:sectPr w:rsidR="00CC2932" w:rsidRPr="00CC2932" w:rsidSect="00532AE9">
      <w:footerReference w:type="default" r:id="rId7"/>
      <w:pgSz w:w="12240" w:h="15840"/>
      <w:pgMar w:top="81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37160" w14:textId="77777777" w:rsidR="00FB502F" w:rsidRDefault="00FB502F" w:rsidP="00A94104">
      <w:pPr>
        <w:spacing w:after="0" w:line="240" w:lineRule="auto"/>
      </w:pPr>
      <w:r>
        <w:separator/>
      </w:r>
    </w:p>
  </w:endnote>
  <w:endnote w:type="continuationSeparator" w:id="0">
    <w:p w14:paraId="5CB866F5" w14:textId="77777777" w:rsidR="00FB502F" w:rsidRDefault="00FB502F" w:rsidP="00A94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72B79" w14:textId="089E99D2" w:rsidR="00A94104" w:rsidRDefault="00A94104">
    <w:pPr>
      <w:pStyle w:val="Footer"/>
    </w:pPr>
    <w:r>
      <w:t xml:space="preserve">extract from Doug Hoff’s </w:t>
    </w:r>
    <w:r w:rsidR="00DC6F2F">
      <w:rPr>
        <w:i/>
        <w:iCs/>
      </w:rPr>
      <w:t>Theory</w:t>
    </w:r>
    <w:r w:rsidRPr="00A94104">
      <w:rPr>
        <w:i/>
        <w:iCs/>
      </w:rPr>
      <w:t xml:space="preserve"> of Memory Systems</w:t>
    </w:r>
    <w:r w:rsidR="00AF6515">
      <w:rPr>
        <w:i/>
        <w:iCs/>
      </w:rPr>
      <w:tab/>
    </w:r>
    <w:r w:rsidR="00AF6515" w:rsidRPr="00AF6515">
      <w:t xml:space="preserve"> last saved </w:t>
    </w:r>
    <w:r w:rsidR="00D33C32">
      <w:fldChar w:fldCharType="begin"/>
    </w:r>
    <w:r w:rsidR="00D33C32">
      <w:instrText xml:space="preserve"> DOCPROPERTY  LastSavedTime  \* MERGEFORMAT </w:instrText>
    </w:r>
    <w:r w:rsidR="00D33C32">
      <w:fldChar w:fldCharType="separate"/>
    </w:r>
    <w:r w:rsidR="00C47461">
      <w:t>6/19/2021 8:09 PM</w:t>
    </w:r>
    <w:r w:rsidR="00D33C32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0FADC" w14:textId="77777777" w:rsidR="00FB502F" w:rsidRDefault="00FB502F" w:rsidP="00A94104">
      <w:pPr>
        <w:spacing w:after="0" w:line="240" w:lineRule="auto"/>
      </w:pPr>
      <w:r>
        <w:separator/>
      </w:r>
    </w:p>
  </w:footnote>
  <w:footnote w:type="continuationSeparator" w:id="0">
    <w:p w14:paraId="58A9904F" w14:textId="77777777" w:rsidR="00FB502F" w:rsidRDefault="00FB502F" w:rsidP="00A941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6DA559E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color w:val="1F3864" w:themeColor="accent1" w:themeShade="80"/>
      </w:rPr>
    </w:lvl>
  </w:abstractNum>
  <w:abstractNum w:abstractNumId="1" w15:restartNumberingAfterBreak="0">
    <w:nsid w:val="0661584C"/>
    <w:multiLevelType w:val="multilevel"/>
    <w:tmpl w:val="FA94820C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color w:val="1F3864" w:themeColor="accent1" w:themeShade="8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381587"/>
    <w:multiLevelType w:val="hybridMultilevel"/>
    <w:tmpl w:val="27FEC5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0E7165"/>
    <w:multiLevelType w:val="hybridMultilevel"/>
    <w:tmpl w:val="ECB45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04E9C"/>
    <w:multiLevelType w:val="hybridMultilevel"/>
    <w:tmpl w:val="0BD4420C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 w15:restartNumberingAfterBreak="0">
    <w:nsid w:val="120B6949"/>
    <w:multiLevelType w:val="hybridMultilevel"/>
    <w:tmpl w:val="AC14110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 w15:restartNumberingAfterBreak="0">
    <w:nsid w:val="140D77D8"/>
    <w:multiLevelType w:val="multilevel"/>
    <w:tmpl w:val="C9069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075302"/>
    <w:multiLevelType w:val="hybridMultilevel"/>
    <w:tmpl w:val="8F1231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82969FB"/>
    <w:multiLevelType w:val="hybridMultilevel"/>
    <w:tmpl w:val="341C7E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2A52E5F"/>
    <w:multiLevelType w:val="hybridMultilevel"/>
    <w:tmpl w:val="7D2EB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F37CD0"/>
    <w:multiLevelType w:val="hybridMultilevel"/>
    <w:tmpl w:val="1A3A7CF0"/>
    <w:lvl w:ilvl="0" w:tplc="04090001">
      <w:start w:val="1"/>
      <w:numFmt w:val="bullet"/>
      <w:lvlText w:val=""/>
      <w:lvlJc w:val="left"/>
      <w:pPr>
        <w:ind w:left="9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11" w15:restartNumberingAfterBreak="0">
    <w:nsid w:val="35BD4FCF"/>
    <w:multiLevelType w:val="hybridMultilevel"/>
    <w:tmpl w:val="F470F92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2" w15:restartNumberingAfterBreak="0">
    <w:nsid w:val="36326656"/>
    <w:multiLevelType w:val="hybridMultilevel"/>
    <w:tmpl w:val="91A87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5012AB"/>
    <w:multiLevelType w:val="hybridMultilevel"/>
    <w:tmpl w:val="585C2CAC"/>
    <w:lvl w:ilvl="0" w:tplc="2D0EBA52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4D86607"/>
    <w:multiLevelType w:val="hybridMultilevel"/>
    <w:tmpl w:val="B8F2CB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4E13489"/>
    <w:multiLevelType w:val="hybridMultilevel"/>
    <w:tmpl w:val="61A67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D34E24"/>
    <w:multiLevelType w:val="hybridMultilevel"/>
    <w:tmpl w:val="E85C9864"/>
    <w:lvl w:ilvl="0" w:tplc="F2A40756">
      <w:start w:val="1"/>
      <w:numFmt w:val="decimal"/>
      <w:pStyle w:val="answerline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7F3015D"/>
    <w:multiLevelType w:val="hybridMultilevel"/>
    <w:tmpl w:val="0B4EF6D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8" w15:restartNumberingAfterBreak="0">
    <w:nsid w:val="482B531D"/>
    <w:multiLevelType w:val="multilevel"/>
    <w:tmpl w:val="733A09B4"/>
    <w:lvl w:ilvl="0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9" w15:restartNumberingAfterBreak="0">
    <w:nsid w:val="503B280C"/>
    <w:multiLevelType w:val="hybridMultilevel"/>
    <w:tmpl w:val="100E68C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0" w15:restartNumberingAfterBreak="0">
    <w:nsid w:val="50760878"/>
    <w:multiLevelType w:val="hybridMultilevel"/>
    <w:tmpl w:val="1E3C581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1" w15:restartNumberingAfterBreak="0">
    <w:nsid w:val="60DD556A"/>
    <w:multiLevelType w:val="multilevel"/>
    <w:tmpl w:val="27E01566"/>
    <w:styleLink w:val="notesbullets"/>
    <w:lvl w:ilvl="0">
      <w:start w:val="1"/>
      <w:numFmt w:val="bullet"/>
      <w:lvlText w:val=""/>
      <w:lvlJc w:val="left"/>
      <w:pPr>
        <w:ind w:left="1530" w:hanging="360"/>
      </w:pPr>
      <w:rPr>
        <w:rFonts w:ascii="Symbol" w:hAnsi="Symbol" w:cs="Times New Roman" w:hint="default"/>
      </w:rPr>
    </w:lvl>
    <w:lvl w:ilvl="1">
      <w:start w:val="1"/>
      <w:numFmt w:val="bullet"/>
      <w:pStyle w:val="ListBullet2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970" w:hanging="360"/>
      </w:pPr>
      <w:rPr>
        <w:rFonts w:ascii="Wingdings" w:hAnsi="Wingdings" w:cs="Times New Roman" w:hint="default"/>
      </w:rPr>
    </w:lvl>
    <w:lvl w:ilvl="3">
      <w:start w:val="1"/>
      <w:numFmt w:val="bullet"/>
      <w:pStyle w:val="ListBullet4"/>
      <w:lvlText w:val=""/>
      <w:lvlJc w:val="left"/>
      <w:pPr>
        <w:ind w:left="3690" w:hanging="360"/>
      </w:pPr>
      <w:rPr>
        <w:rFonts w:ascii="Symbol" w:hAnsi="Symbol" w:cs="Times New Roman" w:hint="default"/>
      </w:rPr>
    </w:lvl>
    <w:lvl w:ilvl="4">
      <w:start w:val="1"/>
      <w:numFmt w:val="bullet"/>
      <w:pStyle w:val="ListBullet5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2" w15:restartNumberingAfterBreak="0">
    <w:nsid w:val="69D55160"/>
    <w:multiLevelType w:val="hybridMultilevel"/>
    <w:tmpl w:val="16344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A21877"/>
    <w:multiLevelType w:val="hybridMultilevel"/>
    <w:tmpl w:val="A9A0FE0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4" w15:restartNumberingAfterBreak="0">
    <w:nsid w:val="7C07749F"/>
    <w:multiLevelType w:val="hybridMultilevel"/>
    <w:tmpl w:val="90081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9"/>
  </w:num>
  <w:num w:numId="4">
    <w:abstractNumId w:val="24"/>
  </w:num>
  <w:num w:numId="5">
    <w:abstractNumId w:val="3"/>
  </w:num>
  <w:num w:numId="6">
    <w:abstractNumId w:val="0"/>
  </w:num>
  <w:num w:numId="7">
    <w:abstractNumId w:val="22"/>
  </w:num>
  <w:num w:numId="8">
    <w:abstractNumId w:val="21"/>
  </w:num>
  <w:num w:numId="9">
    <w:abstractNumId w:val="18"/>
  </w:num>
  <w:num w:numId="10">
    <w:abstractNumId w:val="12"/>
  </w:num>
  <w:num w:numId="11">
    <w:abstractNumId w:val="5"/>
  </w:num>
  <w:num w:numId="12">
    <w:abstractNumId w:val="20"/>
  </w:num>
  <w:num w:numId="13">
    <w:abstractNumId w:val="23"/>
  </w:num>
  <w:num w:numId="14">
    <w:abstractNumId w:val="4"/>
  </w:num>
  <w:num w:numId="15">
    <w:abstractNumId w:val="19"/>
  </w:num>
  <w:num w:numId="16">
    <w:abstractNumId w:val="11"/>
  </w:num>
  <w:num w:numId="17">
    <w:abstractNumId w:val="17"/>
  </w:num>
  <w:num w:numId="18">
    <w:abstractNumId w:val="10"/>
  </w:num>
  <w:num w:numId="19">
    <w:abstractNumId w:val="6"/>
  </w:num>
  <w:num w:numId="20">
    <w:abstractNumId w:val="1"/>
  </w:num>
  <w:num w:numId="21">
    <w:abstractNumId w:val="13"/>
  </w:num>
  <w:num w:numId="22">
    <w:abstractNumId w:val="16"/>
  </w:num>
  <w:num w:numId="23">
    <w:abstractNumId w:val="2"/>
  </w:num>
  <w:num w:numId="24">
    <w:abstractNumId w:val="7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104"/>
    <w:rsid w:val="00007355"/>
    <w:rsid w:val="00011B66"/>
    <w:rsid w:val="0001667D"/>
    <w:rsid w:val="00024442"/>
    <w:rsid w:val="000326FA"/>
    <w:rsid w:val="000553F8"/>
    <w:rsid w:val="00076AFF"/>
    <w:rsid w:val="00076D73"/>
    <w:rsid w:val="00082B52"/>
    <w:rsid w:val="000846F2"/>
    <w:rsid w:val="0008527F"/>
    <w:rsid w:val="000871C5"/>
    <w:rsid w:val="00087E93"/>
    <w:rsid w:val="00090E6D"/>
    <w:rsid w:val="00097AF8"/>
    <w:rsid w:val="000A4309"/>
    <w:rsid w:val="000A72E5"/>
    <w:rsid w:val="000C2318"/>
    <w:rsid w:val="000C2F50"/>
    <w:rsid w:val="000D6872"/>
    <w:rsid w:val="000E6511"/>
    <w:rsid w:val="000F283E"/>
    <w:rsid w:val="001016EF"/>
    <w:rsid w:val="001100D6"/>
    <w:rsid w:val="001107A0"/>
    <w:rsid w:val="00122174"/>
    <w:rsid w:val="001321DD"/>
    <w:rsid w:val="001341F1"/>
    <w:rsid w:val="00142825"/>
    <w:rsid w:val="00143B14"/>
    <w:rsid w:val="00157D27"/>
    <w:rsid w:val="001647F7"/>
    <w:rsid w:val="00194AF0"/>
    <w:rsid w:val="00195478"/>
    <w:rsid w:val="001A3A66"/>
    <w:rsid w:val="001A4176"/>
    <w:rsid w:val="001A75CF"/>
    <w:rsid w:val="001B1332"/>
    <w:rsid w:val="001C0397"/>
    <w:rsid w:val="001C3F81"/>
    <w:rsid w:val="001C5C8C"/>
    <w:rsid w:val="001C6B7B"/>
    <w:rsid w:val="001D36F7"/>
    <w:rsid w:val="001E0C10"/>
    <w:rsid w:val="001E6831"/>
    <w:rsid w:val="00223EC3"/>
    <w:rsid w:val="00225006"/>
    <w:rsid w:val="00232D4C"/>
    <w:rsid w:val="0024476F"/>
    <w:rsid w:val="002453D5"/>
    <w:rsid w:val="00260547"/>
    <w:rsid w:val="0026158B"/>
    <w:rsid w:val="00282089"/>
    <w:rsid w:val="0028222A"/>
    <w:rsid w:val="002907A1"/>
    <w:rsid w:val="002912C1"/>
    <w:rsid w:val="00291C07"/>
    <w:rsid w:val="00295BFB"/>
    <w:rsid w:val="002A2598"/>
    <w:rsid w:val="002A6583"/>
    <w:rsid w:val="002B3422"/>
    <w:rsid w:val="002B78BB"/>
    <w:rsid w:val="002B7CF8"/>
    <w:rsid w:val="002C02AC"/>
    <w:rsid w:val="002C4A50"/>
    <w:rsid w:val="002C69D5"/>
    <w:rsid w:val="002D6E9C"/>
    <w:rsid w:val="002E33A2"/>
    <w:rsid w:val="002E69DF"/>
    <w:rsid w:val="002F0716"/>
    <w:rsid w:val="002F0791"/>
    <w:rsid w:val="002F3A01"/>
    <w:rsid w:val="002F68BE"/>
    <w:rsid w:val="00310AFB"/>
    <w:rsid w:val="003127D1"/>
    <w:rsid w:val="00315C7D"/>
    <w:rsid w:val="00316B19"/>
    <w:rsid w:val="00344D38"/>
    <w:rsid w:val="00350103"/>
    <w:rsid w:val="003564AB"/>
    <w:rsid w:val="00367435"/>
    <w:rsid w:val="00370D5C"/>
    <w:rsid w:val="00375372"/>
    <w:rsid w:val="00390212"/>
    <w:rsid w:val="00390CCA"/>
    <w:rsid w:val="003944A7"/>
    <w:rsid w:val="003A2781"/>
    <w:rsid w:val="003A7DEF"/>
    <w:rsid w:val="003B474B"/>
    <w:rsid w:val="003C3EDF"/>
    <w:rsid w:val="003C7107"/>
    <w:rsid w:val="003E523F"/>
    <w:rsid w:val="003E65CA"/>
    <w:rsid w:val="003E745F"/>
    <w:rsid w:val="003F5570"/>
    <w:rsid w:val="003F564F"/>
    <w:rsid w:val="004168C1"/>
    <w:rsid w:val="004332E7"/>
    <w:rsid w:val="00434F5A"/>
    <w:rsid w:val="004503EE"/>
    <w:rsid w:val="004568AB"/>
    <w:rsid w:val="00461F12"/>
    <w:rsid w:val="00472DFD"/>
    <w:rsid w:val="00486F05"/>
    <w:rsid w:val="00487362"/>
    <w:rsid w:val="00496AFC"/>
    <w:rsid w:val="004A0870"/>
    <w:rsid w:val="004A29B5"/>
    <w:rsid w:val="004A5D9B"/>
    <w:rsid w:val="004B15C0"/>
    <w:rsid w:val="004B4B8D"/>
    <w:rsid w:val="004B4F3B"/>
    <w:rsid w:val="004C6F0D"/>
    <w:rsid w:val="004D06A4"/>
    <w:rsid w:val="004E21EE"/>
    <w:rsid w:val="004E744D"/>
    <w:rsid w:val="004E7D93"/>
    <w:rsid w:val="004F1E01"/>
    <w:rsid w:val="004F59ED"/>
    <w:rsid w:val="004F6599"/>
    <w:rsid w:val="004F6CE2"/>
    <w:rsid w:val="005027EC"/>
    <w:rsid w:val="00507900"/>
    <w:rsid w:val="00514843"/>
    <w:rsid w:val="00525364"/>
    <w:rsid w:val="0052598A"/>
    <w:rsid w:val="00525DF1"/>
    <w:rsid w:val="00532AE9"/>
    <w:rsid w:val="00556C75"/>
    <w:rsid w:val="00557B0F"/>
    <w:rsid w:val="00562030"/>
    <w:rsid w:val="005725A7"/>
    <w:rsid w:val="00575E05"/>
    <w:rsid w:val="005760FF"/>
    <w:rsid w:val="00593873"/>
    <w:rsid w:val="00595475"/>
    <w:rsid w:val="005A001B"/>
    <w:rsid w:val="005A5A16"/>
    <w:rsid w:val="005B3664"/>
    <w:rsid w:val="005B6A35"/>
    <w:rsid w:val="005C47EF"/>
    <w:rsid w:val="005C55B3"/>
    <w:rsid w:val="005D3152"/>
    <w:rsid w:val="005E0DE0"/>
    <w:rsid w:val="005E330C"/>
    <w:rsid w:val="005E65A7"/>
    <w:rsid w:val="005F1B3F"/>
    <w:rsid w:val="005F5928"/>
    <w:rsid w:val="006052C7"/>
    <w:rsid w:val="0060710C"/>
    <w:rsid w:val="00622EDF"/>
    <w:rsid w:val="00630E3D"/>
    <w:rsid w:val="00631E39"/>
    <w:rsid w:val="006327E8"/>
    <w:rsid w:val="00634B7C"/>
    <w:rsid w:val="006366E8"/>
    <w:rsid w:val="00636CBA"/>
    <w:rsid w:val="0067024D"/>
    <w:rsid w:val="00670FA9"/>
    <w:rsid w:val="00680322"/>
    <w:rsid w:val="0068462C"/>
    <w:rsid w:val="00684F8B"/>
    <w:rsid w:val="00691D83"/>
    <w:rsid w:val="006960B8"/>
    <w:rsid w:val="006A3D2A"/>
    <w:rsid w:val="006A6292"/>
    <w:rsid w:val="006A6498"/>
    <w:rsid w:val="006B2B08"/>
    <w:rsid w:val="006B435C"/>
    <w:rsid w:val="006D4174"/>
    <w:rsid w:val="006E324A"/>
    <w:rsid w:val="0071633E"/>
    <w:rsid w:val="007324C6"/>
    <w:rsid w:val="0073364F"/>
    <w:rsid w:val="00736D7C"/>
    <w:rsid w:val="007464DF"/>
    <w:rsid w:val="00750C47"/>
    <w:rsid w:val="00752061"/>
    <w:rsid w:val="007649D0"/>
    <w:rsid w:val="00764EDD"/>
    <w:rsid w:val="0076571A"/>
    <w:rsid w:val="00773661"/>
    <w:rsid w:val="00774A24"/>
    <w:rsid w:val="00782D10"/>
    <w:rsid w:val="007843D1"/>
    <w:rsid w:val="00787079"/>
    <w:rsid w:val="00792B31"/>
    <w:rsid w:val="00793325"/>
    <w:rsid w:val="007A495B"/>
    <w:rsid w:val="007A68AE"/>
    <w:rsid w:val="007B3094"/>
    <w:rsid w:val="007B7C64"/>
    <w:rsid w:val="007D1792"/>
    <w:rsid w:val="007E1231"/>
    <w:rsid w:val="007E1F2C"/>
    <w:rsid w:val="007E7DC4"/>
    <w:rsid w:val="007F36C0"/>
    <w:rsid w:val="007F6F0D"/>
    <w:rsid w:val="008024A0"/>
    <w:rsid w:val="00807C6D"/>
    <w:rsid w:val="00810995"/>
    <w:rsid w:val="0081159C"/>
    <w:rsid w:val="00814A8B"/>
    <w:rsid w:val="00814C10"/>
    <w:rsid w:val="00817322"/>
    <w:rsid w:val="008324F6"/>
    <w:rsid w:val="00841A66"/>
    <w:rsid w:val="0084639E"/>
    <w:rsid w:val="00863C49"/>
    <w:rsid w:val="00876ACF"/>
    <w:rsid w:val="00881FAE"/>
    <w:rsid w:val="00886D84"/>
    <w:rsid w:val="008879F5"/>
    <w:rsid w:val="00890754"/>
    <w:rsid w:val="008B6AEB"/>
    <w:rsid w:val="008D2D1F"/>
    <w:rsid w:val="008D4093"/>
    <w:rsid w:val="008D6212"/>
    <w:rsid w:val="008E0448"/>
    <w:rsid w:val="008E3DCE"/>
    <w:rsid w:val="008E4879"/>
    <w:rsid w:val="008F13C1"/>
    <w:rsid w:val="00900368"/>
    <w:rsid w:val="00901344"/>
    <w:rsid w:val="00911E20"/>
    <w:rsid w:val="0092466C"/>
    <w:rsid w:val="00927ED8"/>
    <w:rsid w:val="00936C3D"/>
    <w:rsid w:val="00937F30"/>
    <w:rsid w:val="00943997"/>
    <w:rsid w:val="00955B8E"/>
    <w:rsid w:val="009602CF"/>
    <w:rsid w:val="00960E9D"/>
    <w:rsid w:val="00967DAB"/>
    <w:rsid w:val="00977085"/>
    <w:rsid w:val="00982E87"/>
    <w:rsid w:val="00984613"/>
    <w:rsid w:val="00985CDD"/>
    <w:rsid w:val="00994BB4"/>
    <w:rsid w:val="009B6BEC"/>
    <w:rsid w:val="009B6FD9"/>
    <w:rsid w:val="009B741C"/>
    <w:rsid w:val="009C225D"/>
    <w:rsid w:val="009D1007"/>
    <w:rsid w:val="009D446B"/>
    <w:rsid w:val="009D6B48"/>
    <w:rsid w:val="009F0CA4"/>
    <w:rsid w:val="009F23C5"/>
    <w:rsid w:val="009F64B4"/>
    <w:rsid w:val="009F66E8"/>
    <w:rsid w:val="009F6E98"/>
    <w:rsid w:val="009F7E8E"/>
    <w:rsid w:val="00A129E9"/>
    <w:rsid w:val="00A14D56"/>
    <w:rsid w:val="00A166F1"/>
    <w:rsid w:val="00A2235C"/>
    <w:rsid w:val="00A25B93"/>
    <w:rsid w:val="00A27E71"/>
    <w:rsid w:val="00A34FDC"/>
    <w:rsid w:val="00A35290"/>
    <w:rsid w:val="00A41DB6"/>
    <w:rsid w:val="00A54AE0"/>
    <w:rsid w:val="00A63BA6"/>
    <w:rsid w:val="00A73032"/>
    <w:rsid w:val="00A75185"/>
    <w:rsid w:val="00A803AD"/>
    <w:rsid w:val="00A9010D"/>
    <w:rsid w:val="00A92D0E"/>
    <w:rsid w:val="00A9301D"/>
    <w:rsid w:val="00A93C46"/>
    <w:rsid w:val="00A94104"/>
    <w:rsid w:val="00A94BCC"/>
    <w:rsid w:val="00A979C3"/>
    <w:rsid w:val="00AA3F42"/>
    <w:rsid w:val="00AB03AE"/>
    <w:rsid w:val="00AB3900"/>
    <w:rsid w:val="00AB4257"/>
    <w:rsid w:val="00AC492E"/>
    <w:rsid w:val="00AC7204"/>
    <w:rsid w:val="00AD03B6"/>
    <w:rsid w:val="00AD6926"/>
    <w:rsid w:val="00AE1472"/>
    <w:rsid w:val="00AE564A"/>
    <w:rsid w:val="00AE6549"/>
    <w:rsid w:val="00AF5C2E"/>
    <w:rsid w:val="00AF6515"/>
    <w:rsid w:val="00B05C3A"/>
    <w:rsid w:val="00B06CEA"/>
    <w:rsid w:val="00B204BB"/>
    <w:rsid w:val="00B31DB5"/>
    <w:rsid w:val="00B356C6"/>
    <w:rsid w:val="00B41516"/>
    <w:rsid w:val="00B41740"/>
    <w:rsid w:val="00B4486D"/>
    <w:rsid w:val="00B56801"/>
    <w:rsid w:val="00B60F5B"/>
    <w:rsid w:val="00B65EED"/>
    <w:rsid w:val="00B7322E"/>
    <w:rsid w:val="00B778A1"/>
    <w:rsid w:val="00B802AF"/>
    <w:rsid w:val="00B85AAA"/>
    <w:rsid w:val="00B87D0E"/>
    <w:rsid w:val="00B91BFA"/>
    <w:rsid w:val="00BB2F03"/>
    <w:rsid w:val="00BB59E7"/>
    <w:rsid w:val="00BB668A"/>
    <w:rsid w:val="00BB6D17"/>
    <w:rsid w:val="00BC0057"/>
    <w:rsid w:val="00BC553B"/>
    <w:rsid w:val="00BD18A0"/>
    <w:rsid w:val="00BD1FCE"/>
    <w:rsid w:val="00BD4649"/>
    <w:rsid w:val="00BE1A34"/>
    <w:rsid w:val="00BE4B5C"/>
    <w:rsid w:val="00BE5A51"/>
    <w:rsid w:val="00BE7440"/>
    <w:rsid w:val="00BF09B0"/>
    <w:rsid w:val="00BF0F9D"/>
    <w:rsid w:val="00BF41B0"/>
    <w:rsid w:val="00BF5F02"/>
    <w:rsid w:val="00BF6177"/>
    <w:rsid w:val="00BF7B4C"/>
    <w:rsid w:val="00C023F7"/>
    <w:rsid w:val="00C03EDD"/>
    <w:rsid w:val="00C14663"/>
    <w:rsid w:val="00C17523"/>
    <w:rsid w:val="00C1798F"/>
    <w:rsid w:val="00C17D9F"/>
    <w:rsid w:val="00C206D2"/>
    <w:rsid w:val="00C25FA3"/>
    <w:rsid w:val="00C32168"/>
    <w:rsid w:val="00C337EA"/>
    <w:rsid w:val="00C41DFC"/>
    <w:rsid w:val="00C44895"/>
    <w:rsid w:val="00C452B5"/>
    <w:rsid w:val="00C47461"/>
    <w:rsid w:val="00C47E85"/>
    <w:rsid w:val="00C54F75"/>
    <w:rsid w:val="00C6251C"/>
    <w:rsid w:val="00C632B4"/>
    <w:rsid w:val="00C65D8F"/>
    <w:rsid w:val="00C901AE"/>
    <w:rsid w:val="00C96446"/>
    <w:rsid w:val="00C97025"/>
    <w:rsid w:val="00CA2104"/>
    <w:rsid w:val="00CA48EC"/>
    <w:rsid w:val="00CC2932"/>
    <w:rsid w:val="00CC4F17"/>
    <w:rsid w:val="00CD397B"/>
    <w:rsid w:val="00CD49B5"/>
    <w:rsid w:val="00CD57F5"/>
    <w:rsid w:val="00CE3450"/>
    <w:rsid w:val="00CE4900"/>
    <w:rsid w:val="00D02006"/>
    <w:rsid w:val="00D03105"/>
    <w:rsid w:val="00D075C6"/>
    <w:rsid w:val="00D12BA5"/>
    <w:rsid w:val="00D1319C"/>
    <w:rsid w:val="00D1320D"/>
    <w:rsid w:val="00D23D81"/>
    <w:rsid w:val="00D24993"/>
    <w:rsid w:val="00D2722B"/>
    <w:rsid w:val="00D276D3"/>
    <w:rsid w:val="00D27B0F"/>
    <w:rsid w:val="00D33C32"/>
    <w:rsid w:val="00D3490A"/>
    <w:rsid w:val="00D37124"/>
    <w:rsid w:val="00D5768B"/>
    <w:rsid w:val="00D738C5"/>
    <w:rsid w:val="00D74D7B"/>
    <w:rsid w:val="00D7787B"/>
    <w:rsid w:val="00D840B1"/>
    <w:rsid w:val="00D84220"/>
    <w:rsid w:val="00D954DA"/>
    <w:rsid w:val="00D95932"/>
    <w:rsid w:val="00D972EE"/>
    <w:rsid w:val="00DA4507"/>
    <w:rsid w:val="00DA7E18"/>
    <w:rsid w:val="00DB1F64"/>
    <w:rsid w:val="00DB3AC1"/>
    <w:rsid w:val="00DB50C8"/>
    <w:rsid w:val="00DC54E5"/>
    <w:rsid w:val="00DC5BAB"/>
    <w:rsid w:val="00DC6F2F"/>
    <w:rsid w:val="00DD72E8"/>
    <w:rsid w:val="00DE69E6"/>
    <w:rsid w:val="00DF1943"/>
    <w:rsid w:val="00DF68AA"/>
    <w:rsid w:val="00E01DDD"/>
    <w:rsid w:val="00E11468"/>
    <w:rsid w:val="00E14FBF"/>
    <w:rsid w:val="00E215D3"/>
    <w:rsid w:val="00E21EA5"/>
    <w:rsid w:val="00E22244"/>
    <w:rsid w:val="00E27940"/>
    <w:rsid w:val="00E30D67"/>
    <w:rsid w:val="00E3264E"/>
    <w:rsid w:val="00E344ED"/>
    <w:rsid w:val="00E379AC"/>
    <w:rsid w:val="00E40A8F"/>
    <w:rsid w:val="00E415CB"/>
    <w:rsid w:val="00E416B9"/>
    <w:rsid w:val="00E42016"/>
    <w:rsid w:val="00E44DC7"/>
    <w:rsid w:val="00E46D32"/>
    <w:rsid w:val="00E55269"/>
    <w:rsid w:val="00E628CC"/>
    <w:rsid w:val="00E63099"/>
    <w:rsid w:val="00E63F1D"/>
    <w:rsid w:val="00E66336"/>
    <w:rsid w:val="00E70370"/>
    <w:rsid w:val="00E75FA7"/>
    <w:rsid w:val="00EC2E98"/>
    <w:rsid w:val="00EC504E"/>
    <w:rsid w:val="00EC746D"/>
    <w:rsid w:val="00EC7D55"/>
    <w:rsid w:val="00ED556F"/>
    <w:rsid w:val="00ED70EA"/>
    <w:rsid w:val="00EF1A7A"/>
    <w:rsid w:val="00EF49D3"/>
    <w:rsid w:val="00EF6FF8"/>
    <w:rsid w:val="00F02F07"/>
    <w:rsid w:val="00F07E18"/>
    <w:rsid w:val="00F10578"/>
    <w:rsid w:val="00F21F14"/>
    <w:rsid w:val="00F26B9D"/>
    <w:rsid w:val="00F404A9"/>
    <w:rsid w:val="00F40768"/>
    <w:rsid w:val="00F41349"/>
    <w:rsid w:val="00F41C59"/>
    <w:rsid w:val="00F6334C"/>
    <w:rsid w:val="00F7206B"/>
    <w:rsid w:val="00F743A2"/>
    <w:rsid w:val="00F805C8"/>
    <w:rsid w:val="00F8124C"/>
    <w:rsid w:val="00F856B0"/>
    <w:rsid w:val="00F86CD1"/>
    <w:rsid w:val="00F909EF"/>
    <w:rsid w:val="00F90D43"/>
    <w:rsid w:val="00F95B0A"/>
    <w:rsid w:val="00F97F1E"/>
    <w:rsid w:val="00FA4449"/>
    <w:rsid w:val="00FB06D6"/>
    <w:rsid w:val="00FB07D1"/>
    <w:rsid w:val="00FB502F"/>
    <w:rsid w:val="00FC7DDF"/>
    <w:rsid w:val="00FD1DD7"/>
    <w:rsid w:val="00FF0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04B60"/>
  <w15:chartTrackingRefBased/>
  <w15:docId w15:val="{E65DB57A-DD5D-4DBF-9DE4-9DBF0EDDE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8CC"/>
    <w:pPr>
      <w:spacing w:after="40" w:line="250" w:lineRule="auto"/>
      <w:ind w:left="720"/>
    </w:pPr>
    <w:rPr>
      <w:sz w:val="20"/>
      <w:szCs w:val="20"/>
    </w:rPr>
  </w:style>
  <w:style w:type="paragraph" w:styleId="Heading1">
    <w:name w:val="heading 1"/>
    <w:next w:val="Heading2"/>
    <w:link w:val="Heading1Char"/>
    <w:uiPriority w:val="9"/>
    <w:qFormat/>
    <w:rsid w:val="00E628CC"/>
    <w:pPr>
      <w:keepNext/>
      <w:keepLines/>
      <w:spacing w:before="240" w:after="40"/>
      <w:ind w:left="-187"/>
      <w:outlineLvl w:val="0"/>
    </w:pPr>
    <w:rPr>
      <w:rFonts w:ascii="Franklin Gothic Heavy" w:eastAsiaTheme="majorEastAsia" w:hAnsi="Franklin Gothic Heavy" w:cstheme="majorBidi"/>
      <w:color w:val="2E74B5" w:themeColor="accent5" w:themeShade="BF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E628CC"/>
    <w:pPr>
      <w:keepNext/>
      <w:keepLines/>
      <w:shd w:val="clear" w:color="auto" w:fill="DEEAF6" w:themeFill="accent5" w:themeFillTint="33"/>
      <w:spacing w:before="120" w:after="120"/>
      <w:outlineLvl w:val="1"/>
    </w:pPr>
    <w:rPr>
      <w:rFonts w:ascii="Franklin Gothic Demi" w:eastAsiaTheme="majorEastAsia" w:hAnsi="Franklin Gothic Demi" w:cstheme="majorBidi"/>
      <w:color w:val="2F5496" w:themeColor="accent1" w:themeShade="BF"/>
      <w:sz w:val="26"/>
      <w:szCs w:val="26"/>
      <w:lang w:val="pt-BR"/>
    </w:rPr>
  </w:style>
  <w:style w:type="paragraph" w:styleId="Heading3">
    <w:name w:val="heading 3"/>
    <w:next w:val="Normal"/>
    <w:link w:val="Heading3Char"/>
    <w:uiPriority w:val="9"/>
    <w:unhideWhenUsed/>
    <w:qFormat/>
    <w:rsid w:val="00E628CC"/>
    <w:pPr>
      <w:keepNext/>
      <w:keepLines/>
      <w:spacing w:before="120" w:after="40"/>
      <w:ind w:left="187"/>
      <w:outlineLvl w:val="2"/>
    </w:pPr>
    <w:rPr>
      <w:rFonts w:ascii="Franklin Gothic Medium Cond" w:eastAsiaTheme="majorEastAsia" w:hAnsi="Franklin Gothic Medium Cond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628CC"/>
    <w:pPr>
      <w:keepNext/>
      <w:spacing w:before="120"/>
      <w:ind w:left="360"/>
      <w:outlineLvl w:val="3"/>
    </w:pPr>
    <w:rPr>
      <w:rFonts w:ascii="Franklin Gothic Book" w:hAnsi="Franklin Gothic Book"/>
      <w:b/>
      <w:bCs/>
      <w:color w:val="2E74B5" w:themeColor="accent5" w:themeShade="BF"/>
    </w:rPr>
  </w:style>
  <w:style w:type="paragraph" w:styleId="Heading5">
    <w:name w:val="heading 5"/>
    <w:next w:val="Normal"/>
    <w:link w:val="Heading5Char"/>
    <w:uiPriority w:val="9"/>
    <w:unhideWhenUsed/>
    <w:qFormat/>
    <w:rsid w:val="00E628CC"/>
    <w:pPr>
      <w:keepNext/>
      <w:spacing w:before="120" w:after="40"/>
      <w:ind w:left="547" w:right="2160"/>
      <w:outlineLvl w:val="4"/>
    </w:pPr>
    <w:rPr>
      <w:rFonts w:asciiTheme="majorHAnsi" w:hAnsiTheme="majorHAnsi"/>
      <w:b/>
      <w:bCs/>
      <w:caps/>
      <w:color w:val="C45911" w:themeColor="accent2" w:themeShade="BF"/>
      <w:spacing w:val="10"/>
      <w:sz w:val="18"/>
      <w:szCs w:val="18"/>
      <w14:ligatures w14:val="standard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628CC"/>
    <w:pPr>
      <w:pBdr>
        <w:top w:val="dotted" w:sz="4" w:space="1" w:color="5B9BD5" w:themeColor="accent5"/>
      </w:pBdr>
      <w:spacing w:before="120"/>
      <w:ind w:right="3600"/>
      <w:outlineLvl w:val="5"/>
    </w:pPr>
    <w:rPr>
      <w:caps/>
      <w:color w:val="2F5496" w:themeColor="accent1" w:themeShade="BF"/>
      <w:spacing w:val="10"/>
      <w:sz w:val="18"/>
      <w:szCs w:val="1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628CC"/>
    <w:pPr>
      <w:spacing w:before="240"/>
      <w:outlineLvl w:val="6"/>
    </w:pPr>
    <w:rPr>
      <w:b/>
      <w:bCs/>
      <w:caps/>
      <w:color w:val="000000" w:themeColor="text1"/>
      <w:spacing w:val="10"/>
      <w:sz w:val="1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628CC"/>
    <w:pPr>
      <w:spacing w:before="240"/>
      <w:outlineLvl w:val="7"/>
    </w:pPr>
    <w:rPr>
      <w:b/>
      <w:bCs/>
      <w:caps/>
      <w:color w:val="808080" w:themeColor="background1" w:themeShade="80"/>
      <w:spacing w:val="1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E628CC"/>
    <w:pPr>
      <w:spacing w:before="120"/>
      <w:outlineLvl w:val="8"/>
    </w:pPr>
    <w:rPr>
      <w:b/>
      <w:bCs/>
      <w:color w:val="808080" w:themeColor="background1" w:themeShade="80"/>
      <w:spacing w:val="10"/>
      <w:sz w:val="16"/>
      <w:szCs w:val="16"/>
    </w:rPr>
  </w:style>
  <w:style w:type="character" w:default="1" w:styleId="DefaultParagraphFont">
    <w:name w:val="Default Paragraph Font"/>
    <w:uiPriority w:val="1"/>
    <w:unhideWhenUsed/>
    <w:rsid w:val="00E628CC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E628CC"/>
  </w:style>
  <w:style w:type="character" w:customStyle="1" w:styleId="Heading5Char">
    <w:name w:val="Heading 5 Char"/>
    <w:basedOn w:val="DefaultParagraphFont"/>
    <w:link w:val="Heading5"/>
    <w:uiPriority w:val="9"/>
    <w:rsid w:val="00E628CC"/>
    <w:rPr>
      <w:rFonts w:asciiTheme="majorHAnsi" w:hAnsiTheme="majorHAnsi"/>
      <w:b/>
      <w:bCs/>
      <w:caps/>
      <w:color w:val="C45911" w:themeColor="accent2" w:themeShade="BF"/>
      <w:spacing w:val="10"/>
      <w:sz w:val="18"/>
      <w:szCs w:val="18"/>
      <w14:ligatures w14:val="standard"/>
    </w:rPr>
  </w:style>
  <w:style w:type="character" w:customStyle="1" w:styleId="Hebrew">
    <w:name w:val="Hebrew"/>
    <w:basedOn w:val="DefaultParagraphFont"/>
    <w:uiPriority w:val="1"/>
    <w:qFormat/>
    <w:rsid w:val="001100D6"/>
    <w:rPr>
      <w:rFonts w:ascii="Tahoma" w:hAnsi="Tahoma" w:cs="Tahoma"/>
      <w:color w:val="4472C4" w:themeColor="accent1"/>
      <w:sz w:val="14"/>
      <w:szCs w:val="14"/>
      <w:lang w:bidi="he-IL"/>
    </w:rPr>
  </w:style>
  <w:style w:type="character" w:customStyle="1" w:styleId="Heading4Char">
    <w:name w:val="Heading 4 Char"/>
    <w:basedOn w:val="DefaultParagraphFont"/>
    <w:link w:val="Heading4"/>
    <w:uiPriority w:val="9"/>
    <w:rsid w:val="00E628CC"/>
    <w:rPr>
      <w:rFonts w:ascii="Franklin Gothic Book" w:hAnsi="Franklin Gothic Book"/>
      <w:b/>
      <w:bCs/>
      <w:color w:val="2E74B5" w:themeColor="accent5" w:themeShade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628CC"/>
    <w:rPr>
      <w:rFonts w:ascii="Franklin Gothic Medium Cond" w:eastAsiaTheme="majorEastAsia" w:hAnsi="Franklin Gothic Medium Cond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628CC"/>
    <w:pPr>
      <w:spacing w:after="0" w:line="240" w:lineRule="auto"/>
    </w:pPr>
    <w:rPr>
      <w:rFonts w:asciiTheme="majorHAnsi" w:hAnsiTheme="majorHAnsi"/>
      <w:lang w:bidi="ar-SA"/>
      <w14:ligatures w14:val="standar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628CC"/>
    <w:rPr>
      <w:rFonts w:ascii="Franklin Gothic Heavy" w:eastAsiaTheme="majorEastAsia" w:hAnsi="Franklin Gothic Heavy" w:cstheme="majorBidi"/>
      <w:color w:val="2E74B5" w:themeColor="accent5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628CC"/>
    <w:pPr>
      <w:tabs>
        <w:tab w:val="center" w:pos="4680"/>
        <w:tab w:val="right" w:pos="9360"/>
      </w:tabs>
      <w:spacing w:after="0" w:line="240" w:lineRule="auto"/>
      <w:ind w:left="-180"/>
      <w:jc w:val="right"/>
    </w:pPr>
    <w:rPr>
      <w:rFonts w:ascii="Franklin Gothic Heavy" w:hAnsi="Franklin Gothic Heavy"/>
      <w:color w:val="808080" w:themeColor="background1" w:themeShade="80"/>
    </w:rPr>
  </w:style>
  <w:style w:type="character" w:customStyle="1" w:styleId="HeaderChar">
    <w:name w:val="Header Char"/>
    <w:basedOn w:val="DefaultParagraphFont"/>
    <w:link w:val="Header"/>
    <w:uiPriority w:val="99"/>
    <w:rsid w:val="00E628CC"/>
    <w:rPr>
      <w:rFonts w:ascii="Franklin Gothic Heavy" w:hAnsi="Franklin Gothic Heavy"/>
      <w:color w:val="808080" w:themeColor="background1" w:themeShade="80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628CC"/>
    <w:pPr>
      <w:tabs>
        <w:tab w:val="right" w:pos="9270"/>
      </w:tabs>
      <w:spacing w:after="0"/>
      <w:jc w:val="both"/>
    </w:pPr>
    <w:rPr>
      <w:rFonts w:ascii="Arial Black" w:hAnsi="Arial Black"/>
      <w:color w:val="808080" w:themeColor="background1" w:themeShade="80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E628CC"/>
    <w:rPr>
      <w:rFonts w:ascii="Arial Black" w:hAnsi="Arial Black"/>
      <w:color w:val="808080" w:themeColor="background1" w:themeShade="80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628CC"/>
    <w:rPr>
      <w:rFonts w:ascii="Franklin Gothic Demi" w:eastAsiaTheme="majorEastAsia" w:hAnsi="Franklin Gothic Demi" w:cstheme="majorBidi"/>
      <w:color w:val="2F5496" w:themeColor="accent1" w:themeShade="BF"/>
      <w:sz w:val="26"/>
      <w:szCs w:val="26"/>
      <w:shd w:val="clear" w:color="auto" w:fill="DEEAF6" w:themeFill="accent5" w:themeFillTint="33"/>
      <w:lang w:val="pt-BR"/>
    </w:rPr>
  </w:style>
  <w:style w:type="paragraph" w:styleId="ListParagraph">
    <w:name w:val="List Paragraph"/>
    <w:basedOn w:val="Normal"/>
    <w:uiPriority w:val="34"/>
    <w:qFormat/>
    <w:rsid w:val="00E628CC"/>
    <w:pPr>
      <w:numPr>
        <w:numId w:val="21"/>
      </w:numPr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rsid w:val="00E628CC"/>
    <w:rPr>
      <w:caps/>
      <w:color w:val="2F5496" w:themeColor="accent1" w:themeShade="BF"/>
      <w:spacing w:val="10"/>
      <w:sz w:val="18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rsid w:val="00E628CC"/>
    <w:rPr>
      <w:b/>
      <w:bCs/>
      <w:caps/>
      <w:color w:val="000000" w:themeColor="text1"/>
      <w:spacing w:val="10"/>
      <w:sz w:val="16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E628CC"/>
    <w:rPr>
      <w:b/>
      <w:bCs/>
      <w:caps/>
      <w:color w:val="808080" w:themeColor="background1" w:themeShade="80"/>
      <w:spacing w:val="1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rsid w:val="00E628CC"/>
    <w:rPr>
      <w:b/>
      <w:bCs/>
      <w:color w:val="808080" w:themeColor="background1" w:themeShade="80"/>
      <w:spacing w:val="10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28CC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8CC"/>
    <w:rPr>
      <w:rFonts w:ascii="Segoe UI" w:hAnsi="Segoe UI" w:cs="Segoe UI"/>
      <w:sz w:val="20"/>
      <w:szCs w:val="18"/>
    </w:rPr>
  </w:style>
  <w:style w:type="paragraph" w:styleId="BodyText">
    <w:name w:val="Body Text"/>
    <w:basedOn w:val="Normal"/>
    <w:link w:val="BodyTextChar"/>
    <w:uiPriority w:val="99"/>
    <w:unhideWhenUsed/>
    <w:rsid w:val="00E628CC"/>
    <w:pPr>
      <w:jc w:val="center"/>
    </w:pPr>
    <w:rPr>
      <w:color w:val="FFFFFF" w:themeColor="background1"/>
    </w:rPr>
  </w:style>
  <w:style w:type="character" w:customStyle="1" w:styleId="BodyTextChar">
    <w:name w:val="Body Text Char"/>
    <w:basedOn w:val="DefaultParagraphFont"/>
    <w:link w:val="BodyText"/>
    <w:uiPriority w:val="99"/>
    <w:rsid w:val="00E628CC"/>
    <w:rPr>
      <w:color w:val="FFFFFF" w:themeColor="background1"/>
      <w:sz w:val="20"/>
      <w:szCs w:val="20"/>
    </w:rPr>
  </w:style>
  <w:style w:type="character" w:styleId="BookTitle">
    <w:name w:val="Book Title"/>
    <w:uiPriority w:val="33"/>
    <w:qFormat/>
    <w:rsid w:val="00E628CC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628CC"/>
    <w:rPr>
      <w:b/>
      <w:bCs/>
      <w:color w:val="2F5496" w:themeColor="accent1" w:themeShade="BF"/>
      <w:sz w:val="16"/>
      <w:szCs w:val="16"/>
    </w:rPr>
  </w:style>
  <w:style w:type="paragraph" w:customStyle="1" w:styleId="ContactInfo">
    <w:name w:val="Contact Info"/>
    <w:basedOn w:val="Normal"/>
    <w:rsid w:val="00E628CC"/>
    <w:pPr>
      <w:spacing w:line="300" w:lineRule="auto"/>
    </w:pPr>
    <w:rPr>
      <w:sz w:val="28"/>
      <w:szCs w:val="28"/>
    </w:rPr>
  </w:style>
  <w:style w:type="character" w:styleId="Emphasis">
    <w:name w:val="Emphasis"/>
    <w:uiPriority w:val="20"/>
    <w:qFormat/>
    <w:rsid w:val="00E628CC"/>
    <w:rPr>
      <w:caps/>
      <w:color w:val="1F3763" w:themeColor="accent1" w:themeShade="7F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E628CC"/>
    <w:rPr>
      <w:color w:val="800080"/>
      <w:u w:val="single"/>
    </w:rPr>
  </w:style>
  <w:style w:type="character" w:styleId="Hyperlink">
    <w:name w:val="Hyperlink"/>
    <w:basedOn w:val="DefaultParagraphFont"/>
    <w:uiPriority w:val="99"/>
    <w:unhideWhenUsed/>
    <w:rsid w:val="00E628CC"/>
    <w:rPr>
      <w:color w:val="0563C1" w:themeColor="hyperlink"/>
      <w:u w:val="single"/>
    </w:rPr>
  </w:style>
  <w:style w:type="character" w:styleId="IntenseEmphasis">
    <w:name w:val="Intense Emphasis"/>
    <w:uiPriority w:val="21"/>
    <w:qFormat/>
    <w:rsid w:val="00E628CC"/>
    <w:rPr>
      <w:b/>
      <w:bCs/>
      <w:caps/>
      <w:color w:val="1F3763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28CC"/>
    <w:pPr>
      <w:spacing w:after="240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28CC"/>
    <w:rPr>
      <w:color w:val="4472C4" w:themeColor="accent1"/>
      <w:sz w:val="24"/>
      <w:szCs w:val="24"/>
    </w:rPr>
  </w:style>
  <w:style w:type="character" w:styleId="IntenseReference">
    <w:name w:val="Intense Reference"/>
    <w:uiPriority w:val="32"/>
    <w:qFormat/>
    <w:rsid w:val="00E628CC"/>
    <w:rPr>
      <w:b/>
      <w:bCs/>
      <w:i/>
      <w:iCs/>
      <w:caps/>
      <w:color w:val="4472C4" w:themeColor="accent1"/>
    </w:rPr>
  </w:style>
  <w:style w:type="paragraph" w:styleId="ListBullet">
    <w:name w:val="List Bullet"/>
    <w:basedOn w:val="Normal"/>
    <w:uiPriority w:val="1"/>
    <w:qFormat/>
    <w:rsid w:val="00E628CC"/>
    <w:pPr>
      <w:numPr>
        <w:numId w:val="20"/>
      </w:numPr>
      <w:spacing w:line="264" w:lineRule="auto"/>
    </w:pPr>
  </w:style>
  <w:style w:type="paragraph" w:styleId="NoSpacing">
    <w:name w:val="No Spacing"/>
    <w:link w:val="NoSpacingChar"/>
    <w:uiPriority w:val="1"/>
    <w:qFormat/>
    <w:rsid w:val="00E628CC"/>
    <w:pPr>
      <w:spacing w:after="0" w:line="240" w:lineRule="auto"/>
      <w:ind w:left="720"/>
    </w:pPr>
    <w:rPr>
      <w:rFonts w:eastAsiaTheme="minorEastAsia"/>
      <w:sz w:val="20"/>
      <w:szCs w:val="20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628CC"/>
    <w:rPr>
      <w:rFonts w:eastAsiaTheme="minorEastAsia"/>
      <w:sz w:val="20"/>
      <w:szCs w:val="20"/>
      <w:lang w:eastAsia="ja-JP"/>
    </w:rPr>
  </w:style>
  <w:style w:type="character" w:styleId="PageNumber">
    <w:name w:val="page number"/>
    <w:basedOn w:val="DefaultParagraphFont"/>
    <w:uiPriority w:val="99"/>
    <w:unhideWhenUsed/>
    <w:rsid w:val="00E628CC"/>
    <w:rPr>
      <w:b/>
      <w:bCs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E628CC"/>
    <w:rPr>
      <w:color w:val="808080"/>
    </w:rPr>
  </w:style>
  <w:style w:type="character" w:customStyle="1" w:styleId="pullquote">
    <w:name w:val="pullquote"/>
    <w:basedOn w:val="DefaultParagraphFont"/>
    <w:rsid w:val="00E628CC"/>
  </w:style>
  <w:style w:type="paragraph" w:styleId="Quote">
    <w:name w:val="Quote"/>
    <w:basedOn w:val="Normal"/>
    <w:next w:val="Normal"/>
    <w:link w:val="QuoteChar"/>
    <w:uiPriority w:val="29"/>
    <w:qFormat/>
    <w:rsid w:val="00E628CC"/>
    <w:pPr>
      <w:pBdr>
        <w:top w:val="dotted" w:sz="4" w:space="1" w:color="5B9BD5" w:themeColor="accent5"/>
        <w:bottom w:val="dotted" w:sz="4" w:space="1" w:color="5B9BD5" w:themeColor="accent5"/>
      </w:pBdr>
      <w:spacing w:before="240" w:after="240"/>
      <w:ind w:left="1526" w:right="907"/>
    </w:pPr>
    <w:rPr>
      <w:color w:val="2F5496" w:themeColor="accent1" w:themeShade="BF"/>
      <w:szCs w:val="18"/>
    </w:rPr>
  </w:style>
  <w:style w:type="character" w:customStyle="1" w:styleId="QuoteChar">
    <w:name w:val="Quote Char"/>
    <w:basedOn w:val="DefaultParagraphFont"/>
    <w:link w:val="Quote"/>
    <w:uiPriority w:val="29"/>
    <w:rsid w:val="00E628CC"/>
    <w:rPr>
      <w:color w:val="2F5496" w:themeColor="accent1" w:themeShade="BF"/>
      <w:sz w:val="20"/>
      <w:szCs w:val="18"/>
    </w:rPr>
  </w:style>
  <w:style w:type="character" w:styleId="Strong">
    <w:name w:val="Strong"/>
    <w:uiPriority w:val="22"/>
    <w:qFormat/>
    <w:rsid w:val="00E628CC"/>
    <w:rPr>
      <w:b/>
      <w:bCs/>
    </w:rPr>
  </w:style>
  <w:style w:type="paragraph" w:styleId="Subtitle">
    <w:name w:val="Subtitle"/>
    <w:basedOn w:val="Heading1"/>
    <w:next w:val="Normal"/>
    <w:link w:val="SubtitleChar"/>
    <w:uiPriority w:val="11"/>
    <w:qFormat/>
    <w:rsid w:val="00E628CC"/>
    <w:rPr>
      <w:b/>
      <w:bCs/>
    </w:rPr>
  </w:style>
  <w:style w:type="character" w:customStyle="1" w:styleId="SubtitleChar">
    <w:name w:val="Subtitle Char"/>
    <w:basedOn w:val="DefaultParagraphFont"/>
    <w:link w:val="Subtitle"/>
    <w:uiPriority w:val="11"/>
    <w:rsid w:val="00E628CC"/>
    <w:rPr>
      <w:rFonts w:ascii="Franklin Gothic Heavy" w:eastAsiaTheme="majorEastAsia" w:hAnsi="Franklin Gothic Heavy" w:cstheme="majorBidi"/>
      <w:b/>
      <w:bCs/>
      <w:color w:val="2E74B5" w:themeColor="accent5" w:themeShade="BF"/>
      <w:sz w:val="32"/>
      <w:szCs w:val="32"/>
    </w:rPr>
  </w:style>
  <w:style w:type="character" w:styleId="SubtleEmphasis">
    <w:name w:val="Subtle Emphasis"/>
    <w:uiPriority w:val="19"/>
    <w:qFormat/>
    <w:rsid w:val="00E628CC"/>
    <w:rPr>
      <w:i/>
      <w:iCs/>
      <w:color w:val="1F3763" w:themeColor="accent1" w:themeShade="7F"/>
    </w:rPr>
  </w:style>
  <w:style w:type="character" w:styleId="SubtleReference">
    <w:name w:val="Subtle Reference"/>
    <w:uiPriority w:val="31"/>
    <w:qFormat/>
    <w:rsid w:val="00E628CC"/>
    <w:rPr>
      <w:b/>
      <w:b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E628CC"/>
    <w:rPr>
      <w:rFonts w:eastAsiaTheme="majorEastAsia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28CC"/>
    <w:rPr>
      <w:rFonts w:eastAsiaTheme="majorEastAsia" w:cstheme="majorBidi"/>
      <w:caps/>
      <w:color w:val="4472C4" w:themeColor="accent1"/>
      <w:spacing w:val="10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628CC"/>
    <w:pPr>
      <w:tabs>
        <w:tab w:val="right" w:leader="dot" w:pos="10070"/>
      </w:tabs>
      <w:spacing w:after="100"/>
    </w:pPr>
    <w:rPr>
      <w:rFonts w:asciiTheme="majorBidi" w:hAnsiTheme="majorBidi" w:cstheme="majorBidi"/>
      <w:bCs/>
      <w:noProof/>
      <w:sz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E628CC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E628CC"/>
    <w:pPr>
      <w:tabs>
        <w:tab w:val="right" w:leader="dot" w:pos="10070"/>
      </w:tabs>
      <w:ind w:left="403"/>
    </w:pPr>
    <w:rPr>
      <w:sz w:val="16"/>
    </w:rPr>
  </w:style>
  <w:style w:type="paragraph" w:styleId="TOC4">
    <w:name w:val="toc 4"/>
    <w:basedOn w:val="Normal"/>
    <w:next w:val="Normal"/>
    <w:autoRedefine/>
    <w:uiPriority w:val="39"/>
    <w:unhideWhenUsed/>
    <w:rsid w:val="00E628CC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E628CC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E628CC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E628CC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E628CC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E628CC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unhideWhenUsed/>
    <w:qFormat/>
    <w:rsid w:val="00E628CC"/>
    <w:pPr>
      <w:outlineLvl w:val="9"/>
    </w:pPr>
  </w:style>
  <w:style w:type="table" w:styleId="PlainTable1">
    <w:name w:val="Plain Table 1"/>
    <w:basedOn w:val="TableNormal"/>
    <w:uiPriority w:val="41"/>
    <w:rsid w:val="00E628CC"/>
    <w:pPr>
      <w:spacing w:after="0" w:line="240" w:lineRule="auto"/>
    </w:pPr>
    <w:rPr>
      <w:lang w:bidi="ar-SA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E628CC"/>
    <w:pPr>
      <w:spacing w:after="0" w:line="240" w:lineRule="auto"/>
    </w:pPr>
    <w:rPr>
      <w:lang w:bidi="ar-SA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Mention1">
    <w:name w:val="Mention1"/>
    <w:basedOn w:val="DefaultParagraphFont"/>
    <w:uiPriority w:val="99"/>
    <w:semiHidden/>
    <w:unhideWhenUsed/>
    <w:rsid w:val="00E628CC"/>
    <w:rPr>
      <w:color w:val="2B579A"/>
      <w:shd w:val="clear" w:color="auto" w:fill="E6E6E6"/>
    </w:rPr>
  </w:style>
  <w:style w:type="paragraph" w:customStyle="1" w:styleId="noteslinedhead">
    <w:name w:val="notes lined head"/>
    <w:basedOn w:val="noteslinedL3"/>
    <w:next w:val="noteslined"/>
    <w:qFormat/>
    <w:rsid w:val="00E628CC"/>
    <w:pPr>
      <w:pBdr>
        <w:left w:val="thinThickSmallGap" w:sz="18" w:space="4" w:color="2E74B5" w:themeColor="accent5" w:themeShade="BF"/>
      </w:pBdr>
      <w:spacing w:before="0"/>
    </w:pPr>
  </w:style>
  <w:style w:type="character" w:styleId="EndnoteReference">
    <w:name w:val="endnote reference"/>
    <w:basedOn w:val="DefaultParagraphFont"/>
    <w:uiPriority w:val="99"/>
    <w:semiHidden/>
    <w:unhideWhenUsed/>
    <w:rsid w:val="00E628CC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628CC"/>
    <w:pPr>
      <w:spacing w:before="80" w:after="0"/>
      <w:ind w:left="187" w:right="1980" w:hanging="187"/>
    </w:pPr>
    <w:rPr>
      <w:rFonts w:eastAsiaTheme="minorEastAsia"/>
      <w:szCs w:val="18"/>
      <w:lang w:eastAsia="ja-JP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628CC"/>
    <w:rPr>
      <w:rFonts w:eastAsiaTheme="minorEastAsia"/>
      <w:sz w:val="20"/>
      <w:szCs w:val="18"/>
      <w:lang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E628C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E628CC"/>
    <w:pPr>
      <w:spacing w:before="80" w:after="0"/>
      <w:ind w:left="187" w:right="1980" w:hanging="187"/>
    </w:pPr>
    <w:rPr>
      <w:rFonts w:eastAsiaTheme="minorEastAsia"/>
      <w:sz w:val="16"/>
      <w:szCs w:val="18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628CC"/>
    <w:rPr>
      <w:rFonts w:eastAsiaTheme="minorEastAsia"/>
      <w:sz w:val="16"/>
      <w:szCs w:val="18"/>
      <w:lang w:eastAsia="ja-JP"/>
    </w:rPr>
  </w:style>
  <w:style w:type="table" w:styleId="GridTable1Light-Accent6">
    <w:name w:val="Grid Table 1 Light Accent 6"/>
    <w:basedOn w:val="TableNormal"/>
    <w:uiPriority w:val="46"/>
    <w:rsid w:val="00E628CC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cite">
    <w:name w:val="cite"/>
    <w:basedOn w:val="DefaultParagraphFont"/>
    <w:uiPriority w:val="1"/>
    <w:qFormat/>
    <w:rsid w:val="00E628CC"/>
    <w:rPr>
      <w:rFonts w:ascii="Franklin Gothic Book" w:hAnsi="Franklin Gothic Book"/>
      <w:b/>
      <w:color w:val="FFFFFF" w:themeColor="background1"/>
      <w:spacing w:val="14"/>
      <w:position w:val="1"/>
      <w:sz w:val="12"/>
      <w:szCs w:val="14"/>
      <w:bdr w:val="single" w:sz="24" w:space="0" w:color="2E74B5" w:themeColor="accent5" w:themeShade="BF"/>
      <w:shd w:val="clear" w:color="auto" w:fill="2E74B5" w:themeFill="accent5" w:themeFillShade="BF"/>
    </w:rPr>
  </w:style>
  <w:style w:type="paragraph" w:customStyle="1" w:styleId="Tablecell">
    <w:name w:val="Table cell"/>
    <w:basedOn w:val="Normal"/>
    <w:rsid w:val="00E628CC"/>
    <w:pPr>
      <w:spacing w:after="0"/>
      <w:ind w:right="1980" w:hanging="187"/>
    </w:pPr>
    <w:rPr>
      <w:rFonts w:eastAsiaTheme="minorEastAsia"/>
      <w:lang w:eastAsia="ja-JP"/>
    </w:rPr>
  </w:style>
  <w:style w:type="paragraph" w:customStyle="1" w:styleId="noteslined">
    <w:name w:val="notes lined"/>
    <w:basedOn w:val="Normal"/>
    <w:link w:val="noteslinedChar"/>
    <w:qFormat/>
    <w:rsid w:val="00E628CC"/>
    <w:pPr>
      <w:pBdr>
        <w:left w:val="dotted" w:sz="4" w:space="4" w:color="2E74B5" w:themeColor="accent5" w:themeShade="BF"/>
      </w:pBdr>
      <w:spacing w:before="40" w:line="200" w:lineRule="atLeast"/>
      <w:ind w:left="993" w:hanging="187"/>
    </w:pPr>
    <w:rPr>
      <w:rFonts w:eastAsiaTheme="minorEastAsia" w:cstheme="majorHAnsi"/>
      <w:color w:val="0B1C2B"/>
      <w:sz w:val="16"/>
      <w:szCs w:val="16"/>
    </w:rPr>
  </w:style>
  <w:style w:type="paragraph" w:customStyle="1" w:styleId="noteslinedL3">
    <w:name w:val="notes lined L3"/>
    <w:next w:val="noteslined"/>
    <w:link w:val="noteslinedL3Char"/>
    <w:qFormat/>
    <w:rsid w:val="00E628CC"/>
    <w:pPr>
      <w:keepNext/>
      <w:pBdr>
        <w:left w:val="thinThickSmallGap" w:sz="36" w:space="4" w:color="2E74B5" w:themeColor="accent5" w:themeShade="BF"/>
      </w:pBdr>
      <w:spacing w:before="240" w:after="0"/>
      <w:ind w:left="806"/>
      <w:outlineLvl w:val="2"/>
    </w:pPr>
    <w:rPr>
      <w:rFonts w:ascii="Arial Black" w:eastAsiaTheme="minorEastAsia" w:hAnsi="Arial Black" w:cstheme="majorHAnsi"/>
      <w:color w:val="1F3864" w:themeColor="accent1" w:themeShade="80"/>
      <w:sz w:val="14"/>
      <w:szCs w:val="14"/>
    </w:rPr>
  </w:style>
  <w:style w:type="character" w:customStyle="1" w:styleId="noteslinedChar">
    <w:name w:val="notes lined Char"/>
    <w:basedOn w:val="DefaultParagraphFont"/>
    <w:link w:val="noteslined"/>
    <w:rsid w:val="00E628CC"/>
    <w:rPr>
      <w:rFonts w:eastAsiaTheme="minorEastAsia" w:cstheme="majorHAnsi"/>
      <w:color w:val="0B1C2B"/>
      <w:sz w:val="16"/>
      <w:szCs w:val="16"/>
    </w:rPr>
  </w:style>
  <w:style w:type="character" w:customStyle="1" w:styleId="noteslinedL3Char">
    <w:name w:val="notes lined L3 Char"/>
    <w:basedOn w:val="noteslinedChar"/>
    <w:link w:val="noteslinedL3"/>
    <w:rsid w:val="00E628CC"/>
    <w:rPr>
      <w:rFonts w:ascii="Arial Black" w:eastAsiaTheme="minorEastAsia" w:hAnsi="Arial Black" w:cstheme="majorHAnsi"/>
      <w:color w:val="1F3864" w:themeColor="accent1" w:themeShade="80"/>
      <w:sz w:val="14"/>
      <w:szCs w:val="14"/>
    </w:rPr>
  </w:style>
  <w:style w:type="paragraph" w:customStyle="1" w:styleId="notesflush">
    <w:name w:val="notes flush"/>
    <w:basedOn w:val="Normal"/>
    <w:qFormat/>
    <w:rsid w:val="00E628CC"/>
    <w:pPr>
      <w:spacing w:after="0" w:line="160" w:lineRule="atLeast"/>
      <w:ind w:left="187" w:right="72" w:hanging="187"/>
    </w:pPr>
    <w:rPr>
      <w:rFonts w:eastAsiaTheme="minorEastAsia"/>
      <w:color w:val="833C0B" w:themeColor="accent2" w:themeShade="80"/>
      <w:sz w:val="14"/>
      <w:szCs w:val="14"/>
      <w:lang w:eastAsia="ja-JP"/>
    </w:rPr>
  </w:style>
  <w:style w:type="numbering" w:customStyle="1" w:styleId="notesbullets">
    <w:name w:val="notes bullets"/>
    <w:basedOn w:val="NoList"/>
    <w:uiPriority w:val="99"/>
    <w:rsid w:val="00E628CC"/>
    <w:pPr>
      <w:numPr>
        <w:numId w:val="8"/>
      </w:numPr>
    </w:pPr>
  </w:style>
  <w:style w:type="paragraph" w:styleId="ListBullet2">
    <w:name w:val="List Bullet 2"/>
    <w:basedOn w:val="Normal"/>
    <w:uiPriority w:val="99"/>
    <w:semiHidden/>
    <w:unhideWhenUsed/>
    <w:rsid w:val="00E628CC"/>
    <w:pPr>
      <w:numPr>
        <w:ilvl w:val="1"/>
        <w:numId w:val="8"/>
      </w:numPr>
      <w:spacing w:before="80" w:line="230" w:lineRule="exact"/>
      <w:ind w:right="1980"/>
      <w:contextualSpacing/>
    </w:pPr>
    <w:rPr>
      <w:rFonts w:eastAsiaTheme="minorEastAsia"/>
      <w:szCs w:val="18"/>
      <w:lang w:eastAsia="ja-JP"/>
    </w:rPr>
  </w:style>
  <w:style w:type="paragraph" w:styleId="ListBullet3">
    <w:name w:val="List Bullet 3"/>
    <w:basedOn w:val="Normal"/>
    <w:uiPriority w:val="99"/>
    <w:semiHidden/>
    <w:unhideWhenUsed/>
    <w:rsid w:val="00E628CC"/>
    <w:pPr>
      <w:numPr>
        <w:ilvl w:val="2"/>
        <w:numId w:val="8"/>
      </w:numPr>
      <w:spacing w:before="80" w:line="230" w:lineRule="exact"/>
      <w:ind w:right="1980"/>
      <w:contextualSpacing/>
    </w:pPr>
    <w:rPr>
      <w:rFonts w:eastAsiaTheme="minorEastAsia"/>
      <w:szCs w:val="18"/>
      <w:lang w:eastAsia="ja-JP"/>
    </w:rPr>
  </w:style>
  <w:style w:type="paragraph" w:styleId="ListBullet4">
    <w:name w:val="List Bullet 4"/>
    <w:basedOn w:val="Normal"/>
    <w:uiPriority w:val="99"/>
    <w:semiHidden/>
    <w:unhideWhenUsed/>
    <w:rsid w:val="00E628CC"/>
    <w:pPr>
      <w:numPr>
        <w:ilvl w:val="3"/>
        <w:numId w:val="8"/>
      </w:numPr>
      <w:spacing w:before="80" w:line="230" w:lineRule="exact"/>
      <w:ind w:right="1980"/>
      <w:contextualSpacing/>
    </w:pPr>
    <w:rPr>
      <w:rFonts w:eastAsiaTheme="minorEastAsia"/>
      <w:szCs w:val="18"/>
      <w:lang w:eastAsia="ja-JP"/>
    </w:rPr>
  </w:style>
  <w:style w:type="paragraph" w:styleId="ListBullet5">
    <w:name w:val="List Bullet 5"/>
    <w:basedOn w:val="Normal"/>
    <w:uiPriority w:val="99"/>
    <w:semiHidden/>
    <w:unhideWhenUsed/>
    <w:rsid w:val="00E628CC"/>
    <w:pPr>
      <w:numPr>
        <w:ilvl w:val="4"/>
        <w:numId w:val="8"/>
      </w:numPr>
      <w:spacing w:before="80" w:line="230" w:lineRule="exact"/>
      <w:ind w:right="1980"/>
      <w:contextualSpacing/>
    </w:pPr>
    <w:rPr>
      <w:rFonts w:eastAsiaTheme="minorEastAsia"/>
      <w:szCs w:val="18"/>
      <w:lang w:eastAsia="ja-JP"/>
    </w:rPr>
  </w:style>
  <w:style w:type="table" w:styleId="GridTable4-Accent5">
    <w:name w:val="Grid Table 4 Accent 5"/>
    <w:basedOn w:val="TableNormal"/>
    <w:uiPriority w:val="49"/>
    <w:rsid w:val="00E628C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1">
    <w:name w:val="Grid Table 2 Accent 1"/>
    <w:basedOn w:val="TableNormal"/>
    <w:uiPriority w:val="47"/>
    <w:rsid w:val="00E628CC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Bibliography">
    <w:name w:val="Bibliography"/>
    <w:basedOn w:val="Normal"/>
    <w:next w:val="Normal"/>
    <w:uiPriority w:val="37"/>
    <w:unhideWhenUsed/>
    <w:rsid w:val="00E628CC"/>
    <w:pPr>
      <w:spacing w:before="240" w:after="0" w:line="276" w:lineRule="auto"/>
      <w:ind w:left="274" w:right="2160"/>
    </w:pPr>
    <w:rPr>
      <w:rFonts w:eastAsiaTheme="minorEastAsia"/>
      <w:lang w:eastAsia="ja-JP"/>
    </w:rPr>
  </w:style>
  <w:style w:type="character" w:customStyle="1" w:styleId="Mention11">
    <w:name w:val="Mention11"/>
    <w:basedOn w:val="DefaultParagraphFont"/>
    <w:uiPriority w:val="99"/>
    <w:semiHidden/>
    <w:unhideWhenUsed/>
    <w:rsid w:val="00E628CC"/>
    <w:rPr>
      <w:color w:val="2B579A"/>
      <w:shd w:val="clear" w:color="auto" w:fill="E6E6E6"/>
    </w:rPr>
  </w:style>
  <w:style w:type="character" w:customStyle="1" w:styleId="Mention2">
    <w:name w:val="Mention2"/>
    <w:basedOn w:val="DefaultParagraphFont"/>
    <w:uiPriority w:val="99"/>
    <w:semiHidden/>
    <w:unhideWhenUsed/>
    <w:rsid w:val="00E628CC"/>
    <w:rPr>
      <w:color w:val="2B579A"/>
      <w:shd w:val="clear" w:color="auto" w:fill="E6E6E6"/>
    </w:rPr>
  </w:style>
  <w:style w:type="character" w:customStyle="1" w:styleId="Mention3">
    <w:name w:val="Mention3"/>
    <w:basedOn w:val="DefaultParagraphFont"/>
    <w:uiPriority w:val="99"/>
    <w:semiHidden/>
    <w:unhideWhenUsed/>
    <w:rsid w:val="00E628CC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628CC"/>
    <w:rPr>
      <w:color w:val="808080"/>
      <w:shd w:val="clear" w:color="auto" w:fill="E6E6E6"/>
    </w:rPr>
  </w:style>
  <w:style w:type="paragraph" w:customStyle="1" w:styleId="tablecelltight">
    <w:name w:val="table cell tight"/>
    <w:qFormat/>
    <w:rsid w:val="00E628CC"/>
    <w:pPr>
      <w:spacing w:after="40" w:line="240" w:lineRule="auto"/>
      <w:contextualSpacing/>
    </w:pPr>
    <w:rPr>
      <w:rFonts w:ascii="Calibri" w:hAnsi="Calibri" w:cstheme="minorHAnsi"/>
      <w:sz w:val="20"/>
      <w:lang w:bidi="ar-SA"/>
      <w14:ligatures w14:val="standard"/>
    </w:rPr>
  </w:style>
  <w:style w:type="paragraph" w:customStyle="1" w:styleId="notes">
    <w:name w:val="notes"/>
    <w:basedOn w:val="Normal"/>
    <w:next w:val="Normal"/>
    <w:link w:val="notesChar"/>
    <w:qFormat/>
    <w:rsid w:val="00E628CC"/>
    <w:pPr>
      <w:spacing w:line="240" w:lineRule="auto"/>
    </w:pPr>
    <w:rPr>
      <w:color w:val="538135" w:themeColor="accent6" w:themeShade="BF"/>
      <w:sz w:val="16"/>
      <w:szCs w:val="16"/>
    </w:rPr>
  </w:style>
  <w:style w:type="character" w:customStyle="1" w:styleId="notesChar">
    <w:name w:val="notes Char"/>
    <w:basedOn w:val="DefaultParagraphFont"/>
    <w:link w:val="notes"/>
    <w:rsid w:val="00E628CC"/>
    <w:rPr>
      <w:color w:val="538135" w:themeColor="accent6" w:themeShade="BF"/>
      <w:sz w:val="16"/>
      <w:szCs w:val="16"/>
    </w:rPr>
  </w:style>
  <w:style w:type="paragraph" w:customStyle="1" w:styleId="objective">
    <w:name w:val="objective"/>
    <w:basedOn w:val="Normal"/>
    <w:next w:val="Normal"/>
    <w:qFormat/>
    <w:rsid w:val="00E628CC"/>
    <w:pPr>
      <w:pBdr>
        <w:top w:val="single" w:sz="4" w:space="1" w:color="C45911" w:themeColor="accent2" w:themeShade="BF"/>
        <w:left w:val="single" w:sz="4" w:space="4" w:color="C45911" w:themeColor="accent2" w:themeShade="BF"/>
        <w:bottom w:val="single" w:sz="4" w:space="1" w:color="C45911" w:themeColor="accent2" w:themeShade="BF"/>
        <w:right w:val="single" w:sz="4" w:space="4" w:color="C45911" w:themeColor="accent2" w:themeShade="BF"/>
      </w:pBdr>
      <w:spacing w:before="80" w:line="259" w:lineRule="auto"/>
      <w:ind w:left="270"/>
    </w:pPr>
    <w:rPr>
      <w:rFonts w:ascii="Franklin Gothic Heavy" w:hAnsi="Franklin Gothic Heavy"/>
    </w:rPr>
  </w:style>
  <w:style w:type="paragraph" w:customStyle="1" w:styleId="todo">
    <w:name w:val="to do"/>
    <w:basedOn w:val="Normal"/>
    <w:next w:val="Normal"/>
    <w:qFormat/>
    <w:rsid w:val="00E628CC"/>
    <w:pPr>
      <w:pBdr>
        <w:top w:val="single" w:sz="8" w:space="1" w:color="C45911" w:themeColor="accent2" w:themeShade="BF"/>
        <w:left w:val="single" w:sz="8" w:space="4" w:color="C45911" w:themeColor="accent2" w:themeShade="BF"/>
        <w:bottom w:val="single" w:sz="8" w:space="1" w:color="C45911" w:themeColor="accent2" w:themeShade="BF"/>
        <w:right w:val="single" w:sz="8" w:space="4" w:color="C45911" w:themeColor="accent2" w:themeShade="BF"/>
        <w:between w:val="single" w:sz="4" w:space="1" w:color="auto"/>
        <w:bar w:val="single" w:sz="4" w:color="auto"/>
      </w:pBdr>
      <w:tabs>
        <w:tab w:val="left" w:pos="6007"/>
      </w:tabs>
      <w:ind w:left="810"/>
    </w:pPr>
    <w:rPr>
      <w:rFonts w:ascii="Segoe UI Black" w:hAnsi="Segoe UI Black"/>
      <w:color w:val="C45911" w:themeColor="accent2" w:themeShade="BF"/>
      <w:sz w:val="16"/>
      <w:szCs w:val="16"/>
    </w:rPr>
  </w:style>
  <w:style w:type="paragraph" w:customStyle="1" w:styleId="answerline">
    <w:name w:val="answer line"/>
    <w:basedOn w:val="ListParagraph"/>
    <w:rsid w:val="00E628CC"/>
    <w:pPr>
      <w:numPr>
        <w:numId w:val="22"/>
      </w:numPr>
      <w:tabs>
        <w:tab w:val="left" w:leader="underscore" w:pos="7200"/>
      </w:tabs>
      <w:spacing w:before="240" w:after="0" w:line="480" w:lineRule="auto"/>
    </w:pPr>
  </w:style>
  <w:style w:type="character" w:customStyle="1" w:styleId="dataterm">
    <w:name w:val="data term"/>
    <w:basedOn w:val="DefaultParagraphFont"/>
    <w:uiPriority w:val="1"/>
    <w:qFormat/>
    <w:rsid w:val="00E628CC"/>
    <w:rPr>
      <w:rFonts w:ascii="Verdana" w:hAnsi="Verdana"/>
      <w:b/>
      <w:bCs/>
      <w:color w:val="C45911" w:themeColor="accent2" w:themeShade="BF"/>
    </w:rPr>
  </w:style>
  <w:style w:type="character" w:customStyle="1" w:styleId="label">
    <w:name w:val="label"/>
    <w:basedOn w:val="DefaultParagraphFont"/>
    <w:uiPriority w:val="1"/>
    <w:qFormat/>
    <w:rsid w:val="00E628CC"/>
    <w:rPr>
      <w:rFonts w:ascii="Franklin Gothic Book" w:hAnsi="Franklin Gothic Book"/>
      <w:b/>
      <w:color w:val="FFFFFF" w:themeColor="background1"/>
      <w:spacing w:val="14"/>
      <w:position w:val="1"/>
      <w:sz w:val="12"/>
      <w:szCs w:val="14"/>
      <w:bdr w:val="single" w:sz="24" w:space="0" w:color="2E74B5" w:themeColor="accent5" w:themeShade="BF"/>
      <w:shd w:val="clear" w:color="auto" w:fill="2E74B5" w:themeFill="accent5" w:themeFillShade="BF"/>
    </w:rPr>
  </w:style>
  <w:style w:type="paragraph" w:customStyle="1" w:styleId="box">
    <w:name w:val="box"/>
    <w:aliases w:val="light"/>
    <w:basedOn w:val="Normal"/>
    <w:next w:val="Normal"/>
    <w:qFormat/>
    <w:rsid w:val="00E628CC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</w:pPr>
  </w:style>
  <w:style w:type="paragraph" w:customStyle="1" w:styleId="boxlight">
    <w:name w:val="box light"/>
    <w:basedOn w:val="Normal"/>
    <w:next w:val="Normal"/>
    <w:qFormat/>
    <w:rsid w:val="00E628CC"/>
    <w:pPr>
      <w:pBdr>
        <w:top w:val="dotted" w:sz="4" w:space="4" w:color="auto"/>
        <w:left w:val="dotted" w:sz="4" w:space="4" w:color="auto"/>
        <w:bottom w:val="dotted" w:sz="4" w:space="4" w:color="auto"/>
        <w:right w:val="dotted" w:sz="4" w:space="4" w:color="auto"/>
      </w:pBdr>
      <w:spacing w:after="120"/>
    </w:pPr>
  </w:style>
  <w:style w:type="character" w:customStyle="1" w:styleId="dataterm2">
    <w:name w:val="data term 2"/>
    <w:basedOn w:val="dataterm"/>
    <w:uiPriority w:val="1"/>
    <w:qFormat/>
    <w:rsid w:val="00E628CC"/>
    <w:rPr>
      <w:rFonts w:ascii="Franklin Gothic Medium Cond" w:hAnsi="Franklin Gothic Medium Cond"/>
      <w:b/>
      <w:bCs/>
      <w:color w:val="EC7320"/>
      <w:spacing w:val="4"/>
    </w:rPr>
  </w:style>
  <w:style w:type="paragraph" w:customStyle="1" w:styleId="blockquote">
    <w:name w:val="blockquote"/>
    <w:basedOn w:val="Normal"/>
    <w:next w:val="Normal"/>
    <w:qFormat/>
    <w:rsid w:val="00E628CC"/>
    <w:pPr>
      <w:spacing w:before="120" w:after="120"/>
      <w:ind w:left="1440"/>
    </w:pPr>
  </w:style>
  <w:style w:type="character" w:styleId="UnresolvedMention">
    <w:name w:val="Unresolved Mention"/>
    <w:basedOn w:val="DefaultParagraphFont"/>
    <w:uiPriority w:val="99"/>
    <w:semiHidden/>
    <w:unhideWhenUsed/>
    <w:rsid w:val="00E628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1735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76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062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53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29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1570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332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60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14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552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217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34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41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48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691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22944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7828459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284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415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508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58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22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765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9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199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83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255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0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07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787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212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09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52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628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06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739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934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477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598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688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21412683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317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521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07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08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55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30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Documents\_templates\outline%20simp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outline simple.dotx</Template>
  <TotalTime>47</TotalTime>
  <Pages>32</Pages>
  <Words>7284</Words>
  <Characters>41520</Characters>
  <Application>Microsoft Office Word</Application>
  <DocSecurity>0</DocSecurity>
  <Lines>346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Hoff</dc:creator>
  <cp:keywords/>
  <dc:description/>
  <cp:lastModifiedBy>Douglas Hoff</cp:lastModifiedBy>
  <cp:revision>13</cp:revision>
  <cp:lastPrinted>2021-06-20T01:25:00Z</cp:lastPrinted>
  <dcterms:created xsi:type="dcterms:W3CDTF">2021-07-22T15:24:00Z</dcterms:created>
  <dcterms:modified xsi:type="dcterms:W3CDTF">2021-07-22T16:13:00Z</dcterms:modified>
</cp:coreProperties>
</file>