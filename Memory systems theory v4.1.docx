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618333FC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680322">
        <w:t>theory</w:t>
      </w:r>
    </w:p>
    <w:p w14:paraId="088ECC75" w14:textId="2622515C" w:rsidR="00BD1FCE" w:rsidRDefault="00BD1FCE" w:rsidP="00BD1FCE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It’s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7881224F" w14:textId="4981956A" w:rsidR="002453D5" w:rsidRDefault="002453D5" w:rsidP="00D95932">
      <w:pPr>
        <w:pStyle w:val="Heading2"/>
      </w:pPr>
      <w:r w:rsidRPr="002453D5">
        <w:t>Four visual data types</w:t>
      </w:r>
      <w:r>
        <w:t xml:space="preserve"> (PAIL)</w:t>
      </w:r>
      <w:r w:rsidRPr="002453D5">
        <w:t xml:space="preserve">: </w:t>
      </w:r>
    </w:p>
    <w:p w14:paraId="687EB70F" w14:textId="7FCDAB71" w:rsidR="002453D5" w:rsidRDefault="002453D5" w:rsidP="002453D5">
      <w:pPr>
        <w:pStyle w:val="ListParagraph"/>
        <w:numPr>
          <w:ilvl w:val="0"/>
          <w:numId w:val="5"/>
        </w:numPr>
      </w:pPr>
      <w:r w:rsidRPr="002453D5">
        <w:t>Party</w:t>
      </w:r>
      <w:r>
        <w:t xml:space="preserve"> (person, </w:t>
      </w:r>
      <w:r w:rsidR="0071633E">
        <w:t xml:space="preserve">group, organization, </w:t>
      </w:r>
      <w:r>
        <w:t xml:space="preserve">role, living </w:t>
      </w:r>
      <w:r w:rsidR="0071633E">
        <w:t>thing</w:t>
      </w:r>
      <w:r>
        <w:t>, fictional character)</w:t>
      </w:r>
    </w:p>
    <w:p w14:paraId="513E5165" w14:textId="697C0B1B" w:rsidR="002453D5" w:rsidRDefault="002453D5" w:rsidP="002453D5">
      <w:pPr>
        <w:pStyle w:val="ListParagraph"/>
        <w:numPr>
          <w:ilvl w:val="0"/>
          <w:numId w:val="5"/>
        </w:numPr>
      </w:pPr>
      <w:r>
        <w:t>Action</w:t>
      </w:r>
      <w:r w:rsidR="0071633E">
        <w:t xml:space="preserve"> (a strong verb)</w:t>
      </w:r>
    </w:p>
    <w:p w14:paraId="58E6BBA0" w14:textId="275A05AD" w:rsidR="002453D5" w:rsidRDefault="002453D5" w:rsidP="002453D5">
      <w:pPr>
        <w:pStyle w:val="ListParagraph"/>
        <w:numPr>
          <w:ilvl w:val="0"/>
          <w:numId w:val="5"/>
        </w:numPr>
      </w:pPr>
      <w:r>
        <w:t xml:space="preserve">Inanimate </w:t>
      </w:r>
      <w:r w:rsidR="00BC0057">
        <w:t>o</w:t>
      </w:r>
      <w:r>
        <w:t>bject</w:t>
      </w:r>
    </w:p>
    <w:p w14:paraId="50F32E18" w14:textId="3AC4561C" w:rsidR="002453D5" w:rsidRPr="002453D5" w:rsidRDefault="002453D5" w:rsidP="002453D5">
      <w:pPr>
        <w:pStyle w:val="ListParagraph"/>
        <w:numPr>
          <w:ilvl w:val="0"/>
          <w:numId w:val="5"/>
        </w:numPr>
      </w:pPr>
      <w:r>
        <w:t>Location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9B25C41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01BECB07" w:rsidR="00D12BA5" w:rsidRDefault="00CC4F17" w:rsidP="008D6212">
            <w:pPr>
              <w:pStyle w:val="tablecelltight"/>
            </w:pPr>
            <w:r>
              <w:rPr>
                <w:b/>
                <w:bCs/>
              </w:rPr>
              <w:t>Interpretation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5100567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Rapscalion.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History</w:t>
            </w:r>
          </w:p>
        </w:tc>
        <w:tc>
          <w:tcPr>
            <w:tcW w:w="3960" w:type="dxa"/>
          </w:tcPr>
          <w:p w14:paraId="70AC2736" w14:textId="74C1663B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An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0EF446CC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C97025">
              <w:t>A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13D895DA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</w:p>
        </w:tc>
        <w:tc>
          <w:tcPr>
            <w:tcW w:w="3060" w:type="dxa"/>
          </w:tcPr>
          <w:p w14:paraId="6D79FA61" w14:textId="7C9AE22D" w:rsidR="00D12BA5" w:rsidRDefault="000C2F50" w:rsidP="008D6212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984613">
              <w:t>Lukasa, w</w:t>
            </w:r>
            <w:r w:rsidR="00984613" w:rsidRPr="00A94104">
              <w:t>inter counts</w:t>
            </w:r>
            <w:r w:rsidR="007B3094">
              <w:t>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>According to the Oxford Companion to Music[3]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>Sweet to sour</w:t>
      </w:r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E46D32">
      <w:fldChar w:fldCharType="begin"/>
    </w:r>
    <w:r w:rsidR="00E46D32">
      <w:instrText xml:space="preserve"> DOCPROPERTY  LastSavedTime  \* MERGEFORMAT </w:instrText>
    </w:r>
    <w:r w:rsidR="00E46D32">
      <w:fldChar w:fldCharType="separate"/>
    </w:r>
    <w:r w:rsidR="008D6212">
      <w:t>6/6/2021 3:29 PM</w:t>
    </w:r>
    <w:r w:rsidR="00E46D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649D0"/>
    <w:rsid w:val="0076571A"/>
    <w:rsid w:val="00782D10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337EA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DE69E6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C7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E44DC7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44DC7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E44DC7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DC7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E44DC7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4DC7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4DC7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4DC7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4DC7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E44DC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4DC7"/>
  </w:style>
  <w:style w:type="character" w:customStyle="1" w:styleId="Heading5Char">
    <w:name w:val="Heading 5 Char"/>
    <w:basedOn w:val="DefaultParagraphFont"/>
    <w:link w:val="Heading5"/>
    <w:uiPriority w:val="9"/>
    <w:rsid w:val="00E44DC7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44DC7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4DC7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4DC7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4DC7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4DC7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E44DC7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DC7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4DC7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4DC7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E44DC7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44DC7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44DC7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44DC7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E44DC7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DC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C7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44DC7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E44DC7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E44DC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DC7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E44DC7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E44DC7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44DC7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E44DC7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E44DC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C7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C7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E44DC7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E44DC7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E44DC7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4DC7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E44DC7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44DC7"/>
    <w:rPr>
      <w:color w:val="808080"/>
    </w:rPr>
  </w:style>
  <w:style w:type="character" w:customStyle="1" w:styleId="pullquote">
    <w:name w:val="pullquote"/>
    <w:basedOn w:val="DefaultParagraphFont"/>
    <w:rsid w:val="00E44DC7"/>
  </w:style>
  <w:style w:type="paragraph" w:styleId="Quote">
    <w:name w:val="Quote"/>
    <w:basedOn w:val="Normal"/>
    <w:next w:val="Normal"/>
    <w:link w:val="QuoteChar"/>
    <w:uiPriority w:val="29"/>
    <w:qFormat/>
    <w:rsid w:val="00E44DC7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E44DC7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E44DC7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E44DC7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E44DC7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E44DC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E44DC7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44DC7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DC7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44DC7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44DC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44DC7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E44DC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44DC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44DC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44DC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44DC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44DC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44DC7"/>
    <w:pPr>
      <w:outlineLvl w:val="9"/>
    </w:pPr>
  </w:style>
  <w:style w:type="table" w:styleId="PlainTable1">
    <w:name w:val="Plain Table 1"/>
    <w:basedOn w:val="TableNormal"/>
    <w:uiPriority w:val="41"/>
    <w:rsid w:val="00E44DC7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44DC7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E44DC7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E44DC7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E44D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4DC7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4DC7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E44DC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44DC7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4DC7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E44DC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E44DC7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E44DC7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E44DC7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E44DC7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E44DC7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E44DC7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E44DC7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E44DC7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E44DC7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E44DC7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E44DC7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E44DC7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E44D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44D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44DC7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E44DC7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E44DC7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44DC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4DC7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E44DC7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E44DC7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E44DC7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E44DC7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E44DC7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E44DC7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E44DC7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E44DC7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E44DC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E44DC7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E44DC7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E44DC7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1354</TotalTime>
  <Pages>6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239</cp:revision>
  <dcterms:created xsi:type="dcterms:W3CDTF">2021-05-30T17:52:00Z</dcterms:created>
  <dcterms:modified xsi:type="dcterms:W3CDTF">2021-06-07T22:55:00Z</dcterms:modified>
</cp:coreProperties>
</file>