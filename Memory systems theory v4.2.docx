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618333FC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680322">
        <w:t>theory</w:t>
      </w:r>
    </w:p>
    <w:p w14:paraId="088ECC75" w14:textId="2622515C" w:rsidR="00BD1FCE" w:rsidRDefault="00BD1FCE" w:rsidP="00BD1FCE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It’s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7881224F" w14:textId="4981956A" w:rsidR="002453D5" w:rsidRDefault="002453D5" w:rsidP="00D95932">
      <w:pPr>
        <w:pStyle w:val="Heading2"/>
      </w:pPr>
      <w:r w:rsidRPr="002453D5">
        <w:t>Four visual data types</w:t>
      </w:r>
      <w:r>
        <w:t xml:space="preserve"> (PAIL)</w:t>
      </w:r>
      <w:r w:rsidRPr="002453D5">
        <w:t xml:space="preserve">: </w:t>
      </w:r>
    </w:p>
    <w:p w14:paraId="687EB70F" w14:textId="7FCDAB71" w:rsidR="002453D5" w:rsidRDefault="002453D5" w:rsidP="002453D5">
      <w:pPr>
        <w:pStyle w:val="ListParagraph"/>
        <w:numPr>
          <w:ilvl w:val="0"/>
          <w:numId w:val="5"/>
        </w:numPr>
      </w:pPr>
      <w:r w:rsidRPr="002453D5">
        <w:t>Party</w:t>
      </w:r>
      <w:r>
        <w:t xml:space="preserve"> (person, </w:t>
      </w:r>
      <w:r w:rsidR="0071633E">
        <w:t xml:space="preserve">group, organization, </w:t>
      </w:r>
      <w:r>
        <w:t xml:space="preserve">role, living </w:t>
      </w:r>
      <w:r w:rsidR="0071633E">
        <w:t>thing</w:t>
      </w:r>
      <w:r>
        <w:t>, fictional character)</w:t>
      </w:r>
    </w:p>
    <w:p w14:paraId="513E5165" w14:textId="697C0B1B" w:rsidR="002453D5" w:rsidRDefault="002453D5" w:rsidP="002453D5">
      <w:pPr>
        <w:pStyle w:val="ListParagraph"/>
        <w:numPr>
          <w:ilvl w:val="0"/>
          <w:numId w:val="5"/>
        </w:numPr>
      </w:pPr>
      <w:r>
        <w:t>Action</w:t>
      </w:r>
      <w:r w:rsidR="0071633E">
        <w:t xml:space="preserve"> (a strong verb)</w:t>
      </w:r>
    </w:p>
    <w:p w14:paraId="58E6BBA0" w14:textId="275A05AD" w:rsidR="002453D5" w:rsidRDefault="002453D5" w:rsidP="002453D5">
      <w:pPr>
        <w:pStyle w:val="ListParagraph"/>
        <w:numPr>
          <w:ilvl w:val="0"/>
          <w:numId w:val="5"/>
        </w:numPr>
      </w:pPr>
      <w:r>
        <w:t xml:space="preserve">Inanimate </w:t>
      </w:r>
      <w:r w:rsidR="00BC0057">
        <w:t>o</w:t>
      </w:r>
      <w:r>
        <w:t>bject</w:t>
      </w:r>
    </w:p>
    <w:p w14:paraId="50F32E18" w14:textId="3AC4561C" w:rsidR="002453D5" w:rsidRPr="002453D5" w:rsidRDefault="002453D5" w:rsidP="002453D5">
      <w:pPr>
        <w:pStyle w:val="ListParagraph"/>
        <w:numPr>
          <w:ilvl w:val="0"/>
          <w:numId w:val="5"/>
        </w:numPr>
      </w:pPr>
      <w:r>
        <w:t>Location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69B25C41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  <w:r w:rsidR="00994BB4">
              <w:rPr>
                <w:b/>
                <w:bCs/>
              </w:rPr>
              <w:t xml:space="preserve"> (repeatable)</w:t>
            </w:r>
          </w:p>
        </w:tc>
        <w:tc>
          <w:tcPr>
            <w:tcW w:w="3060" w:type="dxa"/>
          </w:tcPr>
          <w:p w14:paraId="6DFCECD2" w14:textId="0BD20A94" w:rsidR="00D12BA5" w:rsidRDefault="00994BB4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Creating and l</w:t>
            </w:r>
            <w:r w:rsidR="009B6FD9">
              <w:rPr>
                <w:b/>
                <w:bCs/>
              </w:rPr>
              <w:t>earning</w:t>
            </w:r>
            <w:r>
              <w:rPr>
                <w:b/>
                <w:bCs/>
              </w:rPr>
              <w:t xml:space="preserve"> (dynamic)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6281386E" w:rsidR="00D12BA5" w:rsidRDefault="00F909EF" w:rsidP="008D6212">
            <w:pPr>
              <w:pStyle w:val="tablecelltight"/>
            </w:pPr>
            <w:r>
              <w:rPr>
                <w:b/>
                <w:bCs/>
              </w:rPr>
              <w:t>Random</w:t>
            </w:r>
            <w:r w:rsidR="005C55B3" w:rsidRPr="00370D5C">
              <w:rPr>
                <w:b/>
                <w:bCs/>
              </w:rPr>
              <w:t xml:space="preserve"> sentence</w:t>
            </w:r>
            <w:r w:rsidR="005C55B3"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1D202BA0" w:rsidR="00D12BA5" w:rsidRDefault="005B6A35" w:rsidP="008D6212">
            <w:pPr>
              <w:pStyle w:val="tablecelltight"/>
            </w:pPr>
            <w:r>
              <w:rPr>
                <w:b/>
                <w:bCs/>
              </w:rPr>
              <w:t>Story in</w:t>
            </w:r>
            <w:r w:rsidR="00CC4F17">
              <w:rPr>
                <w:b/>
                <w:bCs/>
              </w:rPr>
              <w:t>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</w:t>
            </w:r>
            <w:r w:rsidR="00E44DC7">
              <w:t>e, myth</w:t>
            </w:r>
            <w:r w:rsidR="00DE69E6">
              <w:t>, book adaptation</w:t>
            </w:r>
            <w:r w:rsidR="00817322">
              <w:t>, novel, short story.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9C37D18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  <w:r w:rsidR="00E01DDD">
              <w:t xml:space="preserve"> Often reduced to objects only.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</w:t>
            </w:r>
            <w:proofErr w:type="spellStart"/>
            <w:r w:rsidR="009F64B4">
              <w:t>Rapscalion</w:t>
            </w:r>
            <w:proofErr w:type="spellEnd"/>
            <w:r w:rsidR="009F64B4">
              <w:t>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History</w:t>
            </w:r>
          </w:p>
        </w:tc>
        <w:tc>
          <w:tcPr>
            <w:tcW w:w="3960" w:type="dxa"/>
          </w:tcPr>
          <w:p w14:paraId="70AC2736" w14:textId="74C1663B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objects. </w:t>
            </w:r>
            <w:r w:rsidR="00F8124C">
              <w:t>A method of loci with a narrative backing.</w:t>
            </w:r>
            <w:r w:rsidR="00DE69E6">
              <w:t xml:space="preserve"> An </w:t>
            </w:r>
            <w:r w:rsidR="006366E8">
              <w:t>finished design</w:t>
            </w:r>
            <w:r w:rsidR="00DE69E6">
              <w:t xml:space="preserve"> of </w:t>
            </w:r>
            <w:r w:rsidR="006366E8">
              <w:t xml:space="preserve">a </w:t>
            </w:r>
            <w:r w:rsidR="00DE69E6">
              <w:t>dreaming.</w:t>
            </w:r>
            <w:r w:rsidR="00F8124C">
              <w:t xml:space="preserve">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  <w:r w:rsidR="006366E8">
              <w:t xml:space="preserve"> </w:t>
            </w:r>
            <w:r w:rsidR="004A5D9B">
              <w:t>Plays, dance</w:t>
            </w:r>
            <w:r w:rsidR="006366E8">
              <w:t>, lyrics to a song</w:t>
            </w:r>
            <w:r w:rsidR="00E46D32">
              <w:t>.</w:t>
            </w:r>
          </w:p>
        </w:tc>
        <w:tc>
          <w:tcPr>
            <w:tcW w:w="3060" w:type="dxa"/>
          </w:tcPr>
          <w:p w14:paraId="691F1ED0" w14:textId="0EF446CC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C97025">
              <w:t>A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</w:t>
            </w:r>
            <w:r w:rsidR="006366E8">
              <w:t>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35778350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  <w:r w:rsidR="00994BB4">
              <w:t xml:space="preserve"> A performance of an art form, movie</w:t>
            </w:r>
            <w:r w:rsidR="00817322">
              <w:t>.</w:t>
            </w:r>
            <w:r w:rsidR="00E46D32">
              <w:t xml:space="preserve"> Genealogy.</w:t>
            </w:r>
            <w:r w:rsidR="00E01DDD">
              <w:t xml:space="preserve"> “Location pegs.”</w:t>
            </w:r>
          </w:p>
        </w:tc>
        <w:tc>
          <w:tcPr>
            <w:tcW w:w="3060" w:type="dxa"/>
          </w:tcPr>
          <w:p w14:paraId="6D79FA61" w14:textId="7C9AE22D" w:rsidR="00D12BA5" w:rsidRDefault="000C2F50" w:rsidP="008D6212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 w:rsidR="006366E8">
              <w:t xml:space="preserve"> </w:t>
            </w:r>
            <w:r w:rsidR="00984613">
              <w:t>Lukasa, w</w:t>
            </w:r>
            <w:r w:rsidR="00984613" w:rsidRPr="00A94104">
              <w:t>inter counts</w:t>
            </w:r>
            <w:r w:rsidR="007B3094">
              <w:t>.</w:t>
            </w:r>
          </w:p>
        </w:tc>
      </w:tr>
    </w:tbl>
    <w:p w14:paraId="090B6ADB" w14:textId="77777777" w:rsidR="00D840B1" w:rsidRDefault="00D840B1" w:rsidP="00C17523">
      <w:pPr>
        <w:ind w:left="1080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57476CE8" w:rsidR="00C337EA" w:rsidRPr="00DC6F2F" w:rsidRDefault="003F564F" w:rsidP="00C337EA">
      <w:pPr>
        <w:pStyle w:val="Heading2"/>
        <w:rPr>
          <w:lang w:val="en-US"/>
        </w:rPr>
      </w:pPr>
      <w:r>
        <w:rPr>
          <w:lang w:val="en-US"/>
        </w:rPr>
        <w:t>5</w:t>
      </w:r>
      <w:r w:rsidR="00C337EA" w:rsidRPr="00DC6F2F">
        <w:rPr>
          <w:lang w:val="en-US"/>
        </w:rPr>
        <w:t xml:space="preserve"> </w:t>
      </w:r>
      <w:r w:rsidR="00E27940"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</w:t>
      </w:r>
      <w:r>
        <w:rPr>
          <w:lang w:val="en-US"/>
        </w:rPr>
        <w:t>PILTD</w:t>
      </w:r>
      <w:r w:rsidR="00C337EA" w:rsidRPr="00DC6F2F">
        <w:rPr>
          <w:lang w:val="en-US"/>
        </w:rPr>
        <w:t xml:space="preserve">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959854E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>
        <w:t>Intensity (volume)</w:t>
      </w:r>
    </w:p>
    <w:p w14:paraId="6115DF92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 w:rsidRPr="00F07E18">
        <w:t>Location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37A43D57" w14:textId="77777777" w:rsidR="003F564F" w:rsidRDefault="003F564F" w:rsidP="003F564F">
      <w:pPr>
        <w:pStyle w:val="ListParagraph"/>
        <w:numPr>
          <w:ilvl w:val="0"/>
          <w:numId w:val="5"/>
        </w:numPr>
      </w:pPr>
      <w:r w:rsidRPr="00F07E18">
        <w:t>Duration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76E738F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20EBA05F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>According to the Oxford Companion to Music[3]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641F6AE3" w:rsidR="00C337EA" w:rsidRPr="003F564F" w:rsidRDefault="002F68BE" w:rsidP="00C337EA">
      <w:pPr>
        <w:pStyle w:val="Heading2"/>
        <w:rPr>
          <w:lang w:val="en-US"/>
        </w:rPr>
      </w:pPr>
      <w:r w:rsidRPr="003F564F">
        <w:rPr>
          <w:lang w:val="en-US"/>
        </w:rPr>
        <w:t>4</w:t>
      </w:r>
      <w:r w:rsidR="00C337EA" w:rsidRPr="003F564F">
        <w:rPr>
          <w:lang w:val="en-US"/>
        </w:rPr>
        <w:t xml:space="preserve"> taste/smell data types (</w:t>
      </w:r>
      <w:r w:rsidR="003F564F" w:rsidRPr="003F564F">
        <w:rPr>
          <w:lang w:val="en-US"/>
        </w:rPr>
        <w:t>FLAP</w:t>
      </w:r>
      <w:r w:rsidR="00C337EA" w:rsidRPr="003F564F">
        <w:rPr>
          <w:lang w:val="en-US"/>
        </w:rPr>
        <w:t xml:space="preserve">):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93D790E" w14:textId="77777777" w:rsidR="003F564F" w:rsidRPr="00A25B93" w:rsidRDefault="003F564F" w:rsidP="003F564F">
      <w:pPr>
        <w:pStyle w:val="ListParagraph"/>
        <w:numPr>
          <w:ilvl w:val="0"/>
          <w:numId w:val="5"/>
        </w:numPr>
      </w:pPr>
      <w:r w:rsidRPr="00A25B93">
        <w:t>Location</w:t>
      </w:r>
    </w:p>
    <w:p w14:paraId="3FA2D202" w14:textId="611A0CBC" w:rsidR="00E63099" w:rsidRPr="00A25B93" w:rsidRDefault="003F564F" w:rsidP="00E63099">
      <w:pPr>
        <w:pStyle w:val="ListParagraph"/>
        <w:numPr>
          <w:ilvl w:val="0"/>
          <w:numId w:val="5"/>
        </w:numPr>
      </w:pPr>
      <w:r>
        <w:t>Aesthetic (p</w:t>
      </w:r>
      <w:r w:rsidR="00E63099">
        <w:t>resentation</w:t>
      </w:r>
      <w:r>
        <w:t>)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2DCA19E4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Classic dish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08FF5B4D" w:rsidR="0052598A" w:rsidRPr="0052598A" w:rsidRDefault="003F564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Experiment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</w:t>
            </w:r>
            <w:r w:rsidR="00BD18A0">
              <w:rPr>
                <w:color w:val="808080" w:themeColor="background1" w:themeShade="80"/>
                <w:szCs w:val="20"/>
              </w:rPr>
              <w:t>Food show</w:t>
            </w:r>
            <w:r w:rsidR="0084639E">
              <w:rPr>
                <w:color w:val="808080" w:themeColor="background1" w:themeShade="80"/>
                <w:szCs w:val="20"/>
              </w:rPr>
              <w:t>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29E2287C" w:rsidR="0052598A" w:rsidRPr="0052598A" w:rsidRDefault="00C901AE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Meal</w:t>
            </w:r>
          </w:p>
        </w:tc>
        <w:tc>
          <w:tcPr>
            <w:tcW w:w="3960" w:type="dxa"/>
          </w:tcPr>
          <w:p w14:paraId="31681FBB" w14:textId="5A6534EA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Standard fare</w:t>
            </w:r>
            <w:r w:rsidR="0052598A" w:rsidRPr="00C901AE">
              <w:rPr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1A514FC0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Haute cuisine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891C44C" w:rsidR="0052598A" w:rsidRPr="00EF1A7A" w:rsidRDefault="00EF1A7A" w:rsidP="00EF1A7A">
            <w:pPr>
              <w:pStyle w:val="tablecelltight"/>
              <w:rPr>
                <w:b/>
                <w:bCs/>
              </w:rPr>
            </w:pPr>
            <w:r w:rsidRPr="00EF1A7A">
              <w:rPr>
                <w:b/>
                <w:bCs/>
                <w:lang w:val="fr-FR"/>
              </w:rPr>
              <w:t>Brigade de cuisine</w:t>
            </w:r>
          </w:p>
        </w:tc>
        <w:tc>
          <w:tcPr>
            <w:tcW w:w="3960" w:type="dxa"/>
          </w:tcPr>
          <w:p w14:paraId="68A7CCD6" w14:textId="3FD35192" w:rsidR="0052598A" w:rsidRPr="00EF1A7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EF1A7A">
              <w:rPr>
                <w:b/>
                <w:bCs/>
                <w:szCs w:val="20"/>
              </w:rPr>
              <w:t>Flight</w:t>
            </w:r>
            <w:r w:rsidR="0052598A" w:rsidRPr="00EF1A7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260CAC13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Tasting menu</w:t>
            </w:r>
            <w:r w:rsidR="0052598A"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3E1D125C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Chef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69B2BC9F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Fast food kitchen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>Sweet to sour</w:t>
      </w:r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39146DE" w:rsidR="00525DF1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0758981B" w14:textId="2B362410" w:rsidR="00024442" w:rsidRPr="00DB1F64" w:rsidRDefault="00024442" w:rsidP="00DB1F64">
      <w:pPr>
        <w:pStyle w:val="ListParagraph"/>
        <w:numPr>
          <w:ilvl w:val="0"/>
          <w:numId w:val="3"/>
        </w:numPr>
      </w:pPr>
      <w:r>
        <w:t>American or European order of dishes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5B6A35">
      <w:fldChar w:fldCharType="begin"/>
    </w:r>
    <w:r w:rsidR="005B6A35">
      <w:instrText xml:space="preserve"> DOCPROPERTY  LastSavedTime  \* MERGEFORMAT </w:instrText>
    </w:r>
    <w:r w:rsidR="005B6A35">
      <w:fldChar w:fldCharType="separate"/>
    </w:r>
    <w:r w:rsidR="008D6212">
      <w:t>6/6/2021 3:29 PM</w:t>
    </w:r>
    <w:r w:rsidR="005B6A3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76AFF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3F564F"/>
    <w:rsid w:val="004168C1"/>
    <w:rsid w:val="004503EE"/>
    <w:rsid w:val="004568AB"/>
    <w:rsid w:val="00461F12"/>
    <w:rsid w:val="004A5D9B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6E8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6D4174"/>
    <w:rsid w:val="0071633E"/>
    <w:rsid w:val="007649D0"/>
    <w:rsid w:val="0076571A"/>
    <w:rsid w:val="00782D10"/>
    <w:rsid w:val="00792B31"/>
    <w:rsid w:val="00793325"/>
    <w:rsid w:val="007A495B"/>
    <w:rsid w:val="007B3094"/>
    <w:rsid w:val="007D1792"/>
    <w:rsid w:val="007E1231"/>
    <w:rsid w:val="007E7DC4"/>
    <w:rsid w:val="007F36C0"/>
    <w:rsid w:val="007F6F0D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94BB4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8A0"/>
    <w:rsid w:val="00BD1FCE"/>
    <w:rsid w:val="00BE1A34"/>
    <w:rsid w:val="00BE5A51"/>
    <w:rsid w:val="00BE7440"/>
    <w:rsid w:val="00BF0F9D"/>
    <w:rsid w:val="00BF5F02"/>
    <w:rsid w:val="00BF7B4C"/>
    <w:rsid w:val="00C023F7"/>
    <w:rsid w:val="00C17523"/>
    <w:rsid w:val="00C1798F"/>
    <w:rsid w:val="00C17D9F"/>
    <w:rsid w:val="00C337EA"/>
    <w:rsid w:val="00C47E85"/>
    <w:rsid w:val="00C6251C"/>
    <w:rsid w:val="00C632B4"/>
    <w:rsid w:val="00C65D8F"/>
    <w:rsid w:val="00C901AE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A4507"/>
    <w:rsid w:val="00DB1F64"/>
    <w:rsid w:val="00DB3AC1"/>
    <w:rsid w:val="00DB50C8"/>
    <w:rsid w:val="00DC5BAB"/>
    <w:rsid w:val="00DC6F2F"/>
    <w:rsid w:val="00DD72E8"/>
    <w:rsid w:val="00DE69E6"/>
    <w:rsid w:val="00E01DDD"/>
    <w:rsid w:val="00E215D3"/>
    <w:rsid w:val="00E21EA5"/>
    <w:rsid w:val="00E27940"/>
    <w:rsid w:val="00E30D67"/>
    <w:rsid w:val="00E3264E"/>
    <w:rsid w:val="00E344ED"/>
    <w:rsid w:val="00E379AC"/>
    <w:rsid w:val="00E415CB"/>
    <w:rsid w:val="00E416B9"/>
    <w:rsid w:val="00E44DC7"/>
    <w:rsid w:val="00E46D32"/>
    <w:rsid w:val="00E63099"/>
    <w:rsid w:val="00E63F1D"/>
    <w:rsid w:val="00E70370"/>
    <w:rsid w:val="00E75FA7"/>
    <w:rsid w:val="00EC2E98"/>
    <w:rsid w:val="00EC504E"/>
    <w:rsid w:val="00EF1A7A"/>
    <w:rsid w:val="00EF6FF8"/>
    <w:rsid w:val="00F02F07"/>
    <w:rsid w:val="00F07E18"/>
    <w:rsid w:val="00F10578"/>
    <w:rsid w:val="00F26B9D"/>
    <w:rsid w:val="00F40768"/>
    <w:rsid w:val="00F6334C"/>
    <w:rsid w:val="00F743A2"/>
    <w:rsid w:val="00F805C8"/>
    <w:rsid w:val="00F8124C"/>
    <w:rsid w:val="00F856B0"/>
    <w:rsid w:val="00F86CD1"/>
    <w:rsid w:val="00F909EF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35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5B6A35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B6A35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5B6A35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A35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5B6A35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35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6A35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6A35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6A35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5B6A3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6A35"/>
  </w:style>
  <w:style w:type="character" w:customStyle="1" w:styleId="Heading5Char">
    <w:name w:val="Heading 5 Char"/>
    <w:basedOn w:val="DefaultParagraphFont"/>
    <w:link w:val="Heading5"/>
    <w:uiPriority w:val="9"/>
    <w:rsid w:val="005B6A35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B6A35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6A35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B6A35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6A35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6A35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5B6A35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6A35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B6A35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6A35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5B6A35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5B6A35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5B6A35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B6A35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5B6A35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A3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35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5B6A35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5B6A35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5B6A3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A35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5B6A35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5B6A35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5B6A35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5B6A35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5B6A35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35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35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5B6A35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5B6A35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5B6A35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A35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5B6A35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B6A35"/>
    <w:rPr>
      <w:color w:val="808080"/>
    </w:rPr>
  </w:style>
  <w:style w:type="character" w:customStyle="1" w:styleId="pullquote">
    <w:name w:val="pullquote"/>
    <w:basedOn w:val="DefaultParagraphFont"/>
    <w:rsid w:val="005B6A35"/>
  </w:style>
  <w:style w:type="paragraph" w:styleId="Quote">
    <w:name w:val="Quote"/>
    <w:basedOn w:val="Normal"/>
    <w:next w:val="Normal"/>
    <w:link w:val="QuoteChar"/>
    <w:uiPriority w:val="29"/>
    <w:qFormat/>
    <w:rsid w:val="005B6A35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5B6A35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5B6A35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5B6A35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5B6A35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5B6A35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5B6A35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B6A35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A35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B6A35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B6A3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B6A35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5B6A3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B6A3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B6A3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5B6A3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5B6A3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5B6A3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5B6A35"/>
    <w:pPr>
      <w:outlineLvl w:val="9"/>
    </w:pPr>
  </w:style>
  <w:style w:type="table" w:styleId="PlainTable1">
    <w:name w:val="Plain Table 1"/>
    <w:basedOn w:val="TableNormal"/>
    <w:uiPriority w:val="41"/>
    <w:rsid w:val="005B6A35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B6A35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5B6A35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5B6A35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5B6A3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6A35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A35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5B6A3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5B6A35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A35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5B6A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5B6A35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5B6A35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5B6A35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5B6A35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5B6A35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5B6A35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5B6A35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5B6A35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5B6A35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5B6A35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5B6A35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5B6A35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5B6A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5B6A3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5B6A35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5B6A35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5B6A35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5B6A3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6A35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5B6A35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5B6A35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5B6A35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5B6A35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5B6A35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5B6A35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5B6A35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5B6A35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5B6A3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5B6A35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5B6A35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5B6A35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1359</TotalTime>
  <Pages>6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241</cp:revision>
  <dcterms:created xsi:type="dcterms:W3CDTF">2021-05-30T17:52:00Z</dcterms:created>
  <dcterms:modified xsi:type="dcterms:W3CDTF">2021-06-09T19:49:00Z</dcterms:modified>
</cp:coreProperties>
</file>